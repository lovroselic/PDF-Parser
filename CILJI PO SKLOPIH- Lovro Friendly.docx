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39A38" w14:textId="77777777" w:rsidR="00AC30B8" w:rsidRDefault="005640B9">
      <w:pPr>
        <w:pStyle w:val="Standard"/>
        <w:tabs>
          <w:tab w:val="left" w:pos="10348"/>
        </w:tabs>
      </w:pPr>
      <w:r>
        <w:rPr>
          <w:shd w:val="clear" w:color="auto" w:fill="00FF00"/>
        </w:rPr>
        <w:t>GLAVA DOKUMENTA: STATIČNO</w:t>
      </w:r>
      <w:r>
        <w:t xml:space="preserve">, </w:t>
      </w:r>
      <w:r>
        <w:tab/>
      </w:r>
      <w:r>
        <w:rPr>
          <w:shd w:val="clear" w:color="auto" w:fill="00FF00"/>
        </w:rPr>
        <w:t>Fixed</w:t>
      </w:r>
      <w:r>
        <w:t xml:space="preserve"> </w:t>
      </w:r>
    </w:p>
    <w:p w14:paraId="1F739A39" w14:textId="77777777" w:rsidR="00AC30B8" w:rsidRDefault="005640B9">
      <w:pPr>
        <w:pStyle w:val="Standard"/>
        <w:tabs>
          <w:tab w:val="left" w:pos="10348"/>
        </w:tabs>
      </w:pPr>
      <w:r>
        <w:tab/>
      </w:r>
      <w:r>
        <w:rPr>
          <w:shd w:val="clear" w:color="auto" w:fill="FFFF00"/>
        </w:rPr>
        <w:t>Multiple selection.</w:t>
      </w:r>
    </w:p>
    <w:p w14:paraId="1F739A3A" w14:textId="77777777" w:rsidR="00AC30B8" w:rsidRDefault="005640B9">
      <w:pPr>
        <w:pStyle w:val="Standard"/>
        <w:tabs>
          <w:tab w:val="left" w:pos="10348"/>
        </w:tabs>
      </w:pPr>
      <w:r>
        <w:tab/>
      </w:r>
      <w:r>
        <w:rPr>
          <w:shd w:val="clear" w:color="auto" w:fill="FF00FF"/>
        </w:rPr>
        <w:t>Label – fixed text</w:t>
      </w:r>
    </w:p>
    <w:p w14:paraId="1F739A3B" w14:textId="77777777" w:rsidR="00AC30B8" w:rsidRDefault="005640B9">
      <w:pPr>
        <w:pStyle w:val="Standard"/>
        <w:tabs>
          <w:tab w:val="left" w:pos="10348"/>
        </w:tabs>
      </w:pPr>
      <w:r>
        <w:tab/>
        <w:t>Single selection</w:t>
      </w:r>
    </w:p>
    <w:p w14:paraId="1F739A3C" w14:textId="77777777" w:rsidR="00AC30B8" w:rsidRDefault="005640B9">
      <w:pPr>
        <w:pStyle w:val="Standard"/>
        <w:numPr>
          <w:ilvl w:val="0"/>
          <w:numId w:val="1"/>
        </w:numPr>
        <w:tabs>
          <w:tab w:val="left" w:pos="8908"/>
        </w:tabs>
        <w:rPr>
          <w:shd w:val="clear" w:color="auto" w:fill="00FF00"/>
        </w:rPr>
      </w:pPr>
      <w:proofErr w:type="spellStart"/>
      <w:r>
        <w:rPr>
          <w:shd w:val="clear" w:color="auto" w:fill="00FF00"/>
        </w:rPr>
        <w:t>Šola</w:t>
      </w:r>
      <w:proofErr w:type="spellEnd"/>
    </w:p>
    <w:p w14:paraId="1F739A3D" w14:textId="77777777" w:rsidR="00AC30B8" w:rsidRDefault="005640B9">
      <w:pPr>
        <w:pStyle w:val="Standard"/>
        <w:numPr>
          <w:ilvl w:val="0"/>
          <w:numId w:val="1"/>
        </w:numPr>
        <w:rPr>
          <w:shd w:val="clear" w:color="auto" w:fill="00FF00"/>
        </w:rPr>
      </w:pPr>
      <w:proofErr w:type="spellStart"/>
      <w:r>
        <w:rPr>
          <w:shd w:val="clear" w:color="auto" w:fill="00FF00"/>
        </w:rPr>
        <w:t>šolsko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leto</w:t>
      </w:r>
      <w:proofErr w:type="spellEnd"/>
    </w:p>
    <w:p w14:paraId="1F739A3E" w14:textId="77777777" w:rsidR="00AC30B8" w:rsidRDefault="005640B9">
      <w:pPr>
        <w:pStyle w:val="Standard"/>
        <w:numPr>
          <w:ilvl w:val="0"/>
          <w:numId w:val="1"/>
        </w:numPr>
        <w:rPr>
          <w:shd w:val="clear" w:color="auto" w:fill="00FF00"/>
        </w:rPr>
      </w:pPr>
      <w:proofErr w:type="spellStart"/>
      <w:r>
        <w:rPr>
          <w:shd w:val="clear" w:color="auto" w:fill="00FF00"/>
        </w:rPr>
        <w:t>učitelj</w:t>
      </w:r>
      <w:proofErr w:type="spellEnd"/>
    </w:p>
    <w:p w14:paraId="1F739A3F" w14:textId="77777777" w:rsidR="00AC30B8" w:rsidRDefault="005640B9">
      <w:pPr>
        <w:pStyle w:val="Standard"/>
        <w:numPr>
          <w:ilvl w:val="0"/>
          <w:numId w:val="1"/>
        </w:numPr>
        <w:rPr>
          <w:shd w:val="clear" w:color="auto" w:fill="00FF00"/>
        </w:rPr>
      </w:pPr>
      <w:proofErr w:type="spellStart"/>
      <w:r>
        <w:rPr>
          <w:shd w:val="clear" w:color="auto" w:fill="00FF00"/>
        </w:rPr>
        <w:t>razred</w:t>
      </w:r>
      <w:proofErr w:type="spellEnd"/>
    </w:p>
    <w:p w14:paraId="1F739A40" w14:textId="77777777" w:rsidR="00AC30B8" w:rsidRDefault="005640B9">
      <w:pPr>
        <w:pStyle w:val="Standard"/>
        <w:numPr>
          <w:ilvl w:val="0"/>
          <w:numId w:val="1"/>
        </w:numPr>
        <w:rPr>
          <w:shd w:val="clear" w:color="auto" w:fill="00FF00"/>
        </w:rPr>
      </w:pPr>
      <w:r>
        <w:rPr>
          <w:shd w:val="clear" w:color="auto" w:fill="00FF00"/>
        </w:rPr>
        <w:t>datum</w:t>
      </w:r>
    </w:p>
    <w:p w14:paraId="1F739A41" w14:textId="77777777" w:rsidR="00AC30B8" w:rsidRDefault="005640B9">
      <w:pPr>
        <w:pStyle w:val="Standard"/>
        <w:numPr>
          <w:ilvl w:val="0"/>
          <w:numId w:val="1"/>
        </w:numPr>
        <w:rPr>
          <w:shd w:val="clear" w:color="auto" w:fill="00FF00"/>
        </w:rPr>
      </w:pPr>
      <w:proofErr w:type="spellStart"/>
      <w:r>
        <w:rPr>
          <w:shd w:val="clear" w:color="auto" w:fill="00FF00"/>
        </w:rPr>
        <w:t>zaporedna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ura</w:t>
      </w:r>
      <w:proofErr w:type="spellEnd"/>
    </w:p>
    <w:p w14:paraId="1F739A42" w14:textId="77777777" w:rsidR="00AC30B8" w:rsidRDefault="00AC30B8">
      <w:pPr>
        <w:pStyle w:val="Standard"/>
      </w:pPr>
    </w:p>
    <w:p w14:paraId="1F739A43" w14:textId="77777777" w:rsidR="00AC30B8" w:rsidRDefault="00AC30B8">
      <w:pPr>
        <w:pStyle w:val="Standard"/>
      </w:pPr>
    </w:p>
    <w:p w14:paraId="1F739A44" w14:textId="77777777" w:rsidR="00AC30B8" w:rsidRDefault="005640B9">
      <w:pPr>
        <w:pStyle w:val="Standard"/>
      </w:pPr>
      <w:r>
        <w:rPr>
          <w:shd w:val="clear" w:color="auto" w:fill="00FF00"/>
        </w:rPr>
        <w:t>UVODNA RUTINA</w:t>
      </w:r>
    </w:p>
    <w:p w14:paraId="1F739A45" w14:textId="77777777" w:rsidR="00AC30B8" w:rsidRDefault="00AC30B8">
      <w:pPr>
        <w:pStyle w:val="Standard"/>
      </w:pPr>
    </w:p>
    <w:p w14:paraId="1F739A46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739A39" wp14:editId="1F739A3A">
                <wp:simplePos x="0" y="0"/>
                <wp:positionH relativeFrom="column">
                  <wp:posOffset>1140457</wp:posOffset>
                </wp:positionH>
                <wp:positionV relativeFrom="paragraph">
                  <wp:posOffset>132075</wp:posOffset>
                </wp:positionV>
                <wp:extent cx="1739902" cy="272418"/>
                <wp:effectExtent l="0" t="0" r="12698" b="13332"/>
                <wp:wrapNone/>
                <wp:docPr id="13609519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2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FFC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DC9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00FF00"/>
                              </w:rPr>
                              <w:t>1.1. SOCIALIZACIJA</w:t>
                            </w:r>
                          </w:p>
                          <w:p w14:paraId="1F739DCA" w14:textId="77777777" w:rsidR="00AC30B8" w:rsidRDefault="00AC30B8">
                            <w:pPr>
                              <w:jc w:val="center"/>
                            </w:pPr>
                          </w:p>
                          <w:p w14:paraId="1F739DCB" w14:textId="77777777" w:rsidR="00AC30B8" w:rsidRDefault="00AC30B8">
                            <w:pPr>
                              <w:jc w:val="center"/>
                            </w:pPr>
                          </w:p>
                          <w:p w14:paraId="1F739DCC" w14:textId="77777777" w:rsidR="00AC30B8" w:rsidRDefault="00AC30B8">
                            <w:pPr>
                              <w:jc w:val="center"/>
                            </w:pPr>
                          </w:p>
                          <w:p w14:paraId="1F739DCD" w14:textId="77777777" w:rsidR="00AC30B8" w:rsidRDefault="00AC30B8">
                            <w:pPr>
                              <w:jc w:val="center"/>
                            </w:pPr>
                          </w:p>
                          <w:p w14:paraId="1F739DCE" w14:textId="77777777" w:rsidR="00AC30B8" w:rsidRDefault="00AC30B8">
                            <w:pPr>
                              <w:jc w:val="center"/>
                            </w:pPr>
                          </w:p>
                          <w:p w14:paraId="1F739DCF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39" id="Rectangle 1" o:spid="_x0000_s1026" style="position:absolute;margin-left:89.8pt;margin-top:10.4pt;width:137pt;height:2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" filled="f" strokecolor="#ffc000" strokeweight=".35281mm">
                <v:textbox>
                  <w:txbxContent>
                    <w:p w14:paraId="1F739DC9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00FF00"/>
                        </w:rPr>
                        <w:t>1.1. SOCIALIZACIJA</w:t>
                      </w:r>
                    </w:p>
                    <w:p w14:paraId="1F739DCA" w14:textId="77777777" w:rsidR="00AC30B8" w:rsidRDefault="00AC30B8">
                      <w:pPr>
                        <w:jc w:val="center"/>
                      </w:pPr>
                    </w:p>
                    <w:p w14:paraId="1F739DCB" w14:textId="77777777" w:rsidR="00AC30B8" w:rsidRDefault="00AC30B8">
                      <w:pPr>
                        <w:jc w:val="center"/>
                      </w:pPr>
                    </w:p>
                    <w:p w14:paraId="1F739DCC" w14:textId="77777777" w:rsidR="00AC30B8" w:rsidRDefault="00AC30B8">
                      <w:pPr>
                        <w:jc w:val="center"/>
                      </w:pPr>
                    </w:p>
                    <w:p w14:paraId="1F739DCD" w14:textId="77777777" w:rsidR="00AC30B8" w:rsidRDefault="00AC30B8">
                      <w:pPr>
                        <w:jc w:val="center"/>
                      </w:pPr>
                    </w:p>
                    <w:p w14:paraId="1F739DCE" w14:textId="77777777" w:rsidR="00AC30B8" w:rsidRDefault="00AC30B8">
                      <w:pPr>
                        <w:jc w:val="center"/>
                      </w:pPr>
                    </w:p>
                    <w:p w14:paraId="1F739DCF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739A3B" wp14:editId="1F739A3C">
                <wp:simplePos x="0" y="0"/>
                <wp:positionH relativeFrom="column">
                  <wp:posOffset>111757</wp:posOffset>
                </wp:positionH>
                <wp:positionV relativeFrom="paragraph">
                  <wp:posOffset>133346</wp:posOffset>
                </wp:positionV>
                <wp:extent cx="838203" cy="272418"/>
                <wp:effectExtent l="0" t="0" r="19047" b="13332"/>
                <wp:wrapNone/>
                <wp:docPr id="10757216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3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70AD47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5F7582EB" id="Rectangle 1" o:spid="_x0000_s1026" style="position:absolute;margin-left:8.8pt;margin-top:10.5pt;width:66pt;height:2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" filled="f" strokecolor="#70ad47" strokeweight=".35281mm">
                <v:textbox inset="0,0,0,0"/>
              </v:rect>
            </w:pict>
          </mc:Fallback>
        </mc:AlternateContent>
      </w:r>
    </w:p>
    <w:p w14:paraId="1F739A47" w14:textId="77777777" w:rsidR="00AC30B8" w:rsidRDefault="005640B9">
      <w:pPr>
        <w:pStyle w:val="Standard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F739A3D" wp14:editId="1F739A3E">
                <wp:simplePos x="0" y="0"/>
                <wp:positionH relativeFrom="column">
                  <wp:posOffset>3161666</wp:posOffset>
                </wp:positionH>
                <wp:positionV relativeFrom="paragraph">
                  <wp:posOffset>10799</wp:posOffset>
                </wp:positionV>
                <wp:extent cx="1358898" cy="279404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06" y="20618"/>
                    <wp:lineTo x="21206" y="0"/>
                    <wp:lineTo x="0" y="0"/>
                  </wp:wrapPolygon>
                </wp:wrapTight>
                <wp:docPr id="6445821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898" cy="2794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739DD1" w14:textId="77777777" w:rsidR="00AC30B8" w:rsidRDefault="005640B9">
                            <w:r>
                              <w:rPr>
                                <w:shd w:val="clear" w:color="auto" w:fill="C0C0C0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739A3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248.95pt;margin-top:.85pt;width:107pt;height:2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" stroked="f">
                <v:textbox>
                  <w:txbxContent>
                    <w:p w14:paraId="1F739DD1" w14:textId="77777777" w:rsidR="00AC30B8" w:rsidRDefault="005640B9">
                      <w:r>
                        <w:rPr>
                          <w:shd w:val="clear" w:color="auto" w:fill="C0C0C0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739A3F" wp14:editId="1F739A40">
                <wp:simplePos x="0" y="0"/>
                <wp:positionH relativeFrom="column">
                  <wp:posOffset>6016623</wp:posOffset>
                </wp:positionH>
                <wp:positionV relativeFrom="paragraph">
                  <wp:posOffset>294007</wp:posOffset>
                </wp:positionV>
                <wp:extent cx="2602867" cy="272418"/>
                <wp:effectExtent l="0" t="0" r="26033" b="13332"/>
                <wp:wrapTight wrapText="bothSides">
                  <wp:wrapPolygon edited="0">
                    <wp:start x="0" y="0"/>
                    <wp:lineTo x="0" y="21147"/>
                    <wp:lineTo x="21658" y="21147"/>
                    <wp:lineTo x="21658" y="0"/>
                    <wp:lineTo x="0" y="0"/>
                  </wp:wrapPolygon>
                </wp:wrapTight>
                <wp:docPr id="11882810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67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DD3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ACTIVITY: text </w:t>
                            </w:r>
                            <w:r>
                              <w:t xml:space="preserve">box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9DD4" w14:textId="77777777" w:rsidR="00AC30B8" w:rsidRDefault="00AC30B8">
                            <w:pPr>
                              <w:jc w:val="center"/>
                            </w:pPr>
                          </w:p>
                          <w:p w14:paraId="1F739DD5" w14:textId="77777777" w:rsidR="00AC30B8" w:rsidRDefault="00AC30B8">
                            <w:pPr>
                              <w:jc w:val="center"/>
                            </w:pPr>
                          </w:p>
                          <w:p w14:paraId="1F739DD6" w14:textId="77777777" w:rsidR="00AC30B8" w:rsidRDefault="00AC30B8">
                            <w:pPr>
                              <w:jc w:val="center"/>
                            </w:pPr>
                          </w:p>
                          <w:p w14:paraId="1F739DD7" w14:textId="77777777" w:rsidR="00AC30B8" w:rsidRDefault="00AC30B8">
                            <w:pPr>
                              <w:jc w:val="center"/>
                            </w:pPr>
                          </w:p>
                          <w:p w14:paraId="1F739DD8" w14:textId="77777777" w:rsidR="00AC30B8" w:rsidRDefault="00AC30B8">
                            <w:pPr>
                              <w:jc w:val="center"/>
                            </w:pPr>
                          </w:p>
                          <w:p w14:paraId="1F739DD9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3F" id="_x0000_s1028" style="position:absolute;left:0;text-align:left;margin-left:473.75pt;margin-top:23.15pt;width:204.95pt;height:2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" filled="f" strokeweight=".35281mm">
                <v:textbox>
                  <w:txbxContent>
                    <w:p w14:paraId="1F739DD3" w14:textId="77777777" w:rsidR="00AC30B8" w:rsidRDefault="005640B9">
                      <w:pPr>
                        <w:jc w:val="center"/>
                      </w:pPr>
                      <w:r>
                        <w:t xml:space="preserve">ACTIVITY: text </w:t>
                      </w:r>
                      <w:r>
                        <w:t xml:space="preserve">box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9DD4" w14:textId="77777777" w:rsidR="00AC30B8" w:rsidRDefault="00AC30B8">
                      <w:pPr>
                        <w:jc w:val="center"/>
                      </w:pPr>
                    </w:p>
                    <w:p w14:paraId="1F739DD5" w14:textId="77777777" w:rsidR="00AC30B8" w:rsidRDefault="00AC30B8">
                      <w:pPr>
                        <w:jc w:val="center"/>
                      </w:pPr>
                    </w:p>
                    <w:p w14:paraId="1F739DD6" w14:textId="77777777" w:rsidR="00AC30B8" w:rsidRDefault="00AC30B8">
                      <w:pPr>
                        <w:jc w:val="center"/>
                      </w:pPr>
                    </w:p>
                    <w:p w14:paraId="1F739DD7" w14:textId="77777777" w:rsidR="00AC30B8" w:rsidRDefault="00AC30B8">
                      <w:pPr>
                        <w:jc w:val="center"/>
                      </w:pPr>
                    </w:p>
                    <w:p w14:paraId="1F739DD8" w14:textId="77777777" w:rsidR="00AC30B8" w:rsidRDefault="00AC30B8">
                      <w:pPr>
                        <w:jc w:val="center"/>
                      </w:pPr>
                    </w:p>
                    <w:p w14:paraId="1F739DD9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739A41" wp14:editId="1F739A42">
                <wp:simplePos x="0" y="0"/>
                <wp:positionH relativeFrom="column">
                  <wp:posOffset>6023609</wp:posOffset>
                </wp:positionH>
                <wp:positionV relativeFrom="paragraph">
                  <wp:posOffset>8887</wp:posOffset>
                </wp:positionV>
                <wp:extent cx="1555751" cy="272418"/>
                <wp:effectExtent l="0" t="0" r="25399" b="13332"/>
                <wp:wrapNone/>
                <wp:docPr id="319091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1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FFFF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DDB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FFFF00"/>
                              </w:rPr>
                              <w:t>POZDRAV</w:t>
                            </w:r>
                          </w:p>
                          <w:p w14:paraId="1F739DDC" w14:textId="77777777" w:rsidR="00AC30B8" w:rsidRDefault="00AC30B8">
                            <w:pPr>
                              <w:jc w:val="center"/>
                            </w:pPr>
                          </w:p>
                          <w:p w14:paraId="1F739DDD" w14:textId="77777777" w:rsidR="00AC30B8" w:rsidRDefault="00AC30B8">
                            <w:pPr>
                              <w:jc w:val="center"/>
                            </w:pPr>
                          </w:p>
                          <w:p w14:paraId="1F739DDE" w14:textId="77777777" w:rsidR="00AC30B8" w:rsidRDefault="00AC30B8">
                            <w:pPr>
                              <w:jc w:val="center"/>
                            </w:pPr>
                          </w:p>
                          <w:p w14:paraId="1F739DDF" w14:textId="77777777" w:rsidR="00AC30B8" w:rsidRDefault="00AC30B8">
                            <w:pPr>
                              <w:jc w:val="center"/>
                            </w:pPr>
                          </w:p>
                          <w:p w14:paraId="1F739DE0" w14:textId="77777777" w:rsidR="00AC30B8" w:rsidRDefault="00AC30B8">
                            <w:pPr>
                              <w:jc w:val="center"/>
                            </w:pPr>
                          </w:p>
                          <w:p w14:paraId="1F739DE1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41" id="_x0000_s1029" style="position:absolute;left:0;text-align:left;margin-left:474.3pt;margin-top:.7pt;width:122.5pt;height:2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" filled="f" strokecolor="yellow" strokeweight=".35281mm">
                <v:textbox>
                  <w:txbxContent>
                    <w:p w14:paraId="1F739DDB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FFFF00"/>
                        </w:rPr>
                        <w:t>POZDRAV</w:t>
                      </w:r>
                    </w:p>
                    <w:p w14:paraId="1F739DDC" w14:textId="77777777" w:rsidR="00AC30B8" w:rsidRDefault="00AC30B8">
                      <w:pPr>
                        <w:jc w:val="center"/>
                      </w:pPr>
                    </w:p>
                    <w:p w14:paraId="1F739DDD" w14:textId="77777777" w:rsidR="00AC30B8" w:rsidRDefault="00AC30B8">
                      <w:pPr>
                        <w:jc w:val="center"/>
                      </w:pPr>
                    </w:p>
                    <w:p w14:paraId="1F739DDE" w14:textId="77777777" w:rsidR="00AC30B8" w:rsidRDefault="00AC30B8">
                      <w:pPr>
                        <w:jc w:val="center"/>
                      </w:pPr>
                    </w:p>
                    <w:p w14:paraId="1F739DDF" w14:textId="77777777" w:rsidR="00AC30B8" w:rsidRDefault="00AC30B8">
                      <w:pPr>
                        <w:jc w:val="center"/>
                      </w:pPr>
                    </w:p>
                    <w:p w14:paraId="1F739DE0" w14:textId="77777777" w:rsidR="00AC30B8" w:rsidRDefault="00AC30B8">
                      <w:pPr>
                        <w:jc w:val="center"/>
                      </w:pPr>
                    </w:p>
                    <w:p w14:paraId="1F739DE1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hd w:val="clear" w:color="auto" w:fill="00FF00"/>
        </w:rPr>
        <w:t>1. CILJI</w:t>
      </w:r>
    </w:p>
    <w:p w14:paraId="1F739A48" w14:textId="77777777" w:rsidR="00AC30B8" w:rsidRDefault="005640B9">
      <w:pPr>
        <w:pStyle w:val="Standard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739A43" wp14:editId="1F739A44">
                <wp:simplePos x="0" y="0"/>
                <wp:positionH relativeFrom="column">
                  <wp:posOffset>3203572</wp:posOffset>
                </wp:positionH>
                <wp:positionV relativeFrom="paragraph">
                  <wp:posOffset>2629530</wp:posOffset>
                </wp:positionV>
                <wp:extent cx="2012951" cy="272418"/>
                <wp:effectExtent l="0" t="0" r="25399" b="13332"/>
                <wp:wrapNone/>
                <wp:docPr id="8855131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1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DE3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navajanje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skupinsko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delo</w:t>
                            </w:r>
                            <w:proofErr w:type="spellEnd"/>
                          </w:p>
                          <w:p w14:paraId="1F739DE4" w14:textId="77777777" w:rsidR="00AC30B8" w:rsidRDefault="00AC30B8">
                            <w:pPr>
                              <w:jc w:val="center"/>
                            </w:pPr>
                          </w:p>
                          <w:p w14:paraId="1F739DE5" w14:textId="77777777" w:rsidR="00AC30B8" w:rsidRDefault="00AC30B8">
                            <w:pPr>
                              <w:jc w:val="center"/>
                            </w:pPr>
                          </w:p>
                          <w:p w14:paraId="1F739DE6" w14:textId="77777777" w:rsidR="00AC30B8" w:rsidRDefault="00AC30B8">
                            <w:pPr>
                              <w:jc w:val="center"/>
                            </w:pPr>
                          </w:p>
                          <w:p w14:paraId="1F739DE7" w14:textId="77777777" w:rsidR="00AC30B8" w:rsidRDefault="00AC30B8">
                            <w:pPr>
                              <w:jc w:val="center"/>
                            </w:pPr>
                          </w:p>
                          <w:p w14:paraId="1F739DE8" w14:textId="77777777" w:rsidR="00AC30B8" w:rsidRDefault="00AC30B8">
                            <w:pPr>
                              <w:jc w:val="center"/>
                            </w:pPr>
                          </w:p>
                          <w:p w14:paraId="1F739DE9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43" id="_x0000_s1030" style="position:absolute;left:0;text-align:left;margin-left:252.25pt;margin-top:207.05pt;width:158.5pt;height:21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" filled="f" strokecolor="#c00000" strokeweight=".35281mm">
                <v:textbox>
                  <w:txbxContent>
                    <w:p w14:paraId="1F739DE3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navajanje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skupinsko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delo</w:t>
                      </w:r>
                      <w:proofErr w:type="spellEnd"/>
                    </w:p>
                    <w:p w14:paraId="1F739DE4" w14:textId="77777777" w:rsidR="00AC30B8" w:rsidRDefault="00AC30B8">
                      <w:pPr>
                        <w:jc w:val="center"/>
                      </w:pPr>
                    </w:p>
                    <w:p w14:paraId="1F739DE5" w14:textId="77777777" w:rsidR="00AC30B8" w:rsidRDefault="00AC30B8">
                      <w:pPr>
                        <w:jc w:val="center"/>
                      </w:pPr>
                    </w:p>
                    <w:p w14:paraId="1F739DE6" w14:textId="77777777" w:rsidR="00AC30B8" w:rsidRDefault="00AC30B8">
                      <w:pPr>
                        <w:jc w:val="center"/>
                      </w:pPr>
                    </w:p>
                    <w:p w14:paraId="1F739DE7" w14:textId="77777777" w:rsidR="00AC30B8" w:rsidRDefault="00AC30B8">
                      <w:pPr>
                        <w:jc w:val="center"/>
                      </w:pPr>
                    </w:p>
                    <w:p w14:paraId="1F739DE8" w14:textId="77777777" w:rsidR="00AC30B8" w:rsidRDefault="00AC30B8">
                      <w:pPr>
                        <w:jc w:val="center"/>
                      </w:pPr>
                    </w:p>
                    <w:p w14:paraId="1F739DE9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739A45" wp14:editId="1F739A46">
                <wp:simplePos x="0" y="0"/>
                <wp:positionH relativeFrom="column">
                  <wp:posOffset>3184526</wp:posOffset>
                </wp:positionH>
                <wp:positionV relativeFrom="paragraph">
                  <wp:posOffset>1827528</wp:posOffset>
                </wp:positionV>
                <wp:extent cx="2336804" cy="272418"/>
                <wp:effectExtent l="0" t="0" r="25396" b="13332"/>
                <wp:wrapNone/>
                <wp:docPr id="17529996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4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DEB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kontrola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lastnega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telesa</w:t>
                            </w:r>
                            <w:proofErr w:type="spellEnd"/>
                            <w:r>
                              <w:t xml:space="preserve"> - </w:t>
                            </w:r>
                            <w:proofErr w:type="spellStart"/>
                            <w:r>
                              <w:t>motorika</w:t>
                            </w:r>
                            <w:proofErr w:type="spellEnd"/>
                          </w:p>
                          <w:p w14:paraId="1F739DEC" w14:textId="77777777" w:rsidR="00AC30B8" w:rsidRDefault="00AC30B8">
                            <w:pPr>
                              <w:jc w:val="center"/>
                            </w:pPr>
                          </w:p>
                          <w:p w14:paraId="1F739DED" w14:textId="77777777" w:rsidR="00AC30B8" w:rsidRDefault="00AC30B8">
                            <w:pPr>
                              <w:jc w:val="center"/>
                            </w:pPr>
                          </w:p>
                          <w:p w14:paraId="1F739DEE" w14:textId="77777777" w:rsidR="00AC30B8" w:rsidRDefault="00AC30B8">
                            <w:pPr>
                              <w:jc w:val="center"/>
                            </w:pPr>
                          </w:p>
                          <w:p w14:paraId="1F739DEF" w14:textId="77777777" w:rsidR="00AC30B8" w:rsidRDefault="00AC30B8">
                            <w:pPr>
                              <w:jc w:val="center"/>
                            </w:pPr>
                          </w:p>
                          <w:p w14:paraId="1F739DF0" w14:textId="77777777" w:rsidR="00AC30B8" w:rsidRDefault="00AC30B8">
                            <w:pPr>
                              <w:jc w:val="center"/>
                            </w:pPr>
                          </w:p>
                          <w:p w14:paraId="1F739DF1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45" id="_x0000_s1031" style="position:absolute;left:0;text-align:left;margin-left:250.75pt;margin-top:143.9pt;width:184pt;height:21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" filled="f" strokecolor="#c00000" strokeweight=".35281mm">
                <v:textbox>
                  <w:txbxContent>
                    <w:p w14:paraId="1F739DEB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kontrola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lastnega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telesa</w:t>
                      </w:r>
                      <w:proofErr w:type="spellEnd"/>
                      <w:r>
                        <w:t xml:space="preserve"> - </w:t>
                      </w:r>
                      <w:proofErr w:type="spellStart"/>
                      <w:r>
                        <w:t>motorika</w:t>
                      </w:r>
                      <w:proofErr w:type="spellEnd"/>
                    </w:p>
                    <w:p w14:paraId="1F739DEC" w14:textId="77777777" w:rsidR="00AC30B8" w:rsidRDefault="00AC30B8">
                      <w:pPr>
                        <w:jc w:val="center"/>
                      </w:pPr>
                    </w:p>
                    <w:p w14:paraId="1F739DED" w14:textId="77777777" w:rsidR="00AC30B8" w:rsidRDefault="00AC30B8">
                      <w:pPr>
                        <w:jc w:val="center"/>
                      </w:pPr>
                    </w:p>
                    <w:p w14:paraId="1F739DEE" w14:textId="77777777" w:rsidR="00AC30B8" w:rsidRDefault="00AC30B8">
                      <w:pPr>
                        <w:jc w:val="center"/>
                      </w:pPr>
                    </w:p>
                    <w:p w14:paraId="1F739DEF" w14:textId="77777777" w:rsidR="00AC30B8" w:rsidRDefault="00AC30B8">
                      <w:pPr>
                        <w:jc w:val="center"/>
                      </w:pPr>
                    </w:p>
                    <w:p w14:paraId="1F739DF0" w14:textId="77777777" w:rsidR="00AC30B8" w:rsidRDefault="00AC30B8">
                      <w:pPr>
                        <w:jc w:val="center"/>
                      </w:pPr>
                    </w:p>
                    <w:p w14:paraId="1F739DF1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739A47" wp14:editId="1F739A48">
                <wp:simplePos x="0" y="0"/>
                <wp:positionH relativeFrom="column">
                  <wp:posOffset>3178811</wp:posOffset>
                </wp:positionH>
                <wp:positionV relativeFrom="paragraph">
                  <wp:posOffset>1141728</wp:posOffset>
                </wp:positionV>
                <wp:extent cx="1155701" cy="272418"/>
                <wp:effectExtent l="0" t="0" r="25399" b="13332"/>
                <wp:wrapNone/>
                <wp:docPr id="8395742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1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DF3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potrpežljivost</w:t>
                            </w:r>
                            <w:proofErr w:type="spellEnd"/>
                          </w:p>
                          <w:p w14:paraId="1F739DF4" w14:textId="77777777" w:rsidR="00AC30B8" w:rsidRDefault="00AC30B8">
                            <w:pPr>
                              <w:jc w:val="center"/>
                            </w:pPr>
                          </w:p>
                          <w:p w14:paraId="1F739DF5" w14:textId="77777777" w:rsidR="00AC30B8" w:rsidRDefault="00AC30B8">
                            <w:pPr>
                              <w:jc w:val="center"/>
                            </w:pPr>
                          </w:p>
                          <w:p w14:paraId="1F739DF6" w14:textId="77777777" w:rsidR="00AC30B8" w:rsidRDefault="00AC30B8">
                            <w:pPr>
                              <w:jc w:val="center"/>
                            </w:pPr>
                          </w:p>
                          <w:p w14:paraId="1F739DF7" w14:textId="77777777" w:rsidR="00AC30B8" w:rsidRDefault="00AC30B8">
                            <w:pPr>
                              <w:jc w:val="center"/>
                            </w:pPr>
                          </w:p>
                          <w:p w14:paraId="1F739DF8" w14:textId="77777777" w:rsidR="00AC30B8" w:rsidRDefault="00AC30B8">
                            <w:pPr>
                              <w:jc w:val="center"/>
                            </w:pPr>
                          </w:p>
                          <w:p w14:paraId="1F739DF9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47" id="_x0000_s1032" style="position:absolute;left:0;text-align:left;margin-left:250.3pt;margin-top:89.9pt;width:91pt;height:2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" filled="f" strokecolor="#c00000" strokeweight=".35281mm">
                <v:textbox>
                  <w:txbxContent>
                    <w:p w14:paraId="1F739DF3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potrpežljivost</w:t>
                      </w:r>
                      <w:proofErr w:type="spellEnd"/>
                    </w:p>
                    <w:p w14:paraId="1F739DF4" w14:textId="77777777" w:rsidR="00AC30B8" w:rsidRDefault="00AC30B8">
                      <w:pPr>
                        <w:jc w:val="center"/>
                      </w:pPr>
                    </w:p>
                    <w:p w14:paraId="1F739DF5" w14:textId="77777777" w:rsidR="00AC30B8" w:rsidRDefault="00AC30B8">
                      <w:pPr>
                        <w:jc w:val="center"/>
                      </w:pPr>
                    </w:p>
                    <w:p w14:paraId="1F739DF6" w14:textId="77777777" w:rsidR="00AC30B8" w:rsidRDefault="00AC30B8">
                      <w:pPr>
                        <w:jc w:val="center"/>
                      </w:pPr>
                    </w:p>
                    <w:p w14:paraId="1F739DF7" w14:textId="77777777" w:rsidR="00AC30B8" w:rsidRDefault="00AC30B8">
                      <w:pPr>
                        <w:jc w:val="center"/>
                      </w:pPr>
                    </w:p>
                    <w:p w14:paraId="1F739DF8" w14:textId="77777777" w:rsidR="00AC30B8" w:rsidRDefault="00AC30B8">
                      <w:pPr>
                        <w:jc w:val="center"/>
                      </w:pPr>
                    </w:p>
                    <w:p w14:paraId="1F739DF9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739A49" wp14:editId="1F739A4A">
                <wp:simplePos x="0" y="0"/>
                <wp:positionH relativeFrom="column">
                  <wp:posOffset>3146422</wp:posOffset>
                </wp:positionH>
                <wp:positionV relativeFrom="paragraph">
                  <wp:posOffset>145417</wp:posOffset>
                </wp:positionV>
                <wp:extent cx="1802767" cy="272418"/>
                <wp:effectExtent l="0" t="0" r="26033" b="13332"/>
                <wp:wrapNone/>
                <wp:docPr id="7845989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7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DFB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funkcioniranje</w:t>
                            </w:r>
                            <w:proofErr w:type="spellEnd"/>
                            <w:r>
                              <w:t xml:space="preserve"> v </w:t>
                            </w:r>
                            <w:proofErr w:type="spellStart"/>
                            <w:r>
                              <w:t>skupini</w:t>
                            </w:r>
                            <w:proofErr w:type="spellEnd"/>
                          </w:p>
                          <w:p w14:paraId="1F739DFC" w14:textId="77777777" w:rsidR="00AC30B8" w:rsidRDefault="00AC30B8">
                            <w:pPr>
                              <w:jc w:val="center"/>
                            </w:pPr>
                          </w:p>
                          <w:p w14:paraId="1F739DFD" w14:textId="77777777" w:rsidR="00AC30B8" w:rsidRDefault="00AC30B8">
                            <w:pPr>
                              <w:jc w:val="center"/>
                            </w:pPr>
                          </w:p>
                          <w:p w14:paraId="1F739DFE" w14:textId="77777777" w:rsidR="00AC30B8" w:rsidRDefault="00AC30B8">
                            <w:pPr>
                              <w:jc w:val="center"/>
                            </w:pPr>
                          </w:p>
                          <w:p w14:paraId="1F739DFF" w14:textId="77777777" w:rsidR="00AC30B8" w:rsidRDefault="00AC30B8">
                            <w:pPr>
                              <w:jc w:val="center"/>
                            </w:pPr>
                          </w:p>
                          <w:p w14:paraId="1F739E00" w14:textId="77777777" w:rsidR="00AC30B8" w:rsidRDefault="00AC30B8">
                            <w:pPr>
                              <w:jc w:val="center"/>
                            </w:pPr>
                          </w:p>
                          <w:p w14:paraId="1F739E01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49" id="_x0000_s1033" style="position:absolute;left:0;text-align:left;margin-left:247.75pt;margin-top:11.45pt;width:141.95pt;height:2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" filled="f" strokecolor="#c00000" strokeweight=".35281mm">
                <v:textbox>
                  <w:txbxContent>
                    <w:p w14:paraId="1F739DFB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funkcioniranje</w:t>
                      </w:r>
                      <w:proofErr w:type="spellEnd"/>
                      <w:r>
                        <w:t xml:space="preserve"> v </w:t>
                      </w:r>
                      <w:proofErr w:type="spellStart"/>
                      <w:r>
                        <w:t>skupini</w:t>
                      </w:r>
                      <w:proofErr w:type="spellEnd"/>
                    </w:p>
                    <w:p w14:paraId="1F739DFC" w14:textId="77777777" w:rsidR="00AC30B8" w:rsidRDefault="00AC30B8">
                      <w:pPr>
                        <w:jc w:val="center"/>
                      </w:pPr>
                    </w:p>
                    <w:p w14:paraId="1F739DFD" w14:textId="77777777" w:rsidR="00AC30B8" w:rsidRDefault="00AC30B8">
                      <w:pPr>
                        <w:jc w:val="center"/>
                      </w:pPr>
                    </w:p>
                    <w:p w14:paraId="1F739DFE" w14:textId="77777777" w:rsidR="00AC30B8" w:rsidRDefault="00AC30B8">
                      <w:pPr>
                        <w:jc w:val="center"/>
                      </w:pPr>
                    </w:p>
                    <w:p w14:paraId="1F739DFF" w14:textId="77777777" w:rsidR="00AC30B8" w:rsidRDefault="00AC30B8">
                      <w:pPr>
                        <w:jc w:val="center"/>
                      </w:pPr>
                    </w:p>
                    <w:p w14:paraId="1F739E00" w14:textId="77777777" w:rsidR="00AC30B8" w:rsidRDefault="00AC30B8">
                      <w:pPr>
                        <w:jc w:val="center"/>
                      </w:pPr>
                    </w:p>
                    <w:p w14:paraId="1F739E01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739A4B" wp14:editId="1F739A4C">
                <wp:simplePos x="0" y="0"/>
                <wp:positionH relativeFrom="column">
                  <wp:posOffset>3146422</wp:posOffset>
                </wp:positionH>
                <wp:positionV relativeFrom="paragraph">
                  <wp:posOffset>468629</wp:posOffset>
                </wp:positionV>
                <wp:extent cx="2228850" cy="272418"/>
                <wp:effectExtent l="0" t="0" r="19050" b="13332"/>
                <wp:wrapNone/>
                <wp:docPr id="16992984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E03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sledenje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upoštevanje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navodil</w:t>
                            </w:r>
                            <w:proofErr w:type="spellEnd"/>
                          </w:p>
                          <w:p w14:paraId="1F739E04" w14:textId="77777777" w:rsidR="00AC30B8" w:rsidRDefault="00AC30B8">
                            <w:pPr>
                              <w:jc w:val="center"/>
                            </w:pPr>
                          </w:p>
                          <w:p w14:paraId="1F739E05" w14:textId="77777777" w:rsidR="00AC30B8" w:rsidRDefault="00AC30B8">
                            <w:pPr>
                              <w:jc w:val="center"/>
                            </w:pPr>
                          </w:p>
                          <w:p w14:paraId="1F739E06" w14:textId="77777777" w:rsidR="00AC30B8" w:rsidRDefault="00AC30B8">
                            <w:pPr>
                              <w:jc w:val="center"/>
                            </w:pPr>
                          </w:p>
                          <w:p w14:paraId="1F739E07" w14:textId="77777777" w:rsidR="00AC30B8" w:rsidRDefault="00AC30B8">
                            <w:pPr>
                              <w:jc w:val="center"/>
                            </w:pPr>
                          </w:p>
                          <w:p w14:paraId="1F739E08" w14:textId="77777777" w:rsidR="00AC30B8" w:rsidRDefault="00AC30B8">
                            <w:pPr>
                              <w:jc w:val="center"/>
                            </w:pPr>
                          </w:p>
                          <w:p w14:paraId="1F739E09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4B" id="_x0000_s1034" style="position:absolute;left:0;text-align:left;margin-left:247.75pt;margin-top:36.9pt;width:175.5pt;height:2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" filled="f" strokecolor="#c00000" strokeweight=".35281mm">
                <v:textbox>
                  <w:txbxContent>
                    <w:p w14:paraId="1F739E03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sledenje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upoštevanje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navodil</w:t>
                      </w:r>
                      <w:proofErr w:type="spellEnd"/>
                    </w:p>
                    <w:p w14:paraId="1F739E04" w14:textId="77777777" w:rsidR="00AC30B8" w:rsidRDefault="00AC30B8">
                      <w:pPr>
                        <w:jc w:val="center"/>
                      </w:pPr>
                    </w:p>
                    <w:p w14:paraId="1F739E05" w14:textId="77777777" w:rsidR="00AC30B8" w:rsidRDefault="00AC30B8">
                      <w:pPr>
                        <w:jc w:val="center"/>
                      </w:pPr>
                    </w:p>
                    <w:p w14:paraId="1F739E06" w14:textId="77777777" w:rsidR="00AC30B8" w:rsidRDefault="00AC30B8">
                      <w:pPr>
                        <w:jc w:val="center"/>
                      </w:pPr>
                    </w:p>
                    <w:p w14:paraId="1F739E07" w14:textId="77777777" w:rsidR="00AC30B8" w:rsidRDefault="00AC30B8">
                      <w:pPr>
                        <w:jc w:val="center"/>
                      </w:pPr>
                    </w:p>
                    <w:p w14:paraId="1F739E08" w14:textId="77777777" w:rsidR="00AC30B8" w:rsidRDefault="00AC30B8">
                      <w:pPr>
                        <w:jc w:val="center"/>
                      </w:pPr>
                    </w:p>
                    <w:p w14:paraId="1F739E09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739A4D" wp14:editId="1F739A4E">
                <wp:simplePos x="0" y="0"/>
                <wp:positionH relativeFrom="column">
                  <wp:posOffset>3171825</wp:posOffset>
                </wp:positionH>
                <wp:positionV relativeFrom="paragraph">
                  <wp:posOffset>792483</wp:posOffset>
                </wp:positionV>
                <wp:extent cx="2418716" cy="272418"/>
                <wp:effectExtent l="0" t="0" r="19684" b="13332"/>
                <wp:wrapNone/>
                <wp:docPr id="7648180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8716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E0B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sprejemanje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očesni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kontakt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dotik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F739E0C" w14:textId="77777777" w:rsidR="00AC30B8" w:rsidRDefault="00AC30B8">
                            <w:pPr>
                              <w:jc w:val="center"/>
                            </w:pPr>
                          </w:p>
                          <w:p w14:paraId="1F739E0D" w14:textId="77777777" w:rsidR="00AC30B8" w:rsidRDefault="00AC30B8">
                            <w:pPr>
                              <w:jc w:val="center"/>
                            </w:pPr>
                          </w:p>
                          <w:p w14:paraId="1F739E0E" w14:textId="77777777" w:rsidR="00AC30B8" w:rsidRDefault="00AC30B8">
                            <w:pPr>
                              <w:jc w:val="center"/>
                            </w:pPr>
                          </w:p>
                          <w:p w14:paraId="1F739E0F" w14:textId="77777777" w:rsidR="00AC30B8" w:rsidRDefault="00AC30B8">
                            <w:pPr>
                              <w:jc w:val="center"/>
                            </w:pPr>
                          </w:p>
                          <w:p w14:paraId="1F739E10" w14:textId="77777777" w:rsidR="00AC30B8" w:rsidRDefault="00AC30B8">
                            <w:pPr>
                              <w:jc w:val="center"/>
                            </w:pPr>
                          </w:p>
                          <w:p w14:paraId="1F739E11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4D" id="_x0000_s1035" style="position:absolute;left:0;text-align:left;margin-left:249.75pt;margin-top:62.4pt;width:190.45pt;height:2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" filled="f" strokecolor="#c00000" strokeweight=".35281mm">
                <v:textbox>
                  <w:txbxContent>
                    <w:p w14:paraId="1F739E0B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sprejemanje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očesni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kontakt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dotik</w:t>
                      </w:r>
                      <w:proofErr w:type="spellEnd"/>
                      <w:r>
                        <w:t>)</w:t>
                      </w:r>
                    </w:p>
                    <w:p w14:paraId="1F739E0C" w14:textId="77777777" w:rsidR="00AC30B8" w:rsidRDefault="00AC30B8">
                      <w:pPr>
                        <w:jc w:val="center"/>
                      </w:pPr>
                    </w:p>
                    <w:p w14:paraId="1F739E0D" w14:textId="77777777" w:rsidR="00AC30B8" w:rsidRDefault="00AC30B8">
                      <w:pPr>
                        <w:jc w:val="center"/>
                      </w:pPr>
                    </w:p>
                    <w:p w14:paraId="1F739E0E" w14:textId="77777777" w:rsidR="00AC30B8" w:rsidRDefault="00AC30B8">
                      <w:pPr>
                        <w:jc w:val="center"/>
                      </w:pPr>
                    </w:p>
                    <w:p w14:paraId="1F739E0F" w14:textId="77777777" w:rsidR="00AC30B8" w:rsidRDefault="00AC30B8">
                      <w:pPr>
                        <w:jc w:val="center"/>
                      </w:pPr>
                    </w:p>
                    <w:p w14:paraId="1F739E10" w14:textId="77777777" w:rsidR="00AC30B8" w:rsidRDefault="00AC30B8">
                      <w:pPr>
                        <w:jc w:val="center"/>
                      </w:pPr>
                    </w:p>
                    <w:p w14:paraId="1F739E11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739A4F" wp14:editId="1F739A50">
                <wp:simplePos x="0" y="0"/>
                <wp:positionH relativeFrom="column">
                  <wp:posOffset>3178811</wp:posOffset>
                </wp:positionH>
                <wp:positionV relativeFrom="paragraph">
                  <wp:posOffset>1490984</wp:posOffset>
                </wp:positionV>
                <wp:extent cx="1574167" cy="272418"/>
                <wp:effectExtent l="0" t="0" r="26033" b="13332"/>
                <wp:wrapNone/>
                <wp:docPr id="10703227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167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E13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orientacija</w:t>
                            </w:r>
                            <w:proofErr w:type="spellEnd"/>
                            <w:r>
                              <w:t xml:space="preserve"> v </w:t>
                            </w:r>
                            <w:proofErr w:type="spellStart"/>
                            <w:r>
                              <w:t>prostoru</w:t>
                            </w:r>
                            <w:proofErr w:type="spellEnd"/>
                          </w:p>
                          <w:p w14:paraId="1F739E14" w14:textId="77777777" w:rsidR="00AC30B8" w:rsidRDefault="00AC30B8">
                            <w:pPr>
                              <w:jc w:val="center"/>
                            </w:pPr>
                          </w:p>
                          <w:p w14:paraId="1F739E15" w14:textId="77777777" w:rsidR="00AC30B8" w:rsidRDefault="00AC30B8">
                            <w:pPr>
                              <w:jc w:val="center"/>
                            </w:pPr>
                          </w:p>
                          <w:p w14:paraId="1F739E16" w14:textId="77777777" w:rsidR="00AC30B8" w:rsidRDefault="00AC30B8">
                            <w:pPr>
                              <w:jc w:val="center"/>
                            </w:pPr>
                          </w:p>
                          <w:p w14:paraId="1F739E17" w14:textId="77777777" w:rsidR="00AC30B8" w:rsidRDefault="00AC30B8">
                            <w:pPr>
                              <w:jc w:val="center"/>
                            </w:pPr>
                          </w:p>
                          <w:p w14:paraId="1F739E18" w14:textId="77777777" w:rsidR="00AC30B8" w:rsidRDefault="00AC30B8">
                            <w:pPr>
                              <w:jc w:val="center"/>
                            </w:pPr>
                          </w:p>
                          <w:p w14:paraId="1F739E19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4F" id="_x0000_s1036" style="position:absolute;left:0;text-align:left;margin-left:250.3pt;margin-top:117.4pt;width:123.95pt;height:21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" filled="f" strokecolor="#c00000" strokeweight=".35281mm">
                <v:textbox>
                  <w:txbxContent>
                    <w:p w14:paraId="1F739E13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orientacija</w:t>
                      </w:r>
                      <w:proofErr w:type="spellEnd"/>
                      <w:r>
                        <w:t xml:space="preserve"> v </w:t>
                      </w:r>
                      <w:proofErr w:type="spellStart"/>
                      <w:r>
                        <w:t>prostoru</w:t>
                      </w:r>
                      <w:proofErr w:type="spellEnd"/>
                    </w:p>
                    <w:p w14:paraId="1F739E14" w14:textId="77777777" w:rsidR="00AC30B8" w:rsidRDefault="00AC30B8">
                      <w:pPr>
                        <w:jc w:val="center"/>
                      </w:pPr>
                    </w:p>
                    <w:p w14:paraId="1F739E15" w14:textId="77777777" w:rsidR="00AC30B8" w:rsidRDefault="00AC30B8">
                      <w:pPr>
                        <w:jc w:val="center"/>
                      </w:pPr>
                    </w:p>
                    <w:p w14:paraId="1F739E16" w14:textId="77777777" w:rsidR="00AC30B8" w:rsidRDefault="00AC30B8">
                      <w:pPr>
                        <w:jc w:val="center"/>
                      </w:pPr>
                    </w:p>
                    <w:p w14:paraId="1F739E17" w14:textId="77777777" w:rsidR="00AC30B8" w:rsidRDefault="00AC30B8">
                      <w:pPr>
                        <w:jc w:val="center"/>
                      </w:pPr>
                    </w:p>
                    <w:p w14:paraId="1F739E18" w14:textId="77777777" w:rsidR="00AC30B8" w:rsidRDefault="00AC30B8">
                      <w:pPr>
                        <w:jc w:val="center"/>
                      </w:pPr>
                    </w:p>
                    <w:p w14:paraId="1F739E19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739A51" wp14:editId="1F739A52">
                <wp:simplePos x="0" y="0"/>
                <wp:positionH relativeFrom="column">
                  <wp:posOffset>3191512</wp:posOffset>
                </wp:positionH>
                <wp:positionV relativeFrom="paragraph">
                  <wp:posOffset>2196461</wp:posOffset>
                </wp:positionV>
                <wp:extent cx="1574167" cy="272418"/>
                <wp:effectExtent l="0" t="0" r="26033" b="13332"/>
                <wp:wrapNone/>
                <wp:docPr id="14861383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167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E1B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urjenje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koncentracije</w:t>
                            </w:r>
                            <w:proofErr w:type="spellEnd"/>
                          </w:p>
                          <w:p w14:paraId="1F739E1C" w14:textId="77777777" w:rsidR="00AC30B8" w:rsidRDefault="00AC30B8">
                            <w:pPr>
                              <w:jc w:val="center"/>
                            </w:pPr>
                          </w:p>
                          <w:p w14:paraId="1F739E1D" w14:textId="77777777" w:rsidR="00AC30B8" w:rsidRDefault="00AC30B8">
                            <w:pPr>
                              <w:jc w:val="center"/>
                            </w:pPr>
                          </w:p>
                          <w:p w14:paraId="1F739E1E" w14:textId="77777777" w:rsidR="00AC30B8" w:rsidRDefault="00AC30B8">
                            <w:pPr>
                              <w:jc w:val="center"/>
                            </w:pPr>
                          </w:p>
                          <w:p w14:paraId="1F739E1F" w14:textId="77777777" w:rsidR="00AC30B8" w:rsidRDefault="00AC30B8">
                            <w:pPr>
                              <w:jc w:val="center"/>
                            </w:pPr>
                          </w:p>
                          <w:p w14:paraId="1F739E20" w14:textId="77777777" w:rsidR="00AC30B8" w:rsidRDefault="00AC30B8">
                            <w:pPr>
                              <w:jc w:val="center"/>
                            </w:pPr>
                          </w:p>
                          <w:p w14:paraId="1F739E21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51" id="_x0000_s1037" style="position:absolute;left:0;text-align:left;margin-left:251.3pt;margin-top:172.95pt;width:123.95pt;height:21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" filled="f" strokecolor="#c00000" strokeweight=".35281mm">
                <v:textbox>
                  <w:txbxContent>
                    <w:p w14:paraId="1F739E1B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urjenje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koncentracije</w:t>
                      </w:r>
                      <w:proofErr w:type="spellEnd"/>
                    </w:p>
                    <w:p w14:paraId="1F739E1C" w14:textId="77777777" w:rsidR="00AC30B8" w:rsidRDefault="00AC30B8">
                      <w:pPr>
                        <w:jc w:val="center"/>
                      </w:pPr>
                    </w:p>
                    <w:p w14:paraId="1F739E1D" w14:textId="77777777" w:rsidR="00AC30B8" w:rsidRDefault="00AC30B8">
                      <w:pPr>
                        <w:jc w:val="center"/>
                      </w:pPr>
                    </w:p>
                    <w:p w14:paraId="1F739E1E" w14:textId="77777777" w:rsidR="00AC30B8" w:rsidRDefault="00AC30B8">
                      <w:pPr>
                        <w:jc w:val="center"/>
                      </w:pPr>
                    </w:p>
                    <w:p w14:paraId="1F739E1F" w14:textId="77777777" w:rsidR="00AC30B8" w:rsidRDefault="00AC30B8">
                      <w:pPr>
                        <w:jc w:val="center"/>
                      </w:pPr>
                    </w:p>
                    <w:p w14:paraId="1F739E20" w14:textId="77777777" w:rsidR="00AC30B8" w:rsidRDefault="00AC30B8">
                      <w:pPr>
                        <w:jc w:val="center"/>
                      </w:pPr>
                    </w:p>
                    <w:p w14:paraId="1F739E21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14:paraId="1F739A49" w14:textId="77777777" w:rsidR="00AC30B8" w:rsidRDefault="005640B9">
      <w:pPr>
        <w:pStyle w:val="Standard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739A53" wp14:editId="1F739A54">
                <wp:simplePos x="0" y="0"/>
                <wp:positionH relativeFrom="column">
                  <wp:posOffset>5426707</wp:posOffset>
                </wp:positionH>
                <wp:positionV relativeFrom="paragraph">
                  <wp:posOffset>8887</wp:posOffset>
                </wp:positionV>
                <wp:extent cx="457200" cy="2691765"/>
                <wp:effectExtent l="0" t="0" r="19050" b="13335"/>
                <wp:wrapNone/>
                <wp:docPr id="498073565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200" cy="2691765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*/ 5419351 1 1725033"/>
                            <a:gd name="f8" fmla="+- 0 0 5400000"/>
                            <a:gd name="f9" fmla="val 8333"/>
                            <a:gd name="f10" fmla="val 50000"/>
                            <a:gd name="f11" fmla="+- 0 0 -180"/>
                            <a:gd name="f12" fmla="+- 0 0 -270"/>
                            <a:gd name="f13" fmla="+- 0 0 -360"/>
                            <a:gd name="f14" fmla="abs f3"/>
                            <a:gd name="f15" fmla="abs f4"/>
                            <a:gd name="f16" fmla="abs f5"/>
                            <a:gd name="f17" fmla="+- 2700000 f1 0"/>
                            <a:gd name="f18" fmla="*/ f11 f0 1"/>
                            <a:gd name="f19" fmla="*/ f12 f0 1"/>
                            <a:gd name="f20" fmla="*/ f13 f0 1"/>
                            <a:gd name="f21" fmla="?: f14 f3 1"/>
                            <a:gd name="f22" fmla="?: f15 f4 1"/>
                            <a:gd name="f23" fmla="?: f16 f5 1"/>
                            <a:gd name="f24" fmla="+- f17 0 f1"/>
                            <a:gd name="f25" fmla="*/ f18 1 f2"/>
                            <a:gd name="f26" fmla="*/ f19 1 f2"/>
                            <a:gd name="f27" fmla="*/ f20 1 f2"/>
                            <a:gd name="f28" fmla="*/ f21 1 21600"/>
                            <a:gd name="f29" fmla="*/ f22 1 21600"/>
                            <a:gd name="f30" fmla="*/ 21600 f21 1"/>
                            <a:gd name="f31" fmla="*/ 21600 f22 1"/>
                            <a:gd name="f32" fmla="+- f24 f1 0"/>
                            <a:gd name="f33" fmla="+- f25 0 f1"/>
                            <a:gd name="f34" fmla="+- f26 0 f1"/>
                            <a:gd name="f35" fmla="+- f27 0 f1"/>
                            <a:gd name="f36" fmla="min f29 f28"/>
                            <a:gd name="f37" fmla="*/ f30 1 f23"/>
                            <a:gd name="f38" fmla="*/ f31 1 f23"/>
                            <a:gd name="f39" fmla="*/ f32 f7 1"/>
                            <a:gd name="f40" fmla="val f37"/>
                            <a:gd name="f41" fmla="val f38"/>
                            <a:gd name="f42" fmla="*/ f39 1 f0"/>
                            <a:gd name="f43" fmla="*/ f6 f36 1"/>
                            <a:gd name="f44" fmla="+- f41 0 f6"/>
                            <a:gd name="f45" fmla="+- f40 0 f6"/>
                            <a:gd name="f46" fmla="+- 0 0 f42"/>
                            <a:gd name="f47" fmla="*/ f40 f36 1"/>
                            <a:gd name="f48" fmla="*/ f41 f36 1"/>
                            <a:gd name="f49" fmla="*/ f45 1 2"/>
                            <a:gd name="f50" fmla="min f45 f44"/>
                            <a:gd name="f51" fmla="*/ f44 f10 1"/>
                            <a:gd name="f52" fmla="+- 0 0 f46"/>
                            <a:gd name="f53" fmla="+- f6 f49 0"/>
                            <a:gd name="f54" fmla="*/ f50 f9 1"/>
                            <a:gd name="f55" fmla="*/ f51 1 100000"/>
                            <a:gd name="f56" fmla="*/ f52 f0 1"/>
                            <a:gd name="f57" fmla="*/ f49 f36 1"/>
                            <a:gd name="f58" fmla="*/ f54 1 100000"/>
                            <a:gd name="f59" fmla="*/ f56 1 f7"/>
                            <a:gd name="f60" fmla="*/ f53 f36 1"/>
                            <a:gd name="f61" fmla="*/ f55 f36 1"/>
                            <a:gd name="f62" fmla="+- f59 0 f1"/>
                            <a:gd name="f63" fmla="+- f55 f58 0"/>
                            <a:gd name="f64" fmla="*/ f58 f36 1"/>
                            <a:gd name="f65" fmla="cos 1 f62"/>
                            <a:gd name="f66" fmla="sin 1 f62"/>
                            <a:gd name="f67" fmla="*/ f63 f36 1"/>
                            <a:gd name="f68" fmla="+- 0 0 f65"/>
                            <a:gd name="f69" fmla="+- 0 0 f66"/>
                            <a:gd name="f70" fmla="+- 0 0 f68"/>
                            <a:gd name="f71" fmla="+- 0 0 f69"/>
                            <a:gd name="f72" fmla="val f70"/>
                            <a:gd name="f73" fmla="val f71"/>
                            <a:gd name="f74" fmla="*/ f72 f49 1"/>
                            <a:gd name="f75" fmla="*/ f73 f58 1"/>
                            <a:gd name="f76" fmla="+- f40 0 f74"/>
                            <a:gd name="f77" fmla="+- f58 0 f75"/>
                            <a:gd name="f78" fmla="+- f41 f75 0"/>
                            <a:gd name="f79" fmla="+- f78 0 f58"/>
                            <a:gd name="f80" fmla="*/ f76 f36 1"/>
                            <a:gd name="f81" fmla="*/ f77 f36 1"/>
                            <a:gd name="f82" fmla="*/ f79 f3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3">
                              <a:pos x="f47" y="f43"/>
                            </a:cxn>
                            <a:cxn ang="f34">
                              <a:pos x="f43" y="f61"/>
                            </a:cxn>
                            <a:cxn ang="f35">
                              <a:pos x="f47" y="f48"/>
                            </a:cxn>
                          </a:cxnLst>
                          <a:rect l="f80" t="f81" r="f47" b="f82"/>
                          <a:pathLst>
                            <a:path stroke="0">
                              <a:moveTo>
                                <a:pt x="f47" y="f48"/>
                              </a:moveTo>
                              <a:arcTo wR="f57" hR="f64" stAng="f1" swAng="f1"/>
                              <a:lnTo>
                                <a:pt x="f60" y="f67"/>
                              </a:lnTo>
                              <a:arcTo wR="f57" hR="f64" stAng="f6" swAng="f8"/>
                              <a:arcTo wR="f57" hR="f64" stAng="f1" swAng="f8"/>
                              <a:lnTo>
                                <a:pt x="f60" y="f64"/>
                              </a:lnTo>
                              <a:arcTo wR="f57" hR="f64" stAng="f0" swAng="f1"/>
                              <a:close/>
                            </a:path>
                            <a:path fill="none">
                              <a:moveTo>
                                <a:pt x="f47" y="f48"/>
                              </a:moveTo>
                              <a:arcTo wR="f57" hR="f64" stAng="f1" swAng="f1"/>
                              <a:lnTo>
                                <a:pt x="f60" y="f67"/>
                              </a:lnTo>
                              <a:arcTo wR="f57" hR="f64" stAng="f6" swAng="f8"/>
                              <a:arcTo wR="f57" hR="f64" stAng="f1" swAng="f8"/>
                              <a:lnTo>
                                <a:pt x="f60" y="f64"/>
                              </a:lnTo>
                              <a:arcTo wR="f57" hR="f64" stAng="f0" swAng="f1"/>
                            </a:path>
                          </a:pathLst>
                        </a:cu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18DF18AD" id="Left Brace 3" o:spid="_x0000_s1026" style="position:absolute;margin-left:427.3pt;margin-top:.7pt;width:36pt;height:211.9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7200,2691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" path="m457200,2691765nswa228600,2615569,685800,2691765,457200,2691765,228600,2653667l228600,1383981at-228600,1345883,228600,1422079,228600,1383981,,1345883,-228600,1269687,228600,1345883,,1345883,228600,1307785l228600,38098wa228600,,685800,76196,228600,38098,457200,l457200,2691765xem457200,2691765nfwa228600,2615569,685800,2691765,457200,2691765,228600,2653667l228600,1383981at-228600,1345883,228600,1422079,228600,1383981,,1345883,-228600,1269687,228600,1345883,,1345883,228600,1307785l228600,38098wa228600,,685800,76196,228600,38098,457200,e" filled="f" strokeweight=".17625mm">
                <v:stroke joinstyle="miter"/>
                <v:path arrowok="t" o:connecttype="custom" o:connectlocs="228600,0;457200,1345883;228600,2691765;0,1345883;457200,0;0,1345883;457200,2691765" o:connectangles="270,0,90,180,90,180,270" textboxrect="295555,11159,457200,2680606"/>
              </v:shape>
            </w:pict>
          </mc:Fallback>
        </mc:AlternateContent>
      </w:r>
    </w:p>
    <w:p w14:paraId="1F739A4A" w14:textId="77777777" w:rsidR="00AC30B8" w:rsidRDefault="00AC30B8">
      <w:pPr>
        <w:pStyle w:val="Standard"/>
        <w:ind w:left="360"/>
      </w:pPr>
    </w:p>
    <w:p w14:paraId="1F739A4B" w14:textId="77777777" w:rsidR="00AC30B8" w:rsidRDefault="00AC30B8">
      <w:pPr>
        <w:pStyle w:val="Standard"/>
        <w:ind w:left="360"/>
      </w:pPr>
    </w:p>
    <w:p w14:paraId="1F739A4C" w14:textId="77777777" w:rsidR="00AC30B8" w:rsidRDefault="005640B9">
      <w:pPr>
        <w:pStyle w:val="Standard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739A55" wp14:editId="1F739A56">
                <wp:simplePos x="0" y="0"/>
                <wp:positionH relativeFrom="column">
                  <wp:posOffset>6068058</wp:posOffset>
                </wp:positionH>
                <wp:positionV relativeFrom="paragraph">
                  <wp:posOffset>1901</wp:posOffset>
                </wp:positionV>
                <wp:extent cx="2171069" cy="272418"/>
                <wp:effectExtent l="0" t="0" r="19681" b="13332"/>
                <wp:wrapNone/>
                <wp:docPr id="21405389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069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FFFF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E23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FFFF00"/>
                              </w:rPr>
                              <w:t>SOCIALNE VEŠČINE</w:t>
                            </w:r>
                          </w:p>
                          <w:p w14:paraId="1F739E24" w14:textId="77777777" w:rsidR="00AC30B8" w:rsidRDefault="00AC30B8">
                            <w:pPr>
                              <w:jc w:val="center"/>
                            </w:pPr>
                          </w:p>
                          <w:p w14:paraId="1F739E25" w14:textId="77777777" w:rsidR="00AC30B8" w:rsidRDefault="00AC30B8">
                            <w:pPr>
                              <w:jc w:val="center"/>
                            </w:pPr>
                          </w:p>
                          <w:p w14:paraId="1F739E26" w14:textId="77777777" w:rsidR="00AC30B8" w:rsidRDefault="00AC30B8">
                            <w:pPr>
                              <w:jc w:val="center"/>
                            </w:pPr>
                          </w:p>
                          <w:p w14:paraId="1F739E27" w14:textId="77777777" w:rsidR="00AC30B8" w:rsidRDefault="00AC30B8">
                            <w:pPr>
                              <w:jc w:val="center"/>
                            </w:pPr>
                          </w:p>
                          <w:p w14:paraId="1F739E28" w14:textId="77777777" w:rsidR="00AC30B8" w:rsidRDefault="00AC30B8">
                            <w:pPr>
                              <w:jc w:val="center"/>
                            </w:pPr>
                          </w:p>
                          <w:p w14:paraId="1F739E29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55" id="_x0000_s1038" style="position:absolute;left:0;text-align:left;margin-left:477.8pt;margin-top:.15pt;width:170.95pt;height:2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" filled="f" strokecolor="yellow" strokeweight=".35281mm">
                <v:textbox>
                  <w:txbxContent>
                    <w:p w14:paraId="1F739E23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FFFF00"/>
                        </w:rPr>
                        <w:t>SOCIALNE VEŠČINE</w:t>
                      </w:r>
                    </w:p>
                    <w:p w14:paraId="1F739E24" w14:textId="77777777" w:rsidR="00AC30B8" w:rsidRDefault="00AC30B8">
                      <w:pPr>
                        <w:jc w:val="center"/>
                      </w:pPr>
                    </w:p>
                    <w:p w14:paraId="1F739E25" w14:textId="77777777" w:rsidR="00AC30B8" w:rsidRDefault="00AC30B8">
                      <w:pPr>
                        <w:jc w:val="center"/>
                      </w:pPr>
                    </w:p>
                    <w:p w14:paraId="1F739E26" w14:textId="77777777" w:rsidR="00AC30B8" w:rsidRDefault="00AC30B8">
                      <w:pPr>
                        <w:jc w:val="center"/>
                      </w:pPr>
                    </w:p>
                    <w:p w14:paraId="1F739E27" w14:textId="77777777" w:rsidR="00AC30B8" w:rsidRDefault="00AC30B8">
                      <w:pPr>
                        <w:jc w:val="center"/>
                      </w:pPr>
                    </w:p>
                    <w:p w14:paraId="1F739E28" w14:textId="77777777" w:rsidR="00AC30B8" w:rsidRDefault="00AC30B8">
                      <w:pPr>
                        <w:jc w:val="center"/>
                      </w:pPr>
                    </w:p>
                    <w:p w14:paraId="1F739E29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F739A4D" w14:textId="77777777" w:rsidR="00AC30B8" w:rsidRDefault="005640B9">
      <w:pPr>
        <w:pStyle w:val="Standard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739A57" wp14:editId="1F739A58">
                <wp:simplePos x="0" y="0"/>
                <wp:positionH relativeFrom="column">
                  <wp:posOffset>6042026</wp:posOffset>
                </wp:positionH>
                <wp:positionV relativeFrom="paragraph">
                  <wp:posOffset>137790</wp:posOffset>
                </wp:positionV>
                <wp:extent cx="2602867" cy="272418"/>
                <wp:effectExtent l="0" t="0" r="26033" b="13332"/>
                <wp:wrapTight wrapText="bothSides">
                  <wp:wrapPolygon edited="0">
                    <wp:start x="0" y="0"/>
                    <wp:lineTo x="0" y="21147"/>
                    <wp:lineTo x="21658" y="21147"/>
                    <wp:lineTo x="21658" y="0"/>
                    <wp:lineTo x="0" y="0"/>
                  </wp:wrapPolygon>
                </wp:wrapTight>
                <wp:docPr id="20663993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67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E2B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ACTIVITY: text box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9E2C" w14:textId="77777777" w:rsidR="00AC30B8" w:rsidRDefault="00AC30B8">
                            <w:pPr>
                              <w:jc w:val="center"/>
                            </w:pPr>
                          </w:p>
                          <w:p w14:paraId="1F739E2D" w14:textId="77777777" w:rsidR="00AC30B8" w:rsidRDefault="00AC30B8">
                            <w:pPr>
                              <w:jc w:val="center"/>
                            </w:pPr>
                          </w:p>
                          <w:p w14:paraId="1F739E2E" w14:textId="77777777" w:rsidR="00AC30B8" w:rsidRDefault="00AC30B8">
                            <w:pPr>
                              <w:jc w:val="center"/>
                            </w:pPr>
                          </w:p>
                          <w:p w14:paraId="1F739E2F" w14:textId="77777777" w:rsidR="00AC30B8" w:rsidRDefault="00AC30B8">
                            <w:pPr>
                              <w:jc w:val="center"/>
                            </w:pPr>
                          </w:p>
                          <w:p w14:paraId="1F739E30" w14:textId="77777777" w:rsidR="00AC30B8" w:rsidRDefault="00AC30B8">
                            <w:pPr>
                              <w:jc w:val="center"/>
                            </w:pPr>
                          </w:p>
                          <w:p w14:paraId="1F739E31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57" id="_x0000_s1039" style="position:absolute;left:0;text-align:left;margin-left:475.75pt;margin-top:10.85pt;width:204.95pt;height:21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" filled="f" strokeweight=".35281mm">
                <v:textbox>
                  <w:txbxContent>
                    <w:p w14:paraId="1F739E2B" w14:textId="77777777" w:rsidR="00AC30B8" w:rsidRDefault="005640B9">
                      <w:pPr>
                        <w:jc w:val="center"/>
                      </w:pPr>
                      <w:r>
                        <w:t xml:space="preserve">ACTIVITY: text box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9E2C" w14:textId="77777777" w:rsidR="00AC30B8" w:rsidRDefault="00AC30B8">
                      <w:pPr>
                        <w:jc w:val="center"/>
                      </w:pPr>
                    </w:p>
                    <w:p w14:paraId="1F739E2D" w14:textId="77777777" w:rsidR="00AC30B8" w:rsidRDefault="00AC30B8">
                      <w:pPr>
                        <w:jc w:val="center"/>
                      </w:pPr>
                    </w:p>
                    <w:p w14:paraId="1F739E2E" w14:textId="77777777" w:rsidR="00AC30B8" w:rsidRDefault="00AC30B8">
                      <w:pPr>
                        <w:jc w:val="center"/>
                      </w:pPr>
                    </w:p>
                    <w:p w14:paraId="1F739E2F" w14:textId="77777777" w:rsidR="00AC30B8" w:rsidRDefault="00AC30B8">
                      <w:pPr>
                        <w:jc w:val="center"/>
                      </w:pPr>
                    </w:p>
                    <w:p w14:paraId="1F739E30" w14:textId="77777777" w:rsidR="00AC30B8" w:rsidRDefault="00AC30B8">
                      <w:pPr>
                        <w:jc w:val="center"/>
                      </w:pPr>
                    </w:p>
                    <w:p w14:paraId="1F739E31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A4E" w14:textId="77777777" w:rsidR="00AC30B8" w:rsidRDefault="00AC30B8">
      <w:pPr>
        <w:pStyle w:val="Standard"/>
      </w:pPr>
    </w:p>
    <w:p w14:paraId="1F739A4F" w14:textId="77777777" w:rsidR="00AC30B8" w:rsidRDefault="00AC30B8">
      <w:pPr>
        <w:pStyle w:val="Standard"/>
      </w:pPr>
    </w:p>
    <w:p w14:paraId="1F739A50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739A59" wp14:editId="1F739A5A">
                <wp:simplePos x="0" y="0"/>
                <wp:positionH relativeFrom="column">
                  <wp:posOffset>5972805</wp:posOffset>
                </wp:positionH>
                <wp:positionV relativeFrom="paragraph">
                  <wp:posOffset>63495</wp:posOffset>
                </wp:positionV>
                <wp:extent cx="2197102" cy="272418"/>
                <wp:effectExtent l="0" t="0" r="12698" b="13332"/>
                <wp:wrapNone/>
                <wp:docPr id="11366904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2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FFFF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E33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FFFF00"/>
                              </w:rPr>
                              <w:t>FOKUS-KONCENTRACIJA</w:t>
                            </w:r>
                          </w:p>
                          <w:p w14:paraId="1F739E34" w14:textId="77777777" w:rsidR="00AC30B8" w:rsidRDefault="00AC30B8">
                            <w:pPr>
                              <w:jc w:val="center"/>
                            </w:pPr>
                          </w:p>
                          <w:p w14:paraId="1F739E35" w14:textId="77777777" w:rsidR="00AC30B8" w:rsidRDefault="00AC30B8">
                            <w:pPr>
                              <w:jc w:val="center"/>
                            </w:pPr>
                          </w:p>
                          <w:p w14:paraId="1F739E36" w14:textId="77777777" w:rsidR="00AC30B8" w:rsidRDefault="00AC30B8">
                            <w:pPr>
                              <w:jc w:val="center"/>
                            </w:pPr>
                          </w:p>
                          <w:p w14:paraId="1F739E37" w14:textId="77777777" w:rsidR="00AC30B8" w:rsidRDefault="00AC30B8">
                            <w:pPr>
                              <w:jc w:val="center"/>
                            </w:pPr>
                          </w:p>
                          <w:p w14:paraId="1F739E38" w14:textId="77777777" w:rsidR="00AC30B8" w:rsidRDefault="00AC30B8">
                            <w:pPr>
                              <w:jc w:val="center"/>
                            </w:pPr>
                          </w:p>
                          <w:p w14:paraId="1F739E39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59" id="_x0000_s1040" style="position:absolute;margin-left:470.3pt;margin-top:5pt;width:173pt;height:2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" filled="f" strokecolor="yellow" strokeweight=".35281mm">
                <v:textbox>
                  <w:txbxContent>
                    <w:p w14:paraId="1F739E33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FFFF00"/>
                        </w:rPr>
                        <w:t>FOKUS-KONCENTRACIJA</w:t>
                      </w:r>
                    </w:p>
                    <w:p w14:paraId="1F739E34" w14:textId="77777777" w:rsidR="00AC30B8" w:rsidRDefault="00AC30B8">
                      <w:pPr>
                        <w:jc w:val="center"/>
                      </w:pPr>
                    </w:p>
                    <w:p w14:paraId="1F739E35" w14:textId="77777777" w:rsidR="00AC30B8" w:rsidRDefault="00AC30B8">
                      <w:pPr>
                        <w:jc w:val="center"/>
                      </w:pPr>
                    </w:p>
                    <w:p w14:paraId="1F739E36" w14:textId="77777777" w:rsidR="00AC30B8" w:rsidRDefault="00AC30B8">
                      <w:pPr>
                        <w:jc w:val="center"/>
                      </w:pPr>
                    </w:p>
                    <w:p w14:paraId="1F739E37" w14:textId="77777777" w:rsidR="00AC30B8" w:rsidRDefault="00AC30B8">
                      <w:pPr>
                        <w:jc w:val="center"/>
                      </w:pPr>
                    </w:p>
                    <w:p w14:paraId="1F739E38" w14:textId="77777777" w:rsidR="00AC30B8" w:rsidRDefault="00AC30B8">
                      <w:pPr>
                        <w:jc w:val="center"/>
                      </w:pPr>
                    </w:p>
                    <w:p w14:paraId="1F739E39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F739A51" w14:textId="77777777" w:rsidR="00AC30B8" w:rsidRDefault="00AC30B8">
      <w:pPr>
        <w:pStyle w:val="Standard"/>
      </w:pPr>
    </w:p>
    <w:p w14:paraId="1F739A52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739A5B" wp14:editId="1F739A5C">
                <wp:simplePos x="0" y="0"/>
                <wp:positionH relativeFrom="column">
                  <wp:posOffset>5984876</wp:posOffset>
                </wp:positionH>
                <wp:positionV relativeFrom="paragraph">
                  <wp:posOffset>10158</wp:posOffset>
                </wp:positionV>
                <wp:extent cx="2602867" cy="272418"/>
                <wp:effectExtent l="0" t="0" r="26033" b="13332"/>
                <wp:wrapTight wrapText="bothSides">
                  <wp:wrapPolygon edited="0">
                    <wp:start x="0" y="0"/>
                    <wp:lineTo x="0" y="21147"/>
                    <wp:lineTo x="21658" y="21147"/>
                    <wp:lineTo x="21658" y="0"/>
                    <wp:lineTo x="0" y="0"/>
                  </wp:wrapPolygon>
                </wp:wrapTight>
                <wp:docPr id="20180038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67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E3B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ACTIVITY: text box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9E3C" w14:textId="77777777" w:rsidR="00AC30B8" w:rsidRDefault="00AC30B8">
                            <w:pPr>
                              <w:jc w:val="center"/>
                            </w:pPr>
                          </w:p>
                          <w:p w14:paraId="1F739E3D" w14:textId="77777777" w:rsidR="00AC30B8" w:rsidRDefault="00AC30B8">
                            <w:pPr>
                              <w:jc w:val="center"/>
                            </w:pPr>
                          </w:p>
                          <w:p w14:paraId="1F739E3E" w14:textId="77777777" w:rsidR="00AC30B8" w:rsidRDefault="00AC30B8">
                            <w:pPr>
                              <w:jc w:val="center"/>
                            </w:pPr>
                          </w:p>
                          <w:p w14:paraId="1F739E3F" w14:textId="77777777" w:rsidR="00AC30B8" w:rsidRDefault="00AC30B8">
                            <w:pPr>
                              <w:jc w:val="center"/>
                            </w:pPr>
                          </w:p>
                          <w:p w14:paraId="1F739E40" w14:textId="77777777" w:rsidR="00AC30B8" w:rsidRDefault="00AC30B8">
                            <w:pPr>
                              <w:jc w:val="center"/>
                            </w:pPr>
                          </w:p>
                          <w:p w14:paraId="1F739E41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5B" id="_x0000_s1041" style="position:absolute;margin-left:471.25pt;margin-top:.8pt;width:204.95pt;height:21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" filled="f" strokeweight=".35281mm">
                <v:textbox>
                  <w:txbxContent>
                    <w:p w14:paraId="1F739E3B" w14:textId="77777777" w:rsidR="00AC30B8" w:rsidRDefault="005640B9">
                      <w:pPr>
                        <w:jc w:val="center"/>
                      </w:pPr>
                      <w:r>
                        <w:t xml:space="preserve">ACTIVITY: text box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9E3C" w14:textId="77777777" w:rsidR="00AC30B8" w:rsidRDefault="00AC30B8">
                      <w:pPr>
                        <w:jc w:val="center"/>
                      </w:pPr>
                    </w:p>
                    <w:p w14:paraId="1F739E3D" w14:textId="77777777" w:rsidR="00AC30B8" w:rsidRDefault="00AC30B8">
                      <w:pPr>
                        <w:jc w:val="center"/>
                      </w:pPr>
                    </w:p>
                    <w:p w14:paraId="1F739E3E" w14:textId="77777777" w:rsidR="00AC30B8" w:rsidRDefault="00AC30B8">
                      <w:pPr>
                        <w:jc w:val="center"/>
                      </w:pPr>
                    </w:p>
                    <w:p w14:paraId="1F739E3F" w14:textId="77777777" w:rsidR="00AC30B8" w:rsidRDefault="00AC30B8">
                      <w:pPr>
                        <w:jc w:val="center"/>
                      </w:pPr>
                    </w:p>
                    <w:p w14:paraId="1F739E40" w14:textId="77777777" w:rsidR="00AC30B8" w:rsidRDefault="00AC30B8">
                      <w:pPr>
                        <w:jc w:val="center"/>
                      </w:pPr>
                    </w:p>
                    <w:p w14:paraId="1F739E41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A53" w14:textId="77777777" w:rsidR="00AC30B8" w:rsidRDefault="00AC30B8">
      <w:pPr>
        <w:pStyle w:val="Standard"/>
      </w:pPr>
    </w:p>
    <w:p w14:paraId="1F739A54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739A5D" wp14:editId="1F739A5E">
                <wp:simplePos x="0" y="0"/>
                <wp:positionH relativeFrom="column">
                  <wp:posOffset>5991862</wp:posOffset>
                </wp:positionH>
                <wp:positionV relativeFrom="paragraph">
                  <wp:posOffset>162562</wp:posOffset>
                </wp:positionV>
                <wp:extent cx="2197102" cy="272418"/>
                <wp:effectExtent l="0" t="0" r="12698" b="13332"/>
                <wp:wrapNone/>
                <wp:docPr id="1159047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2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FFFF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E43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FFFF00"/>
                              </w:rPr>
                              <w:t>KOMUNIKACIJA</w:t>
                            </w:r>
                          </w:p>
                          <w:p w14:paraId="1F739E44" w14:textId="77777777" w:rsidR="00AC30B8" w:rsidRDefault="00AC30B8">
                            <w:pPr>
                              <w:jc w:val="center"/>
                            </w:pPr>
                          </w:p>
                          <w:p w14:paraId="1F739E45" w14:textId="77777777" w:rsidR="00AC30B8" w:rsidRDefault="00AC30B8">
                            <w:pPr>
                              <w:jc w:val="center"/>
                            </w:pPr>
                          </w:p>
                          <w:p w14:paraId="1F739E46" w14:textId="77777777" w:rsidR="00AC30B8" w:rsidRDefault="00AC30B8">
                            <w:pPr>
                              <w:jc w:val="center"/>
                            </w:pPr>
                          </w:p>
                          <w:p w14:paraId="1F739E47" w14:textId="77777777" w:rsidR="00AC30B8" w:rsidRDefault="00AC30B8">
                            <w:pPr>
                              <w:jc w:val="center"/>
                            </w:pPr>
                          </w:p>
                          <w:p w14:paraId="1F739E48" w14:textId="77777777" w:rsidR="00AC30B8" w:rsidRDefault="00AC30B8">
                            <w:pPr>
                              <w:jc w:val="center"/>
                            </w:pPr>
                          </w:p>
                          <w:p w14:paraId="1F739E49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5D" id="_x0000_s1042" style="position:absolute;margin-left:471.8pt;margin-top:12.8pt;width:173pt;height:2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" filled="f" strokecolor="yellow" strokeweight=".35281mm">
                <v:textbox>
                  <w:txbxContent>
                    <w:p w14:paraId="1F739E43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FFFF00"/>
                        </w:rPr>
                        <w:t>KOMUNIKACIJA</w:t>
                      </w:r>
                    </w:p>
                    <w:p w14:paraId="1F739E44" w14:textId="77777777" w:rsidR="00AC30B8" w:rsidRDefault="00AC30B8">
                      <w:pPr>
                        <w:jc w:val="center"/>
                      </w:pPr>
                    </w:p>
                    <w:p w14:paraId="1F739E45" w14:textId="77777777" w:rsidR="00AC30B8" w:rsidRDefault="00AC30B8">
                      <w:pPr>
                        <w:jc w:val="center"/>
                      </w:pPr>
                    </w:p>
                    <w:p w14:paraId="1F739E46" w14:textId="77777777" w:rsidR="00AC30B8" w:rsidRDefault="00AC30B8">
                      <w:pPr>
                        <w:jc w:val="center"/>
                      </w:pPr>
                    </w:p>
                    <w:p w14:paraId="1F739E47" w14:textId="77777777" w:rsidR="00AC30B8" w:rsidRDefault="00AC30B8">
                      <w:pPr>
                        <w:jc w:val="center"/>
                      </w:pPr>
                    </w:p>
                    <w:p w14:paraId="1F739E48" w14:textId="77777777" w:rsidR="00AC30B8" w:rsidRDefault="00AC30B8">
                      <w:pPr>
                        <w:jc w:val="center"/>
                      </w:pPr>
                    </w:p>
                    <w:p w14:paraId="1F739E49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F739A55" w14:textId="77777777" w:rsidR="00AC30B8" w:rsidRDefault="00AC30B8">
      <w:pPr>
        <w:pStyle w:val="Standard"/>
      </w:pPr>
    </w:p>
    <w:p w14:paraId="1F739A56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739A5F" wp14:editId="1F739A60">
                <wp:simplePos x="0" y="0"/>
                <wp:positionH relativeFrom="column">
                  <wp:posOffset>5997577</wp:posOffset>
                </wp:positionH>
                <wp:positionV relativeFrom="paragraph">
                  <wp:posOffset>109856</wp:posOffset>
                </wp:positionV>
                <wp:extent cx="2602867" cy="272418"/>
                <wp:effectExtent l="0" t="0" r="26033" b="13332"/>
                <wp:wrapTight wrapText="bothSides">
                  <wp:wrapPolygon edited="0">
                    <wp:start x="0" y="0"/>
                    <wp:lineTo x="0" y="21147"/>
                    <wp:lineTo x="21658" y="21147"/>
                    <wp:lineTo x="21658" y="0"/>
                    <wp:lineTo x="0" y="0"/>
                  </wp:wrapPolygon>
                </wp:wrapTight>
                <wp:docPr id="1647588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67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E4B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ACTIVITY: text box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9E4C" w14:textId="77777777" w:rsidR="00AC30B8" w:rsidRDefault="00AC30B8">
                            <w:pPr>
                              <w:jc w:val="center"/>
                            </w:pPr>
                          </w:p>
                          <w:p w14:paraId="1F739E4D" w14:textId="77777777" w:rsidR="00AC30B8" w:rsidRDefault="00AC30B8">
                            <w:pPr>
                              <w:jc w:val="center"/>
                            </w:pPr>
                          </w:p>
                          <w:p w14:paraId="1F739E4E" w14:textId="77777777" w:rsidR="00AC30B8" w:rsidRDefault="00AC30B8">
                            <w:pPr>
                              <w:jc w:val="center"/>
                            </w:pPr>
                          </w:p>
                          <w:p w14:paraId="1F739E4F" w14:textId="77777777" w:rsidR="00AC30B8" w:rsidRDefault="00AC30B8">
                            <w:pPr>
                              <w:jc w:val="center"/>
                            </w:pPr>
                          </w:p>
                          <w:p w14:paraId="1F739E50" w14:textId="77777777" w:rsidR="00AC30B8" w:rsidRDefault="00AC30B8">
                            <w:pPr>
                              <w:jc w:val="center"/>
                            </w:pPr>
                          </w:p>
                          <w:p w14:paraId="1F739E51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5F" id="_x0000_s1043" style="position:absolute;margin-left:472.25pt;margin-top:8.65pt;width:204.95pt;height:21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" filled="f" strokeweight=".35281mm">
                <v:textbox>
                  <w:txbxContent>
                    <w:p w14:paraId="1F739E4B" w14:textId="77777777" w:rsidR="00AC30B8" w:rsidRDefault="005640B9">
                      <w:pPr>
                        <w:jc w:val="center"/>
                      </w:pPr>
                      <w:r>
                        <w:t xml:space="preserve">ACTIVITY: text box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9E4C" w14:textId="77777777" w:rsidR="00AC30B8" w:rsidRDefault="00AC30B8">
                      <w:pPr>
                        <w:jc w:val="center"/>
                      </w:pPr>
                    </w:p>
                    <w:p w14:paraId="1F739E4D" w14:textId="77777777" w:rsidR="00AC30B8" w:rsidRDefault="00AC30B8">
                      <w:pPr>
                        <w:jc w:val="center"/>
                      </w:pPr>
                    </w:p>
                    <w:p w14:paraId="1F739E4E" w14:textId="77777777" w:rsidR="00AC30B8" w:rsidRDefault="00AC30B8">
                      <w:pPr>
                        <w:jc w:val="center"/>
                      </w:pPr>
                    </w:p>
                    <w:p w14:paraId="1F739E4F" w14:textId="77777777" w:rsidR="00AC30B8" w:rsidRDefault="00AC30B8">
                      <w:pPr>
                        <w:jc w:val="center"/>
                      </w:pPr>
                    </w:p>
                    <w:p w14:paraId="1F739E50" w14:textId="77777777" w:rsidR="00AC30B8" w:rsidRDefault="00AC30B8">
                      <w:pPr>
                        <w:jc w:val="center"/>
                      </w:pPr>
                    </w:p>
                    <w:p w14:paraId="1F739E51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A57" w14:textId="77777777" w:rsidR="00AC30B8" w:rsidRDefault="00AC30B8">
      <w:pPr>
        <w:pStyle w:val="Standard"/>
      </w:pPr>
    </w:p>
    <w:p w14:paraId="1F739A58" w14:textId="77777777" w:rsidR="00AC30B8" w:rsidRDefault="00AC30B8">
      <w:pPr>
        <w:pStyle w:val="Standard"/>
      </w:pPr>
    </w:p>
    <w:p w14:paraId="1F739A59" w14:textId="77777777" w:rsidR="00AC30B8" w:rsidRDefault="00AC30B8">
      <w:pPr>
        <w:pStyle w:val="Standard"/>
      </w:pPr>
    </w:p>
    <w:p w14:paraId="1F739A5A" w14:textId="77777777" w:rsidR="00AC30B8" w:rsidRDefault="005640B9">
      <w:pPr>
        <w:pStyle w:val="Standard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739A61" wp14:editId="1F739A62">
                <wp:simplePos x="0" y="0"/>
                <wp:positionH relativeFrom="column">
                  <wp:posOffset>815973</wp:posOffset>
                </wp:positionH>
                <wp:positionV relativeFrom="paragraph">
                  <wp:posOffset>136529</wp:posOffset>
                </wp:positionV>
                <wp:extent cx="1555751" cy="272418"/>
                <wp:effectExtent l="0" t="0" r="25399" b="13332"/>
                <wp:wrapNone/>
                <wp:docPr id="20495217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1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FFC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E53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00FF00"/>
                              </w:rPr>
                              <w:t>1.2. JEZIK</w:t>
                            </w:r>
                          </w:p>
                          <w:p w14:paraId="1F739E54" w14:textId="77777777" w:rsidR="00AC30B8" w:rsidRDefault="00AC30B8">
                            <w:pPr>
                              <w:jc w:val="center"/>
                            </w:pPr>
                          </w:p>
                          <w:p w14:paraId="1F739E55" w14:textId="77777777" w:rsidR="00AC30B8" w:rsidRDefault="00AC30B8">
                            <w:pPr>
                              <w:jc w:val="center"/>
                            </w:pPr>
                          </w:p>
                          <w:p w14:paraId="1F739E56" w14:textId="77777777" w:rsidR="00AC30B8" w:rsidRDefault="00AC30B8">
                            <w:pPr>
                              <w:jc w:val="center"/>
                            </w:pPr>
                          </w:p>
                          <w:p w14:paraId="1F739E57" w14:textId="77777777" w:rsidR="00AC30B8" w:rsidRDefault="00AC30B8">
                            <w:pPr>
                              <w:jc w:val="center"/>
                            </w:pPr>
                          </w:p>
                          <w:p w14:paraId="1F739E58" w14:textId="77777777" w:rsidR="00AC30B8" w:rsidRDefault="00AC30B8">
                            <w:pPr>
                              <w:jc w:val="center"/>
                            </w:pPr>
                          </w:p>
                          <w:p w14:paraId="1F739E59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61" id="_x0000_s1044" style="position:absolute;margin-left:64.25pt;margin-top:10.75pt;width:122.5pt;height:2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" filled="f" strokecolor="#ffc000" strokeweight=".35281mm">
                <v:textbox>
                  <w:txbxContent>
                    <w:p w14:paraId="1F739E53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00FF00"/>
                        </w:rPr>
                        <w:t>1.2. JEZIK</w:t>
                      </w:r>
                    </w:p>
                    <w:p w14:paraId="1F739E54" w14:textId="77777777" w:rsidR="00AC30B8" w:rsidRDefault="00AC30B8">
                      <w:pPr>
                        <w:jc w:val="center"/>
                      </w:pPr>
                    </w:p>
                    <w:p w14:paraId="1F739E55" w14:textId="77777777" w:rsidR="00AC30B8" w:rsidRDefault="00AC30B8">
                      <w:pPr>
                        <w:jc w:val="center"/>
                      </w:pPr>
                    </w:p>
                    <w:p w14:paraId="1F739E56" w14:textId="77777777" w:rsidR="00AC30B8" w:rsidRDefault="00AC30B8">
                      <w:pPr>
                        <w:jc w:val="center"/>
                      </w:pPr>
                    </w:p>
                    <w:p w14:paraId="1F739E57" w14:textId="77777777" w:rsidR="00AC30B8" w:rsidRDefault="00AC30B8">
                      <w:pPr>
                        <w:jc w:val="center"/>
                      </w:pPr>
                    </w:p>
                    <w:p w14:paraId="1F739E58" w14:textId="77777777" w:rsidR="00AC30B8" w:rsidRDefault="00AC30B8">
                      <w:pPr>
                        <w:jc w:val="center"/>
                      </w:pPr>
                    </w:p>
                    <w:p w14:paraId="1F739E59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739A63" wp14:editId="1F739A64">
                <wp:simplePos x="0" y="0"/>
                <wp:positionH relativeFrom="column">
                  <wp:posOffset>2905762</wp:posOffset>
                </wp:positionH>
                <wp:positionV relativeFrom="paragraph">
                  <wp:posOffset>135888</wp:posOffset>
                </wp:positionV>
                <wp:extent cx="2197102" cy="272418"/>
                <wp:effectExtent l="0" t="0" r="12698" b="13332"/>
                <wp:wrapNone/>
                <wp:docPr id="1667301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2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B0F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E5B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FFFF00"/>
                              </w:rPr>
                              <w:t>POSLUŠANJE</w:t>
                            </w:r>
                          </w:p>
                          <w:p w14:paraId="1F739E5C" w14:textId="77777777" w:rsidR="00AC30B8" w:rsidRDefault="00AC30B8">
                            <w:pPr>
                              <w:jc w:val="center"/>
                            </w:pPr>
                          </w:p>
                          <w:p w14:paraId="1F739E5D" w14:textId="77777777" w:rsidR="00AC30B8" w:rsidRDefault="00AC30B8">
                            <w:pPr>
                              <w:jc w:val="center"/>
                            </w:pPr>
                          </w:p>
                          <w:p w14:paraId="1F739E5E" w14:textId="77777777" w:rsidR="00AC30B8" w:rsidRDefault="00AC30B8">
                            <w:pPr>
                              <w:jc w:val="center"/>
                            </w:pPr>
                          </w:p>
                          <w:p w14:paraId="1F739E5F" w14:textId="77777777" w:rsidR="00AC30B8" w:rsidRDefault="00AC30B8">
                            <w:pPr>
                              <w:jc w:val="center"/>
                            </w:pPr>
                          </w:p>
                          <w:p w14:paraId="1F739E60" w14:textId="77777777" w:rsidR="00AC30B8" w:rsidRDefault="00AC30B8">
                            <w:pPr>
                              <w:jc w:val="center"/>
                            </w:pPr>
                          </w:p>
                          <w:p w14:paraId="1F739E61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63" id="_x0000_s1045" style="position:absolute;margin-left:228.8pt;margin-top:10.7pt;width:173pt;height:21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" filled="f" strokecolor="#00b0f0" strokeweight=".35281mm">
                <v:textbox>
                  <w:txbxContent>
                    <w:p w14:paraId="1F739E5B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FFFF00"/>
                        </w:rPr>
                        <w:t>POSLUŠANJE</w:t>
                      </w:r>
                    </w:p>
                    <w:p w14:paraId="1F739E5C" w14:textId="77777777" w:rsidR="00AC30B8" w:rsidRDefault="00AC30B8">
                      <w:pPr>
                        <w:jc w:val="center"/>
                      </w:pPr>
                    </w:p>
                    <w:p w14:paraId="1F739E5D" w14:textId="77777777" w:rsidR="00AC30B8" w:rsidRDefault="00AC30B8">
                      <w:pPr>
                        <w:jc w:val="center"/>
                      </w:pPr>
                    </w:p>
                    <w:p w14:paraId="1F739E5E" w14:textId="77777777" w:rsidR="00AC30B8" w:rsidRDefault="00AC30B8">
                      <w:pPr>
                        <w:jc w:val="center"/>
                      </w:pPr>
                    </w:p>
                    <w:p w14:paraId="1F739E5F" w14:textId="77777777" w:rsidR="00AC30B8" w:rsidRDefault="00AC30B8">
                      <w:pPr>
                        <w:jc w:val="center"/>
                      </w:pPr>
                    </w:p>
                    <w:p w14:paraId="1F739E60" w14:textId="77777777" w:rsidR="00AC30B8" w:rsidRDefault="00AC30B8">
                      <w:pPr>
                        <w:jc w:val="center"/>
                      </w:pPr>
                    </w:p>
                    <w:p w14:paraId="1F739E61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F739A5B" w14:textId="77777777" w:rsidR="00AC30B8" w:rsidRDefault="00AC30B8">
      <w:pPr>
        <w:pStyle w:val="Standard"/>
      </w:pPr>
    </w:p>
    <w:p w14:paraId="1F739A5C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F739A65" wp14:editId="1F739A66">
                <wp:simplePos x="0" y="0"/>
                <wp:positionH relativeFrom="column">
                  <wp:posOffset>3305812</wp:posOffset>
                </wp:positionH>
                <wp:positionV relativeFrom="paragraph">
                  <wp:posOffset>97155</wp:posOffset>
                </wp:positionV>
                <wp:extent cx="1358898" cy="279404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06" y="20618"/>
                    <wp:lineTo x="21206" y="0"/>
                    <wp:lineTo x="0" y="0"/>
                  </wp:wrapPolygon>
                </wp:wrapTight>
                <wp:docPr id="51425727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898" cy="2794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739E63" w14:textId="77777777" w:rsidR="00AC30B8" w:rsidRDefault="005640B9">
                            <w:r>
                              <w:rPr>
                                <w:shd w:val="clear" w:color="auto" w:fill="C0C0C0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39A65" id="_x0000_s1046" type="#_x0000_t202" style="position:absolute;margin-left:260.3pt;margin-top:7.65pt;width:107pt;height:22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" stroked="f">
                <v:textbox>
                  <w:txbxContent>
                    <w:p w14:paraId="1F739E63" w14:textId="77777777" w:rsidR="00AC30B8" w:rsidRDefault="005640B9">
                      <w:r>
                        <w:rPr>
                          <w:shd w:val="clear" w:color="auto" w:fill="C0C0C0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F739A5D" w14:textId="77777777" w:rsidR="00AC30B8" w:rsidRDefault="00AC30B8">
      <w:pPr>
        <w:pStyle w:val="Standard"/>
      </w:pPr>
    </w:p>
    <w:p w14:paraId="1F739A5E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739A67" wp14:editId="1F739A68">
                <wp:simplePos x="0" y="0"/>
                <wp:positionH relativeFrom="column">
                  <wp:posOffset>2841626</wp:posOffset>
                </wp:positionH>
                <wp:positionV relativeFrom="paragraph">
                  <wp:posOffset>86996</wp:posOffset>
                </wp:positionV>
                <wp:extent cx="2794004" cy="272418"/>
                <wp:effectExtent l="0" t="0" r="25396" b="13332"/>
                <wp:wrapNone/>
                <wp:docPr id="16523058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E65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razumevanje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navodil</w:t>
                            </w:r>
                            <w:proofErr w:type="spellEnd"/>
                            <w:r>
                              <w:t xml:space="preserve"> – </w:t>
                            </w:r>
                            <w:proofErr w:type="spellStart"/>
                            <w:r>
                              <w:t>verbalni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odziv</w:t>
                            </w:r>
                            <w:proofErr w:type="spellEnd"/>
                          </w:p>
                          <w:p w14:paraId="1F739E66" w14:textId="77777777" w:rsidR="00AC30B8" w:rsidRDefault="00AC30B8">
                            <w:pPr>
                              <w:jc w:val="center"/>
                            </w:pPr>
                          </w:p>
                          <w:p w14:paraId="1F739E67" w14:textId="77777777" w:rsidR="00AC30B8" w:rsidRDefault="00AC30B8">
                            <w:pPr>
                              <w:jc w:val="center"/>
                            </w:pPr>
                          </w:p>
                          <w:p w14:paraId="1F739E68" w14:textId="77777777" w:rsidR="00AC30B8" w:rsidRDefault="00AC30B8">
                            <w:pPr>
                              <w:jc w:val="center"/>
                            </w:pPr>
                          </w:p>
                          <w:p w14:paraId="1F739E69" w14:textId="77777777" w:rsidR="00AC30B8" w:rsidRDefault="00AC30B8">
                            <w:pPr>
                              <w:jc w:val="center"/>
                            </w:pPr>
                          </w:p>
                          <w:p w14:paraId="1F739E6A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67" id="_x0000_s1047" style="position:absolute;margin-left:223.75pt;margin-top:6.85pt;width:220pt;height:21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" filled="f" strokecolor="#c00000" strokeweight=".35281mm">
                <v:textbox>
                  <w:txbxContent>
                    <w:p w14:paraId="1F739E65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razumevanje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navodil</w:t>
                      </w:r>
                      <w:proofErr w:type="spellEnd"/>
                      <w:r>
                        <w:t xml:space="preserve"> – </w:t>
                      </w:r>
                      <w:proofErr w:type="spellStart"/>
                      <w:r>
                        <w:t>verbalni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odziv</w:t>
                      </w:r>
                      <w:proofErr w:type="spellEnd"/>
                    </w:p>
                    <w:p w14:paraId="1F739E66" w14:textId="77777777" w:rsidR="00AC30B8" w:rsidRDefault="00AC30B8">
                      <w:pPr>
                        <w:jc w:val="center"/>
                      </w:pPr>
                    </w:p>
                    <w:p w14:paraId="1F739E67" w14:textId="77777777" w:rsidR="00AC30B8" w:rsidRDefault="00AC30B8">
                      <w:pPr>
                        <w:jc w:val="center"/>
                      </w:pPr>
                    </w:p>
                    <w:p w14:paraId="1F739E68" w14:textId="77777777" w:rsidR="00AC30B8" w:rsidRDefault="00AC30B8">
                      <w:pPr>
                        <w:jc w:val="center"/>
                      </w:pPr>
                    </w:p>
                    <w:p w14:paraId="1F739E69" w14:textId="77777777" w:rsidR="00AC30B8" w:rsidRDefault="00AC30B8">
                      <w:pPr>
                        <w:jc w:val="center"/>
                      </w:pPr>
                    </w:p>
                    <w:p w14:paraId="1F739E6A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hd w:val="clear" w:color="auto" w:fill="C0C0C0"/>
          <w:lang w:val="en-US"/>
        </w:rPr>
        <w:drawing>
          <wp:anchor distT="0" distB="0" distL="114300" distR="114300" simplePos="0" relativeHeight="251761664" behindDoc="0" locked="0" layoutInCell="1" allowOverlap="1" wp14:anchorId="1F739A69" wp14:editId="1F739A6A">
            <wp:simplePos x="0" y="0"/>
            <wp:positionH relativeFrom="column">
              <wp:posOffset>5862965</wp:posOffset>
            </wp:positionH>
            <wp:positionV relativeFrom="paragraph">
              <wp:posOffset>132711</wp:posOffset>
            </wp:positionV>
            <wp:extent cx="118743" cy="323853"/>
            <wp:effectExtent l="0" t="7305" r="0" b="26352"/>
            <wp:wrapTight wrapText="bothSides">
              <wp:wrapPolygon edited="0">
                <wp:start x="19879" y="3672"/>
                <wp:lineTo x="390" y="-286"/>
                <wp:lineTo x="-3016" y="7653"/>
                <wp:lineTo x="-127" y="13918"/>
                <wp:lineTo x="3886" y="14960"/>
                <wp:lineTo x="14771" y="15581"/>
                <wp:lineTo x="24500" y="13696"/>
                <wp:lineTo x="19879" y="3672"/>
              </wp:wrapPolygon>
            </wp:wrapTight>
            <wp:docPr id="349397008" name="Picture 1827274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772698">
                      <a:off x="0" y="0"/>
                      <a:ext cx="118743" cy="323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F739A5F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739A6B" wp14:editId="1F739A6C">
                <wp:simplePos x="0" y="0"/>
                <wp:positionH relativeFrom="column">
                  <wp:posOffset>6177915</wp:posOffset>
                </wp:positionH>
                <wp:positionV relativeFrom="paragraph">
                  <wp:posOffset>4443</wp:posOffset>
                </wp:positionV>
                <wp:extent cx="2602867" cy="272418"/>
                <wp:effectExtent l="0" t="0" r="26033" b="13332"/>
                <wp:wrapTight wrapText="bothSides">
                  <wp:wrapPolygon edited="0">
                    <wp:start x="0" y="0"/>
                    <wp:lineTo x="0" y="21147"/>
                    <wp:lineTo x="21658" y="21147"/>
                    <wp:lineTo x="21658" y="0"/>
                    <wp:lineTo x="0" y="0"/>
                  </wp:wrapPolygon>
                </wp:wrapTight>
                <wp:docPr id="11104078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67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E6C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ACTIVITY: text box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9E6D" w14:textId="77777777" w:rsidR="00AC30B8" w:rsidRDefault="00AC30B8">
                            <w:pPr>
                              <w:jc w:val="center"/>
                            </w:pPr>
                          </w:p>
                          <w:p w14:paraId="1F739E6E" w14:textId="77777777" w:rsidR="00AC30B8" w:rsidRDefault="00AC30B8">
                            <w:pPr>
                              <w:jc w:val="center"/>
                            </w:pPr>
                          </w:p>
                          <w:p w14:paraId="1F739E6F" w14:textId="77777777" w:rsidR="00AC30B8" w:rsidRDefault="00AC30B8">
                            <w:pPr>
                              <w:jc w:val="center"/>
                            </w:pPr>
                          </w:p>
                          <w:p w14:paraId="1F739E70" w14:textId="77777777" w:rsidR="00AC30B8" w:rsidRDefault="00AC30B8">
                            <w:pPr>
                              <w:jc w:val="center"/>
                            </w:pPr>
                          </w:p>
                          <w:p w14:paraId="1F739E71" w14:textId="77777777" w:rsidR="00AC30B8" w:rsidRDefault="00AC30B8">
                            <w:pPr>
                              <w:jc w:val="center"/>
                            </w:pPr>
                          </w:p>
                          <w:p w14:paraId="1F739E72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6B" id="_x0000_s1048" style="position:absolute;margin-left:486.45pt;margin-top:.35pt;width:204.95pt;height:21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" filled="f" strokeweight=".35281mm">
                <v:textbox>
                  <w:txbxContent>
                    <w:p w14:paraId="1F739E6C" w14:textId="77777777" w:rsidR="00AC30B8" w:rsidRDefault="005640B9">
                      <w:pPr>
                        <w:jc w:val="center"/>
                      </w:pPr>
                      <w:r>
                        <w:t xml:space="preserve">ACTIVITY: text box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9E6D" w14:textId="77777777" w:rsidR="00AC30B8" w:rsidRDefault="00AC30B8">
                      <w:pPr>
                        <w:jc w:val="center"/>
                      </w:pPr>
                    </w:p>
                    <w:p w14:paraId="1F739E6E" w14:textId="77777777" w:rsidR="00AC30B8" w:rsidRDefault="00AC30B8">
                      <w:pPr>
                        <w:jc w:val="center"/>
                      </w:pPr>
                    </w:p>
                    <w:p w14:paraId="1F739E6F" w14:textId="77777777" w:rsidR="00AC30B8" w:rsidRDefault="00AC30B8">
                      <w:pPr>
                        <w:jc w:val="center"/>
                      </w:pPr>
                    </w:p>
                    <w:p w14:paraId="1F739E70" w14:textId="77777777" w:rsidR="00AC30B8" w:rsidRDefault="00AC30B8">
                      <w:pPr>
                        <w:jc w:val="center"/>
                      </w:pPr>
                    </w:p>
                    <w:p w14:paraId="1F739E71" w14:textId="77777777" w:rsidR="00AC30B8" w:rsidRDefault="00AC30B8">
                      <w:pPr>
                        <w:jc w:val="center"/>
                      </w:pPr>
                    </w:p>
                    <w:p w14:paraId="1F739E72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A60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739A6D" wp14:editId="1F739A6E">
                <wp:simplePos x="0" y="0"/>
                <wp:positionH relativeFrom="column">
                  <wp:posOffset>2867028</wp:posOffset>
                </wp:positionH>
                <wp:positionV relativeFrom="paragraph">
                  <wp:posOffset>104141</wp:posOffset>
                </wp:positionV>
                <wp:extent cx="2794004" cy="272418"/>
                <wp:effectExtent l="0" t="0" r="25396" b="13332"/>
                <wp:wrapNone/>
                <wp:docPr id="2877842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E74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razumevanje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navodil</w:t>
                            </w:r>
                            <w:proofErr w:type="spellEnd"/>
                            <w:r>
                              <w:t xml:space="preserve"> – </w:t>
                            </w:r>
                            <w:proofErr w:type="spellStart"/>
                            <w:r>
                              <w:t>neverbalni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odziv</w:t>
                            </w:r>
                            <w:proofErr w:type="spellEnd"/>
                          </w:p>
                          <w:p w14:paraId="1F739E75" w14:textId="77777777" w:rsidR="00AC30B8" w:rsidRDefault="00AC30B8">
                            <w:pPr>
                              <w:jc w:val="center"/>
                            </w:pPr>
                          </w:p>
                          <w:p w14:paraId="1F739E76" w14:textId="77777777" w:rsidR="00AC30B8" w:rsidRDefault="00AC30B8">
                            <w:pPr>
                              <w:jc w:val="center"/>
                            </w:pPr>
                          </w:p>
                          <w:p w14:paraId="1F739E77" w14:textId="77777777" w:rsidR="00AC30B8" w:rsidRDefault="00AC30B8">
                            <w:pPr>
                              <w:jc w:val="center"/>
                            </w:pPr>
                          </w:p>
                          <w:p w14:paraId="1F739E78" w14:textId="77777777" w:rsidR="00AC30B8" w:rsidRDefault="00AC30B8">
                            <w:pPr>
                              <w:jc w:val="center"/>
                            </w:pPr>
                          </w:p>
                          <w:p w14:paraId="1F739E79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6D" id="_x0000_s1049" style="position:absolute;margin-left:225.75pt;margin-top:8.2pt;width:220pt;height:21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" filled="f" strokecolor="#c00000" strokeweight=".35281mm">
                <v:textbox>
                  <w:txbxContent>
                    <w:p w14:paraId="1F739E74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razumevanje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navodil</w:t>
                      </w:r>
                      <w:proofErr w:type="spellEnd"/>
                      <w:r>
                        <w:t xml:space="preserve"> – </w:t>
                      </w:r>
                      <w:proofErr w:type="spellStart"/>
                      <w:r>
                        <w:t>neverbalni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odziv</w:t>
                      </w:r>
                      <w:proofErr w:type="spellEnd"/>
                    </w:p>
                    <w:p w14:paraId="1F739E75" w14:textId="77777777" w:rsidR="00AC30B8" w:rsidRDefault="00AC30B8">
                      <w:pPr>
                        <w:jc w:val="center"/>
                      </w:pPr>
                    </w:p>
                    <w:p w14:paraId="1F739E76" w14:textId="77777777" w:rsidR="00AC30B8" w:rsidRDefault="00AC30B8">
                      <w:pPr>
                        <w:jc w:val="center"/>
                      </w:pPr>
                    </w:p>
                    <w:p w14:paraId="1F739E77" w14:textId="77777777" w:rsidR="00AC30B8" w:rsidRDefault="00AC30B8">
                      <w:pPr>
                        <w:jc w:val="center"/>
                      </w:pPr>
                    </w:p>
                    <w:p w14:paraId="1F739E78" w14:textId="77777777" w:rsidR="00AC30B8" w:rsidRDefault="00AC30B8">
                      <w:pPr>
                        <w:jc w:val="center"/>
                      </w:pPr>
                    </w:p>
                    <w:p w14:paraId="1F739E79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14:paraId="1F739A61" w14:textId="77777777" w:rsidR="00AC30B8" w:rsidRDefault="00AC30B8">
      <w:pPr>
        <w:pStyle w:val="Standard"/>
      </w:pPr>
    </w:p>
    <w:p w14:paraId="1F739A62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739A6F" wp14:editId="1F739A70">
                <wp:simplePos x="0" y="0"/>
                <wp:positionH relativeFrom="column">
                  <wp:posOffset>2943855</wp:posOffset>
                </wp:positionH>
                <wp:positionV relativeFrom="paragraph">
                  <wp:posOffset>149220</wp:posOffset>
                </wp:positionV>
                <wp:extent cx="2197102" cy="272418"/>
                <wp:effectExtent l="0" t="0" r="12698" b="13332"/>
                <wp:wrapNone/>
                <wp:docPr id="11600979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2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B0F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E7B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FFFF00"/>
                              </w:rPr>
                              <w:t>GOVOR</w:t>
                            </w:r>
                          </w:p>
                          <w:p w14:paraId="1F739E7C" w14:textId="77777777" w:rsidR="00AC30B8" w:rsidRDefault="00AC30B8">
                            <w:pPr>
                              <w:jc w:val="center"/>
                            </w:pPr>
                          </w:p>
                          <w:p w14:paraId="1F739E7D" w14:textId="77777777" w:rsidR="00AC30B8" w:rsidRDefault="00AC30B8">
                            <w:pPr>
                              <w:jc w:val="center"/>
                            </w:pPr>
                          </w:p>
                          <w:p w14:paraId="1F739E7E" w14:textId="77777777" w:rsidR="00AC30B8" w:rsidRDefault="00AC30B8">
                            <w:pPr>
                              <w:jc w:val="center"/>
                            </w:pPr>
                          </w:p>
                          <w:p w14:paraId="1F739E7F" w14:textId="77777777" w:rsidR="00AC30B8" w:rsidRDefault="00AC30B8">
                            <w:pPr>
                              <w:jc w:val="center"/>
                            </w:pPr>
                          </w:p>
                          <w:p w14:paraId="1F739E80" w14:textId="77777777" w:rsidR="00AC30B8" w:rsidRDefault="00AC30B8">
                            <w:pPr>
                              <w:jc w:val="center"/>
                            </w:pPr>
                          </w:p>
                          <w:p w14:paraId="1F739E81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6F" id="_x0000_s1050" style="position:absolute;margin-left:231.8pt;margin-top:11.75pt;width:173pt;height:21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" filled="f" strokecolor="#00b0f0" strokeweight=".35281mm">
                <v:textbox>
                  <w:txbxContent>
                    <w:p w14:paraId="1F739E7B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FFFF00"/>
                        </w:rPr>
                        <w:t>GOVOR</w:t>
                      </w:r>
                    </w:p>
                    <w:p w14:paraId="1F739E7C" w14:textId="77777777" w:rsidR="00AC30B8" w:rsidRDefault="00AC30B8">
                      <w:pPr>
                        <w:jc w:val="center"/>
                      </w:pPr>
                    </w:p>
                    <w:p w14:paraId="1F739E7D" w14:textId="77777777" w:rsidR="00AC30B8" w:rsidRDefault="00AC30B8">
                      <w:pPr>
                        <w:jc w:val="center"/>
                      </w:pPr>
                    </w:p>
                    <w:p w14:paraId="1F739E7E" w14:textId="77777777" w:rsidR="00AC30B8" w:rsidRDefault="00AC30B8">
                      <w:pPr>
                        <w:jc w:val="center"/>
                      </w:pPr>
                    </w:p>
                    <w:p w14:paraId="1F739E7F" w14:textId="77777777" w:rsidR="00AC30B8" w:rsidRDefault="00AC30B8">
                      <w:pPr>
                        <w:jc w:val="center"/>
                      </w:pPr>
                    </w:p>
                    <w:p w14:paraId="1F739E80" w14:textId="77777777" w:rsidR="00AC30B8" w:rsidRDefault="00AC30B8">
                      <w:pPr>
                        <w:jc w:val="center"/>
                      </w:pPr>
                    </w:p>
                    <w:p w14:paraId="1F739E81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F739A63" w14:textId="77777777" w:rsidR="00AC30B8" w:rsidRDefault="00AC30B8">
      <w:pPr>
        <w:pStyle w:val="Standard"/>
      </w:pPr>
    </w:p>
    <w:p w14:paraId="1F739A64" w14:textId="77777777" w:rsidR="00AC30B8" w:rsidRDefault="00AC30B8">
      <w:pPr>
        <w:pStyle w:val="Standard"/>
      </w:pPr>
    </w:p>
    <w:p w14:paraId="1F739A65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F739A71" wp14:editId="1F739A72">
                <wp:simplePos x="0" y="0"/>
                <wp:positionH relativeFrom="column">
                  <wp:posOffset>3331214</wp:posOffset>
                </wp:positionH>
                <wp:positionV relativeFrom="paragraph">
                  <wp:posOffset>12701</wp:posOffset>
                </wp:positionV>
                <wp:extent cx="1530348" cy="279404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11018090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48" cy="2794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739E83" w14:textId="77777777" w:rsidR="00AC30B8" w:rsidRDefault="005640B9">
                            <w:r>
                              <w:rPr>
                                <w:shd w:val="clear" w:color="auto" w:fill="C0C0C0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39A71" id="_x0000_s1051" type="#_x0000_t202" style="position:absolute;margin-left:262.3pt;margin-top:1pt;width:120.5pt;height:22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" stroked="f">
                <v:textbox>
                  <w:txbxContent>
                    <w:p w14:paraId="1F739E83" w14:textId="77777777" w:rsidR="00AC30B8" w:rsidRDefault="005640B9">
                      <w:r>
                        <w:rPr>
                          <w:shd w:val="clear" w:color="auto" w:fill="C0C0C0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F739A66" w14:textId="77777777" w:rsidR="00AC30B8" w:rsidRDefault="00AC30B8">
      <w:pPr>
        <w:pStyle w:val="Standard"/>
      </w:pPr>
    </w:p>
    <w:p w14:paraId="1F739A67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739A73" wp14:editId="1F739A74">
                <wp:simplePos x="0" y="0"/>
                <wp:positionH relativeFrom="column">
                  <wp:posOffset>2829555</wp:posOffset>
                </wp:positionH>
                <wp:positionV relativeFrom="paragraph">
                  <wp:posOffset>8887</wp:posOffset>
                </wp:positionV>
                <wp:extent cx="2794004" cy="272418"/>
                <wp:effectExtent l="0" t="0" r="25396" b="13332"/>
                <wp:wrapNone/>
                <wp:docPr id="8053176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E85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ponavljanje</w:t>
                            </w:r>
                            <w:proofErr w:type="spellEnd"/>
                            <w:r>
                              <w:t xml:space="preserve"> rim, </w:t>
                            </w:r>
                            <w:proofErr w:type="spellStart"/>
                            <w:r>
                              <w:t>besedišča</w:t>
                            </w:r>
                            <w:proofErr w:type="spellEnd"/>
                          </w:p>
                          <w:p w14:paraId="1F739E86" w14:textId="77777777" w:rsidR="00AC30B8" w:rsidRDefault="00AC30B8">
                            <w:pPr>
                              <w:jc w:val="center"/>
                            </w:pPr>
                          </w:p>
                          <w:p w14:paraId="1F739E87" w14:textId="77777777" w:rsidR="00AC30B8" w:rsidRDefault="00AC30B8">
                            <w:pPr>
                              <w:jc w:val="center"/>
                            </w:pPr>
                          </w:p>
                          <w:p w14:paraId="1F739E88" w14:textId="77777777" w:rsidR="00AC30B8" w:rsidRDefault="00AC30B8">
                            <w:pPr>
                              <w:jc w:val="center"/>
                            </w:pPr>
                          </w:p>
                          <w:p w14:paraId="1F739E89" w14:textId="77777777" w:rsidR="00AC30B8" w:rsidRDefault="00AC30B8">
                            <w:pPr>
                              <w:jc w:val="center"/>
                            </w:pPr>
                          </w:p>
                          <w:p w14:paraId="1F739E8A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73" id="_x0000_s1052" style="position:absolute;margin-left:222.8pt;margin-top:.7pt;width:220pt;height:21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" filled="f" strokecolor="#c00000" strokeweight=".35281mm">
                <v:textbox>
                  <w:txbxContent>
                    <w:p w14:paraId="1F739E85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ponavljanje</w:t>
                      </w:r>
                      <w:proofErr w:type="spellEnd"/>
                      <w:r>
                        <w:t xml:space="preserve"> rim, </w:t>
                      </w:r>
                      <w:proofErr w:type="spellStart"/>
                      <w:r>
                        <w:t>besedišča</w:t>
                      </w:r>
                      <w:proofErr w:type="spellEnd"/>
                    </w:p>
                    <w:p w14:paraId="1F739E86" w14:textId="77777777" w:rsidR="00AC30B8" w:rsidRDefault="00AC30B8">
                      <w:pPr>
                        <w:jc w:val="center"/>
                      </w:pPr>
                    </w:p>
                    <w:p w14:paraId="1F739E87" w14:textId="77777777" w:rsidR="00AC30B8" w:rsidRDefault="00AC30B8">
                      <w:pPr>
                        <w:jc w:val="center"/>
                      </w:pPr>
                    </w:p>
                    <w:p w14:paraId="1F739E88" w14:textId="77777777" w:rsidR="00AC30B8" w:rsidRDefault="00AC30B8">
                      <w:pPr>
                        <w:jc w:val="center"/>
                      </w:pPr>
                    </w:p>
                    <w:p w14:paraId="1F739E89" w14:textId="77777777" w:rsidR="00AC30B8" w:rsidRDefault="00AC30B8">
                      <w:pPr>
                        <w:jc w:val="center"/>
                      </w:pPr>
                    </w:p>
                    <w:p w14:paraId="1F739E8A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14:paraId="1F739A68" w14:textId="77777777" w:rsidR="00AC30B8" w:rsidRDefault="00AC30B8">
      <w:pPr>
        <w:pStyle w:val="Standard"/>
      </w:pPr>
    </w:p>
    <w:p w14:paraId="1F739A69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F739A75" wp14:editId="1F739A76">
                <wp:simplePos x="0" y="0"/>
                <wp:positionH relativeFrom="column">
                  <wp:posOffset>6235065</wp:posOffset>
                </wp:positionH>
                <wp:positionV relativeFrom="paragraph">
                  <wp:posOffset>125099</wp:posOffset>
                </wp:positionV>
                <wp:extent cx="2602867" cy="272418"/>
                <wp:effectExtent l="0" t="0" r="26033" b="13332"/>
                <wp:wrapTight wrapText="bothSides">
                  <wp:wrapPolygon edited="0">
                    <wp:start x="0" y="0"/>
                    <wp:lineTo x="0" y="21147"/>
                    <wp:lineTo x="21658" y="21147"/>
                    <wp:lineTo x="21658" y="0"/>
                    <wp:lineTo x="0" y="0"/>
                  </wp:wrapPolygon>
                </wp:wrapTight>
                <wp:docPr id="13211881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67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E8C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ACTIVITY: text box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9E8D" w14:textId="77777777" w:rsidR="00AC30B8" w:rsidRDefault="00AC30B8">
                            <w:pPr>
                              <w:jc w:val="center"/>
                            </w:pPr>
                          </w:p>
                          <w:p w14:paraId="1F739E8E" w14:textId="77777777" w:rsidR="00AC30B8" w:rsidRDefault="00AC30B8">
                            <w:pPr>
                              <w:jc w:val="center"/>
                            </w:pPr>
                          </w:p>
                          <w:p w14:paraId="1F739E8F" w14:textId="77777777" w:rsidR="00AC30B8" w:rsidRDefault="00AC30B8">
                            <w:pPr>
                              <w:jc w:val="center"/>
                            </w:pPr>
                          </w:p>
                          <w:p w14:paraId="1F739E90" w14:textId="77777777" w:rsidR="00AC30B8" w:rsidRDefault="00AC30B8">
                            <w:pPr>
                              <w:jc w:val="center"/>
                            </w:pPr>
                          </w:p>
                          <w:p w14:paraId="1F739E91" w14:textId="77777777" w:rsidR="00AC30B8" w:rsidRDefault="00AC30B8">
                            <w:pPr>
                              <w:jc w:val="center"/>
                            </w:pPr>
                          </w:p>
                          <w:p w14:paraId="1F739E92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75" id="_x0000_s1053" style="position:absolute;margin-left:490.95pt;margin-top:9.85pt;width:204.95pt;height:21.4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" filled="f" strokeweight=".35281mm">
                <v:textbox>
                  <w:txbxContent>
                    <w:p w14:paraId="1F739E8C" w14:textId="77777777" w:rsidR="00AC30B8" w:rsidRDefault="005640B9">
                      <w:pPr>
                        <w:jc w:val="center"/>
                      </w:pPr>
                      <w:r>
                        <w:t xml:space="preserve">ACTIVITY: text box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9E8D" w14:textId="77777777" w:rsidR="00AC30B8" w:rsidRDefault="00AC30B8">
                      <w:pPr>
                        <w:jc w:val="center"/>
                      </w:pPr>
                    </w:p>
                    <w:p w14:paraId="1F739E8E" w14:textId="77777777" w:rsidR="00AC30B8" w:rsidRDefault="00AC30B8">
                      <w:pPr>
                        <w:jc w:val="center"/>
                      </w:pPr>
                    </w:p>
                    <w:p w14:paraId="1F739E8F" w14:textId="77777777" w:rsidR="00AC30B8" w:rsidRDefault="00AC30B8">
                      <w:pPr>
                        <w:jc w:val="center"/>
                      </w:pPr>
                    </w:p>
                    <w:p w14:paraId="1F739E90" w14:textId="77777777" w:rsidR="00AC30B8" w:rsidRDefault="00AC30B8">
                      <w:pPr>
                        <w:jc w:val="center"/>
                      </w:pPr>
                    </w:p>
                    <w:p w14:paraId="1F739E91" w14:textId="77777777" w:rsidR="00AC30B8" w:rsidRDefault="00AC30B8">
                      <w:pPr>
                        <w:jc w:val="center"/>
                      </w:pPr>
                    </w:p>
                    <w:p w14:paraId="1F739E92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hd w:val="clear" w:color="auto" w:fill="C0C0C0"/>
          <w:lang w:val="en-US"/>
        </w:rPr>
        <w:drawing>
          <wp:anchor distT="0" distB="0" distL="114300" distR="114300" simplePos="0" relativeHeight="251770880" behindDoc="0" locked="0" layoutInCell="1" allowOverlap="1" wp14:anchorId="1F739A77" wp14:editId="1F739A78">
            <wp:simplePos x="0" y="0"/>
            <wp:positionH relativeFrom="column">
              <wp:posOffset>5919795</wp:posOffset>
            </wp:positionH>
            <wp:positionV relativeFrom="paragraph">
              <wp:posOffset>77783</wp:posOffset>
            </wp:positionV>
            <wp:extent cx="118743" cy="323853"/>
            <wp:effectExtent l="0" t="7305" r="0" b="26352"/>
            <wp:wrapTight wrapText="bothSides">
              <wp:wrapPolygon edited="0">
                <wp:start x="19879" y="3672"/>
                <wp:lineTo x="390" y="-286"/>
                <wp:lineTo x="-3016" y="7653"/>
                <wp:lineTo x="-127" y="13918"/>
                <wp:lineTo x="3886" y="14960"/>
                <wp:lineTo x="14771" y="15581"/>
                <wp:lineTo x="24500" y="13696"/>
                <wp:lineTo x="19879" y="3672"/>
              </wp:wrapPolygon>
            </wp:wrapTight>
            <wp:docPr id="1377973032" name="Picture 59085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772698">
                      <a:off x="0" y="0"/>
                      <a:ext cx="118743" cy="323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739A79" wp14:editId="1F739A7A">
                <wp:simplePos x="0" y="0"/>
                <wp:positionH relativeFrom="column">
                  <wp:posOffset>2822579</wp:posOffset>
                </wp:positionH>
                <wp:positionV relativeFrom="paragraph">
                  <wp:posOffset>7616</wp:posOffset>
                </wp:positionV>
                <wp:extent cx="2794004" cy="462915"/>
                <wp:effectExtent l="0" t="0" r="25396" b="13335"/>
                <wp:wrapNone/>
                <wp:docPr id="10094482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462915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E94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odgovori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vprašanja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možnost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izbire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odgovora</w:t>
                            </w:r>
                            <w:proofErr w:type="spellEnd"/>
                          </w:p>
                          <w:p w14:paraId="1F739E95" w14:textId="77777777" w:rsidR="00AC30B8" w:rsidRDefault="00AC30B8">
                            <w:pPr>
                              <w:jc w:val="center"/>
                            </w:pPr>
                          </w:p>
                          <w:p w14:paraId="1F739E96" w14:textId="77777777" w:rsidR="00AC30B8" w:rsidRDefault="00AC30B8">
                            <w:pPr>
                              <w:jc w:val="center"/>
                            </w:pPr>
                          </w:p>
                          <w:p w14:paraId="1F739E97" w14:textId="77777777" w:rsidR="00AC30B8" w:rsidRDefault="00AC30B8">
                            <w:pPr>
                              <w:jc w:val="center"/>
                            </w:pPr>
                          </w:p>
                          <w:p w14:paraId="1F739E98" w14:textId="77777777" w:rsidR="00AC30B8" w:rsidRDefault="00AC30B8">
                            <w:pPr>
                              <w:jc w:val="center"/>
                            </w:pPr>
                          </w:p>
                          <w:p w14:paraId="1F739E99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79" id="_x0000_s1054" style="position:absolute;margin-left:222.25pt;margin-top:.6pt;width:220pt;height:36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" filled="f" strokecolor="#c00000" strokeweight=".35281mm">
                <v:textbox>
                  <w:txbxContent>
                    <w:p w14:paraId="1F739E94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odgovori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vprašanja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možnost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izbire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odgovora</w:t>
                      </w:r>
                      <w:proofErr w:type="spellEnd"/>
                    </w:p>
                    <w:p w14:paraId="1F739E95" w14:textId="77777777" w:rsidR="00AC30B8" w:rsidRDefault="00AC30B8">
                      <w:pPr>
                        <w:jc w:val="center"/>
                      </w:pPr>
                    </w:p>
                    <w:p w14:paraId="1F739E96" w14:textId="77777777" w:rsidR="00AC30B8" w:rsidRDefault="00AC30B8">
                      <w:pPr>
                        <w:jc w:val="center"/>
                      </w:pPr>
                    </w:p>
                    <w:p w14:paraId="1F739E97" w14:textId="77777777" w:rsidR="00AC30B8" w:rsidRDefault="00AC30B8">
                      <w:pPr>
                        <w:jc w:val="center"/>
                      </w:pPr>
                    </w:p>
                    <w:p w14:paraId="1F739E98" w14:textId="77777777" w:rsidR="00AC30B8" w:rsidRDefault="00AC30B8">
                      <w:pPr>
                        <w:jc w:val="center"/>
                      </w:pPr>
                    </w:p>
                    <w:p w14:paraId="1F739E99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14:paraId="1F739A6A" w14:textId="77777777" w:rsidR="00AC30B8" w:rsidRDefault="00AC30B8">
      <w:pPr>
        <w:pStyle w:val="Standard"/>
      </w:pPr>
    </w:p>
    <w:p w14:paraId="1F739A6B" w14:textId="77777777" w:rsidR="00AC30B8" w:rsidRDefault="00AC30B8">
      <w:pPr>
        <w:pStyle w:val="Standard"/>
      </w:pPr>
    </w:p>
    <w:p w14:paraId="1F739A6C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F739A7B" wp14:editId="1F739A7C">
                <wp:simplePos x="0" y="0"/>
                <wp:positionH relativeFrom="column">
                  <wp:posOffset>2810508</wp:posOffset>
                </wp:positionH>
                <wp:positionV relativeFrom="paragraph">
                  <wp:posOffset>59692</wp:posOffset>
                </wp:positionV>
                <wp:extent cx="2794004" cy="311152"/>
                <wp:effectExtent l="0" t="0" r="25396" b="12698"/>
                <wp:wrapNone/>
                <wp:docPr id="15376317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E9B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sodelovanje</w:t>
                            </w:r>
                            <w:proofErr w:type="spellEnd"/>
                            <w:r>
                              <w:t xml:space="preserve"> v </w:t>
                            </w:r>
                            <w:proofErr w:type="spellStart"/>
                            <w:r>
                              <w:t>pogovoru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skupinsko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delo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F739E9C" w14:textId="77777777" w:rsidR="00AC30B8" w:rsidRDefault="00AC30B8">
                            <w:pPr>
                              <w:jc w:val="center"/>
                            </w:pPr>
                          </w:p>
                          <w:p w14:paraId="1F739E9D" w14:textId="77777777" w:rsidR="00AC30B8" w:rsidRDefault="00AC30B8">
                            <w:pPr>
                              <w:jc w:val="center"/>
                            </w:pPr>
                          </w:p>
                          <w:p w14:paraId="1F739E9E" w14:textId="77777777" w:rsidR="00AC30B8" w:rsidRDefault="00AC30B8">
                            <w:pPr>
                              <w:jc w:val="center"/>
                            </w:pPr>
                          </w:p>
                          <w:p w14:paraId="1F739E9F" w14:textId="77777777" w:rsidR="00AC30B8" w:rsidRDefault="00AC30B8">
                            <w:pPr>
                              <w:jc w:val="center"/>
                            </w:pPr>
                          </w:p>
                          <w:p w14:paraId="1F739EA0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7B" id="_x0000_s1055" style="position:absolute;margin-left:221.3pt;margin-top:4.7pt;width:220pt;height:24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" filled="f" strokecolor="#c00000" strokeweight=".35281mm">
                <v:textbox>
                  <w:txbxContent>
                    <w:p w14:paraId="1F739E9B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sodelovanje</w:t>
                      </w:r>
                      <w:proofErr w:type="spellEnd"/>
                      <w:r>
                        <w:t xml:space="preserve"> v </w:t>
                      </w:r>
                      <w:proofErr w:type="spellStart"/>
                      <w:r>
                        <w:t>pogovoru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skupinsko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delo</w:t>
                      </w:r>
                      <w:proofErr w:type="spellEnd"/>
                      <w:r>
                        <w:t>)</w:t>
                      </w:r>
                    </w:p>
                    <w:p w14:paraId="1F739E9C" w14:textId="77777777" w:rsidR="00AC30B8" w:rsidRDefault="00AC30B8">
                      <w:pPr>
                        <w:jc w:val="center"/>
                      </w:pPr>
                    </w:p>
                    <w:p w14:paraId="1F739E9D" w14:textId="77777777" w:rsidR="00AC30B8" w:rsidRDefault="00AC30B8">
                      <w:pPr>
                        <w:jc w:val="center"/>
                      </w:pPr>
                    </w:p>
                    <w:p w14:paraId="1F739E9E" w14:textId="77777777" w:rsidR="00AC30B8" w:rsidRDefault="00AC30B8">
                      <w:pPr>
                        <w:jc w:val="center"/>
                      </w:pPr>
                    </w:p>
                    <w:p w14:paraId="1F739E9F" w14:textId="77777777" w:rsidR="00AC30B8" w:rsidRDefault="00AC30B8">
                      <w:pPr>
                        <w:jc w:val="center"/>
                      </w:pPr>
                    </w:p>
                    <w:p w14:paraId="1F739EA0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14:paraId="1F739A6D" w14:textId="77777777" w:rsidR="00AC30B8" w:rsidRDefault="00AC30B8">
      <w:pPr>
        <w:pStyle w:val="Standard"/>
      </w:pPr>
    </w:p>
    <w:p w14:paraId="1F739A6E" w14:textId="77777777" w:rsidR="00AC30B8" w:rsidRDefault="00AC30B8">
      <w:pPr>
        <w:pStyle w:val="Standard"/>
      </w:pPr>
    </w:p>
    <w:p w14:paraId="1F739A6F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F739A7D" wp14:editId="1F739A7E">
                <wp:simplePos x="0" y="0"/>
                <wp:positionH relativeFrom="column">
                  <wp:posOffset>2924178</wp:posOffset>
                </wp:positionH>
                <wp:positionV relativeFrom="paragraph">
                  <wp:posOffset>23490</wp:posOffset>
                </wp:positionV>
                <wp:extent cx="2197102" cy="272418"/>
                <wp:effectExtent l="0" t="0" r="12698" b="13332"/>
                <wp:wrapNone/>
                <wp:docPr id="8080017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2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B0F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EA2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FFFF00"/>
                              </w:rPr>
                              <w:t>BRANJE</w:t>
                            </w:r>
                          </w:p>
                          <w:p w14:paraId="1F739EA3" w14:textId="77777777" w:rsidR="00AC30B8" w:rsidRDefault="00AC30B8">
                            <w:pPr>
                              <w:jc w:val="center"/>
                            </w:pPr>
                          </w:p>
                          <w:p w14:paraId="1F739EA4" w14:textId="77777777" w:rsidR="00AC30B8" w:rsidRDefault="00AC30B8">
                            <w:pPr>
                              <w:jc w:val="center"/>
                            </w:pPr>
                          </w:p>
                          <w:p w14:paraId="1F739EA5" w14:textId="77777777" w:rsidR="00AC30B8" w:rsidRDefault="00AC30B8">
                            <w:pPr>
                              <w:jc w:val="center"/>
                            </w:pPr>
                          </w:p>
                          <w:p w14:paraId="1F739EA6" w14:textId="77777777" w:rsidR="00AC30B8" w:rsidRDefault="00AC30B8">
                            <w:pPr>
                              <w:jc w:val="center"/>
                            </w:pPr>
                          </w:p>
                          <w:p w14:paraId="1F739EA7" w14:textId="77777777" w:rsidR="00AC30B8" w:rsidRDefault="00AC30B8">
                            <w:pPr>
                              <w:jc w:val="center"/>
                            </w:pPr>
                          </w:p>
                          <w:p w14:paraId="1F739EA8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7D" id="_x0000_s1056" style="position:absolute;margin-left:230.25pt;margin-top:1.85pt;width:173pt;height:21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" filled="f" strokecolor="#00b0f0" strokeweight=".35281mm">
                <v:textbox>
                  <w:txbxContent>
                    <w:p w14:paraId="1F739EA2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FFFF00"/>
                        </w:rPr>
                        <w:t>BRANJE</w:t>
                      </w:r>
                    </w:p>
                    <w:p w14:paraId="1F739EA3" w14:textId="77777777" w:rsidR="00AC30B8" w:rsidRDefault="00AC30B8">
                      <w:pPr>
                        <w:jc w:val="center"/>
                      </w:pPr>
                    </w:p>
                    <w:p w14:paraId="1F739EA4" w14:textId="77777777" w:rsidR="00AC30B8" w:rsidRDefault="00AC30B8">
                      <w:pPr>
                        <w:jc w:val="center"/>
                      </w:pPr>
                    </w:p>
                    <w:p w14:paraId="1F739EA5" w14:textId="77777777" w:rsidR="00AC30B8" w:rsidRDefault="00AC30B8">
                      <w:pPr>
                        <w:jc w:val="center"/>
                      </w:pPr>
                    </w:p>
                    <w:p w14:paraId="1F739EA6" w14:textId="77777777" w:rsidR="00AC30B8" w:rsidRDefault="00AC30B8">
                      <w:pPr>
                        <w:jc w:val="center"/>
                      </w:pPr>
                    </w:p>
                    <w:p w14:paraId="1F739EA7" w14:textId="77777777" w:rsidR="00AC30B8" w:rsidRDefault="00AC30B8">
                      <w:pPr>
                        <w:jc w:val="center"/>
                      </w:pPr>
                    </w:p>
                    <w:p w14:paraId="1F739EA8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F739A70" w14:textId="77777777" w:rsidR="00AC30B8" w:rsidRDefault="00AC30B8">
      <w:pPr>
        <w:pStyle w:val="Standard"/>
      </w:pPr>
    </w:p>
    <w:p w14:paraId="1F739A71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F739A7F" wp14:editId="1F739A80">
                <wp:simplePos x="0" y="0"/>
                <wp:positionH relativeFrom="column">
                  <wp:posOffset>3343905</wp:posOffset>
                </wp:positionH>
                <wp:positionV relativeFrom="paragraph">
                  <wp:posOffset>56519</wp:posOffset>
                </wp:positionV>
                <wp:extent cx="1530348" cy="279404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25635551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48" cy="2794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739EAA" w14:textId="77777777" w:rsidR="00AC30B8" w:rsidRDefault="005640B9">
                            <w:r>
                              <w:rPr>
                                <w:shd w:val="clear" w:color="auto" w:fill="C0C0C0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39A7F" id="_x0000_s1057" type="#_x0000_t202" style="position:absolute;margin-left:263.3pt;margin-top:4.45pt;width:120.5pt;height:22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" stroked="f">
                <v:textbox>
                  <w:txbxContent>
                    <w:p w14:paraId="1F739EAA" w14:textId="77777777" w:rsidR="00AC30B8" w:rsidRDefault="005640B9">
                      <w:r>
                        <w:rPr>
                          <w:shd w:val="clear" w:color="auto" w:fill="C0C0C0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F739A72" w14:textId="77777777" w:rsidR="00AC30B8" w:rsidRDefault="00AC30B8">
      <w:pPr>
        <w:pStyle w:val="Standard"/>
      </w:pPr>
    </w:p>
    <w:p w14:paraId="1F739A73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F739A81" wp14:editId="1F739A82">
                <wp:simplePos x="0" y="0"/>
                <wp:positionH relativeFrom="column">
                  <wp:posOffset>2639058</wp:posOffset>
                </wp:positionH>
                <wp:positionV relativeFrom="paragraph">
                  <wp:posOffset>11430</wp:posOffset>
                </wp:positionV>
                <wp:extent cx="2794004" cy="311152"/>
                <wp:effectExtent l="0" t="0" r="25396" b="12698"/>
                <wp:wrapNone/>
                <wp:docPr id="15131720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EAC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piktogrami</w:t>
                            </w:r>
                            <w:proofErr w:type="spellEnd"/>
                          </w:p>
                          <w:p w14:paraId="1F739EAD" w14:textId="77777777" w:rsidR="00AC30B8" w:rsidRDefault="00AC30B8">
                            <w:pPr>
                              <w:jc w:val="center"/>
                            </w:pPr>
                          </w:p>
                          <w:p w14:paraId="1F739EAE" w14:textId="77777777" w:rsidR="00AC30B8" w:rsidRDefault="00AC30B8">
                            <w:pPr>
                              <w:jc w:val="center"/>
                            </w:pPr>
                          </w:p>
                          <w:p w14:paraId="1F739EAF" w14:textId="77777777" w:rsidR="00AC30B8" w:rsidRDefault="00AC30B8">
                            <w:pPr>
                              <w:jc w:val="center"/>
                            </w:pPr>
                          </w:p>
                          <w:p w14:paraId="1F739EB0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81" id="_x0000_s1058" style="position:absolute;margin-left:207.8pt;margin-top:.9pt;width:220pt;height:24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" filled="f" strokecolor="#c00000" strokeweight=".35281mm">
                <v:textbox>
                  <w:txbxContent>
                    <w:p w14:paraId="1F739EAC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piktogrami</w:t>
                      </w:r>
                      <w:proofErr w:type="spellEnd"/>
                    </w:p>
                    <w:p w14:paraId="1F739EAD" w14:textId="77777777" w:rsidR="00AC30B8" w:rsidRDefault="00AC30B8">
                      <w:pPr>
                        <w:jc w:val="center"/>
                      </w:pPr>
                    </w:p>
                    <w:p w14:paraId="1F739EAE" w14:textId="77777777" w:rsidR="00AC30B8" w:rsidRDefault="00AC30B8">
                      <w:pPr>
                        <w:jc w:val="center"/>
                      </w:pPr>
                    </w:p>
                    <w:p w14:paraId="1F739EAF" w14:textId="77777777" w:rsidR="00AC30B8" w:rsidRDefault="00AC30B8">
                      <w:pPr>
                        <w:jc w:val="center"/>
                      </w:pPr>
                    </w:p>
                    <w:p w14:paraId="1F739EB0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14:paraId="1F739A74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F739A83" wp14:editId="1F739A84">
                <wp:simplePos x="0" y="0"/>
                <wp:positionH relativeFrom="column">
                  <wp:posOffset>6177915</wp:posOffset>
                </wp:positionH>
                <wp:positionV relativeFrom="paragraph">
                  <wp:posOffset>350516</wp:posOffset>
                </wp:positionV>
                <wp:extent cx="2602867" cy="272418"/>
                <wp:effectExtent l="0" t="0" r="26033" b="13332"/>
                <wp:wrapTight wrapText="bothSides">
                  <wp:wrapPolygon edited="0">
                    <wp:start x="0" y="0"/>
                    <wp:lineTo x="0" y="21147"/>
                    <wp:lineTo x="21658" y="21147"/>
                    <wp:lineTo x="21658" y="0"/>
                    <wp:lineTo x="0" y="0"/>
                  </wp:wrapPolygon>
                </wp:wrapTight>
                <wp:docPr id="18057125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67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EB2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ACTIVITY: text box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9EB3" w14:textId="77777777" w:rsidR="00AC30B8" w:rsidRDefault="00AC30B8">
                            <w:pPr>
                              <w:jc w:val="center"/>
                            </w:pPr>
                          </w:p>
                          <w:p w14:paraId="1F739EB4" w14:textId="77777777" w:rsidR="00AC30B8" w:rsidRDefault="00AC30B8">
                            <w:pPr>
                              <w:jc w:val="center"/>
                            </w:pPr>
                          </w:p>
                          <w:p w14:paraId="1F739EB5" w14:textId="77777777" w:rsidR="00AC30B8" w:rsidRDefault="00AC30B8">
                            <w:pPr>
                              <w:jc w:val="center"/>
                            </w:pPr>
                          </w:p>
                          <w:p w14:paraId="1F739EB6" w14:textId="77777777" w:rsidR="00AC30B8" w:rsidRDefault="00AC30B8">
                            <w:pPr>
                              <w:jc w:val="center"/>
                            </w:pPr>
                          </w:p>
                          <w:p w14:paraId="1F739EB7" w14:textId="77777777" w:rsidR="00AC30B8" w:rsidRDefault="00AC30B8">
                            <w:pPr>
                              <w:jc w:val="center"/>
                            </w:pPr>
                          </w:p>
                          <w:p w14:paraId="1F739EB8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83" id="_x0000_s1059" style="position:absolute;margin-left:486.45pt;margin-top:27.6pt;width:204.95pt;height:21.4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" filled="f" strokeweight=".35281mm">
                <v:textbox>
                  <w:txbxContent>
                    <w:p w14:paraId="1F739EB2" w14:textId="77777777" w:rsidR="00AC30B8" w:rsidRDefault="005640B9">
                      <w:pPr>
                        <w:jc w:val="center"/>
                      </w:pPr>
                      <w:r>
                        <w:t xml:space="preserve">ACTIVITY: text box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9EB3" w14:textId="77777777" w:rsidR="00AC30B8" w:rsidRDefault="00AC30B8">
                      <w:pPr>
                        <w:jc w:val="center"/>
                      </w:pPr>
                    </w:p>
                    <w:p w14:paraId="1F739EB4" w14:textId="77777777" w:rsidR="00AC30B8" w:rsidRDefault="00AC30B8">
                      <w:pPr>
                        <w:jc w:val="center"/>
                      </w:pPr>
                    </w:p>
                    <w:p w14:paraId="1F739EB5" w14:textId="77777777" w:rsidR="00AC30B8" w:rsidRDefault="00AC30B8">
                      <w:pPr>
                        <w:jc w:val="center"/>
                      </w:pPr>
                    </w:p>
                    <w:p w14:paraId="1F739EB6" w14:textId="77777777" w:rsidR="00AC30B8" w:rsidRDefault="00AC30B8">
                      <w:pPr>
                        <w:jc w:val="center"/>
                      </w:pPr>
                    </w:p>
                    <w:p w14:paraId="1F739EB7" w14:textId="77777777" w:rsidR="00AC30B8" w:rsidRDefault="00AC30B8">
                      <w:pPr>
                        <w:jc w:val="center"/>
                      </w:pPr>
                    </w:p>
                    <w:p w14:paraId="1F739EB8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hd w:val="clear" w:color="auto" w:fill="C0C0C0"/>
          <w:lang w:val="en-US"/>
        </w:rPr>
        <w:drawing>
          <wp:anchor distT="0" distB="0" distL="114300" distR="114300" simplePos="0" relativeHeight="251782144" behindDoc="0" locked="0" layoutInCell="1" allowOverlap="1" wp14:anchorId="1F739A85" wp14:editId="1F739A86">
            <wp:simplePos x="0" y="0"/>
            <wp:positionH relativeFrom="column">
              <wp:posOffset>5862645</wp:posOffset>
            </wp:positionH>
            <wp:positionV relativeFrom="paragraph">
              <wp:posOffset>303210</wp:posOffset>
            </wp:positionV>
            <wp:extent cx="118743" cy="323853"/>
            <wp:effectExtent l="0" t="7305" r="0" b="26352"/>
            <wp:wrapTight wrapText="bothSides">
              <wp:wrapPolygon edited="0">
                <wp:start x="19879" y="3672"/>
                <wp:lineTo x="390" y="-286"/>
                <wp:lineTo x="-3016" y="7653"/>
                <wp:lineTo x="-127" y="13918"/>
                <wp:lineTo x="3886" y="14960"/>
                <wp:lineTo x="14771" y="15581"/>
                <wp:lineTo x="24500" y="13696"/>
                <wp:lineTo x="19879" y="3672"/>
              </wp:wrapPolygon>
            </wp:wrapTight>
            <wp:docPr id="217075313" name="Picture 15829718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772698">
                      <a:off x="0" y="0"/>
                      <a:ext cx="118743" cy="323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F739A87" wp14:editId="1F739A88">
                <wp:simplePos x="0" y="0"/>
                <wp:positionH relativeFrom="column">
                  <wp:posOffset>2645414</wp:posOffset>
                </wp:positionH>
                <wp:positionV relativeFrom="paragraph">
                  <wp:posOffset>661668</wp:posOffset>
                </wp:positionV>
                <wp:extent cx="2794004" cy="311152"/>
                <wp:effectExtent l="0" t="0" r="25396" b="12698"/>
                <wp:wrapNone/>
                <wp:docPr id="2635305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EBA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učenčev</w:t>
                            </w:r>
                            <w:proofErr w:type="spellEnd"/>
                            <w:r>
                              <w:t xml:space="preserve"> doodle</w:t>
                            </w:r>
                          </w:p>
                          <w:p w14:paraId="1F739EBB" w14:textId="77777777" w:rsidR="00AC30B8" w:rsidRDefault="00AC30B8">
                            <w:pPr>
                              <w:jc w:val="center"/>
                            </w:pPr>
                          </w:p>
                          <w:p w14:paraId="1F739EBC" w14:textId="77777777" w:rsidR="00AC30B8" w:rsidRDefault="00AC30B8">
                            <w:pPr>
                              <w:jc w:val="center"/>
                            </w:pPr>
                          </w:p>
                          <w:p w14:paraId="1F739EBD" w14:textId="77777777" w:rsidR="00AC30B8" w:rsidRDefault="00AC30B8">
                            <w:pPr>
                              <w:jc w:val="center"/>
                            </w:pPr>
                          </w:p>
                          <w:p w14:paraId="1F739EBE" w14:textId="77777777" w:rsidR="00AC30B8" w:rsidRDefault="00AC30B8">
                            <w:pPr>
                              <w:jc w:val="center"/>
                            </w:pPr>
                          </w:p>
                          <w:p w14:paraId="1F739EBF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87" id="_x0000_s1060" style="position:absolute;margin-left:208.3pt;margin-top:52.1pt;width:220pt;height:24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" filled="f" strokecolor="#c00000" strokeweight=".35281mm">
                <v:textbox>
                  <w:txbxContent>
                    <w:p w14:paraId="1F739EBA" w14:textId="77777777" w:rsidR="00AC30B8" w:rsidRDefault="005640B9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učenčev</w:t>
                      </w:r>
                      <w:proofErr w:type="spellEnd"/>
                      <w:r>
                        <w:t xml:space="preserve"> doodle</w:t>
                      </w:r>
                    </w:p>
                    <w:p w14:paraId="1F739EBB" w14:textId="77777777" w:rsidR="00AC30B8" w:rsidRDefault="00AC30B8">
                      <w:pPr>
                        <w:jc w:val="center"/>
                      </w:pPr>
                    </w:p>
                    <w:p w14:paraId="1F739EBC" w14:textId="77777777" w:rsidR="00AC30B8" w:rsidRDefault="00AC30B8">
                      <w:pPr>
                        <w:jc w:val="center"/>
                      </w:pPr>
                    </w:p>
                    <w:p w14:paraId="1F739EBD" w14:textId="77777777" w:rsidR="00AC30B8" w:rsidRDefault="00AC30B8">
                      <w:pPr>
                        <w:jc w:val="center"/>
                      </w:pPr>
                    </w:p>
                    <w:p w14:paraId="1F739EBE" w14:textId="77777777" w:rsidR="00AC30B8" w:rsidRDefault="00AC30B8">
                      <w:pPr>
                        <w:jc w:val="center"/>
                      </w:pPr>
                    </w:p>
                    <w:p w14:paraId="1F739EBF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F739A89" wp14:editId="1F739A8A">
                <wp:simplePos x="0" y="0"/>
                <wp:positionH relativeFrom="column">
                  <wp:posOffset>2632713</wp:posOffset>
                </wp:positionH>
                <wp:positionV relativeFrom="paragraph">
                  <wp:posOffset>255273</wp:posOffset>
                </wp:positionV>
                <wp:extent cx="2794004" cy="311152"/>
                <wp:effectExtent l="0" t="0" r="25396" b="12698"/>
                <wp:wrapNone/>
                <wp:docPr id="20699171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EC1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ilustracije</w:t>
                            </w:r>
                            <w:proofErr w:type="spellEnd"/>
                          </w:p>
                          <w:p w14:paraId="1F739EC2" w14:textId="77777777" w:rsidR="00AC30B8" w:rsidRDefault="00AC30B8">
                            <w:pPr>
                              <w:jc w:val="center"/>
                            </w:pPr>
                          </w:p>
                          <w:p w14:paraId="1F739EC3" w14:textId="77777777" w:rsidR="00AC30B8" w:rsidRDefault="00AC30B8">
                            <w:pPr>
                              <w:jc w:val="center"/>
                            </w:pPr>
                          </w:p>
                          <w:p w14:paraId="1F739EC4" w14:textId="77777777" w:rsidR="00AC30B8" w:rsidRDefault="00AC30B8">
                            <w:pPr>
                              <w:jc w:val="center"/>
                            </w:pPr>
                          </w:p>
                          <w:p w14:paraId="1F739EC5" w14:textId="77777777" w:rsidR="00AC30B8" w:rsidRDefault="00AC30B8">
                            <w:pPr>
                              <w:jc w:val="center"/>
                            </w:pPr>
                          </w:p>
                          <w:p w14:paraId="1F739EC6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89" id="_x0000_s1061" style="position:absolute;margin-left:207.3pt;margin-top:20.1pt;width:220pt;height:24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" filled="f" strokecolor="#c00000" strokeweight=".35281mm">
                <v:textbox>
                  <w:txbxContent>
                    <w:p w14:paraId="1F739EC1" w14:textId="77777777" w:rsidR="00AC30B8" w:rsidRDefault="005640B9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ilustracije</w:t>
                      </w:r>
                      <w:proofErr w:type="spellEnd"/>
                    </w:p>
                    <w:p w14:paraId="1F739EC2" w14:textId="77777777" w:rsidR="00AC30B8" w:rsidRDefault="00AC30B8">
                      <w:pPr>
                        <w:jc w:val="center"/>
                      </w:pPr>
                    </w:p>
                    <w:p w14:paraId="1F739EC3" w14:textId="77777777" w:rsidR="00AC30B8" w:rsidRDefault="00AC30B8">
                      <w:pPr>
                        <w:jc w:val="center"/>
                      </w:pPr>
                    </w:p>
                    <w:p w14:paraId="1F739EC4" w14:textId="77777777" w:rsidR="00AC30B8" w:rsidRDefault="00AC30B8">
                      <w:pPr>
                        <w:jc w:val="center"/>
                      </w:pPr>
                    </w:p>
                    <w:p w14:paraId="1F739EC5" w14:textId="77777777" w:rsidR="00AC30B8" w:rsidRDefault="00AC30B8">
                      <w:pPr>
                        <w:jc w:val="center"/>
                      </w:pPr>
                    </w:p>
                    <w:p w14:paraId="1F739EC6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14:paraId="1F739A75" w14:textId="77777777" w:rsidR="00AC30B8" w:rsidRDefault="00AC30B8">
      <w:pPr>
        <w:pageBreakBefore/>
      </w:pPr>
    </w:p>
    <w:p w14:paraId="1F739A76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F739A8B" wp14:editId="1F739A8C">
                <wp:simplePos x="0" y="0"/>
                <wp:positionH relativeFrom="column">
                  <wp:posOffset>3035295</wp:posOffset>
                </wp:positionH>
                <wp:positionV relativeFrom="paragraph">
                  <wp:posOffset>6986</wp:posOffset>
                </wp:positionV>
                <wp:extent cx="2197102" cy="272418"/>
                <wp:effectExtent l="0" t="0" r="12698" b="13332"/>
                <wp:wrapNone/>
                <wp:docPr id="10587422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2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B0F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EC8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FFFF00"/>
                              </w:rPr>
                              <w:t>PISANJE</w:t>
                            </w:r>
                          </w:p>
                          <w:p w14:paraId="1F739EC9" w14:textId="77777777" w:rsidR="00AC30B8" w:rsidRDefault="00AC30B8">
                            <w:pPr>
                              <w:jc w:val="center"/>
                            </w:pPr>
                          </w:p>
                          <w:p w14:paraId="1F739ECA" w14:textId="77777777" w:rsidR="00AC30B8" w:rsidRDefault="00AC30B8">
                            <w:pPr>
                              <w:jc w:val="center"/>
                            </w:pPr>
                          </w:p>
                          <w:p w14:paraId="1F739ECB" w14:textId="77777777" w:rsidR="00AC30B8" w:rsidRDefault="00AC30B8">
                            <w:pPr>
                              <w:jc w:val="center"/>
                            </w:pPr>
                          </w:p>
                          <w:p w14:paraId="1F739ECC" w14:textId="77777777" w:rsidR="00AC30B8" w:rsidRDefault="00AC30B8">
                            <w:pPr>
                              <w:jc w:val="center"/>
                            </w:pPr>
                          </w:p>
                          <w:p w14:paraId="1F739ECD" w14:textId="77777777" w:rsidR="00AC30B8" w:rsidRDefault="00AC30B8">
                            <w:pPr>
                              <w:jc w:val="center"/>
                            </w:pPr>
                          </w:p>
                          <w:p w14:paraId="1F739ECE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8B" id="_x0000_s1062" style="position:absolute;margin-left:239pt;margin-top:.55pt;width:173pt;height:21.4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" filled="f" strokecolor="#00b0f0" strokeweight=".35281mm">
                <v:textbox>
                  <w:txbxContent>
                    <w:p w14:paraId="1F739EC8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FFFF00"/>
                        </w:rPr>
                        <w:t>PISANJE</w:t>
                      </w:r>
                    </w:p>
                    <w:p w14:paraId="1F739EC9" w14:textId="77777777" w:rsidR="00AC30B8" w:rsidRDefault="00AC30B8">
                      <w:pPr>
                        <w:jc w:val="center"/>
                      </w:pPr>
                    </w:p>
                    <w:p w14:paraId="1F739ECA" w14:textId="77777777" w:rsidR="00AC30B8" w:rsidRDefault="00AC30B8">
                      <w:pPr>
                        <w:jc w:val="center"/>
                      </w:pPr>
                    </w:p>
                    <w:p w14:paraId="1F739ECB" w14:textId="77777777" w:rsidR="00AC30B8" w:rsidRDefault="00AC30B8">
                      <w:pPr>
                        <w:jc w:val="center"/>
                      </w:pPr>
                    </w:p>
                    <w:p w14:paraId="1F739ECC" w14:textId="77777777" w:rsidR="00AC30B8" w:rsidRDefault="00AC30B8">
                      <w:pPr>
                        <w:jc w:val="center"/>
                      </w:pPr>
                    </w:p>
                    <w:p w14:paraId="1F739ECD" w14:textId="77777777" w:rsidR="00AC30B8" w:rsidRDefault="00AC30B8">
                      <w:pPr>
                        <w:jc w:val="center"/>
                      </w:pPr>
                    </w:p>
                    <w:p w14:paraId="1F739ECE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F739A77" w14:textId="77777777" w:rsidR="00AC30B8" w:rsidRDefault="00AC30B8">
      <w:pPr>
        <w:suppressAutoHyphens w:val="0"/>
      </w:pPr>
    </w:p>
    <w:p w14:paraId="1F739A78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F739A8D" wp14:editId="1F739A8E">
                <wp:simplePos x="0" y="0"/>
                <wp:positionH relativeFrom="column">
                  <wp:posOffset>3365504</wp:posOffset>
                </wp:positionH>
                <wp:positionV relativeFrom="paragraph">
                  <wp:posOffset>33659</wp:posOffset>
                </wp:positionV>
                <wp:extent cx="1530348" cy="279404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6078386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48" cy="2794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739ED0" w14:textId="77777777" w:rsidR="00AC30B8" w:rsidRDefault="005640B9">
                            <w:r>
                              <w:rPr>
                                <w:shd w:val="clear" w:color="auto" w:fill="C0C0C0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39A8D" id="_x0000_s1063" type="#_x0000_t202" style="position:absolute;margin-left:265pt;margin-top:2.65pt;width:120.5pt;height:22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" stroked="f">
                <v:textbox>
                  <w:txbxContent>
                    <w:p w14:paraId="1F739ED0" w14:textId="77777777" w:rsidR="00AC30B8" w:rsidRDefault="005640B9">
                      <w:r>
                        <w:rPr>
                          <w:shd w:val="clear" w:color="auto" w:fill="C0C0C0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F739A79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F739A8F" wp14:editId="1F739A90">
                <wp:simplePos x="0" y="0"/>
                <wp:positionH relativeFrom="column">
                  <wp:posOffset>2734312</wp:posOffset>
                </wp:positionH>
                <wp:positionV relativeFrom="paragraph">
                  <wp:posOffset>147318</wp:posOffset>
                </wp:positionV>
                <wp:extent cx="2794004" cy="311152"/>
                <wp:effectExtent l="0" t="0" r="25396" b="12698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503351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ED2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opis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slike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doodla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F739ED3" w14:textId="77777777" w:rsidR="00AC30B8" w:rsidRDefault="00AC30B8">
                            <w:pPr>
                              <w:jc w:val="center"/>
                            </w:pPr>
                          </w:p>
                          <w:p w14:paraId="1F739ED4" w14:textId="77777777" w:rsidR="00AC30B8" w:rsidRDefault="00AC30B8">
                            <w:pPr>
                              <w:jc w:val="center"/>
                            </w:pPr>
                          </w:p>
                          <w:p w14:paraId="1F739ED5" w14:textId="77777777" w:rsidR="00AC30B8" w:rsidRDefault="00AC30B8">
                            <w:pPr>
                              <w:jc w:val="center"/>
                            </w:pPr>
                          </w:p>
                          <w:p w14:paraId="1F739ED6" w14:textId="77777777" w:rsidR="00AC30B8" w:rsidRDefault="00AC30B8">
                            <w:pPr>
                              <w:jc w:val="center"/>
                            </w:pPr>
                          </w:p>
                          <w:p w14:paraId="1F739ED7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8F" id="_x0000_s1064" style="position:absolute;margin-left:215.3pt;margin-top:11.6pt;width:220pt;height:24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" filled="f" strokecolor="#c00000" strokeweight=".35281mm">
                <v:textbox>
                  <w:txbxContent>
                    <w:p w14:paraId="1F739ED2" w14:textId="77777777" w:rsidR="00AC30B8" w:rsidRDefault="005640B9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opis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slike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doodla</w:t>
                      </w:r>
                      <w:proofErr w:type="spellEnd"/>
                      <w:r>
                        <w:t>)</w:t>
                      </w:r>
                    </w:p>
                    <w:p w14:paraId="1F739ED3" w14:textId="77777777" w:rsidR="00AC30B8" w:rsidRDefault="00AC30B8">
                      <w:pPr>
                        <w:jc w:val="center"/>
                      </w:pPr>
                    </w:p>
                    <w:p w14:paraId="1F739ED4" w14:textId="77777777" w:rsidR="00AC30B8" w:rsidRDefault="00AC30B8">
                      <w:pPr>
                        <w:jc w:val="center"/>
                      </w:pPr>
                    </w:p>
                    <w:p w14:paraId="1F739ED5" w14:textId="77777777" w:rsidR="00AC30B8" w:rsidRDefault="00AC30B8">
                      <w:pPr>
                        <w:jc w:val="center"/>
                      </w:pPr>
                    </w:p>
                    <w:p w14:paraId="1F739ED6" w14:textId="77777777" w:rsidR="00AC30B8" w:rsidRDefault="00AC30B8">
                      <w:pPr>
                        <w:jc w:val="center"/>
                      </w:pPr>
                    </w:p>
                    <w:p w14:paraId="1F739ED7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A7A" w14:textId="77777777" w:rsidR="00AC30B8" w:rsidRDefault="00AC30B8">
      <w:pPr>
        <w:suppressAutoHyphens w:val="0"/>
      </w:pPr>
    </w:p>
    <w:p w14:paraId="1F739A7B" w14:textId="77777777" w:rsidR="00AC30B8" w:rsidRDefault="00AC30B8">
      <w:pPr>
        <w:suppressAutoHyphens w:val="0"/>
      </w:pPr>
    </w:p>
    <w:p w14:paraId="1F739A7C" w14:textId="77777777" w:rsidR="00AC30B8" w:rsidRDefault="005640B9">
      <w:pPr>
        <w:suppressAutoHyphens w:val="0"/>
      </w:pPr>
      <w:r>
        <w:rPr>
          <w:noProof/>
          <w:shd w:val="clear" w:color="auto" w:fill="C0C0C0"/>
          <w:lang w:val="en-US"/>
        </w:rPr>
        <w:drawing>
          <wp:anchor distT="0" distB="0" distL="114300" distR="114300" simplePos="0" relativeHeight="251799552" behindDoc="0" locked="0" layoutInCell="1" allowOverlap="1" wp14:anchorId="1F739A91" wp14:editId="1F739A92">
            <wp:simplePos x="0" y="0"/>
            <wp:positionH relativeFrom="column">
              <wp:posOffset>5861053</wp:posOffset>
            </wp:positionH>
            <wp:positionV relativeFrom="paragraph">
              <wp:posOffset>100964</wp:posOffset>
            </wp:positionV>
            <wp:extent cx="118743" cy="323853"/>
            <wp:effectExtent l="0" t="7305" r="0" b="26352"/>
            <wp:wrapTight wrapText="bothSides">
              <wp:wrapPolygon edited="0">
                <wp:start x="19879" y="3672"/>
                <wp:lineTo x="390" y="-286"/>
                <wp:lineTo x="-3016" y="7653"/>
                <wp:lineTo x="-127" y="13918"/>
                <wp:lineTo x="3886" y="14960"/>
                <wp:lineTo x="14771" y="15581"/>
                <wp:lineTo x="24500" y="13696"/>
                <wp:lineTo x="19879" y="3672"/>
              </wp:wrapPolygon>
            </wp:wrapTight>
            <wp:docPr id="553992962" name="Picture 925608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772698">
                      <a:off x="0" y="0"/>
                      <a:ext cx="118743" cy="323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F739A93" wp14:editId="1F739A94">
                <wp:simplePos x="0" y="0"/>
                <wp:positionH relativeFrom="column">
                  <wp:posOffset>6176013</wp:posOffset>
                </wp:positionH>
                <wp:positionV relativeFrom="paragraph">
                  <wp:posOffset>141603</wp:posOffset>
                </wp:positionV>
                <wp:extent cx="2602867" cy="272418"/>
                <wp:effectExtent l="0" t="0" r="26033" b="13332"/>
                <wp:wrapTight wrapText="bothSides">
                  <wp:wrapPolygon edited="0">
                    <wp:start x="0" y="0"/>
                    <wp:lineTo x="0" y="21147"/>
                    <wp:lineTo x="21658" y="21147"/>
                    <wp:lineTo x="21658" y="0"/>
                    <wp:lineTo x="0" y="0"/>
                  </wp:wrapPolygon>
                </wp:wrapTight>
                <wp:docPr id="4923675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67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ED9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ACTIVITY: text box do </w:t>
                            </w:r>
                            <w:r>
                              <w:t xml:space="preserve">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9EDA" w14:textId="77777777" w:rsidR="00AC30B8" w:rsidRDefault="00AC30B8">
                            <w:pPr>
                              <w:jc w:val="center"/>
                            </w:pPr>
                          </w:p>
                          <w:p w14:paraId="1F739EDB" w14:textId="77777777" w:rsidR="00AC30B8" w:rsidRDefault="00AC30B8">
                            <w:pPr>
                              <w:jc w:val="center"/>
                            </w:pPr>
                          </w:p>
                          <w:p w14:paraId="1F739EDC" w14:textId="77777777" w:rsidR="00AC30B8" w:rsidRDefault="00AC30B8">
                            <w:pPr>
                              <w:jc w:val="center"/>
                            </w:pPr>
                          </w:p>
                          <w:p w14:paraId="1F739EDD" w14:textId="77777777" w:rsidR="00AC30B8" w:rsidRDefault="00AC30B8">
                            <w:pPr>
                              <w:jc w:val="center"/>
                            </w:pPr>
                          </w:p>
                          <w:p w14:paraId="1F739EDE" w14:textId="77777777" w:rsidR="00AC30B8" w:rsidRDefault="00AC30B8">
                            <w:pPr>
                              <w:jc w:val="center"/>
                            </w:pPr>
                          </w:p>
                          <w:p w14:paraId="1F739EDF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93" id="_x0000_s1065" style="position:absolute;margin-left:486.3pt;margin-top:11.15pt;width:204.95pt;height:21.4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" filled="f" strokeweight=".35281mm">
                <v:textbox>
                  <w:txbxContent>
                    <w:p w14:paraId="1F739ED9" w14:textId="77777777" w:rsidR="00AC30B8" w:rsidRDefault="005640B9">
                      <w:pPr>
                        <w:jc w:val="center"/>
                      </w:pPr>
                      <w:r>
                        <w:t xml:space="preserve">ACTIVITY: text box do </w:t>
                      </w:r>
                      <w:r>
                        <w:t xml:space="preserve">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9EDA" w14:textId="77777777" w:rsidR="00AC30B8" w:rsidRDefault="00AC30B8">
                      <w:pPr>
                        <w:jc w:val="center"/>
                      </w:pPr>
                    </w:p>
                    <w:p w14:paraId="1F739EDB" w14:textId="77777777" w:rsidR="00AC30B8" w:rsidRDefault="00AC30B8">
                      <w:pPr>
                        <w:jc w:val="center"/>
                      </w:pPr>
                    </w:p>
                    <w:p w14:paraId="1F739EDC" w14:textId="77777777" w:rsidR="00AC30B8" w:rsidRDefault="00AC30B8">
                      <w:pPr>
                        <w:jc w:val="center"/>
                      </w:pPr>
                    </w:p>
                    <w:p w14:paraId="1F739EDD" w14:textId="77777777" w:rsidR="00AC30B8" w:rsidRDefault="00AC30B8">
                      <w:pPr>
                        <w:jc w:val="center"/>
                      </w:pPr>
                    </w:p>
                    <w:p w14:paraId="1F739EDE" w14:textId="77777777" w:rsidR="00AC30B8" w:rsidRDefault="00AC30B8">
                      <w:pPr>
                        <w:jc w:val="center"/>
                      </w:pPr>
                    </w:p>
                    <w:p w14:paraId="1F739EDF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F739A95" wp14:editId="1F739A96">
                <wp:simplePos x="0" y="0"/>
                <wp:positionH relativeFrom="column">
                  <wp:posOffset>2740657</wp:posOffset>
                </wp:positionH>
                <wp:positionV relativeFrom="paragraph">
                  <wp:posOffset>40635</wp:posOffset>
                </wp:positionV>
                <wp:extent cx="2794004" cy="311152"/>
                <wp:effectExtent l="0" t="0" r="25396" b="12698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20158801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EE1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vstavljanje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manjkajočih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9EE2" w14:textId="77777777" w:rsidR="00AC30B8" w:rsidRDefault="00AC30B8">
                            <w:pPr>
                              <w:jc w:val="center"/>
                            </w:pPr>
                          </w:p>
                          <w:p w14:paraId="1F739EE3" w14:textId="77777777" w:rsidR="00AC30B8" w:rsidRDefault="00AC30B8">
                            <w:pPr>
                              <w:jc w:val="center"/>
                            </w:pPr>
                          </w:p>
                          <w:p w14:paraId="1F739EE4" w14:textId="77777777" w:rsidR="00AC30B8" w:rsidRDefault="00AC30B8">
                            <w:pPr>
                              <w:jc w:val="center"/>
                            </w:pPr>
                          </w:p>
                          <w:p w14:paraId="1F739EE5" w14:textId="77777777" w:rsidR="00AC30B8" w:rsidRDefault="00AC30B8">
                            <w:pPr>
                              <w:jc w:val="center"/>
                            </w:pPr>
                          </w:p>
                          <w:p w14:paraId="1F739EE6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95" id="_x0000_s1066" style="position:absolute;margin-left:215.8pt;margin-top:3.2pt;width:220pt;height:24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" filled="f" strokecolor="#c00000" strokeweight=".35281mm">
                <v:textbox>
                  <w:txbxContent>
                    <w:p w14:paraId="1F739EE1" w14:textId="77777777" w:rsidR="00AC30B8" w:rsidRDefault="005640B9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vstavljanje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manjkajočih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9EE2" w14:textId="77777777" w:rsidR="00AC30B8" w:rsidRDefault="00AC30B8">
                      <w:pPr>
                        <w:jc w:val="center"/>
                      </w:pPr>
                    </w:p>
                    <w:p w14:paraId="1F739EE3" w14:textId="77777777" w:rsidR="00AC30B8" w:rsidRDefault="00AC30B8">
                      <w:pPr>
                        <w:jc w:val="center"/>
                      </w:pPr>
                    </w:p>
                    <w:p w14:paraId="1F739EE4" w14:textId="77777777" w:rsidR="00AC30B8" w:rsidRDefault="00AC30B8">
                      <w:pPr>
                        <w:jc w:val="center"/>
                      </w:pPr>
                    </w:p>
                    <w:p w14:paraId="1F739EE5" w14:textId="77777777" w:rsidR="00AC30B8" w:rsidRDefault="00AC30B8">
                      <w:pPr>
                        <w:jc w:val="center"/>
                      </w:pPr>
                    </w:p>
                    <w:p w14:paraId="1F739EE6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A7D" w14:textId="77777777" w:rsidR="00AC30B8" w:rsidRDefault="00AC30B8">
      <w:pPr>
        <w:suppressAutoHyphens w:val="0"/>
      </w:pPr>
    </w:p>
    <w:p w14:paraId="1F739A7E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F739A97" wp14:editId="1F739A98">
                <wp:simplePos x="0" y="0"/>
                <wp:positionH relativeFrom="column">
                  <wp:posOffset>2740657</wp:posOffset>
                </wp:positionH>
                <wp:positionV relativeFrom="paragraph">
                  <wp:posOffset>96524</wp:posOffset>
                </wp:positionV>
                <wp:extent cx="2794004" cy="311152"/>
                <wp:effectExtent l="0" t="0" r="25396" b="12698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18661673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EE8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vizualna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zgodba</w:t>
                            </w:r>
                            <w:proofErr w:type="spellEnd"/>
                          </w:p>
                          <w:p w14:paraId="1F739EE9" w14:textId="77777777" w:rsidR="00AC30B8" w:rsidRDefault="00AC30B8">
                            <w:pPr>
                              <w:jc w:val="center"/>
                            </w:pPr>
                          </w:p>
                          <w:p w14:paraId="1F739EEA" w14:textId="77777777" w:rsidR="00AC30B8" w:rsidRDefault="00AC30B8">
                            <w:pPr>
                              <w:jc w:val="center"/>
                            </w:pPr>
                          </w:p>
                          <w:p w14:paraId="1F739EEB" w14:textId="77777777" w:rsidR="00AC30B8" w:rsidRDefault="00AC30B8">
                            <w:pPr>
                              <w:jc w:val="center"/>
                            </w:pPr>
                          </w:p>
                          <w:p w14:paraId="1F739EEC" w14:textId="77777777" w:rsidR="00AC30B8" w:rsidRDefault="00AC30B8">
                            <w:pPr>
                              <w:jc w:val="center"/>
                            </w:pPr>
                          </w:p>
                          <w:p w14:paraId="1F739EED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97" id="_x0000_s1067" style="position:absolute;margin-left:215.8pt;margin-top:7.6pt;width:220pt;height:24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" filled="f" strokecolor="#c00000" strokeweight=".35281mm">
                <v:textbox>
                  <w:txbxContent>
                    <w:p w14:paraId="1F739EE8" w14:textId="77777777" w:rsidR="00AC30B8" w:rsidRDefault="005640B9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vizualna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zgodba</w:t>
                      </w:r>
                      <w:proofErr w:type="spellEnd"/>
                    </w:p>
                    <w:p w14:paraId="1F739EE9" w14:textId="77777777" w:rsidR="00AC30B8" w:rsidRDefault="00AC30B8">
                      <w:pPr>
                        <w:jc w:val="center"/>
                      </w:pPr>
                    </w:p>
                    <w:p w14:paraId="1F739EEA" w14:textId="77777777" w:rsidR="00AC30B8" w:rsidRDefault="00AC30B8">
                      <w:pPr>
                        <w:jc w:val="center"/>
                      </w:pPr>
                    </w:p>
                    <w:p w14:paraId="1F739EEB" w14:textId="77777777" w:rsidR="00AC30B8" w:rsidRDefault="00AC30B8">
                      <w:pPr>
                        <w:jc w:val="center"/>
                      </w:pPr>
                    </w:p>
                    <w:p w14:paraId="1F739EEC" w14:textId="77777777" w:rsidR="00AC30B8" w:rsidRDefault="00AC30B8">
                      <w:pPr>
                        <w:jc w:val="center"/>
                      </w:pPr>
                    </w:p>
                    <w:p w14:paraId="1F739EED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A7F" w14:textId="77777777" w:rsidR="00AC30B8" w:rsidRDefault="00AC30B8">
      <w:pPr>
        <w:suppressAutoHyphens w:val="0"/>
      </w:pPr>
    </w:p>
    <w:p w14:paraId="1F739A80" w14:textId="77777777" w:rsidR="00AC30B8" w:rsidRDefault="00AC30B8">
      <w:pPr>
        <w:suppressAutoHyphens w:val="0"/>
      </w:pPr>
    </w:p>
    <w:p w14:paraId="1F739A81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F739A99" wp14:editId="1F739A9A">
                <wp:simplePos x="0" y="0"/>
                <wp:positionH relativeFrom="column">
                  <wp:posOffset>2759714</wp:posOffset>
                </wp:positionH>
                <wp:positionV relativeFrom="paragraph">
                  <wp:posOffset>8887</wp:posOffset>
                </wp:positionV>
                <wp:extent cx="2794004" cy="311152"/>
                <wp:effectExtent l="0" t="0" r="25396" b="12698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20214736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EEF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vizualne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povedi</w:t>
                            </w:r>
                            <w:proofErr w:type="spellEnd"/>
                          </w:p>
                          <w:p w14:paraId="1F739EF0" w14:textId="77777777" w:rsidR="00AC30B8" w:rsidRDefault="00AC30B8">
                            <w:pPr>
                              <w:jc w:val="center"/>
                            </w:pPr>
                          </w:p>
                          <w:p w14:paraId="1F739EF1" w14:textId="77777777" w:rsidR="00AC30B8" w:rsidRDefault="00AC30B8">
                            <w:pPr>
                              <w:jc w:val="center"/>
                            </w:pPr>
                          </w:p>
                          <w:p w14:paraId="1F739EF2" w14:textId="77777777" w:rsidR="00AC30B8" w:rsidRDefault="00AC30B8">
                            <w:pPr>
                              <w:jc w:val="center"/>
                            </w:pPr>
                          </w:p>
                          <w:p w14:paraId="1F739EF3" w14:textId="77777777" w:rsidR="00AC30B8" w:rsidRDefault="00AC30B8">
                            <w:pPr>
                              <w:jc w:val="center"/>
                            </w:pPr>
                          </w:p>
                          <w:p w14:paraId="1F739EF4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99" id="_x0000_s1068" style="position:absolute;margin-left:217.3pt;margin-top:.7pt;width:220pt;height:24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" filled="f" strokecolor="#c00000" strokeweight=".35281mm">
                <v:textbox>
                  <w:txbxContent>
                    <w:p w14:paraId="1F739EEF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vizualne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povedi</w:t>
                      </w:r>
                      <w:proofErr w:type="spellEnd"/>
                    </w:p>
                    <w:p w14:paraId="1F739EF0" w14:textId="77777777" w:rsidR="00AC30B8" w:rsidRDefault="00AC30B8">
                      <w:pPr>
                        <w:jc w:val="center"/>
                      </w:pPr>
                    </w:p>
                    <w:p w14:paraId="1F739EF1" w14:textId="77777777" w:rsidR="00AC30B8" w:rsidRDefault="00AC30B8">
                      <w:pPr>
                        <w:jc w:val="center"/>
                      </w:pPr>
                    </w:p>
                    <w:p w14:paraId="1F739EF2" w14:textId="77777777" w:rsidR="00AC30B8" w:rsidRDefault="00AC30B8">
                      <w:pPr>
                        <w:jc w:val="center"/>
                      </w:pPr>
                    </w:p>
                    <w:p w14:paraId="1F739EF3" w14:textId="77777777" w:rsidR="00AC30B8" w:rsidRDefault="00AC30B8">
                      <w:pPr>
                        <w:jc w:val="center"/>
                      </w:pPr>
                    </w:p>
                    <w:p w14:paraId="1F739EF4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A82" w14:textId="77777777" w:rsidR="00AC30B8" w:rsidRDefault="00AC30B8">
      <w:pPr>
        <w:suppressAutoHyphens w:val="0"/>
      </w:pPr>
    </w:p>
    <w:p w14:paraId="1F739A83" w14:textId="77777777" w:rsidR="00AC30B8" w:rsidRDefault="00AC30B8">
      <w:pPr>
        <w:suppressAutoHyphens w:val="0"/>
      </w:pPr>
    </w:p>
    <w:p w14:paraId="1F739A84" w14:textId="77777777" w:rsidR="00AC30B8" w:rsidRDefault="00AC30B8">
      <w:pPr>
        <w:pageBreakBefore/>
      </w:pPr>
    </w:p>
    <w:p w14:paraId="1F739A85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739A9B" wp14:editId="1F739A9C">
                <wp:simplePos x="0" y="0"/>
                <wp:positionH relativeFrom="column">
                  <wp:posOffset>111757</wp:posOffset>
                </wp:positionH>
                <wp:positionV relativeFrom="paragraph">
                  <wp:posOffset>61593</wp:posOffset>
                </wp:positionV>
                <wp:extent cx="1765304" cy="520065"/>
                <wp:effectExtent l="0" t="0" r="25396" b="13335"/>
                <wp:wrapNone/>
                <wp:docPr id="5326969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4" cy="520065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70AD47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EF6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00FF00"/>
                              </w:rPr>
                              <w:t>1.3. FORMATIVNO SPREMLJANJE</w:t>
                            </w:r>
                          </w:p>
                          <w:p w14:paraId="1F739EF7" w14:textId="77777777" w:rsidR="00AC30B8" w:rsidRDefault="00AC30B8">
                            <w:pPr>
                              <w:jc w:val="center"/>
                            </w:pPr>
                          </w:p>
                          <w:p w14:paraId="1F739EF8" w14:textId="77777777" w:rsidR="00AC30B8" w:rsidRDefault="00AC30B8">
                            <w:pPr>
                              <w:jc w:val="center"/>
                            </w:pPr>
                          </w:p>
                          <w:p w14:paraId="1F739EF9" w14:textId="77777777" w:rsidR="00AC30B8" w:rsidRDefault="00AC30B8">
                            <w:pPr>
                              <w:jc w:val="center"/>
                            </w:pPr>
                          </w:p>
                          <w:p w14:paraId="1F739EFA" w14:textId="77777777" w:rsidR="00AC30B8" w:rsidRDefault="00AC30B8">
                            <w:pPr>
                              <w:jc w:val="center"/>
                            </w:pPr>
                          </w:p>
                          <w:p w14:paraId="1F739EFB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9B" id="_x0000_s1069" style="position:absolute;margin-left:8.8pt;margin-top:4.85pt;width:139pt;height:40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" filled="f" strokecolor="#70ad47" strokeweight=".35281mm">
                <v:textbox>
                  <w:txbxContent>
                    <w:p w14:paraId="1F739EF6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00FF00"/>
                        </w:rPr>
                        <w:t>1.3. FORMATIVNO SPREMLJANJE</w:t>
                      </w:r>
                    </w:p>
                    <w:p w14:paraId="1F739EF7" w14:textId="77777777" w:rsidR="00AC30B8" w:rsidRDefault="00AC30B8">
                      <w:pPr>
                        <w:jc w:val="center"/>
                      </w:pPr>
                    </w:p>
                    <w:p w14:paraId="1F739EF8" w14:textId="77777777" w:rsidR="00AC30B8" w:rsidRDefault="00AC30B8">
                      <w:pPr>
                        <w:jc w:val="center"/>
                      </w:pPr>
                    </w:p>
                    <w:p w14:paraId="1F739EF9" w14:textId="77777777" w:rsidR="00AC30B8" w:rsidRDefault="00AC30B8">
                      <w:pPr>
                        <w:jc w:val="center"/>
                      </w:pPr>
                    </w:p>
                    <w:p w14:paraId="1F739EFA" w14:textId="77777777" w:rsidR="00AC30B8" w:rsidRDefault="00AC30B8">
                      <w:pPr>
                        <w:jc w:val="center"/>
                      </w:pPr>
                    </w:p>
                    <w:p w14:paraId="1F739EFB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F739A86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739A9D" wp14:editId="1F739A9E">
                <wp:simplePos x="0" y="0"/>
                <wp:positionH relativeFrom="column">
                  <wp:posOffset>6959598</wp:posOffset>
                </wp:positionH>
                <wp:positionV relativeFrom="paragraph">
                  <wp:posOffset>80010</wp:posOffset>
                </wp:positionV>
                <wp:extent cx="2602867" cy="272418"/>
                <wp:effectExtent l="0" t="0" r="26033" b="13332"/>
                <wp:wrapTight wrapText="bothSides">
                  <wp:wrapPolygon edited="0">
                    <wp:start x="0" y="0"/>
                    <wp:lineTo x="0" y="21147"/>
                    <wp:lineTo x="21658" y="21147"/>
                    <wp:lineTo x="21658" y="0"/>
                    <wp:lineTo x="0" y="0"/>
                  </wp:wrapPolygon>
                </wp:wrapTight>
                <wp:docPr id="3714871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67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EFD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opis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metrike</w:t>
                            </w:r>
                            <w:proofErr w:type="spellEnd"/>
                            <w:r>
                              <w:t xml:space="preserve"> (text box)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9EFE" w14:textId="77777777" w:rsidR="00AC30B8" w:rsidRDefault="00AC30B8">
                            <w:pPr>
                              <w:jc w:val="center"/>
                            </w:pPr>
                          </w:p>
                          <w:p w14:paraId="1F739EFF" w14:textId="77777777" w:rsidR="00AC30B8" w:rsidRDefault="00AC30B8">
                            <w:pPr>
                              <w:jc w:val="center"/>
                            </w:pPr>
                          </w:p>
                          <w:p w14:paraId="1F739F00" w14:textId="77777777" w:rsidR="00AC30B8" w:rsidRDefault="00AC30B8">
                            <w:pPr>
                              <w:jc w:val="center"/>
                            </w:pPr>
                          </w:p>
                          <w:p w14:paraId="1F739F01" w14:textId="77777777" w:rsidR="00AC30B8" w:rsidRDefault="00AC30B8">
                            <w:pPr>
                              <w:jc w:val="center"/>
                            </w:pPr>
                          </w:p>
                          <w:p w14:paraId="1F739F02" w14:textId="77777777" w:rsidR="00AC30B8" w:rsidRDefault="00AC30B8">
                            <w:pPr>
                              <w:jc w:val="center"/>
                            </w:pPr>
                          </w:p>
                          <w:p w14:paraId="1F739F03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9D" id="_x0000_s1070" style="position:absolute;margin-left:548pt;margin-top:6.3pt;width:204.95pt;height:21.4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" filled="f" strokeweight=".35281mm">
                <v:textbox>
                  <w:txbxContent>
                    <w:p w14:paraId="1F739EFD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opis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metrike</w:t>
                      </w:r>
                      <w:proofErr w:type="spellEnd"/>
                      <w:r>
                        <w:t xml:space="preserve"> (text box)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9EFE" w14:textId="77777777" w:rsidR="00AC30B8" w:rsidRDefault="00AC30B8">
                      <w:pPr>
                        <w:jc w:val="center"/>
                      </w:pPr>
                    </w:p>
                    <w:p w14:paraId="1F739EFF" w14:textId="77777777" w:rsidR="00AC30B8" w:rsidRDefault="00AC30B8">
                      <w:pPr>
                        <w:jc w:val="center"/>
                      </w:pPr>
                    </w:p>
                    <w:p w14:paraId="1F739F00" w14:textId="77777777" w:rsidR="00AC30B8" w:rsidRDefault="00AC30B8">
                      <w:pPr>
                        <w:jc w:val="center"/>
                      </w:pPr>
                    </w:p>
                    <w:p w14:paraId="1F739F01" w14:textId="77777777" w:rsidR="00AC30B8" w:rsidRDefault="00AC30B8">
                      <w:pPr>
                        <w:jc w:val="center"/>
                      </w:pPr>
                    </w:p>
                    <w:p w14:paraId="1F739F02" w14:textId="77777777" w:rsidR="00AC30B8" w:rsidRDefault="00AC30B8">
                      <w:pPr>
                        <w:jc w:val="center"/>
                      </w:pPr>
                    </w:p>
                    <w:p w14:paraId="1F739F03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F739A9F" wp14:editId="1F739AA0">
                <wp:simplePos x="0" y="0"/>
                <wp:positionH relativeFrom="column">
                  <wp:posOffset>4086855</wp:posOffset>
                </wp:positionH>
                <wp:positionV relativeFrom="paragraph">
                  <wp:posOffset>79379</wp:posOffset>
                </wp:positionV>
                <wp:extent cx="2794004" cy="698501"/>
                <wp:effectExtent l="0" t="0" r="25396" b="25399"/>
                <wp:wrapNone/>
                <wp:docPr id="12719243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698501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F05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ozaveščanje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svojega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znanja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: tri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stopenjska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metrika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znam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lahko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še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izpopolnim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moram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še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vaditi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>)</w:t>
                            </w:r>
                          </w:p>
                          <w:p w14:paraId="1F739F06" w14:textId="77777777" w:rsidR="00AC30B8" w:rsidRDefault="00AC30B8">
                            <w:pPr>
                              <w:jc w:val="center"/>
                            </w:pPr>
                          </w:p>
                          <w:p w14:paraId="1F739F07" w14:textId="77777777" w:rsidR="00AC30B8" w:rsidRDefault="00AC30B8">
                            <w:pPr>
                              <w:jc w:val="center"/>
                            </w:pPr>
                          </w:p>
                          <w:p w14:paraId="1F739F08" w14:textId="77777777" w:rsidR="00AC30B8" w:rsidRDefault="00AC30B8">
                            <w:pPr>
                              <w:jc w:val="center"/>
                            </w:pPr>
                          </w:p>
                          <w:p w14:paraId="1F739F09" w14:textId="77777777" w:rsidR="00AC30B8" w:rsidRDefault="00AC30B8">
                            <w:pPr>
                              <w:jc w:val="center"/>
                            </w:pPr>
                          </w:p>
                          <w:p w14:paraId="1F739F0A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9F" id="_x0000_s1071" style="position:absolute;margin-left:321.8pt;margin-top:6.25pt;width:220pt;height:5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" filled="f" strokecolor="#c00000" strokeweight=".35281mm">
                <v:textbox>
                  <w:txbxContent>
                    <w:p w14:paraId="1F739F05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rPr>
                          <w:shd w:val="clear" w:color="auto" w:fill="FF00FF"/>
                        </w:rPr>
                        <w:t>ozaveščanje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svojega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znanja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: tri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stopenjska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metrika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(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znam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>/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lahko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še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izpopolnim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>/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moram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še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vaditi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>)</w:t>
                      </w:r>
                    </w:p>
                    <w:p w14:paraId="1F739F06" w14:textId="77777777" w:rsidR="00AC30B8" w:rsidRDefault="00AC30B8">
                      <w:pPr>
                        <w:jc w:val="center"/>
                      </w:pPr>
                    </w:p>
                    <w:p w14:paraId="1F739F07" w14:textId="77777777" w:rsidR="00AC30B8" w:rsidRDefault="00AC30B8">
                      <w:pPr>
                        <w:jc w:val="center"/>
                      </w:pPr>
                    </w:p>
                    <w:p w14:paraId="1F739F08" w14:textId="77777777" w:rsidR="00AC30B8" w:rsidRDefault="00AC30B8">
                      <w:pPr>
                        <w:jc w:val="center"/>
                      </w:pPr>
                    </w:p>
                    <w:p w14:paraId="1F739F09" w14:textId="77777777" w:rsidR="00AC30B8" w:rsidRDefault="00AC30B8">
                      <w:pPr>
                        <w:jc w:val="center"/>
                      </w:pPr>
                    </w:p>
                    <w:p w14:paraId="1F739F0A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F739AA1" wp14:editId="1F739AA2">
                <wp:simplePos x="0" y="0"/>
                <wp:positionH relativeFrom="column">
                  <wp:posOffset>2095503</wp:posOffset>
                </wp:positionH>
                <wp:positionV relativeFrom="paragraph">
                  <wp:posOffset>78738</wp:posOffset>
                </wp:positionV>
                <wp:extent cx="1739902" cy="272418"/>
                <wp:effectExtent l="0" t="0" r="12698" b="13332"/>
                <wp:wrapNone/>
                <wp:docPr id="16838037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2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FFC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F0C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00FF00"/>
                              </w:rPr>
                              <w:t>1.3.1. UČENEC</w:t>
                            </w:r>
                          </w:p>
                          <w:p w14:paraId="1F739F0D" w14:textId="77777777" w:rsidR="00AC30B8" w:rsidRDefault="00AC30B8">
                            <w:pPr>
                              <w:jc w:val="center"/>
                            </w:pPr>
                          </w:p>
                          <w:p w14:paraId="1F739F0E" w14:textId="77777777" w:rsidR="00AC30B8" w:rsidRDefault="00AC30B8">
                            <w:pPr>
                              <w:jc w:val="center"/>
                            </w:pPr>
                          </w:p>
                          <w:p w14:paraId="1F739F0F" w14:textId="77777777" w:rsidR="00AC30B8" w:rsidRDefault="00AC30B8">
                            <w:pPr>
                              <w:jc w:val="center"/>
                            </w:pPr>
                          </w:p>
                          <w:p w14:paraId="1F739F10" w14:textId="77777777" w:rsidR="00AC30B8" w:rsidRDefault="00AC30B8">
                            <w:pPr>
                              <w:jc w:val="center"/>
                            </w:pPr>
                          </w:p>
                          <w:p w14:paraId="1F739F11" w14:textId="77777777" w:rsidR="00AC30B8" w:rsidRDefault="00AC30B8">
                            <w:pPr>
                              <w:jc w:val="center"/>
                            </w:pPr>
                          </w:p>
                          <w:p w14:paraId="1F739F12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A1" id="_x0000_s1072" style="position:absolute;margin-left:165pt;margin-top:6.2pt;width:137pt;height:21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" filled="f" strokecolor="#ffc000" strokeweight=".35281mm">
                <v:textbox>
                  <w:txbxContent>
                    <w:p w14:paraId="1F739F0C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00FF00"/>
                        </w:rPr>
                        <w:t>1.3.1. UČENEC</w:t>
                      </w:r>
                    </w:p>
                    <w:p w14:paraId="1F739F0D" w14:textId="77777777" w:rsidR="00AC30B8" w:rsidRDefault="00AC30B8">
                      <w:pPr>
                        <w:jc w:val="center"/>
                      </w:pPr>
                    </w:p>
                    <w:p w14:paraId="1F739F0E" w14:textId="77777777" w:rsidR="00AC30B8" w:rsidRDefault="00AC30B8">
                      <w:pPr>
                        <w:jc w:val="center"/>
                      </w:pPr>
                    </w:p>
                    <w:p w14:paraId="1F739F0F" w14:textId="77777777" w:rsidR="00AC30B8" w:rsidRDefault="00AC30B8">
                      <w:pPr>
                        <w:jc w:val="center"/>
                      </w:pPr>
                    </w:p>
                    <w:p w14:paraId="1F739F10" w14:textId="77777777" w:rsidR="00AC30B8" w:rsidRDefault="00AC30B8">
                      <w:pPr>
                        <w:jc w:val="center"/>
                      </w:pPr>
                    </w:p>
                    <w:p w14:paraId="1F739F11" w14:textId="77777777" w:rsidR="00AC30B8" w:rsidRDefault="00AC30B8">
                      <w:pPr>
                        <w:jc w:val="center"/>
                      </w:pPr>
                    </w:p>
                    <w:p w14:paraId="1F739F12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F739A87" w14:textId="77777777" w:rsidR="00AC30B8" w:rsidRDefault="00AC30B8">
      <w:pPr>
        <w:pStyle w:val="Standard"/>
      </w:pPr>
    </w:p>
    <w:p w14:paraId="1F739A88" w14:textId="77777777" w:rsidR="00AC30B8" w:rsidRDefault="00AC30B8">
      <w:pPr>
        <w:pStyle w:val="Standard"/>
      </w:pPr>
    </w:p>
    <w:p w14:paraId="1F739A89" w14:textId="77777777" w:rsidR="00AC30B8" w:rsidRDefault="00AC30B8">
      <w:pPr>
        <w:pStyle w:val="Standard"/>
      </w:pPr>
    </w:p>
    <w:p w14:paraId="1F739A8A" w14:textId="77777777" w:rsidR="00AC30B8" w:rsidRDefault="00AC30B8">
      <w:pPr>
        <w:pStyle w:val="Standard"/>
      </w:pPr>
    </w:p>
    <w:p w14:paraId="1F739A8B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F739AA3" wp14:editId="1F739AA4">
                <wp:simplePos x="0" y="0"/>
                <wp:positionH relativeFrom="column">
                  <wp:posOffset>6940552</wp:posOffset>
                </wp:positionH>
                <wp:positionV relativeFrom="paragraph">
                  <wp:posOffset>105412</wp:posOffset>
                </wp:positionV>
                <wp:extent cx="2602867" cy="272418"/>
                <wp:effectExtent l="0" t="0" r="26033" b="13332"/>
                <wp:wrapTight wrapText="bothSides">
                  <wp:wrapPolygon edited="0">
                    <wp:start x="0" y="0"/>
                    <wp:lineTo x="0" y="21147"/>
                    <wp:lineTo x="21658" y="21147"/>
                    <wp:lineTo x="21658" y="0"/>
                    <wp:lineTo x="0" y="0"/>
                  </wp:wrapPolygon>
                </wp:wrapTight>
                <wp:docPr id="1067698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67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F14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komentar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izboljšanja</w:t>
                            </w:r>
                            <w:proofErr w:type="spellEnd"/>
                            <w:r>
                              <w:t xml:space="preserve"> (text box)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9F15" w14:textId="77777777" w:rsidR="00AC30B8" w:rsidRDefault="00AC30B8">
                            <w:pPr>
                              <w:jc w:val="center"/>
                            </w:pPr>
                          </w:p>
                          <w:p w14:paraId="1F739F16" w14:textId="77777777" w:rsidR="00AC30B8" w:rsidRDefault="00AC30B8">
                            <w:pPr>
                              <w:jc w:val="center"/>
                            </w:pPr>
                          </w:p>
                          <w:p w14:paraId="1F739F17" w14:textId="77777777" w:rsidR="00AC30B8" w:rsidRDefault="00AC30B8">
                            <w:pPr>
                              <w:jc w:val="center"/>
                            </w:pPr>
                          </w:p>
                          <w:p w14:paraId="1F739F18" w14:textId="77777777" w:rsidR="00AC30B8" w:rsidRDefault="00AC30B8">
                            <w:pPr>
                              <w:jc w:val="center"/>
                            </w:pPr>
                          </w:p>
                          <w:p w14:paraId="1F739F19" w14:textId="77777777" w:rsidR="00AC30B8" w:rsidRDefault="00AC30B8">
                            <w:pPr>
                              <w:jc w:val="center"/>
                            </w:pPr>
                          </w:p>
                          <w:p w14:paraId="1F739F1A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A3" id="_x0000_s1073" style="position:absolute;margin-left:546.5pt;margin-top:8.3pt;width:204.95pt;height:21.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" filled="f" strokeweight=".35281mm">
                <v:textbox>
                  <w:txbxContent>
                    <w:p w14:paraId="1F739F14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komentar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izboljšanja</w:t>
                      </w:r>
                      <w:proofErr w:type="spellEnd"/>
                      <w:r>
                        <w:t xml:space="preserve"> (text box)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9F15" w14:textId="77777777" w:rsidR="00AC30B8" w:rsidRDefault="00AC30B8">
                      <w:pPr>
                        <w:jc w:val="center"/>
                      </w:pPr>
                    </w:p>
                    <w:p w14:paraId="1F739F16" w14:textId="77777777" w:rsidR="00AC30B8" w:rsidRDefault="00AC30B8">
                      <w:pPr>
                        <w:jc w:val="center"/>
                      </w:pPr>
                    </w:p>
                    <w:p w14:paraId="1F739F17" w14:textId="77777777" w:rsidR="00AC30B8" w:rsidRDefault="00AC30B8">
                      <w:pPr>
                        <w:jc w:val="center"/>
                      </w:pPr>
                    </w:p>
                    <w:p w14:paraId="1F739F18" w14:textId="77777777" w:rsidR="00AC30B8" w:rsidRDefault="00AC30B8">
                      <w:pPr>
                        <w:jc w:val="center"/>
                      </w:pPr>
                    </w:p>
                    <w:p w14:paraId="1F739F19" w14:textId="77777777" w:rsidR="00AC30B8" w:rsidRDefault="00AC30B8">
                      <w:pPr>
                        <w:jc w:val="center"/>
                      </w:pPr>
                    </w:p>
                    <w:p w14:paraId="1F739F1A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F739AA5" wp14:editId="1F739AA6">
                <wp:simplePos x="0" y="0"/>
                <wp:positionH relativeFrom="column">
                  <wp:posOffset>4099556</wp:posOffset>
                </wp:positionH>
                <wp:positionV relativeFrom="paragraph">
                  <wp:posOffset>85725</wp:posOffset>
                </wp:positionV>
                <wp:extent cx="2794004" cy="698501"/>
                <wp:effectExtent l="0" t="0" r="25396" b="25399"/>
                <wp:wrapNone/>
                <wp:docPr id="18417486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698501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F1C" w14:textId="77777777" w:rsidR="00AC30B8" w:rsidRDefault="005640B9"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KAKO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podajam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navodila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?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Učenci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sledijo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prehitro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podajanje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premalo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korakov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pri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postopnosti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izvajanja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…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A5" id="_x0000_s1074" style="position:absolute;margin-left:322.8pt;margin-top:6.75pt;width:220pt;height:5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" filled="f" strokecolor="#c00000" strokeweight=".35281mm">
                <v:textbox>
                  <w:txbxContent>
                    <w:p w14:paraId="1F739F1C" w14:textId="77777777" w:rsidR="00AC30B8" w:rsidRDefault="005640B9">
                      <w:r>
                        <w:rPr>
                          <w:shd w:val="clear" w:color="auto" w:fill="FF00FF"/>
                          <w:lang w:val="en-US"/>
                        </w:rPr>
                        <w:t xml:space="preserve">KAKO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podajam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navodila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?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Učenci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sledijo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prehitro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podajanje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premalo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korakov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pri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postopnosti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izvajanja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F739AA7" wp14:editId="1F739AA8">
                <wp:simplePos x="0" y="0"/>
                <wp:positionH relativeFrom="column">
                  <wp:posOffset>2082802</wp:posOffset>
                </wp:positionH>
                <wp:positionV relativeFrom="paragraph">
                  <wp:posOffset>123187</wp:posOffset>
                </wp:positionV>
                <wp:extent cx="1739902" cy="272418"/>
                <wp:effectExtent l="0" t="0" r="12698" b="13332"/>
                <wp:wrapNone/>
                <wp:docPr id="6213709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2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FFC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F1E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00FF00"/>
                              </w:rPr>
                              <w:t xml:space="preserve">1.3.2. </w:t>
                            </w:r>
                            <w:r>
                              <w:rPr>
                                <w:shd w:val="clear" w:color="auto" w:fill="00FF00"/>
                              </w:rPr>
                              <w:t>UČITELJ</w:t>
                            </w:r>
                          </w:p>
                          <w:p w14:paraId="1F739F1F" w14:textId="77777777" w:rsidR="00AC30B8" w:rsidRDefault="00AC30B8">
                            <w:pPr>
                              <w:jc w:val="center"/>
                            </w:pPr>
                          </w:p>
                          <w:p w14:paraId="1F739F20" w14:textId="77777777" w:rsidR="00AC30B8" w:rsidRDefault="00AC30B8">
                            <w:pPr>
                              <w:jc w:val="center"/>
                            </w:pPr>
                          </w:p>
                          <w:p w14:paraId="1F739F21" w14:textId="77777777" w:rsidR="00AC30B8" w:rsidRDefault="00AC30B8">
                            <w:pPr>
                              <w:jc w:val="center"/>
                            </w:pPr>
                          </w:p>
                          <w:p w14:paraId="1F739F22" w14:textId="77777777" w:rsidR="00AC30B8" w:rsidRDefault="00AC30B8">
                            <w:pPr>
                              <w:jc w:val="center"/>
                            </w:pPr>
                          </w:p>
                          <w:p w14:paraId="1F739F23" w14:textId="77777777" w:rsidR="00AC30B8" w:rsidRDefault="00AC30B8">
                            <w:pPr>
                              <w:jc w:val="center"/>
                            </w:pPr>
                          </w:p>
                          <w:p w14:paraId="1F739F24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A7" id="_x0000_s1075" style="position:absolute;margin-left:164pt;margin-top:9.7pt;width:137pt;height:21.4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" filled="f" strokecolor="#ffc000" strokeweight=".35281mm">
                <v:textbox>
                  <w:txbxContent>
                    <w:p w14:paraId="1F739F1E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00FF00"/>
                        </w:rPr>
                        <w:t xml:space="preserve">1.3.2. </w:t>
                      </w:r>
                      <w:r>
                        <w:rPr>
                          <w:shd w:val="clear" w:color="auto" w:fill="00FF00"/>
                        </w:rPr>
                        <w:t>UČITELJ</w:t>
                      </w:r>
                    </w:p>
                    <w:p w14:paraId="1F739F1F" w14:textId="77777777" w:rsidR="00AC30B8" w:rsidRDefault="00AC30B8">
                      <w:pPr>
                        <w:jc w:val="center"/>
                      </w:pPr>
                    </w:p>
                    <w:p w14:paraId="1F739F20" w14:textId="77777777" w:rsidR="00AC30B8" w:rsidRDefault="00AC30B8">
                      <w:pPr>
                        <w:jc w:val="center"/>
                      </w:pPr>
                    </w:p>
                    <w:p w14:paraId="1F739F21" w14:textId="77777777" w:rsidR="00AC30B8" w:rsidRDefault="00AC30B8">
                      <w:pPr>
                        <w:jc w:val="center"/>
                      </w:pPr>
                    </w:p>
                    <w:p w14:paraId="1F739F22" w14:textId="77777777" w:rsidR="00AC30B8" w:rsidRDefault="00AC30B8">
                      <w:pPr>
                        <w:jc w:val="center"/>
                      </w:pPr>
                    </w:p>
                    <w:p w14:paraId="1F739F23" w14:textId="77777777" w:rsidR="00AC30B8" w:rsidRDefault="00AC30B8">
                      <w:pPr>
                        <w:jc w:val="center"/>
                      </w:pPr>
                    </w:p>
                    <w:p w14:paraId="1F739F24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F739A8C" w14:textId="77777777" w:rsidR="00AC30B8" w:rsidRDefault="00AC30B8">
      <w:pPr>
        <w:pStyle w:val="Standard"/>
      </w:pPr>
    </w:p>
    <w:p w14:paraId="1F739A8D" w14:textId="77777777" w:rsidR="00AC30B8" w:rsidRDefault="00AC30B8">
      <w:pPr>
        <w:pStyle w:val="Standard"/>
      </w:pPr>
    </w:p>
    <w:p w14:paraId="1F739A8E" w14:textId="77777777" w:rsidR="00AC30B8" w:rsidRDefault="00AC30B8">
      <w:pPr>
        <w:pStyle w:val="Standard"/>
      </w:pPr>
    </w:p>
    <w:p w14:paraId="1F739A8F" w14:textId="77777777" w:rsidR="00AC30B8" w:rsidRDefault="00AC30B8">
      <w:pPr>
        <w:pStyle w:val="Standard"/>
      </w:pPr>
    </w:p>
    <w:p w14:paraId="1F739A90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F739AA9" wp14:editId="1F739AAA">
                <wp:simplePos x="0" y="0"/>
                <wp:positionH relativeFrom="column">
                  <wp:posOffset>7029449</wp:posOffset>
                </wp:positionH>
                <wp:positionV relativeFrom="paragraph">
                  <wp:posOffset>31117</wp:posOffset>
                </wp:positionV>
                <wp:extent cx="2602867" cy="272418"/>
                <wp:effectExtent l="0" t="0" r="26033" b="13332"/>
                <wp:wrapTight wrapText="bothSides">
                  <wp:wrapPolygon edited="0">
                    <wp:start x="0" y="0"/>
                    <wp:lineTo x="0" y="21147"/>
                    <wp:lineTo x="21658" y="21147"/>
                    <wp:lineTo x="21658" y="0"/>
                    <wp:lineTo x="0" y="0"/>
                  </wp:wrapPolygon>
                </wp:wrapTight>
                <wp:docPr id="13804274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67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F26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komentar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izboljšanja</w:t>
                            </w:r>
                            <w:proofErr w:type="spellEnd"/>
                            <w:r>
                              <w:t xml:space="preserve"> (text box)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9F27" w14:textId="77777777" w:rsidR="00AC30B8" w:rsidRDefault="00AC30B8">
                            <w:pPr>
                              <w:jc w:val="center"/>
                            </w:pPr>
                          </w:p>
                          <w:p w14:paraId="1F739F28" w14:textId="77777777" w:rsidR="00AC30B8" w:rsidRDefault="00AC30B8">
                            <w:pPr>
                              <w:jc w:val="center"/>
                            </w:pPr>
                          </w:p>
                          <w:p w14:paraId="1F739F29" w14:textId="77777777" w:rsidR="00AC30B8" w:rsidRDefault="00AC30B8">
                            <w:pPr>
                              <w:jc w:val="center"/>
                            </w:pPr>
                          </w:p>
                          <w:p w14:paraId="1F739F2A" w14:textId="77777777" w:rsidR="00AC30B8" w:rsidRDefault="00AC30B8">
                            <w:pPr>
                              <w:jc w:val="center"/>
                            </w:pPr>
                          </w:p>
                          <w:p w14:paraId="1F739F2B" w14:textId="77777777" w:rsidR="00AC30B8" w:rsidRDefault="00AC30B8">
                            <w:pPr>
                              <w:jc w:val="center"/>
                            </w:pPr>
                          </w:p>
                          <w:p w14:paraId="1F739F2C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A9" id="_x0000_s1076" style="position:absolute;margin-left:553.5pt;margin-top:2.45pt;width:204.95pt;height:21.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" filled="f" strokeweight=".35281mm">
                <v:textbox>
                  <w:txbxContent>
                    <w:p w14:paraId="1F739F26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komentar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izboljšanja</w:t>
                      </w:r>
                      <w:proofErr w:type="spellEnd"/>
                      <w:r>
                        <w:t xml:space="preserve"> (text box)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9F27" w14:textId="77777777" w:rsidR="00AC30B8" w:rsidRDefault="00AC30B8">
                      <w:pPr>
                        <w:jc w:val="center"/>
                      </w:pPr>
                    </w:p>
                    <w:p w14:paraId="1F739F28" w14:textId="77777777" w:rsidR="00AC30B8" w:rsidRDefault="00AC30B8">
                      <w:pPr>
                        <w:jc w:val="center"/>
                      </w:pPr>
                    </w:p>
                    <w:p w14:paraId="1F739F29" w14:textId="77777777" w:rsidR="00AC30B8" w:rsidRDefault="00AC30B8">
                      <w:pPr>
                        <w:jc w:val="center"/>
                      </w:pPr>
                    </w:p>
                    <w:p w14:paraId="1F739F2A" w14:textId="77777777" w:rsidR="00AC30B8" w:rsidRDefault="00AC30B8">
                      <w:pPr>
                        <w:jc w:val="center"/>
                      </w:pPr>
                    </w:p>
                    <w:p w14:paraId="1F739F2B" w14:textId="77777777" w:rsidR="00AC30B8" w:rsidRDefault="00AC30B8">
                      <w:pPr>
                        <w:jc w:val="center"/>
                      </w:pPr>
                    </w:p>
                    <w:p w14:paraId="1F739F2C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F739AAB" wp14:editId="1F739AAC">
                <wp:simplePos x="0" y="0"/>
                <wp:positionH relativeFrom="column">
                  <wp:posOffset>4105912</wp:posOffset>
                </wp:positionH>
                <wp:positionV relativeFrom="paragraph">
                  <wp:posOffset>49533</wp:posOffset>
                </wp:positionV>
                <wp:extent cx="2794004" cy="1098551"/>
                <wp:effectExtent l="0" t="0" r="25396" b="25399"/>
                <wp:wrapNone/>
                <wp:docPr id="9339409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1098551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F2E" w14:textId="77777777" w:rsidR="00AC30B8" w:rsidRDefault="005640B9"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KAKO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podam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povratno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informacjo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učencu?Ne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podam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popravim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napako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tako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da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poudarim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pravilnost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izvedbe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povprašam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ali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je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prepričan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da je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odgovor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pravilen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otrok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utemelji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pogovor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) …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AB" id="_x0000_s1077" style="position:absolute;margin-left:323.3pt;margin-top:3.9pt;width:220pt;height:86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" filled="f" strokecolor="#c00000" strokeweight=".35281mm">
                <v:textbox>
                  <w:txbxContent>
                    <w:p w14:paraId="1F739F2E" w14:textId="77777777" w:rsidR="00AC30B8" w:rsidRDefault="005640B9">
                      <w:r>
                        <w:rPr>
                          <w:shd w:val="clear" w:color="auto" w:fill="FF00FF"/>
                          <w:lang w:val="en-US"/>
                        </w:rPr>
                        <w:t xml:space="preserve">KAKO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podam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povratno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informacjo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učencu?Ne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podam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;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popravim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napako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tako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da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poudarim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pravilnost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izvedbe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;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povprašam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ali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je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prepričan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da je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odgovor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pravilen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otrok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utemelji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r>
                        <w:rPr>
                          <w:shd w:val="clear" w:color="auto" w:fill="FF00FF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pogovor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>) …</w:t>
                      </w:r>
                    </w:p>
                  </w:txbxContent>
                </v:textbox>
              </v:rect>
            </w:pict>
          </mc:Fallback>
        </mc:AlternateContent>
      </w:r>
    </w:p>
    <w:p w14:paraId="1F739A91" w14:textId="77777777" w:rsidR="00AC30B8" w:rsidRDefault="00AC30B8">
      <w:pPr>
        <w:pStyle w:val="Standard"/>
      </w:pPr>
    </w:p>
    <w:p w14:paraId="1F739A92" w14:textId="77777777" w:rsidR="00AC30B8" w:rsidRDefault="00AC30B8">
      <w:pPr>
        <w:pStyle w:val="Standard"/>
      </w:pPr>
    </w:p>
    <w:p w14:paraId="1F739A93" w14:textId="77777777" w:rsidR="00AC30B8" w:rsidRDefault="00AC30B8">
      <w:pPr>
        <w:pStyle w:val="Standard"/>
      </w:pPr>
    </w:p>
    <w:p w14:paraId="1F739A94" w14:textId="77777777" w:rsidR="00AC30B8" w:rsidRDefault="00AC30B8">
      <w:pPr>
        <w:pStyle w:val="Standard"/>
      </w:pPr>
    </w:p>
    <w:p w14:paraId="1F739A95" w14:textId="77777777" w:rsidR="00AC30B8" w:rsidRDefault="00AC30B8">
      <w:pPr>
        <w:pStyle w:val="Standard"/>
      </w:pPr>
    </w:p>
    <w:p w14:paraId="1F739A96" w14:textId="77777777" w:rsidR="00AC30B8" w:rsidRDefault="00AC30B8">
      <w:pPr>
        <w:pStyle w:val="Standard"/>
      </w:pPr>
    </w:p>
    <w:p w14:paraId="1F739A97" w14:textId="77777777" w:rsidR="00AC30B8" w:rsidRDefault="00AC30B8">
      <w:pPr>
        <w:pStyle w:val="Standard"/>
      </w:pPr>
    </w:p>
    <w:p w14:paraId="1F739A98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F739AAD" wp14:editId="1F739AAE">
                <wp:simplePos x="0" y="0"/>
                <wp:positionH relativeFrom="margin">
                  <wp:align>left</wp:align>
                </wp:positionH>
                <wp:positionV relativeFrom="paragraph">
                  <wp:posOffset>175263</wp:posOffset>
                </wp:positionV>
                <wp:extent cx="1765304" cy="349245"/>
                <wp:effectExtent l="0" t="0" r="25396" b="12705"/>
                <wp:wrapNone/>
                <wp:docPr id="473946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4" cy="349245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70AD47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F30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00FF00"/>
                              </w:rPr>
                              <w:t>1.4. OBLIKA DELA</w:t>
                            </w:r>
                          </w:p>
                          <w:p w14:paraId="1F739F31" w14:textId="77777777" w:rsidR="00AC30B8" w:rsidRDefault="00AC30B8">
                            <w:pPr>
                              <w:jc w:val="center"/>
                            </w:pPr>
                          </w:p>
                          <w:p w14:paraId="1F739F32" w14:textId="77777777" w:rsidR="00AC30B8" w:rsidRDefault="00AC30B8">
                            <w:pPr>
                              <w:jc w:val="center"/>
                            </w:pPr>
                          </w:p>
                          <w:p w14:paraId="1F739F33" w14:textId="77777777" w:rsidR="00AC30B8" w:rsidRDefault="00AC30B8">
                            <w:pPr>
                              <w:jc w:val="center"/>
                            </w:pPr>
                          </w:p>
                          <w:p w14:paraId="1F739F34" w14:textId="77777777" w:rsidR="00AC30B8" w:rsidRDefault="00AC30B8">
                            <w:pPr>
                              <w:jc w:val="center"/>
                            </w:pPr>
                          </w:p>
                          <w:p w14:paraId="1F739F35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AD" id="_x0000_s1078" style="position:absolute;margin-left:0;margin-top:13.8pt;width:139pt;height:27.5pt;z-index:2519623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" filled="f" strokecolor="#70ad47" strokeweight=".35281mm">
                <v:textbox>
                  <w:txbxContent>
                    <w:p w14:paraId="1F739F30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00FF00"/>
                        </w:rPr>
                        <w:t>1.4. OBLIKA DELA</w:t>
                      </w:r>
                    </w:p>
                    <w:p w14:paraId="1F739F31" w14:textId="77777777" w:rsidR="00AC30B8" w:rsidRDefault="00AC30B8">
                      <w:pPr>
                        <w:jc w:val="center"/>
                      </w:pPr>
                    </w:p>
                    <w:p w14:paraId="1F739F32" w14:textId="77777777" w:rsidR="00AC30B8" w:rsidRDefault="00AC30B8">
                      <w:pPr>
                        <w:jc w:val="center"/>
                      </w:pPr>
                    </w:p>
                    <w:p w14:paraId="1F739F33" w14:textId="77777777" w:rsidR="00AC30B8" w:rsidRDefault="00AC30B8">
                      <w:pPr>
                        <w:jc w:val="center"/>
                      </w:pPr>
                    </w:p>
                    <w:p w14:paraId="1F739F34" w14:textId="77777777" w:rsidR="00AC30B8" w:rsidRDefault="00AC30B8">
                      <w:pPr>
                        <w:jc w:val="center"/>
                      </w:pPr>
                    </w:p>
                    <w:p w14:paraId="1F739F35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739A99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F739AAF" wp14:editId="1F739AB0">
                <wp:simplePos x="0" y="0"/>
                <wp:positionH relativeFrom="column">
                  <wp:posOffset>4972050</wp:posOffset>
                </wp:positionH>
                <wp:positionV relativeFrom="paragraph">
                  <wp:posOffset>1316992</wp:posOffset>
                </wp:positionV>
                <wp:extent cx="2794004" cy="311152"/>
                <wp:effectExtent l="0" t="0" r="25396" b="12698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17924649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F37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skupinska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predstavitev</w:t>
                            </w:r>
                            <w:proofErr w:type="spellEnd"/>
                            <w:r>
                              <w:t xml:space="preserve"> dela</w:t>
                            </w:r>
                          </w:p>
                          <w:p w14:paraId="1F739F38" w14:textId="77777777" w:rsidR="00AC30B8" w:rsidRDefault="00AC30B8">
                            <w:pPr>
                              <w:jc w:val="center"/>
                            </w:pPr>
                          </w:p>
                          <w:p w14:paraId="1F739F39" w14:textId="77777777" w:rsidR="00AC30B8" w:rsidRDefault="00AC30B8">
                            <w:pPr>
                              <w:jc w:val="center"/>
                            </w:pPr>
                          </w:p>
                          <w:p w14:paraId="1F739F3A" w14:textId="77777777" w:rsidR="00AC30B8" w:rsidRDefault="00AC30B8">
                            <w:pPr>
                              <w:jc w:val="center"/>
                            </w:pPr>
                          </w:p>
                          <w:p w14:paraId="1F739F3B" w14:textId="77777777" w:rsidR="00AC30B8" w:rsidRDefault="00AC30B8">
                            <w:pPr>
                              <w:jc w:val="center"/>
                            </w:pPr>
                          </w:p>
                          <w:p w14:paraId="1F739F3C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ssamo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AF" id="_x0000_s1079" style="position:absolute;margin-left:391.5pt;margin-top:103.7pt;width:220pt;height:24.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" filled="f" strokecolor="#c00000" strokeweight=".35281mm">
                <v:textbox>
                  <w:txbxContent>
                    <w:p w14:paraId="1F739F37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skupinska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predstavitev</w:t>
                      </w:r>
                      <w:proofErr w:type="spellEnd"/>
                      <w:r>
                        <w:t xml:space="preserve"> dela</w:t>
                      </w:r>
                    </w:p>
                    <w:p w14:paraId="1F739F38" w14:textId="77777777" w:rsidR="00AC30B8" w:rsidRDefault="00AC30B8">
                      <w:pPr>
                        <w:jc w:val="center"/>
                      </w:pPr>
                    </w:p>
                    <w:p w14:paraId="1F739F39" w14:textId="77777777" w:rsidR="00AC30B8" w:rsidRDefault="00AC30B8">
                      <w:pPr>
                        <w:jc w:val="center"/>
                      </w:pPr>
                    </w:p>
                    <w:p w14:paraId="1F739F3A" w14:textId="77777777" w:rsidR="00AC30B8" w:rsidRDefault="00AC30B8">
                      <w:pPr>
                        <w:jc w:val="center"/>
                      </w:pPr>
                    </w:p>
                    <w:p w14:paraId="1F739F3B" w14:textId="77777777" w:rsidR="00AC30B8" w:rsidRDefault="00AC30B8">
                      <w:pPr>
                        <w:jc w:val="center"/>
                      </w:pPr>
                    </w:p>
                    <w:p w14:paraId="1F739F3C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ssamo</w:t>
                      </w:r>
                      <w:proofErr w:type="spellEnd"/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F739AB1" wp14:editId="1F739AB2">
                <wp:simplePos x="0" y="0"/>
                <wp:positionH relativeFrom="column">
                  <wp:posOffset>5003797</wp:posOffset>
                </wp:positionH>
                <wp:positionV relativeFrom="paragraph">
                  <wp:posOffset>1723387</wp:posOffset>
                </wp:positionV>
                <wp:extent cx="2794004" cy="311152"/>
                <wp:effectExtent l="0" t="0" r="25396" b="12698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15956671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F3E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samostojna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predstavitev</w:t>
                            </w:r>
                            <w:proofErr w:type="spellEnd"/>
                            <w:r>
                              <w:t xml:space="preserve"> dela</w:t>
                            </w:r>
                          </w:p>
                          <w:p w14:paraId="1F739F3F" w14:textId="77777777" w:rsidR="00AC30B8" w:rsidRDefault="00AC30B8">
                            <w:pPr>
                              <w:jc w:val="center"/>
                            </w:pPr>
                          </w:p>
                          <w:p w14:paraId="1F739F40" w14:textId="77777777" w:rsidR="00AC30B8" w:rsidRDefault="00AC30B8">
                            <w:pPr>
                              <w:jc w:val="center"/>
                            </w:pPr>
                          </w:p>
                          <w:p w14:paraId="1F739F41" w14:textId="77777777" w:rsidR="00AC30B8" w:rsidRDefault="00AC30B8">
                            <w:pPr>
                              <w:jc w:val="center"/>
                            </w:pPr>
                          </w:p>
                          <w:p w14:paraId="1F739F42" w14:textId="77777777" w:rsidR="00AC30B8" w:rsidRDefault="00AC30B8">
                            <w:pPr>
                              <w:jc w:val="center"/>
                            </w:pPr>
                          </w:p>
                          <w:p w14:paraId="1F739F43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ssamo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B1" id="_x0000_s1080" style="position:absolute;margin-left:394pt;margin-top:135.7pt;width:220pt;height:24.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" filled="f" strokecolor="#c00000" strokeweight=".35281mm">
                <v:textbox>
                  <w:txbxContent>
                    <w:p w14:paraId="1F739F3E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samostojna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predstavitev</w:t>
                      </w:r>
                      <w:proofErr w:type="spellEnd"/>
                      <w:r>
                        <w:t xml:space="preserve"> dela</w:t>
                      </w:r>
                    </w:p>
                    <w:p w14:paraId="1F739F3F" w14:textId="77777777" w:rsidR="00AC30B8" w:rsidRDefault="00AC30B8">
                      <w:pPr>
                        <w:jc w:val="center"/>
                      </w:pPr>
                    </w:p>
                    <w:p w14:paraId="1F739F40" w14:textId="77777777" w:rsidR="00AC30B8" w:rsidRDefault="00AC30B8">
                      <w:pPr>
                        <w:jc w:val="center"/>
                      </w:pPr>
                    </w:p>
                    <w:p w14:paraId="1F739F41" w14:textId="77777777" w:rsidR="00AC30B8" w:rsidRDefault="00AC30B8">
                      <w:pPr>
                        <w:jc w:val="center"/>
                      </w:pPr>
                    </w:p>
                    <w:p w14:paraId="1F739F42" w14:textId="77777777" w:rsidR="00AC30B8" w:rsidRDefault="00AC30B8">
                      <w:pPr>
                        <w:jc w:val="center"/>
                      </w:pPr>
                    </w:p>
                    <w:p w14:paraId="1F739F43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ssamo</w:t>
                      </w:r>
                      <w:proofErr w:type="spellEnd"/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F739AB3" wp14:editId="1F739AB4">
                <wp:simplePos x="0" y="0"/>
                <wp:positionH relativeFrom="column">
                  <wp:posOffset>2031997</wp:posOffset>
                </wp:positionH>
                <wp:positionV relativeFrom="paragraph">
                  <wp:posOffset>1729743</wp:posOffset>
                </wp:positionV>
                <wp:extent cx="2794004" cy="311152"/>
                <wp:effectExtent l="0" t="0" r="25396" b="12698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13265856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F45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kreativno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iskanje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rešitev</w:t>
                            </w:r>
                            <w:proofErr w:type="spellEnd"/>
                          </w:p>
                          <w:p w14:paraId="1F739F46" w14:textId="77777777" w:rsidR="00AC30B8" w:rsidRDefault="00AC30B8">
                            <w:pPr>
                              <w:jc w:val="center"/>
                            </w:pPr>
                          </w:p>
                          <w:p w14:paraId="1F739F47" w14:textId="77777777" w:rsidR="00AC30B8" w:rsidRDefault="00AC30B8">
                            <w:pPr>
                              <w:jc w:val="center"/>
                            </w:pPr>
                          </w:p>
                          <w:p w14:paraId="1F739F48" w14:textId="77777777" w:rsidR="00AC30B8" w:rsidRDefault="00AC30B8">
                            <w:pPr>
                              <w:jc w:val="center"/>
                            </w:pPr>
                          </w:p>
                          <w:p w14:paraId="1F739F49" w14:textId="77777777" w:rsidR="00AC30B8" w:rsidRDefault="00AC30B8">
                            <w:pPr>
                              <w:jc w:val="center"/>
                            </w:pPr>
                          </w:p>
                          <w:p w14:paraId="1F739F4A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B3" id="_x0000_s1081" style="position:absolute;margin-left:160pt;margin-top:136.2pt;width:220pt;height:24.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" filled="f" strokecolor="#c00000" strokeweight=".35281mm">
                <v:textbox>
                  <w:txbxContent>
                    <w:p w14:paraId="1F739F45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kreativno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iskanje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rešitev</w:t>
                      </w:r>
                      <w:proofErr w:type="spellEnd"/>
                    </w:p>
                    <w:p w14:paraId="1F739F46" w14:textId="77777777" w:rsidR="00AC30B8" w:rsidRDefault="00AC30B8">
                      <w:pPr>
                        <w:jc w:val="center"/>
                      </w:pPr>
                    </w:p>
                    <w:p w14:paraId="1F739F47" w14:textId="77777777" w:rsidR="00AC30B8" w:rsidRDefault="00AC30B8">
                      <w:pPr>
                        <w:jc w:val="center"/>
                      </w:pPr>
                    </w:p>
                    <w:p w14:paraId="1F739F48" w14:textId="77777777" w:rsidR="00AC30B8" w:rsidRDefault="00AC30B8">
                      <w:pPr>
                        <w:jc w:val="center"/>
                      </w:pPr>
                    </w:p>
                    <w:p w14:paraId="1F739F49" w14:textId="77777777" w:rsidR="00AC30B8" w:rsidRDefault="00AC30B8">
                      <w:pPr>
                        <w:jc w:val="center"/>
                      </w:pPr>
                    </w:p>
                    <w:p w14:paraId="1F739F4A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F739AB5" wp14:editId="1F739AB6">
                <wp:simplePos x="0" y="0"/>
                <wp:positionH relativeFrom="column">
                  <wp:posOffset>2010408</wp:posOffset>
                </wp:positionH>
                <wp:positionV relativeFrom="paragraph">
                  <wp:posOffset>1336989</wp:posOffset>
                </wp:positionV>
                <wp:extent cx="2794004" cy="342269"/>
                <wp:effectExtent l="0" t="0" r="25396" b="19681"/>
                <wp:wrapTight wrapText="bothSides">
                  <wp:wrapPolygon edited="0">
                    <wp:start x="0" y="0"/>
                    <wp:lineTo x="0" y="21640"/>
                    <wp:lineTo x="21649" y="21640"/>
                    <wp:lineTo x="21649" y="0"/>
                    <wp:lineTo x="0" y="0"/>
                  </wp:wrapPolygon>
                </wp:wrapTight>
                <wp:docPr id="8103729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42269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F4C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sodelovalno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učenje</w:t>
                            </w:r>
                            <w:proofErr w:type="spellEnd"/>
                          </w:p>
                          <w:p w14:paraId="1F739F4D" w14:textId="77777777" w:rsidR="00AC30B8" w:rsidRDefault="00AC30B8">
                            <w:pPr>
                              <w:jc w:val="center"/>
                            </w:pPr>
                          </w:p>
                          <w:p w14:paraId="1F739F4E" w14:textId="77777777" w:rsidR="00AC30B8" w:rsidRDefault="00AC30B8">
                            <w:pPr>
                              <w:jc w:val="center"/>
                            </w:pPr>
                          </w:p>
                          <w:p w14:paraId="1F739F4F" w14:textId="77777777" w:rsidR="00AC30B8" w:rsidRDefault="00AC30B8">
                            <w:pPr>
                              <w:jc w:val="center"/>
                            </w:pPr>
                          </w:p>
                          <w:p w14:paraId="1F739F50" w14:textId="77777777" w:rsidR="00AC30B8" w:rsidRDefault="00AC30B8">
                            <w:pPr>
                              <w:jc w:val="center"/>
                            </w:pPr>
                          </w:p>
                          <w:p w14:paraId="1F739F51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B5" id="_x0000_s1082" style="position:absolute;margin-left:158.3pt;margin-top:105.25pt;width:220pt;height:26.9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" filled="f" strokecolor="#c00000" strokeweight=".35281mm">
                <v:textbox>
                  <w:txbxContent>
                    <w:p w14:paraId="1F739F4C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sodelovalno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učenje</w:t>
                      </w:r>
                      <w:proofErr w:type="spellEnd"/>
                    </w:p>
                    <w:p w14:paraId="1F739F4D" w14:textId="77777777" w:rsidR="00AC30B8" w:rsidRDefault="00AC30B8">
                      <w:pPr>
                        <w:jc w:val="center"/>
                      </w:pPr>
                    </w:p>
                    <w:p w14:paraId="1F739F4E" w14:textId="77777777" w:rsidR="00AC30B8" w:rsidRDefault="00AC30B8">
                      <w:pPr>
                        <w:jc w:val="center"/>
                      </w:pPr>
                    </w:p>
                    <w:p w14:paraId="1F739F4F" w14:textId="77777777" w:rsidR="00AC30B8" w:rsidRDefault="00AC30B8">
                      <w:pPr>
                        <w:jc w:val="center"/>
                      </w:pPr>
                    </w:p>
                    <w:p w14:paraId="1F739F50" w14:textId="77777777" w:rsidR="00AC30B8" w:rsidRDefault="00AC30B8">
                      <w:pPr>
                        <w:jc w:val="center"/>
                      </w:pPr>
                    </w:p>
                    <w:p w14:paraId="1F739F51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F739AB7" wp14:editId="1F739AB8">
                <wp:simplePos x="0" y="0"/>
                <wp:positionH relativeFrom="column">
                  <wp:posOffset>2031997</wp:posOffset>
                </wp:positionH>
                <wp:positionV relativeFrom="paragraph">
                  <wp:posOffset>980437</wp:posOffset>
                </wp:positionV>
                <wp:extent cx="2794004" cy="311152"/>
                <wp:effectExtent l="0" t="0" r="25396" b="12698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4905871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F53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delo</w:t>
                            </w:r>
                            <w:proofErr w:type="spellEnd"/>
                            <w:r>
                              <w:t xml:space="preserve"> po </w:t>
                            </w:r>
                            <w:proofErr w:type="spellStart"/>
                            <w:r>
                              <w:t>skupinah</w:t>
                            </w:r>
                            <w:proofErr w:type="spellEnd"/>
                          </w:p>
                          <w:p w14:paraId="1F739F54" w14:textId="77777777" w:rsidR="00AC30B8" w:rsidRDefault="00AC30B8">
                            <w:pPr>
                              <w:jc w:val="center"/>
                            </w:pPr>
                          </w:p>
                          <w:p w14:paraId="1F739F55" w14:textId="77777777" w:rsidR="00AC30B8" w:rsidRDefault="00AC30B8">
                            <w:pPr>
                              <w:jc w:val="center"/>
                            </w:pPr>
                          </w:p>
                          <w:p w14:paraId="1F739F56" w14:textId="77777777" w:rsidR="00AC30B8" w:rsidRDefault="00AC30B8">
                            <w:pPr>
                              <w:jc w:val="center"/>
                            </w:pPr>
                          </w:p>
                          <w:p w14:paraId="1F739F57" w14:textId="77777777" w:rsidR="00AC30B8" w:rsidRDefault="00AC30B8">
                            <w:pPr>
                              <w:jc w:val="center"/>
                            </w:pPr>
                          </w:p>
                          <w:p w14:paraId="1F739F58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B7" id="_x0000_s1083" style="position:absolute;margin-left:160pt;margin-top:77.2pt;width:220pt;height:24.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" filled="f" strokecolor="#c00000" strokeweight=".35281mm">
                <v:textbox>
                  <w:txbxContent>
                    <w:p w14:paraId="1F739F53" w14:textId="77777777" w:rsidR="00AC30B8" w:rsidRDefault="005640B9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delo</w:t>
                      </w:r>
                      <w:proofErr w:type="spellEnd"/>
                      <w:r>
                        <w:t xml:space="preserve"> po </w:t>
                      </w:r>
                      <w:proofErr w:type="spellStart"/>
                      <w:r>
                        <w:t>skupinah</w:t>
                      </w:r>
                      <w:proofErr w:type="spellEnd"/>
                    </w:p>
                    <w:p w14:paraId="1F739F54" w14:textId="77777777" w:rsidR="00AC30B8" w:rsidRDefault="00AC30B8">
                      <w:pPr>
                        <w:jc w:val="center"/>
                      </w:pPr>
                    </w:p>
                    <w:p w14:paraId="1F739F55" w14:textId="77777777" w:rsidR="00AC30B8" w:rsidRDefault="00AC30B8">
                      <w:pPr>
                        <w:jc w:val="center"/>
                      </w:pPr>
                    </w:p>
                    <w:p w14:paraId="1F739F56" w14:textId="77777777" w:rsidR="00AC30B8" w:rsidRDefault="00AC30B8">
                      <w:pPr>
                        <w:jc w:val="center"/>
                      </w:pPr>
                    </w:p>
                    <w:p w14:paraId="1F739F57" w14:textId="77777777" w:rsidR="00AC30B8" w:rsidRDefault="00AC30B8">
                      <w:pPr>
                        <w:jc w:val="center"/>
                      </w:pPr>
                    </w:p>
                    <w:p w14:paraId="1F739F58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F739AB9" wp14:editId="1F739ABA">
                <wp:simplePos x="0" y="0"/>
                <wp:positionH relativeFrom="column">
                  <wp:posOffset>2031997</wp:posOffset>
                </wp:positionH>
                <wp:positionV relativeFrom="paragraph">
                  <wp:posOffset>631192</wp:posOffset>
                </wp:positionV>
                <wp:extent cx="2794004" cy="311152"/>
                <wp:effectExtent l="0" t="0" r="25396" b="12698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7970196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F5A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frontalno</w:t>
                            </w:r>
                            <w:proofErr w:type="spellEnd"/>
                          </w:p>
                          <w:p w14:paraId="1F739F5B" w14:textId="77777777" w:rsidR="00AC30B8" w:rsidRDefault="00AC30B8">
                            <w:pPr>
                              <w:jc w:val="center"/>
                            </w:pPr>
                          </w:p>
                          <w:p w14:paraId="1F739F5C" w14:textId="77777777" w:rsidR="00AC30B8" w:rsidRDefault="00AC30B8">
                            <w:pPr>
                              <w:jc w:val="center"/>
                            </w:pPr>
                          </w:p>
                          <w:p w14:paraId="1F739F5D" w14:textId="77777777" w:rsidR="00AC30B8" w:rsidRDefault="00AC30B8">
                            <w:pPr>
                              <w:jc w:val="center"/>
                            </w:pPr>
                          </w:p>
                          <w:p w14:paraId="1F739F5E" w14:textId="77777777" w:rsidR="00AC30B8" w:rsidRDefault="00AC30B8">
                            <w:pPr>
                              <w:jc w:val="center"/>
                            </w:pPr>
                          </w:p>
                          <w:p w14:paraId="1F739F5F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B9" id="_x0000_s1084" style="position:absolute;margin-left:160pt;margin-top:49.7pt;width:220pt;height:24.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" filled="f" strokecolor="#c00000" strokeweight=".35281mm">
                <v:textbox>
                  <w:txbxContent>
                    <w:p w14:paraId="1F739F5A" w14:textId="77777777" w:rsidR="00AC30B8" w:rsidRDefault="005640B9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frontalno</w:t>
                      </w:r>
                      <w:proofErr w:type="spellEnd"/>
                    </w:p>
                    <w:p w14:paraId="1F739F5B" w14:textId="77777777" w:rsidR="00AC30B8" w:rsidRDefault="00AC30B8">
                      <w:pPr>
                        <w:jc w:val="center"/>
                      </w:pPr>
                    </w:p>
                    <w:p w14:paraId="1F739F5C" w14:textId="77777777" w:rsidR="00AC30B8" w:rsidRDefault="00AC30B8">
                      <w:pPr>
                        <w:jc w:val="center"/>
                      </w:pPr>
                    </w:p>
                    <w:p w14:paraId="1F739F5D" w14:textId="77777777" w:rsidR="00AC30B8" w:rsidRDefault="00AC30B8">
                      <w:pPr>
                        <w:jc w:val="center"/>
                      </w:pPr>
                    </w:p>
                    <w:p w14:paraId="1F739F5E" w14:textId="77777777" w:rsidR="00AC30B8" w:rsidRDefault="00AC30B8">
                      <w:pPr>
                        <w:jc w:val="center"/>
                      </w:pPr>
                    </w:p>
                    <w:p w14:paraId="1F739F5F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F739ABB" wp14:editId="1F739ABC">
                <wp:simplePos x="0" y="0"/>
                <wp:positionH relativeFrom="column">
                  <wp:posOffset>2025652</wp:posOffset>
                </wp:positionH>
                <wp:positionV relativeFrom="paragraph">
                  <wp:posOffset>281936</wp:posOffset>
                </wp:positionV>
                <wp:extent cx="2794004" cy="311152"/>
                <wp:effectExtent l="0" t="0" r="25396" b="12698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20540690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F61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individualno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delo</w:t>
                            </w:r>
                            <w:proofErr w:type="spellEnd"/>
                          </w:p>
                          <w:p w14:paraId="1F739F62" w14:textId="77777777" w:rsidR="00AC30B8" w:rsidRDefault="00AC30B8">
                            <w:pPr>
                              <w:jc w:val="center"/>
                            </w:pPr>
                          </w:p>
                          <w:p w14:paraId="1F739F63" w14:textId="77777777" w:rsidR="00AC30B8" w:rsidRDefault="00AC30B8">
                            <w:pPr>
                              <w:jc w:val="center"/>
                            </w:pPr>
                          </w:p>
                          <w:p w14:paraId="1F739F64" w14:textId="77777777" w:rsidR="00AC30B8" w:rsidRDefault="00AC30B8">
                            <w:pPr>
                              <w:jc w:val="center"/>
                            </w:pPr>
                          </w:p>
                          <w:p w14:paraId="1F739F65" w14:textId="77777777" w:rsidR="00AC30B8" w:rsidRDefault="00AC30B8">
                            <w:pPr>
                              <w:jc w:val="center"/>
                            </w:pPr>
                          </w:p>
                          <w:p w14:paraId="1F739F66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BB" id="_x0000_s1085" style="position:absolute;margin-left:159.5pt;margin-top:22.2pt;width:220pt;height:24.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" filled="f" strokecolor="#c00000" strokeweight=".35281mm">
                <v:textbox>
                  <w:txbxContent>
                    <w:p w14:paraId="1F739F61" w14:textId="77777777" w:rsidR="00AC30B8" w:rsidRDefault="005640B9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individualno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delo</w:t>
                      </w:r>
                      <w:proofErr w:type="spellEnd"/>
                    </w:p>
                    <w:p w14:paraId="1F739F62" w14:textId="77777777" w:rsidR="00AC30B8" w:rsidRDefault="00AC30B8">
                      <w:pPr>
                        <w:jc w:val="center"/>
                      </w:pPr>
                    </w:p>
                    <w:p w14:paraId="1F739F63" w14:textId="77777777" w:rsidR="00AC30B8" w:rsidRDefault="00AC30B8">
                      <w:pPr>
                        <w:jc w:val="center"/>
                      </w:pPr>
                    </w:p>
                    <w:p w14:paraId="1F739F64" w14:textId="77777777" w:rsidR="00AC30B8" w:rsidRDefault="00AC30B8">
                      <w:pPr>
                        <w:jc w:val="center"/>
                      </w:pPr>
                    </w:p>
                    <w:p w14:paraId="1F739F65" w14:textId="77777777" w:rsidR="00AC30B8" w:rsidRDefault="00AC30B8">
                      <w:pPr>
                        <w:jc w:val="center"/>
                      </w:pPr>
                    </w:p>
                    <w:p w14:paraId="1F739F66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F739ABD" wp14:editId="1F739ABE">
                <wp:simplePos x="0" y="0"/>
                <wp:positionH relativeFrom="column">
                  <wp:posOffset>2586993</wp:posOffset>
                </wp:positionH>
                <wp:positionV relativeFrom="paragraph">
                  <wp:posOffset>5715</wp:posOffset>
                </wp:positionV>
                <wp:extent cx="1530348" cy="279404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9452391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48" cy="2794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739F68" w14:textId="77777777" w:rsidR="00AC30B8" w:rsidRDefault="005640B9">
                            <w:r>
                              <w:rPr>
                                <w:shd w:val="clear" w:color="auto" w:fill="C0C0C0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39ABD" id="_x0000_s1086" type="#_x0000_t202" style="position:absolute;margin-left:203.7pt;margin-top:.45pt;width:120.5pt;height:22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" stroked="f">
                <v:textbox>
                  <w:txbxContent>
                    <w:p w14:paraId="1F739F68" w14:textId="77777777" w:rsidR="00AC30B8" w:rsidRDefault="005640B9">
                      <w:r>
                        <w:rPr>
                          <w:shd w:val="clear" w:color="auto" w:fill="C0C0C0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hd w:val="clear" w:color="auto" w:fill="C0C0C0"/>
          <w:lang w:val="en-US"/>
        </w:rPr>
        <w:drawing>
          <wp:anchor distT="0" distB="0" distL="114300" distR="114300" simplePos="0" relativeHeight="251970560" behindDoc="0" locked="0" layoutInCell="1" allowOverlap="1" wp14:anchorId="1F739ABF" wp14:editId="1F739AC0">
            <wp:simplePos x="0" y="0"/>
            <wp:positionH relativeFrom="column">
              <wp:posOffset>5151763</wp:posOffset>
            </wp:positionH>
            <wp:positionV relativeFrom="paragraph">
              <wp:posOffset>799465</wp:posOffset>
            </wp:positionV>
            <wp:extent cx="118743" cy="323853"/>
            <wp:effectExtent l="0" t="7305" r="0" b="26352"/>
            <wp:wrapTight wrapText="bothSides">
              <wp:wrapPolygon edited="0">
                <wp:start x="19879" y="3672"/>
                <wp:lineTo x="390" y="-286"/>
                <wp:lineTo x="-3016" y="7653"/>
                <wp:lineTo x="-127" y="13918"/>
                <wp:lineTo x="3886" y="14960"/>
                <wp:lineTo x="14771" y="15581"/>
                <wp:lineTo x="24500" y="13696"/>
                <wp:lineTo x="19879" y="3672"/>
              </wp:wrapPolygon>
            </wp:wrapTight>
            <wp:docPr id="1364807617" name="Picture 743275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772698">
                      <a:off x="0" y="0"/>
                      <a:ext cx="118743" cy="323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F739AC1" wp14:editId="1F739AC2">
                <wp:simplePos x="0" y="0"/>
                <wp:positionH relativeFrom="column">
                  <wp:posOffset>5467353</wp:posOffset>
                </wp:positionH>
                <wp:positionV relativeFrom="paragraph">
                  <wp:posOffset>833759</wp:posOffset>
                </wp:positionV>
                <wp:extent cx="2602867" cy="272418"/>
                <wp:effectExtent l="0" t="0" r="26033" b="13332"/>
                <wp:wrapTight wrapText="bothSides">
                  <wp:wrapPolygon edited="0">
                    <wp:start x="0" y="0"/>
                    <wp:lineTo x="0" y="21147"/>
                    <wp:lineTo x="21658" y="21147"/>
                    <wp:lineTo x="21658" y="0"/>
                    <wp:lineTo x="0" y="0"/>
                  </wp:wrapPolygon>
                </wp:wrapTight>
                <wp:docPr id="19471746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67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F6A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ACTIVITY: text box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9F6B" w14:textId="77777777" w:rsidR="00AC30B8" w:rsidRDefault="00AC30B8">
                            <w:pPr>
                              <w:jc w:val="center"/>
                            </w:pPr>
                          </w:p>
                          <w:p w14:paraId="1F739F6C" w14:textId="77777777" w:rsidR="00AC30B8" w:rsidRDefault="00AC30B8">
                            <w:pPr>
                              <w:jc w:val="center"/>
                            </w:pPr>
                          </w:p>
                          <w:p w14:paraId="1F739F6D" w14:textId="77777777" w:rsidR="00AC30B8" w:rsidRDefault="00AC30B8">
                            <w:pPr>
                              <w:jc w:val="center"/>
                            </w:pPr>
                          </w:p>
                          <w:p w14:paraId="1F739F6E" w14:textId="77777777" w:rsidR="00AC30B8" w:rsidRDefault="00AC30B8">
                            <w:pPr>
                              <w:jc w:val="center"/>
                            </w:pPr>
                          </w:p>
                          <w:p w14:paraId="1F739F6F" w14:textId="77777777" w:rsidR="00AC30B8" w:rsidRDefault="00AC30B8">
                            <w:pPr>
                              <w:jc w:val="center"/>
                            </w:pPr>
                          </w:p>
                          <w:p w14:paraId="1F739F70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C1" id="_x0000_s1087" style="position:absolute;margin-left:430.5pt;margin-top:65.65pt;width:204.95pt;height:21.4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" filled="f" strokeweight=".35281mm">
                <v:textbox>
                  <w:txbxContent>
                    <w:p w14:paraId="1F739F6A" w14:textId="77777777" w:rsidR="00AC30B8" w:rsidRDefault="005640B9">
                      <w:pPr>
                        <w:jc w:val="center"/>
                      </w:pPr>
                      <w:r>
                        <w:t xml:space="preserve">ACTIVITY: text box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9F6B" w14:textId="77777777" w:rsidR="00AC30B8" w:rsidRDefault="00AC30B8">
                      <w:pPr>
                        <w:jc w:val="center"/>
                      </w:pPr>
                    </w:p>
                    <w:p w14:paraId="1F739F6C" w14:textId="77777777" w:rsidR="00AC30B8" w:rsidRDefault="00AC30B8">
                      <w:pPr>
                        <w:jc w:val="center"/>
                      </w:pPr>
                    </w:p>
                    <w:p w14:paraId="1F739F6D" w14:textId="77777777" w:rsidR="00AC30B8" w:rsidRDefault="00AC30B8">
                      <w:pPr>
                        <w:jc w:val="center"/>
                      </w:pPr>
                    </w:p>
                    <w:p w14:paraId="1F739F6E" w14:textId="77777777" w:rsidR="00AC30B8" w:rsidRDefault="00AC30B8">
                      <w:pPr>
                        <w:jc w:val="center"/>
                      </w:pPr>
                    </w:p>
                    <w:p w14:paraId="1F739F6F" w14:textId="77777777" w:rsidR="00AC30B8" w:rsidRDefault="00AC30B8">
                      <w:pPr>
                        <w:jc w:val="center"/>
                      </w:pPr>
                    </w:p>
                    <w:p w14:paraId="1F739F70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A9A" w14:textId="77777777" w:rsidR="00AC30B8" w:rsidRDefault="005640B9">
      <w:pPr>
        <w:pStyle w:val="Standard"/>
        <w:pageBreakBefore/>
        <w:tabs>
          <w:tab w:val="left" w:pos="3686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1F739AC3" wp14:editId="1F739AC4">
                <wp:simplePos x="0" y="0"/>
                <wp:positionH relativeFrom="column">
                  <wp:posOffset>1762762</wp:posOffset>
                </wp:positionH>
                <wp:positionV relativeFrom="paragraph">
                  <wp:posOffset>149861</wp:posOffset>
                </wp:positionV>
                <wp:extent cx="374648" cy="165094"/>
                <wp:effectExtent l="0" t="38100" r="63502" b="25406"/>
                <wp:wrapNone/>
                <wp:docPr id="13674683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648" cy="165094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512A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38.8pt;margin-top:11.8pt;width:29.5pt;height:13pt;flip:y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" strokecolor="#4472c4" strokeweight=".17625mm">
                <v:stroke endarrow="open" joinstyle="miter"/>
              </v:shape>
            </w:pict>
          </mc:Fallback>
        </mc:AlternateContent>
      </w:r>
      <w:r>
        <w:t xml:space="preserve">JEDRO URE </w:t>
      </w:r>
      <w:r>
        <w:tab/>
        <w:t xml:space="preserve">ko </w:t>
      </w:r>
      <w:proofErr w:type="spellStart"/>
      <w:r>
        <w:t>izbere</w:t>
      </w:r>
      <w:proofErr w:type="spellEnd"/>
      <w:r>
        <w:t xml:space="preserve"> VZPOSTAVITEV UČNEGA OKOLJA, se </w:t>
      </w:r>
      <w:proofErr w:type="spellStart"/>
      <w:r>
        <w:t>pojavijo</w:t>
      </w:r>
      <w:proofErr w:type="spellEnd"/>
      <w:r>
        <w:t xml:space="preserve"> </w:t>
      </w:r>
      <w:proofErr w:type="spellStart"/>
      <w:r>
        <w:t>vse</w:t>
      </w:r>
      <w:proofErr w:type="spellEnd"/>
      <w:r>
        <w:t xml:space="preserve"> </w:t>
      </w:r>
      <w:proofErr w:type="spellStart"/>
      <w:r>
        <w:t>rubrike</w:t>
      </w:r>
      <w:proofErr w:type="spellEnd"/>
      <w:r>
        <w:t xml:space="preserve"> pod 1. </w:t>
      </w:r>
      <w:proofErr w:type="spellStart"/>
      <w:r>
        <w:t>Nekatere</w:t>
      </w:r>
      <w:proofErr w:type="spellEnd"/>
      <w:r>
        <w:t xml:space="preserve"> </w:t>
      </w:r>
      <w:proofErr w:type="spellStart"/>
      <w:r>
        <w:t>rubrike</w:t>
      </w:r>
      <w:proofErr w:type="spellEnd"/>
      <w:r>
        <w:t xml:space="preserve"> so </w:t>
      </w:r>
      <w:proofErr w:type="spellStart"/>
      <w:r>
        <w:t>obvezne</w:t>
      </w:r>
      <w:proofErr w:type="spellEnd"/>
      <w:r>
        <w:t xml:space="preserve">, </w:t>
      </w:r>
      <w:proofErr w:type="spellStart"/>
      <w:r>
        <w:t>nekatere</w:t>
      </w:r>
      <w:proofErr w:type="spellEnd"/>
      <w:r>
        <w:t xml:space="preserve"> se </w:t>
      </w:r>
      <w:proofErr w:type="spellStart"/>
      <w:r>
        <w:t>izberejo</w:t>
      </w:r>
      <w:proofErr w:type="spellEnd"/>
      <w:r>
        <w:t>.</w:t>
      </w:r>
    </w:p>
    <w:p w14:paraId="1F739A9B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F739AC5" wp14:editId="1F739AC6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2178045" cy="584201"/>
                <wp:effectExtent l="0" t="0" r="12705" b="25399"/>
                <wp:wrapNone/>
                <wp:docPr id="2865162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45" cy="584201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F72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FFFF00"/>
                              </w:rPr>
                              <w:t>1. VZPOSTAVITEV UČNEGA OKOLJA</w:t>
                            </w:r>
                          </w:p>
                          <w:p w14:paraId="1F739F73" w14:textId="77777777" w:rsidR="00AC30B8" w:rsidRDefault="00AC30B8">
                            <w:pPr>
                              <w:jc w:val="center"/>
                            </w:pPr>
                          </w:p>
                          <w:p w14:paraId="1F739F74" w14:textId="77777777" w:rsidR="00AC30B8" w:rsidRDefault="00AC30B8">
                            <w:pPr>
                              <w:jc w:val="center"/>
                            </w:pPr>
                          </w:p>
                          <w:p w14:paraId="1F739F75" w14:textId="77777777" w:rsidR="00AC30B8" w:rsidRDefault="00AC30B8">
                            <w:pPr>
                              <w:jc w:val="center"/>
                            </w:pPr>
                          </w:p>
                          <w:p w14:paraId="1F739F76" w14:textId="77777777" w:rsidR="00AC30B8" w:rsidRDefault="00AC30B8">
                            <w:pPr>
                              <w:jc w:val="center"/>
                            </w:pPr>
                          </w:p>
                          <w:p w14:paraId="1F739F77" w14:textId="77777777" w:rsidR="00AC30B8" w:rsidRDefault="00AC30B8">
                            <w:pPr>
                              <w:jc w:val="center"/>
                            </w:pPr>
                          </w:p>
                          <w:p w14:paraId="1F739F78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C5" id="_x0000_s1088" style="position:absolute;margin-left:0;margin-top:13.5pt;width:171.5pt;height:46pt;z-index:251801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" filled="f" strokeweight=".35281mm">
                <v:textbox>
                  <w:txbxContent>
                    <w:p w14:paraId="1F739F72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FFFF00"/>
                        </w:rPr>
                        <w:t>1. VZPOSTAVITEV UČNEGA OKOLJA</w:t>
                      </w:r>
                    </w:p>
                    <w:p w14:paraId="1F739F73" w14:textId="77777777" w:rsidR="00AC30B8" w:rsidRDefault="00AC30B8">
                      <w:pPr>
                        <w:jc w:val="center"/>
                      </w:pPr>
                    </w:p>
                    <w:p w14:paraId="1F739F74" w14:textId="77777777" w:rsidR="00AC30B8" w:rsidRDefault="00AC30B8">
                      <w:pPr>
                        <w:jc w:val="center"/>
                      </w:pPr>
                    </w:p>
                    <w:p w14:paraId="1F739F75" w14:textId="77777777" w:rsidR="00AC30B8" w:rsidRDefault="00AC30B8">
                      <w:pPr>
                        <w:jc w:val="center"/>
                      </w:pPr>
                    </w:p>
                    <w:p w14:paraId="1F739F76" w14:textId="77777777" w:rsidR="00AC30B8" w:rsidRDefault="00AC30B8">
                      <w:pPr>
                        <w:jc w:val="center"/>
                      </w:pPr>
                    </w:p>
                    <w:p w14:paraId="1F739F77" w14:textId="77777777" w:rsidR="00AC30B8" w:rsidRDefault="00AC30B8">
                      <w:pPr>
                        <w:jc w:val="center"/>
                      </w:pPr>
                    </w:p>
                    <w:p w14:paraId="1F739F78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739A9C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F739AC7" wp14:editId="1F739AC8">
                <wp:simplePos x="0" y="0"/>
                <wp:positionH relativeFrom="column">
                  <wp:posOffset>2289813</wp:posOffset>
                </wp:positionH>
                <wp:positionV relativeFrom="paragraph">
                  <wp:posOffset>11430</wp:posOffset>
                </wp:positionV>
                <wp:extent cx="6153153" cy="1123953"/>
                <wp:effectExtent l="0" t="0" r="19047" b="19047"/>
                <wp:wrapNone/>
                <wp:docPr id="16320009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3" cy="1123953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7030A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F7A" w14:textId="77777777" w:rsidR="00AC30B8" w:rsidRDefault="005640B9">
                            <w:pPr>
                              <w:rPr>
                                <w:shd w:val="clear" w:color="auto" w:fill="FF00FF"/>
                              </w:rPr>
                            </w:pP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Uporaba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socializacije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funkcioniranje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v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skupini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sledenje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upoštevanje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navodil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skupinske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aktivnosti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orientacija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v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prostoru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>.</w:t>
                            </w:r>
                          </w:p>
                          <w:p w14:paraId="1F739F7B" w14:textId="77777777" w:rsidR="00AC30B8" w:rsidRDefault="005640B9">
                            <w:r>
                              <w:rPr>
                                <w:shd w:val="clear" w:color="auto" w:fill="FF00FF"/>
                              </w:rPr>
                              <w:t xml:space="preserve">Etika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komunikacije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sprejemanje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očesni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kontakt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dotik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potrpežljivost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kontrola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lastnega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telesa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vloga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poslušalca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>,/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publike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>.</w:t>
                            </w:r>
                          </w:p>
                          <w:p w14:paraId="1F739F7C" w14:textId="77777777" w:rsidR="00AC30B8" w:rsidRDefault="005640B9">
                            <w:r>
                              <w:rPr>
                                <w:shd w:val="clear" w:color="auto" w:fill="FF00FF"/>
                              </w:rPr>
                              <w:t xml:space="preserve">PREDSTAVITEV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vsebine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, v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katerem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bo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potekalo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učenje</w:t>
                            </w:r>
                            <w:proofErr w:type="spellEnd"/>
                          </w:p>
                          <w:p w14:paraId="1F739F7D" w14:textId="77777777" w:rsidR="00AC30B8" w:rsidRDefault="00AC30B8"/>
                          <w:p w14:paraId="1F739F7E" w14:textId="77777777" w:rsidR="00AC30B8" w:rsidRDefault="00AC30B8"/>
                          <w:p w14:paraId="1F739F7F" w14:textId="77777777" w:rsidR="00AC30B8" w:rsidRDefault="00AC30B8"/>
                          <w:p w14:paraId="1F739F80" w14:textId="77777777" w:rsidR="00AC30B8" w:rsidRDefault="00AC30B8"/>
                          <w:p w14:paraId="1F739F81" w14:textId="77777777" w:rsidR="00AC30B8" w:rsidRDefault="00AC30B8"/>
                          <w:p w14:paraId="1F739F82" w14:textId="77777777" w:rsidR="00AC30B8" w:rsidRDefault="00AC30B8"/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C7" id="_x0000_s1089" style="position:absolute;margin-left:180.3pt;margin-top:.9pt;width:484.5pt;height:88.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" filled="f" strokecolor="#7030a0" strokeweight=".35281mm">
                <v:textbox>
                  <w:txbxContent>
                    <w:p w14:paraId="1F739F7A" w14:textId="77777777" w:rsidR="00AC30B8" w:rsidRDefault="005640B9">
                      <w:pPr>
                        <w:rPr>
                          <w:shd w:val="clear" w:color="auto" w:fill="FF00FF"/>
                        </w:rPr>
                      </w:pPr>
                      <w:proofErr w:type="spellStart"/>
                      <w:r>
                        <w:rPr>
                          <w:shd w:val="clear" w:color="auto" w:fill="FF00FF"/>
                        </w:rPr>
                        <w:t>Uporaba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socializacije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: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funkcioniranje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v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skupini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,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sledenje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>/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upoštevanje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navodil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,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skupinske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aktivnosti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,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orientacija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v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prostoru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>.</w:t>
                      </w:r>
                    </w:p>
                    <w:p w14:paraId="1F739F7B" w14:textId="77777777" w:rsidR="00AC30B8" w:rsidRDefault="005640B9">
                      <w:r>
                        <w:rPr>
                          <w:shd w:val="clear" w:color="auto" w:fill="FF00FF"/>
                        </w:rPr>
                        <w:t xml:space="preserve">Etika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komunikacije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: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sprejemanje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(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očesni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kontakt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,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dotik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),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potrpežljivost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,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kontrola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lastnega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telesa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,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vloga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poslušalca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>,/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publike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>.</w:t>
                      </w:r>
                    </w:p>
                    <w:p w14:paraId="1F739F7C" w14:textId="77777777" w:rsidR="00AC30B8" w:rsidRDefault="005640B9">
                      <w:r>
                        <w:rPr>
                          <w:shd w:val="clear" w:color="auto" w:fill="FF00FF"/>
                        </w:rPr>
                        <w:t xml:space="preserve">PREDSTAVITEV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vsebine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, v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katerem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bo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potekalo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učenje</w:t>
                      </w:r>
                      <w:proofErr w:type="spellEnd"/>
                    </w:p>
                    <w:p w14:paraId="1F739F7D" w14:textId="77777777" w:rsidR="00AC30B8" w:rsidRDefault="00AC30B8"/>
                    <w:p w14:paraId="1F739F7E" w14:textId="77777777" w:rsidR="00AC30B8" w:rsidRDefault="00AC30B8"/>
                    <w:p w14:paraId="1F739F7F" w14:textId="77777777" w:rsidR="00AC30B8" w:rsidRDefault="00AC30B8"/>
                    <w:p w14:paraId="1F739F80" w14:textId="77777777" w:rsidR="00AC30B8" w:rsidRDefault="00AC30B8"/>
                    <w:p w14:paraId="1F739F81" w14:textId="77777777" w:rsidR="00AC30B8" w:rsidRDefault="00AC30B8"/>
                    <w:p w14:paraId="1F739F82" w14:textId="77777777" w:rsidR="00AC30B8" w:rsidRDefault="00AC30B8"/>
                  </w:txbxContent>
                </v:textbox>
              </v:rect>
            </w:pict>
          </mc:Fallback>
        </mc:AlternateContent>
      </w:r>
    </w:p>
    <w:p w14:paraId="1F739A9D" w14:textId="77777777" w:rsidR="00AC30B8" w:rsidRDefault="005640B9">
      <w:pPr>
        <w:pStyle w:val="Standard"/>
      </w:pPr>
      <w:r>
        <w:t xml:space="preserve"> </w:t>
      </w:r>
    </w:p>
    <w:p w14:paraId="1F739A9E" w14:textId="77777777" w:rsidR="00AC30B8" w:rsidRDefault="00AC30B8">
      <w:pPr>
        <w:pStyle w:val="Standard"/>
      </w:pPr>
    </w:p>
    <w:p w14:paraId="1F739A9F" w14:textId="77777777" w:rsidR="00AC30B8" w:rsidRDefault="00AC30B8">
      <w:pPr>
        <w:pStyle w:val="Standard"/>
      </w:pPr>
    </w:p>
    <w:p w14:paraId="1F739AA0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F739AC9" wp14:editId="1F739ACA">
                <wp:simplePos x="0" y="0"/>
                <wp:positionH relativeFrom="column">
                  <wp:posOffset>2409187</wp:posOffset>
                </wp:positionH>
                <wp:positionV relativeFrom="paragraph">
                  <wp:posOffset>577215</wp:posOffset>
                </wp:positionV>
                <wp:extent cx="1530348" cy="279404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209907055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48" cy="2794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739F84" w14:textId="77777777" w:rsidR="00AC30B8" w:rsidRDefault="005640B9">
                            <w:r>
                              <w:rPr>
                                <w:shd w:val="clear" w:color="auto" w:fill="C0C0C0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39AC9" id="_x0000_s1090" type="#_x0000_t202" style="position:absolute;margin-left:189.7pt;margin-top:45.45pt;width:120.5pt;height:22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" stroked="f">
                <v:textbox>
                  <w:txbxContent>
                    <w:p w14:paraId="1F739F84" w14:textId="77777777" w:rsidR="00AC30B8" w:rsidRDefault="005640B9">
                      <w:r>
                        <w:rPr>
                          <w:shd w:val="clear" w:color="auto" w:fill="C0C0C0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F739ACB" wp14:editId="1F739ACC">
                <wp:simplePos x="0" y="0"/>
                <wp:positionH relativeFrom="column">
                  <wp:posOffset>1765304</wp:posOffset>
                </wp:positionH>
                <wp:positionV relativeFrom="paragraph">
                  <wp:posOffset>1983735</wp:posOffset>
                </wp:positionV>
                <wp:extent cx="2794004" cy="311152"/>
                <wp:effectExtent l="0" t="0" r="25396" b="12698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3643615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F86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neverbalni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odziv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učencev</w:t>
                            </w:r>
                            <w:proofErr w:type="spellEnd"/>
                          </w:p>
                          <w:p w14:paraId="1F739F87" w14:textId="77777777" w:rsidR="00AC30B8" w:rsidRDefault="00AC30B8">
                            <w:pPr>
                              <w:jc w:val="center"/>
                            </w:pPr>
                          </w:p>
                          <w:p w14:paraId="1F739F88" w14:textId="77777777" w:rsidR="00AC30B8" w:rsidRDefault="00AC30B8">
                            <w:pPr>
                              <w:jc w:val="center"/>
                            </w:pPr>
                          </w:p>
                          <w:p w14:paraId="1F739F89" w14:textId="77777777" w:rsidR="00AC30B8" w:rsidRDefault="00AC30B8">
                            <w:pPr>
                              <w:jc w:val="center"/>
                            </w:pPr>
                          </w:p>
                          <w:p w14:paraId="1F739F8A" w14:textId="77777777" w:rsidR="00AC30B8" w:rsidRDefault="00AC30B8">
                            <w:pPr>
                              <w:jc w:val="center"/>
                            </w:pPr>
                          </w:p>
                          <w:p w14:paraId="1F739F8B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CB" id="_x0000_s1091" style="position:absolute;margin-left:139pt;margin-top:156.2pt;width:220pt;height:24.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" filled="f" strokecolor="#c00000" strokeweight=".35281mm">
                <v:textbox>
                  <w:txbxContent>
                    <w:p w14:paraId="1F739F86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neverbalni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odziv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učencev</w:t>
                      </w:r>
                      <w:proofErr w:type="spellEnd"/>
                    </w:p>
                    <w:p w14:paraId="1F739F87" w14:textId="77777777" w:rsidR="00AC30B8" w:rsidRDefault="00AC30B8">
                      <w:pPr>
                        <w:jc w:val="center"/>
                      </w:pPr>
                    </w:p>
                    <w:p w14:paraId="1F739F88" w14:textId="77777777" w:rsidR="00AC30B8" w:rsidRDefault="00AC30B8">
                      <w:pPr>
                        <w:jc w:val="center"/>
                      </w:pPr>
                    </w:p>
                    <w:p w14:paraId="1F739F89" w14:textId="77777777" w:rsidR="00AC30B8" w:rsidRDefault="00AC30B8">
                      <w:pPr>
                        <w:jc w:val="center"/>
                      </w:pPr>
                    </w:p>
                    <w:p w14:paraId="1F739F8A" w14:textId="77777777" w:rsidR="00AC30B8" w:rsidRDefault="00AC30B8">
                      <w:pPr>
                        <w:jc w:val="center"/>
                      </w:pPr>
                    </w:p>
                    <w:p w14:paraId="1F739F8B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F739ACD" wp14:editId="1F739ACE">
                <wp:simplePos x="0" y="0"/>
                <wp:positionH relativeFrom="column">
                  <wp:posOffset>1769107</wp:posOffset>
                </wp:positionH>
                <wp:positionV relativeFrom="paragraph">
                  <wp:posOffset>1422404</wp:posOffset>
                </wp:positionV>
                <wp:extent cx="2794004" cy="476246"/>
                <wp:effectExtent l="0" t="0" r="25396" b="19054"/>
                <wp:wrapTight wrapText="bothSides">
                  <wp:wrapPolygon edited="0">
                    <wp:start x="0" y="0"/>
                    <wp:lineTo x="0" y="21629"/>
                    <wp:lineTo x="21649" y="21629"/>
                    <wp:lineTo x="21649" y="0"/>
                    <wp:lineTo x="0" y="0"/>
                  </wp:wrapPolygon>
                </wp:wrapTight>
                <wp:docPr id="3456973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476246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F8D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socializacija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uporaba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senzorike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motorike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orientacije</w:t>
                            </w:r>
                            <w:proofErr w:type="spellEnd"/>
                            <w:r>
                              <w:t xml:space="preserve"> v </w:t>
                            </w:r>
                            <w:proofErr w:type="spellStart"/>
                            <w:r>
                              <w:t>prostoru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F739F8E" w14:textId="77777777" w:rsidR="00AC30B8" w:rsidRDefault="00AC30B8">
                            <w:pPr>
                              <w:jc w:val="center"/>
                            </w:pPr>
                          </w:p>
                          <w:p w14:paraId="1F739F8F" w14:textId="77777777" w:rsidR="00AC30B8" w:rsidRDefault="00AC30B8">
                            <w:pPr>
                              <w:jc w:val="center"/>
                            </w:pPr>
                          </w:p>
                          <w:p w14:paraId="1F739F90" w14:textId="77777777" w:rsidR="00AC30B8" w:rsidRDefault="00AC30B8">
                            <w:pPr>
                              <w:jc w:val="center"/>
                            </w:pPr>
                          </w:p>
                          <w:p w14:paraId="1F739F91" w14:textId="77777777" w:rsidR="00AC30B8" w:rsidRDefault="00AC30B8">
                            <w:pPr>
                              <w:jc w:val="center"/>
                            </w:pPr>
                          </w:p>
                          <w:p w14:paraId="1F739F92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CD" id="_x0000_s1092" style="position:absolute;margin-left:139.3pt;margin-top:112pt;width:220pt;height:37.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" filled="f" strokecolor="#c00000" strokeweight=".35281mm">
                <v:textbox>
                  <w:txbxContent>
                    <w:p w14:paraId="1F739F8D" w14:textId="77777777" w:rsidR="00AC30B8" w:rsidRDefault="005640B9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socializacija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uporaba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senzorike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motorike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orientacije</w:t>
                      </w:r>
                      <w:proofErr w:type="spellEnd"/>
                      <w:r>
                        <w:t xml:space="preserve"> v </w:t>
                      </w:r>
                      <w:proofErr w:type="spellStart"/>
                      <w:r>
                        <w:t>prostoru</w:t>
                      </w:r>
                      <w:proofErr w:type="spellEnd"/>
                      <w:r>
                        <w:t>)</w:t>
                      </w:r>
                    </w:p>
                    <w:p w14:paraId="1F739F8E" w14:textId="77777777" w:rsidR="00AC30B8" w:rsidRDefault="00AC30B8">
                      <w:pPr>
                        <w:jc w:val="center"/>
                      </w:pPr>
                    </w:p>
                    <w:p w14:paraId="1F739F8F" w14:textId="77777777" w:rsidR="00AC30B8" w:rsidRDefault="00AC30B8">
                      <w:pPr>
                        <w:jc w:val="center"/>
                      </w:pPr>
                    </w:p>
                    <w:p w14:paraId="1F739F90" w14:textId="77777777" w:rsidR="00AC30B8" w:rsidRDefault="00AC30B8">
                      <w:pPr>
                        <w:jc w:val="center"/>
                      </w:pPr>
                    </w:p>
                    <w:p w14:paraId="1F739F91" w14:textId="77777777" w:rsidR="00AC30B8" w:rsidRDefault="00AC30B8">
                      <w:pPr>
                        <w:jc w:val="center"/>
                      </w:pPr>
                    </w:p>
                    <w:p w14:paraId="1F739F92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F739ACF" wp14:editId="1F739AD0">
                <wp:simplePos x="0" y="0"/>
                <wp:positionH relativeFrom="column">
                  <wp:posOffset>1784351</wp:posOffset>
                </wp:positionH>
                <wp:positionV relativeFrom="paragraph">
                  <wp:posOffset>2383785</wp:posOffset>
                </wp:positionV>
                <wp:extent cx="2794004" cy="311152"/>
                <wp:effectExtent l="0" t="0" r="25396" b="12698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3830505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F94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razumevanje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dogajanja</w:t>
                            </w:r>
                            <w:proofErr w:type="spellEnd"/>
                          </w:p>
                          <w:p w14:paraId="1F739F95" w14:textId="77777777" w:rsidR="00AC30B8" w:rsidRDefault="00AC30B8">
                            <w:pPr>
                              <w:jc w:val="center"/>
                            </w:pPr>
                          </w:p>
                          <w:p w14:paraId="1F739F96" w14:textId="77777777" w:rsidR="00AC30B8" w:rsidRDefault="00AC30B8">
                            <w:pPr>
                              <w:jc w:val="center"/>
                            </w:pPr>
                          </w:p>
                          <w:p w14:paraId="1F739F97" w14:textId="77777777" w:rsidR="00AC30B8" w:rsidRDefault="00AC30B8">
                            <w:pPr>
                              <w:jc w:val="center"/>
                            </w:pPr>
                          </w:p>
                          <w:p w14:paraId="1F739F98" w14:textId="77777777" w:rsidR="00AC30B8" w:rsidRDefault="00AC30B8">
                            <w:pPr>
                              <w:jc w:val="center"/>
                            </w:pPr>
                          </w:p>
                          <w:p w14:paraId="1F739F99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s 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CF" id="_x0000_s1093" style="position:absolute;margin-left:140.5pt;margin-top:187.7pt;width:220pt;height:24.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" filled="f" strokecolor="#c00000" strokeweight=".35281mm">
                <v:textbox>
                  <w:txbxContent>
                    <w:p w14:paraId="1F739F94" w14:textId="77777777" w:rsidR="00AC30B8" w:rsidRDefault="005640B9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razumevanje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dogajanja</w:t>
                      </w:r>
                      <w:proofErr w:type="spellEnd"/>
                    </w:p>
                    <w:p w14:paraId="1F739F95" w14:textId="77777777" w:rsidR="00AC30B8" w:rsidRDefault="00AC30B8">
                      <w:pPr>
                        <w:jc w:val="center"/>
                      </w:pPr>
                    </w:p>
                    <w:p w14:paraId="1F739F96" w14:textId="77777777" w:rsidR="00AC30B8" w:rsidRDefault="00AC30B8">
                      <w:pPr>
                        <w:jc w:val="center"/>
                      </w:pPr>
                    </w:p>
                    <w:p w14:paraId="1F739F97" w14:textId="77777777" w:rsidR="00AC30B8" w:rsidRDefault="00AC30B8">
                      <w:pPr>
                        <w:jc w:val="center"/>
                      </w:pPr>
                    </w:p>
                    <w:p w14:paraId="1F739F98" w14:textId="77777777" w:rsidR="00AC30B8" w:rsidRDefault="00AC30B8">
                      <w:pPr>
                        <w:jc w:val="center"/>
                      </w:pPr>
                    </w:p>
                    <w:p w14:paraId="1F739F99" w14:textId="77777777" w:rsidR="00AC30B8" w:rsidRDefault="005640B9">
                      <w:pPr>
                        <w:jc w:val="center"/>
                      </w:pPr>
                      <w:r>
                        <w:t xml:space="preserve">s 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F739AD1" wp14:editId="1F739AD2">
                <wp:simplePos x="0" y="0"/>
                <wp:positionH relativeFrom="column">
                  <wp:posOffset>5219696</wp:posOffset>
                </wp:positionH>
                <wp:positionV relativeFrom="paragraph">
                  <wp:posOffset>1386202</wp:posOffset>
                </wp:positionV>
                <wp:extent cx="2602867" cy="272418"/>
                <wp:effectExtent l="0" t="0" r="26033" b="13332"/>
                <wp:wrapTight wrapText="bothSides">
                  <wp:wrapPolygon edited="0">
                    <wp:start x="0" y="0"/>
                    <wp:lineTo x="0" y="21147"/>
                    <wp:lineTo x="21658" y="21147"/>
                    <wp:lineTo x="21658" y="0"/>
                    <wp:lineTo x="0" y="0"/>
                  </wp:wrapPolygon>
                </wp:wrapTight>
                <wp:docPr id="16163126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67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F9B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ACTIVITY: text box do </w:t>
                            </w:r>
                            <w:r>
                              <w:t xml:space="preserve">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9F9C" w14:textId="77777777" w:rsidR="00AC30B8" w:rsidRDefault="00AC30B8">
                            <w:pPr>
                              <w:jc w:val="center"/>
                            </w:pPr>
                          </w:p>
                          <w:p w14:paraId="1F739F9D" w14:textId="77777777" w:rsidR="00AC30B8" w:rsidRDefault="00AC30B8">
                            <w:pPr>
                              <w:jc w:val="center"/>
                            </w:pPr>
                          </w:p>
                          <w:p w14:paraId="1F739F9E" w14:textId="77777777" w:rsidR="00AC30B8" w:rsidRDefault="00AC30B8">
                            <w:pPr>
                              <w:jc w:val="center"/>
                            </w:pPr>
                          </w:p>
                          <w:p w14:paraId="1F739F9F" w14:textId="77777777" w:rsidR="00AC30B8" w:rsidRDefault="00AC30B8">
                            <w:pPr>
                              <w:jc w:val="center"/>
                            </w:pPr>
                          </w:p>
                          <w:p w14:paraId="1F739FA0" w14:textId="77777777" w:rsidR="00AC30B8" w:rsidRDefault="00AC30B8">
                            <w:pPr>
                              <w:jc w:val="center"/>
                            </w:pPr>
                          </w:p>
                          <w:p w14:paraId="1F739FA1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D1" id="_x0000_s1094" style="position:absolute;margin-left:411pt;margin-top:109.15pt;width:204.95pt;height:21.4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" filled="f" strokeweight=".35281mm">
                <v:textbox>
                  <w:txbxContent>
                    <w:p w14:paraId="1F739F9B" w14:textId="77777777" w:rsidR="00AC30B8" w:rsidRDefault="005640B9">
                      <w:pPr>
                        <w:jc w:val="center"/>
                      </w:pPr>
                      <w:r>
                        <w:t xml:space="preserve">ACTIVITY: text box do </w:t>
                      </w:r>
                      <w:r>
                        <w:t xml:space="preserve">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9F9C" w14:textId="77777777" w:rsidR="00AC30B8" w:rsidRDefault="00AC30B8">
                      <w:pPr>
                        <w:jc w:val="center"/>
                      </w:pPr>
                    </w:p>
                    <w:p w14:paraId="1F739F9D" w14:textId="77777777" w:rsidR="00AC30B8" w:rsidRDefault="00AC30B8">
                      <w:pPr>
                        <w:jc w:val="center"/>
                      </w:pPr>
                    </w:p>
                    <w:p w14:paraId="1F739F9E" w14:textId="77777777" w:rsidR="00AC30B8" w:rsidRDefault="00AC30B8">
                      <w:pPr>
                        <w:jc w:val="center"/>
                      </w:pPr>
                    </w:p>
                    <w:p w14:paraId="1F739F9F" w14:textId="77777777" w:rsidR="00AC30B8" w:rsidRDefault="00AC30B8">
                      <w:pPr>
                        <w:jc w:val="center"/>
                      </w:pPr>
                    </w:p>
                    <w:p w14:paraId="1F739FA0" w14:textId="77777777" w:rsidR="00AC30B8" w:rsidRDefault="00AC30B8">
                      <w:pPr>
                        <w:jc w:val="center"/>
                      </w:pPr>
                    </w:p>
                    <w:p w14:paraId="1F739FA1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F739AD3" wp14:editId="1F739AD4">
                <wp:simplePos x="0" y="0"/>
                <wp:positionH relativeFrom="column">
                  <wp:posOffset>1769107</wp:posOffset>
                </wp:positionH>
                <wp:positionV relativeFrom="paragraph">
                  <wp:posOffset>863595</wp:posOffset>
                </wp:positionV>
                <wp:extent cx="2794004" cy="450854"/>
                <wp:effectExtent l="0" t="0" r="25396" b="25396"/>
                <wp:wrapTight wrapText="bothSides">
                  <wp:wrapPolygon edited="0">
                    <wp:start x="0" y="0"/>
                    <wp:lineTo x="0" y="21904"/>
                    <wp:lineTo x="21649" y="21904"/>
                    <wp:lineTo x="21649" y="0"/>
                    <wp:lineTo x="0" y="0"/>
                  </wp:wrapPolygon>
                </wp:wrapTight>
                <wp:docPr id="18130333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450854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FA3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neverbalna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predstavitev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zgodbe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karakterjev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akcije</w:t>
                            </w:r>
                            <w:proofErr w:type="spellEnd"/>
                          </w:p>
                          <w:p w14:paraId="1F739FA4" w14:textId="77777777" w:rsidR="00AC30B8" w:rsidRDefault="00AC30B8">
                            <w:pPr>
                              <w:jc w:val="center"/>
                            </w:pPr>
                          </w:p>
                          <w:p w14:paraId="1F739FA5" w14:textId="77777777" w:rsidR="00AC30B8" w:rsidRDefault="00AC30B8">
                            <w:pPr>
                              <w:jc w:val="center"/>
                            </w:pPr>
                          </w:p>
                          <w:p w14:paraId="1F739FA6" w14:textId="77777777" w:rsidR="00AC30B8" w:rsidRDefault="00AC30B8">
                            <w:pPr>
                              <w:jc w:val="center"/>
                            </w:pPr>
                          </w:p>
                          <w:p w14:paraId="1F739FA7" w14:textId="77777777" w:rsidR="00AC30B8" w:rsidRDefault="00AC30B8">
                            <w:pPr>
                              <w:jc w:val="center"/>
                            </w:pPr>
                          </w:p>
                          <w:p w14:paraId="1F739FA8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D3" id="_x0000_s1095" style="position:absolute;margin-left:139.3pt;margin-top:68pt;width:220pt;height:35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" filled="f" strokecolor="#c00000" strokeweight=".35281mm">
                <v:textbox>
                  <w:txbxContent>
                    <w:p w14:paraId="1F739FA3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neverbalna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predstavitev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zgodbe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karakterjev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akcije</w:t>
                      </w:r>
                      <w:proofErr w:type="spellEnd"/>
                    </w:p>
                    <w:p w14:paraId="1F739FA4" w14:textId="77777777" w:rsidR="00AC30B8" w:rsidRDefault="00AC30B8">
                      <w:pPr>
                        <w:jc w:val="center"/>
                      </w:pPr>
                    </w:p>
                    <w:p w14:paraId="1F739FA5" w14:textId="77777777" w:rsidR="00AC30B8" w:rsidRDefault="00AC30B8">
                      <w:pPr>
                        <w:jc w:val="center"/>
                      </w:pPr>
                    </w:p>
                    <w:p w14:paraId="1F739FA6" w14:textId="77777777" w:rsidR="00AC30B8" w:rsidRDefault="00AC30B8">
                      <w:pPr>
                        <w:jc w:val="center"/>
                      </w:pPr>
                    </w:p>
                    <w:p w14:paraId="1F739FA7" w14:textId="77777777" w:rsidR="00AC30B8" w:rsidRDefault="00AC30B8">
                      <w:pPr>
                        <w:jc w:val="center"/>
                      </w:pPr>
                    </w:p>
                    <w:p w14:paraId="1F739FA8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AA1" w14:textId="77777777" w:rsidR="00AC30B8" w:rsidRDefault="00AC30B8">
      <w:pPr>
        <w:pStyle w:val="Standard"/>
      </w:pPr>
    </w:p>
    <w:p w14:paraId="1F739AA2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F739AD5" wp14:editId="1F739AD6">
                <wp:simplePos x="0" y="0"/>
                <wp:positionH relativeFrom="column">
                  <wp:posOffset>86355</wp:posOffset>
                </wp:positionH>
                <wp:positionV relativeFrom="paragraph">
                  <wp:posOffset>157477</wp:posOffset>
                </wp:positionV>
                <wp:extent cx="2349495" cy="272418"/>
                <wp:effectExtent l="0" t="0" r="12705" b="13332"/>
                <wp:wrapNone/>
                <wp:docPr id="21023372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495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7030A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FAA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FFFF00"/>
                              </w:rPr>
                              <w:t>1.1. PRE-STORYTELLING</w:t>
                            </w:r>
                          </w:p>
                          <w:p w14:paraId="1F739FAB" w14:textId="77777777" w:rsidR="00AC30B8" w:rsidRDefault="00AC30B8">
                            <w:pPr>
                              <w:jc w:val="center"/>
                            </w:pPr>
                          </w:p>
                          <w:p w14:paraId="1F739FAC" w14:textId="77777777" w:rsidR="00AC30B8" w:rsidRDefault="00AC30B8">
                            <w:pPr>
                              <w:jc w:val="center"/>
                            </w:pPr>
                          </w:p>
                          <w:p w14:paraId="1F739FAD" w14:textId="77777777" w:rsidR="00AC30B8" w:rsidRDefault="00AC30B8">
                            <w:pPr>
                              <w:jc w:val="center"/>
                            </w:pPr>
                          </w:p>
                          <w:p w14:paraId="1F739FAE" w14:textId="77777777" w:rsidR="00AC30B8" w:rsidRDefault="00AC30B8">
                            <w:pPr>
                              <w:jc w:val="center"/>
                            </w:pPr>
                          </w:p>
                          <w:p w14:paraId="1F739FAF" w14:textId="77777777" w:rsidR="00AC30B8" w:rsidRDefault="00AC30B8">
                            <w:pPr>
                              <w:jc w:val="center"/>
                            </w:pPr>
                          </w:p>
                          <w:p w14:paraId="1F739FB0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D5" id="_x0000_s1096" style="position:absolute;margin-left:6.8pt;margin-top:12.4pt;width:185pt;height:21.4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" filled="f" strokecolor="#7030a0" strokeweight=".35281mm">
                <v:textbox>
                  <w:txbxContent>
                    <w:p w14:paraId="1F739FAA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FFFF00"/>
                        </w:rPr>
                        <w:t>1.1. PRE-STORYTELLING</w:t>
                      </w:r>
                    </w:p>
                    <w:p w14:paraId="1F739FAB" w14:textId="77777777" w:rsidR="00AC30B8" w:rsidRDefault="00AC30B8">
                      <w:pPr>
                        <w:jc w:val="center"/>
                      </w:pPr>
                    </w:p>
                    <w:p w14:paraId="1F739FAC" w14:textId="77777777" w:rsidR="00AC30B8" w:rsidRDefault="00AC30B8">
                      <w:pPr>
                        <w:jc w:val="center"/>
                      </w:pPr>
                    </w:p>
                    <w:p w14:paraId="1F739FAD" w14:textId="77777777" w:rsidR="00AC30B8" w:rsidRDefault="00AC30B8">
                      <w:pPr>
                        <w:jc w:val="center"/>
                      </w:pPr>
                    </w:p>
                    <w:p w14:paraId="1F739FAE" w14:textId="77777777" w:rsidR="00AC30B8" w:rsidRDefault="00AC30B8">
                      <w:pPr>
                        <w:jc w:val="center"/>
                      </w:pPr>
                    </w:p>
                    <w:p w14:paraId="1F739FAF" w14:textId="77777777" w:rsidR="00AC30B8" w:rsidRDefault="00AC30B8">
                      <w:pPr>
                        <w:jc w:val="center"/>
                      </w:pPr>
                    </w:p>
                    <w:p w14:paraId="1F739FB0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F739AA3" w14:textId="77777777" w:rsidR="00AC30B8" w:rsidRDefault="00AC30B8">
      <w:pPr>
        <w:pStyle w:val="Standard"/>
      </w:pPr>
    </w:p>
    <w:p w14:paraId="1F739AA4" w14:textId="77777777" w:rsidR="00AC30B8" w:rsidRDefault="00AC30B8">
      <w:pPr>
        <w:pStyle w:val="Standard"/>
      </w:pPr>
    </w:p>
    <w:p w14:paraId="1F739AA5" w14:textId="77777777" w:rsidR="00AC30B8" w:rsidRDefault="00AC30B8">
      <w:pPr>
        <w:pStyle w:val="Standard"/>
      </w:pPr>
    </w:p>
    <w:p w14:paraId="1F739AA6" w14:textId="77777777" w:rsidR="00AC30B8" w:rsidRDefault="00AC30B8">
      <w:pPr>
        <w:pStyle w:val="Standard"/>
      </w:pPr>
    </w:p>
    <w:p w14:paraId="1F739AA7" w14:textId="77777777" w:rsidR="00AC30B8" w:rsidRDefault="005640B9">
      <w:pPr>
        <w:pStyle w:val="Standard"/>
      </w:pPr>
      <w:r>
        <w:rPr>
          <w:noProof/>
          <w:shd w:val="clear" w:color="auto" w:fill="C0C0C0"/>
          <w:lang w:val="en-US"/>
        </w:rPr>
        <w:drawing>
          <wp:anchor distT="0" distB="0" distL="114300" distR="114300" simplePos="0" relativeHeight="251815936" behindDoc="0" locked="0" layoutInCell="1" allowOverlap="1" wp14:anchorId="1F739AD7" wp14:editId="1F739AD8">
            <wp:simplePos x="0" y="0"/>
            <wp:positionH relativeFrom="column">
              <wp:posOffset>4864742</wp:posOffset>
            </wp:positionH>
            <wp:positionV relativeFrom="paragraph">
              <wp:posOffset>130169</wp:posOffset>
            </wp:positionV>
            <wp:extent cx="118743" cy="323853"/>
            <wp:effectExtent l="0" t="7305" r="0" b="26352"/>
            <wp:wrapTight wrapText="bothSides">
              <wp:wrapPolygon edited="0">
                <wp:start x="19879" y="3672"/>
                <wp:lineTo x="390" y="-286"/>
                <wp:lineTo x="-3016" y="7653"/>
                <wp:lineTo x="-127" y="13918"/>
                <wp:lineTo x="3886" y="14960"/>
                <wp:lineTo x="14771" y="15581"/>
                <wp:lineTo x="24500" y="13696"/>
                <wp:lineTo x="19879" y="3672"/>
              </wp:wrapPolygon>
            </wp:wrapTight>
            <wp:docPr id="1011198197" name="Picture 1632994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772698">
                      <a:off x="0" y="0"/>
                      <a:ext cx="118743" cy="323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F739AA8" w14:textId="77777777" w:rsidR="00AC30B8" w:rsidRDefault="00AC30B8">
      <w:pPr>
        <w:pStyle w:val="Standard"/>
      </w:pPr>
    </w:p>
    <w:p w14:paraId="1F739AA9" w14:textId="77777777" w:rsidR="00AC30B8" w:rsidRDefault="00AC30B8">
      <w:pPr>
        <w:pStyle w:val="Standard"/>
      </w:pPr>
    </w:p>
    <w:p w14:paraId="1F739AAA" w14:textId="77777777" w:rsidR="00AC30B8" w:rsidRDefault="00AC30B8">
      <w:pPr>
        <w:pStyle w:val="Standard"/>
      </w:pPr>
    </w:p>
    <w:p w14:paraId="1F739AAB" w14:textId="77777777" w:rsidR="00AC30B8" w:rsidRDefault="00AC30B8">
      <w:pPr>
        <w:pStyle w:val="Standard"/>
      </w:pPr>
    </w:p>
    <w:p w14:paraId="1F739AAC" w14:textId="77777777" w:rsidR="00AC30B8" w:rsidRDefault="00AC30B8">
      <w:pPr>
        <w:pStyle w:val="Standard"/>
      </w:pPr>
    </w:p>
    <w:p w14:paraId="1F739AAD" w14:textId="77777777" w:rsidR="00AC30B8" w:rsidRDefault="00AC30B8">
      <w:pPr>
        <w:pStyle w:val="Standard"/>
      </w:pPr>
    </w:p>
    <w:p w14:paraId="1F739AAE" w14:textId="77777777" w:rsidR="00AC30B8" w:rsidRDefault="00AC30B8">
      <w:pPr>
        <w:pStyle w:val="Standard"/>
      </w:pPr>
    </w:p>
    <w:p w14:paraId="1F739AAF" w14:textId="77777777" w:rsidR="00AC30B8" w:rsidRDefault="00AC30B8">
      <w:pPr>
        <w:pStyle w:val="Standard"/>
      </w:pPr>
    </w:p>
    <w:p w14:paraId="1F739AB0" w14:textId="77777777" w:rsidR="00AC30B8" w:rsidRDefault="00AC30B8">
      <w:pPr>
        <w:pStyle w:val="Standard"/>
      </w:pPr>
    </w:p>
    <w:p w14:paraId="1F739AB1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F739AD9" wp14:editId="1F739ADA">
                <wp:simplePos x="0" y="0"/>
                <wp:positionH relativeFrom="margin">
                  <wp:align>left</wp:align>
                </wp:positionH>
                <wp:positionV relativeFrom="paragraph">
                  <wp:posOffset>164463</wp:posOffset>
                </wp:positionV>
                <wp:extent cx="1943100" cy="272418"/>
                <wp:effectExtent l="0" t="0" r="19050" b="13332"/>
                <wp:wrapNone/>
                <wp:docPr id="13139474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7030A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FB2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FFFF00"/>
                              </w:rPr>
                              <w:t>1.2 STORYTELLING</w:t>
                            </w:r>
                          </w:p>
                          <w:p w14:paraId="1F739FB3" w14:textId="77777777" w:rsidR="00AC30B8" w:rsidRDefault="00AC30B8">
                            <w:pPr>
                              <w:jc w:val="center"/>
                            </w:pPr>
                          </w:p>
                          <w:p w14:paraId="1F739FB4" w14:textId="77777777" w:rsidR="00AC30B8" w:rsidRDefault="00AC30B8">
                            <w:pPr>
                              <w:jc w:val="center"/>
                            </w:pPr>
                          </w:p>
                          <w:p w14:paraId="1F739FB5" w14:textId="77777777" w:rsidR="00AC30B8" w:rsidRDefault="00AC30B8">
                            <w:pPr>
                              <w:jc w:val="center"/>
                            </w:pPr>
                          </w:p>
                          <w:p w14:paraId="1F739FB6" w14:textId="77777777" w:rsidR="00AC30B8" w:rsidRDefault="00AC30B8">
                            <w:pPr>
                              <w:jc w:val="center"/>
                            </w:pPr>
                          </w:p>
                          <w:p w14:paraId="1F739FB7" w14:textId="77777777" w:rsidR="00AC30B8" w:rsidRDefault="00AC30B8">
                            <w:pPr>
                              <w:jc w:val="center"/>
                            </w:pPr>
                          </w:p>
                          <w:p w14:paraId="1F739FB8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D9" id="_x0000_s1097" style="position:absolute;margin-left:0;margin-top:12.95pt;width:153pt;height:21.45pt;z-index:2518405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" filled="f" strokecolor="#7030a0" strokeweight=".35281mm">
                <v:textbox>
                  <w:txbxContent>
                    <w:p w14:paraId="1F739FB2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FFFF00"/>
                        </w:rPr>
                        <w:t>1.2 STORYTELLING</w:t>
                      </w:r>
                    </w:p>
                    <w:p w14:paraId="1F739FB3" w14:textId="77777777" w:rsidR="00AC30B8" w:rsidRDefault="00AC30B8">
                      <w:pPr>
                        <w:jc w:val="center"/>
                      </w:pPr>
                    </w:p>
                    <w:p w14:paraId="1F739FB4" w14:textId="77777777" w:rsidR="00AC30B8" w:rsidRDefault="00AC30B8">
                      <w:pPr>
                        <w:jc w:val="center"/>
                      </w:pPr>
                    </w:p>
                    <w:p w14:paraId="1F739FB5" w14:textId="77777777" w:rsidR="00AC30B8" w:rsidRDefault="00AC30B8">
                      <w:pPr>
                        <w:jc w:val="center"/>
                      </w:pPr>
                    </w:p>
                    <w:p w14:paraId="1F739FB6" w14:textId="77777777" w:rsidR="00AC30B8" w:rsidRDefault="00AC30B8">
                      <w:pPr>
                        <w:jc w:val="center"/>
                      </w:pPr>
                    </w:p>
                    <w:p w14:paraId="1F739FB7" w14:textId="77777777" w:rsidR="00AC30B8" w:rsidRDefault="00AC30B8">
                      <w:pPr>
                        <w:jc w:val="center"/>
                      </w:pPr>
                    </w:p>
                    <w:p w14:paraId="1F739FB8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hd w:val="clear" w:color="auto" w:fill="C0C0C0"/>
          <w:lang w:val="en-US"/>
        </w:rPr>
        <w:drawing>
          <wp:anchor distT="0" distB="0" distL="114300" distR="114300" simplePos="0" relativeHeight="251846656" behindDoc="0" locked="0" layoutInCell="1" allowOverlap="1" wp14:anchorId="1F739ADB" wp14:editId="1F739ADC">
            <wp:simplePos x="0" y="0"/>
            <wp:positionH relativeFrom="column">
              <wp:posOffset>4556762</wp:posOffset>
            </wp:positionH>
            <wp:positionV relativeFrom="paragraph">
              <wp:posOffset>944882</wp:posOffset>
            </wp:positionV>
            <wp:extent cx="118743" cy="323853"/>
            <wp:effectExtent l="0" t="7305" r="0" b="26352"/>
            <wp:wrapTight wrapText="bothSides">
              <wp:wrapPolygon edited="0">
                <wp:start x="19879" y="3672"/>
                <wp:lineTo x="390" y="-286"/>
                <wp:lineTo x="-3016" y="7653"/>
                <wp:lineTo x="-127" y="13918"/>
                <wp:lineTo x="3886" y="14960"/>
                <wp:lineTo x="14771" y="15581"/>
                <wp:lineTo x="24500" y="13696"/>
                <wp:lineTo x="19879" y="3672"/>
              </wp:wrapPolygon>
            </wp:wrapTight>
            <wp:docPr id="1053198721" name="Picture 167191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772698">
                      <a:off x="0" y="0"/>
                      <a:ext cx="118743" cy="323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F739ADD" wp14:editId="1F739ADE">
                <wp:simplePos x="0" y="0"/>
                <wp:positionH relativeFrom="column">
                  <wp:posOffset>4961891</wp:posOffset>
                </wp:positionH>
                <wp:positionV relativeFrom="paragraph">
                  <wp:posOffset>1010283</wp:posOffset>
                </wp:positionV>
                <wp:extent cx="2602867" cy="272418"/>
                <wp:effectExtent l="0" t="0" r="26033" b="13332"/>
                <wp:wrapTight wrapText="bothSides">
                  <wp:wrapPolygon edited="0">
                    <wp:start x="0" y="0"/>
                    <wp:lineTo x="0" y="21147"/>
                    <wp:lineTo x="21658" y="21147"/>
                    <wp:lineTo x="21658" y="0"/>
                    <wp:lineTo x="0" y="0"/>
                  </wp:wrapPolygon>
                </wp:wrapTight>
                <wp:docPr id="7218073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67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FBA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ACTIVITY: text box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9FBB" w14:textId="77777777" w:rsidR="00AC30B8" w:rsidRDefault="00AC30B8">
                            <w:pPr>
                              <w:jc w:val="center"/>
                            </w:pPr>
                          </w:p>
                          <w:p w14:paraId="1F739FBC" w14:textId="77777777" w:rsidR="00AC30B8" w:rsidRDefault="00AC30B8">
                            <w:pPr>
                              <w:jc w:val="center"/>
                            </w:pPr>
                          </w:p>
                          <w:p w14:paraId="1F739FBD" w14:textId="77777777" w:rsidR="00AC30B8" w:rsidRDefault="00AC30B8">
                            <w:pPr>
                              <w:jc w:val="center"/>
                            </w:pPr>
                          </w:p>
                          <w:p w14:paraId="1F739FBE" w14:textId="77777777" w:rsidR="00AC30B8" w:rsidRDefault="00AC30B8">
                            <w:pPr>
                              <w:jc w:val="center"/>
                            </w:pPr>
                          </w:p>
                          <w:p w14:paraId="1F739FBF" w14:textId="77777777" w:rsidR="00AC30B8" w:rsidRDefault="00AC30B8">
                            <w:pPr>
                              <w:jc w:val="center"/>
                            </w:pPr>
                          </w:p>
                          <w:p w14:paraId="1F739FC0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DD" id="_x0000_s1098" style="position:absolute;margin-left:390.7pt;margin-top:79.55pt;width:204.95pt;height:21.4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" filled="f" strokeweight=".35281mm">
                <v:textbox>
                  <w:txbxContent>
                    <w:p w14:paraId="1F739FBA" w14:textId="77777777" w:rsidR="00AC30B8" w:rsidRDefault="005640B9">
                      <w:pPr>
                        <w:jc w:val="center"/>
                      </w:pPr>
                      <w:r>
                        <w:t xml:space="preserve">ACTIVITY: text box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9FBB" w14:textId="77777777" w:rsidR="00AC30B8" w:rsidRDefault="00AC30B8">
                      <w:pPr>
                        <w:jc w:val="center"/>
                      </w:pPr>
                    </w:p>
                    <w:p w14:paraId="1F739FBC" w14:textId="77777777" w:rsidR="00AC30B8" w:rsidRDefault="00AC30B8">
                      <w:pPr>
                        <w:jc w:val="center"/>
                      </w:pPr>
                    </w:p>
                    <w:p w14:paraId="1F739FBD" w14:textId="77777777" w:rsidR="00AC30B8" w:rsidRDefault="00AC30B8">
                      <w:pPr>
                        <w:jc w:val="center"/>
                      </w:pPr>
                    </w:p>
                    <w:p w14:paraId="1F739FBE" w14:textId="77777777" w:rsidR="00AC30B8" w:rsidRDefault="00AC30B8">
                      <w:pPr>
                        <w:jc w:val="center"/>
                      </w:pPr>
                    </w:p>
                    <w:p w14:paraId="1F739FBF" w14:textId="77777777" w:rsidR="00AC30B8" w:rsidRDefault="00AC30B8">
                      <w:pPr>
                        <w:jc w:val="center"/>
                      </w:pPr>
                    </w:p>
                    <w:p w14:paraId="1F739FC0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F739ADF" wp14:editId="1F739AE0">
                <wp:simplePos x="0" y="0"/>
                <wp:positionH relativeFrom="column">
                  <wp:posOffset>1530348</wp:posOffset>
                </wp:positionH>
                <wp:positionV relativeFrom="paragraph">
                  <wp:posOffset>1538606</wp:posOffset>
                </wp:positionV>
                <wp:extent cx="2794004" cy="298451"/>
                <wp:effectExtent l="0" t="0" r="25396" b="25399"/>
                <wp:wrapTight wrapText="bothSides">
                  <wp:wrapPolygon edited="0">
                    <wp:start x="0" y="0"/>
                    <wp:lineTo x="0" y="22060"/>
                    <wp:lineTo x="21649" y="22060"/>
                    <wp:lineTo x="21649" y="0"/>
                    <wp:lineTo x="0" y="0"/>
                  </wp:wrapPolygon>
                </wp:wrapTight>
                <wp:docPr id="10783683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298451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FC2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 gap-fill </w:t>
                            </w:r>
                            <w:proofErr w:type="spellStart"/>
                            <w:r>
                              <w:t>sodelovanje</w:t>
                            </w:r>
                            <w:proofErr w:type="spellEnd"/>
                            <w:r>
                              <w:t xml:space="preserve"> pri </w:t>
                            </w:r>
                            <w:proofErr w:type="spellStart"/>
                            <w:r>
                              <w:t>pripovedovanju</w:t>
                            </w:r>
                            <w:proofErr w:type="spellEnd"/>
                          </w:p>
                          <w:p w14:paraId="1F739FC3" w14:textId="77777777" w:rsidR="00AC30B8" w:rsidRDefault="00AC30B8">
                            <w:pPr>
                              <w:jc w:val="center"/>
                            </w:pPr>
                          </w:p>
                          <w:p w14:paraId="1F739FC4" w14:textId="77777777" w:rsidR="00AC30B8" w:rsidRDefault="00AC30B8">
                            <w:pPr>
                              <w:jc w:val="center"/>
                            </w:pPr>
                          </w:p>
                          <w:p w14:paraId="1F739FC5" w14:textId="77777777" w:rsidR="00AC30B8" w:rsidRDefault="00AC30B8">
                            <w:pPr>
                              <w:jc w:val="center"/>
                            </w:pPr>
                          </w:p>
                          <w:p w14:paraId="1F739FC6" w14:textId="77777777" w:rsidR="00AC30B8" w:rsidRDefault="00AC30B8">
                            <w:pPr>
                              <w:jc w:val="center"/>
                            </w:pPr>
                          </w:p>
                          <w:p w14:paraId="1F739FC7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DF" id="_x0000_s1099" style="position:absolute;margin-left:120.5pt;margin-top:121.15pt;width:220pt;height:23.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" filled="f" strokecolor="#c00000" strokeweight=".35281mm">
                <v:textbox>
                  <w:txbxContent>
                    <w:p w14:paraId="1F739FC2" w14:textId="77777777" w:rsidR="00AC30B8" w:rsidRDefault="005640B9">
                      <w:pPr>
                        <w:jc w:val="center"/>
                      </w:pPr>
                      <w:r>
                        <w:t xml:space="preserve"> gap-fill </w:t>
                      </w:r>
                      <w:proofErr w:type="spellStart"/>
                      <w:r>
                        <w:t>sodelovanje</w:t>
                      </w:r>
                      <w:proofErr w:type="spellEnd"/>
                      <w:r>
                        <w:t xml:space="preserve"> pri </w:t>
                      </w:r>
                      <w:proofErr w:type="spellStart"/>
                      <w:r>
                        <w:t>pripovedovanju</w:t>
                      </w:r>
                      <w:proofErr w:type="spellEnd"/>
                    </w:p>
                    <w:p w14:paraId="1F739FC3" w14:textId="77777777" w:rsidR="00AC30B8" w:rsidRDefault="00AC30B8">
                      <w:pPr>
                        <w:jc w:val="center"/>
                      </w:pPr>
                    </w:p>
                    <w:p w14:paraId="1F739FC4" w14:textId="77777777" w:rsidR="00AC30B8" w:rsidRDefault="00AC30B8">
                      <w:pPr>
                        <w:jc w:val="center"/>
                      </w:pPr>
                    </w:p>
                    <w:p w14:paraId="1F739FC5" w14:textId="77777777" w:rsidR="00AC30B8" w:rsidRDefault="00AC30B8">
                      <w:pPr>
                        <w:jc w:val="center"/>
                      </w:pPr>
                    </w:p>
                    <w:p w14:paraId="1F739FC6" w14:textId="77777777" w:rsidR="00AC30B8" w:rsidRDefault="00AC30B8">
                      <w:pPr>
                        <w:jc w:val="center"/>
                      </w:pPr>
                    </w:p>
                    <w:p w14:paraId="1F739FC7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F739AE1" wp14:editId="1F739AE2">
                <wp:simplePos x="0" y="0"/>
                <wp:positionH relativeFrom="column">
                  <wp:posOffset>1536704</wp:posOffset>
                </wp:positionH>
                <wp:positionV relativeFrom="paragraph">
                  <wp:posOffset>973451</wp:posOffset>
                </wp:positionV>
                <wp:extent cx="2794004" cy="488947"/>
                <wp:effectExtent l="0" t="0" r="25396" b="25403"/>
                <wp:wrapTight wrapText="bothSides">
                  <wp:wrapPolygon edited="0">
                    <wp:start x="0" y="0"/>
                    <wp:lineTo x="0" y="21909"/>
                    <wp:lineTo x="21649" y="21909"/>
                    <wp:lineTo x="21649" y="0"/>
                    <wp:lineTo x="0" y="0"/>
                  </wp:wrapPolygon>
                </wp:wrapTight>
                <wp:docPr id="18290619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48894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FC9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aktivno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sodelovanje</w:t>
                            </w:r>
                            <w:proofErr w:type="spellEnd"/>
                            <w:r>
                              <w:t xml:space="preserve"> pri </w:t>
                            </w:r>
                            <w:proofErr w:type="spellStart"/>
                            <w:r>
                              <w:t>pripovedovanju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ponavljajoči</w:t>
                            </w:r>
                            <w:proofErr w:type="spellEnd"/>
                            <w:r>
                              <w:t xml:space="preserve"> se dialog/</w:t>
                            </w:r>
                            <w:proofErr w:type="spellStart"/>
                            <w:r>
                              <w:t>akcija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F739FCA" w14:textId="77777777" w:rsidR="00AC30B8" w:rsidRDefault="00AC30B8">
                            <w:pPr>
                              <w:jc w:val="center"/>
                            </w:pPr>
                          </w:p>
                          <w:p w14:paraId="1F739FCB" w14:textId="77777777" w:rsidR="00AC30B8" w:rsidRDefault="00AC30B8">
                            <w:pPr>
                              <w:jc w:val="center"/>
                            </w:pPr>
                          </w:p>
                          <w:p w14:paraId="1F739FCC" w14:textId="77777777" w:rsidR="00AC30B8" w:rsidRDefault="00AC30B8">
                            <w:pPr>
                              <w:jc w:val="center"/>
                            </w:pPr>
                          </w:p>
                          <w:p w14:paraId="1F739FCD" w14:textId="77777777" w:rsidR="00AC30B8" w:rsidRDefault="00AC30B8">
                            <w:pPr>
                              <w:jc w:val="center"/>
                            </w:pPr>
                          </w:p>
                          <w:p w14:paraId="1F739FCE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s 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E1" id="_x0000_s1100" style="position:absolute;margin-left:121pt;margin-top:76.65pt;width:220pt;height:38.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" filled="f" strokecolor="#c00000" strokeweight=".35281mm">
                <v:textbox>
                  <w:txbxContent>
                    <w:p w14:paraId="1F739FC9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aktivno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sodelovanje</w:t>
                      </w:r>
                      <w:proofErr w:type="spellEnd"/>
                      <w:r>
                        <w:t xml:space="preserve"> pri </w:t>
                      </w:r>
                      <w:proofErr w:type="spellStart"/>
                      <w:r>
                        <w:t>pripovedovanju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ponavljajoči</w:t>
                      </w:r>
                      <w:proofErr w:type="spellEnd"/>
                      <w:r>
                        <w:t xml:space="preserve"> se dialog/</w:t>
                      </w:r>
                      <w:proofErr w:type="spellStart"/>
                      <w:r>
                        <w:t>akcija</w:t>
                      </w:r>
                      <w:proofErr w:type="spellEnd"/>
                      <w:r>
                        <w:t>)</w:t>
                      </w:r>
                    </w:p>
                    <w:p w14:paraId="1F739FCA" w14:textId="77777777" w:rsidR="00AC30B8" w:rsidRDefault="00AC30B8">
                      <w:pPr>
                        <w:jc w:val="center"/>
                      </w:pPr>
                    </w:p>
                    <w:p w14:paraId="1F739FCB" w14:textId="77777777" w:rsidR="00AC30B8" w:rsidRDefault="00AC30B8">
                      <w:pPr>
                        <w:jc w:val="center"/>
                      </w:pPr>
                    </w:p>
                    <w:p w14:paraId="1F739FCC" w14:textId="77777777" w:rsidR="00AC30B8" w:rsidRDefault="00AC30B8">
                      <w:pPr>
                        <w:jc w:val="center"/>
                      </w:pPr>
                    </w:p>
                    <w:p w14:paraId="1F739FCD" w14:textId="77777777" w:rsidR="00AC30B8" w:rsidRDefault="00AC30B8">
                      <w:pPr>
                        <w:jc w:val="center"/>
                      </w:pPr>
                    </w:p>
                    <w:p w14:paraId="1F739FCE" w14:textId="77777777" w:rsidR="00AC30B8" w:rsidRDefault="005640B9">
                      <w:pPr>
                        <w:jc w:val="center"/>
                      </w:pPr>
                      <w:r>
                        <w:t xml:space="preserve">s 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F739AE3" wp14:editId="1F739AE4">
                <wp:simplePos x="0" y="0"/>
                <wp:positionH relativeFrom="column">
                  <wp:posOffset>1549395</wp:posOffset>
                </wp:positionH>
                <wp:positionV relativeFrom="paragraph">
                  <wp:posOffset>567056</wp:posOffset>
                </wp:positionV>
                <wp:extent cx="2794004" cy="317497"/>
                <wp:effectExtent l="0" t="0" r="25396" b="25403"/>
                <wp:wrapTight wrapText="bothSides">
                  <wp:wrapPolygon edited="0">
                    <wp:start x="0" y="0"/>
                    <wp:lineTo x="0" y="22076"/>
                    <wp:lineTo x="21649" y="22076"/>
                    <wp:lineTo x="21649" y="0"/>
                    <wp:lineTo x="0" y="0"/>
                  </wp:wrapPolygon>
                </wp:wrapTight>
                <wp:docPr id="8566680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749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FD0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globalno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razumevanje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ideje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zgodbe</w:t>
                            </w:r>
                            <w:proofErr w:type="spellEnd"/>
                          </w:p>
                          <w:p w14:paraId="1F739FD1" w14:textId="77777777" w:rsidR="00AC30B8" w:rsidRDefault="00AC30B8">
                            <w:pPr>
                              <w:jc w:val="center"/>
                            </w:pPr>
                          </w:p>
                          <w:p w14:paraId="1F739FD2" w14:textId="77777777" w:rsidR="00AC30B8" w:rsidRDefault="00AC30B8">
                            <w:pPr>
                              <w:jc w:val="center"/>
                            </w:pPr>
                          </w:p>
                          <w:p w14:paraId="1F739FD3" w14:textId="77777777" w:rsidR="00AC30B8" w:rsidRDefault="00AC30B8">
                            <w:pPr>
                              <w:jc w:val="center"/>
                            </w:pPr>
                          </w:p>
                          <w:p w14:paraId="1F739FD4" w14:textId="77777777" w:rsidR="00AC30B8" w:rsidRDefault="00AC30B8">
                            <w:pPr>
                              <w:jc w:val="center"/>
                            </w:pPr>
                          </w:p>
                          <w:p w14:paraId="1F739FD5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E3" id="_x0000_s1101" style="position:absolute;margin-left:122pt;margin-top:44.65pt;width:220pt;height:2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" filled="f" strokecolor="#c00000" strokeweight=".35281mm">
                <v:textbox>
                  <w:txbxContent>
                    <w:p w14:paraId="1F739FD0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globalno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razumevanje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ideje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zgodbe</w:t>
                      </w:r>
                      <w:proofErr w:type="spellEnd"/>
                    </w:p>
                    <w:p w14:paraId="1F739FD1" w14:textId="77777777" w:rsidR="00AC30B8" w:rsidRDefault="00AC30B8">
                      <w:pPr>
                        <w:jc w:val="center"/>
                      </w:pPr>
                    </w:p>
                    <w:p w14:paraId="1F739FD2" w14:textId="77777777" w:rsidR="00AC30B8" w:rsidRDefault="00AC30B8">
                      <w:pPr>
                        <w:jc w:val="center"/>
                      </w:pPr>
                    </w:p>
                    <w:p w14:paraId="1F739FD3" w14:textId="77777777" w:rsidR="00AC30B8" w:rsidRDefault="00AC30B8">
                      <w:pPr>
                        <w:jc w:val="center"/>
                      </w:pPr>
                    </w:p>
                    <w:p w14:paraId="1F739FD4" w14:textId="77777777" w:rsidR="00AC30B8" w:rsidRDefault="00AC30B8">
                      <w:pPr>
                        <w:jc w:val="center"/>
                      </w:pPr>
                    </w:p>
                    <w:p w14:paraId="1F739FD5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F739AE5" wp14:editId="1F739AE6">
                <wp:simplePos x="0" y="0"/>
                <wp:positionH relativeFrom="column">
                  <wp:posOffset>2151382</wp:posOffset>
                </wp:positionH>
                <wp:positionV relativeFrom="paragraph">
                  <wp:posOffset>201296</wp:posOffset>
                </wp:positionV>
                <wp:extent cx="1530348" cy="279404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117764745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48" cy="2794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739FD7" w14:textId="77777777" w:rsidR="00AC30B8" w:rsidRDefault="005640B9">
                            <w:r>
                              <w:rPr>
                                <w:shd w:val="clear" w:color="auto" w:fill="C0C0C0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39AE5" id="_x0000_s1102" type="#_x0000_t202" style="position:absolute;margin-left:169.4pt;margin-top:15.85pt;width:120.5pt;height:22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" stroked="f">
                <v:textbox>
                  <w:txbxContent>
                    <w:p w14:paraId="1F739FD7" w14:textId="77777777" w:rsidR="00AC30B8" w:rsidRDefault="005640B9">
                      <w:r>
                        <w:rPr>
                          <w:shd w:val="clear" w:color="auto" w:fill="C0C0C0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F739AB2" w14:textId="77777777" w:rsidR="00AC30B8" w:rsidRDefault="00AC30B8">
      <w:pPr>
        <w:pStyle w:val="Standard"/>
        <w:pageBreakBefore/>
      </w:pPr>
    </w:p>
    <w:p w14:paraId="1F739AB3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F739AE7" wp14:editId="1F739AE8">
                <wp:simplePos x="0" y="0"/>
                <wp:positionH relativeFrom="column">
                  <wp:posOffset>1676396</wp:posOffset>
                </wp:positionH>
                <wp:positionV relativeFrom="paragraph">
                  <wp:posOffset>1590671</wp:posOffset>
                </wp:positionV>
                <wp:extent cx="2794004" cy="311152"/>
                <wp:effectExtent l="0" t="0" r="25396" b="12698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2616939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FD9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verbalni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odziv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učencev</w:t>
                            </w:r>
                            <w:proofErr w:type="spellEnd"/>
                          </w:p>
                          <w:p w14:paraId="1F739FDA" w14:textId="77777777" w:rsidR="00AC30B8" w:rsidRDefault="00AC30B8">
                            <w:pPr>
                              <w:jc w:val="center"/>
                            </w:pPr>
                          </w:p>
                          <w:p w14:paraId="1F739FDB" w14:textId="77777777" w:rsidR="00AC30B8" w:rsidRDefault="00AC30B8">
                            <w:pPr>
                              <w:jc w:val="center"/>
                            </w:pPr>
                          </w:p>
                          <w:p w14:paraId="1F739FDC" w14:textId="77777777" w:rsidR="00AC30B8" w:rsidRDefault="00AC30B8">
                            <w:pPr>
                              <w:jc w:val="center"/>
                            </w:pPr>
                          </w:p>
                          <w:p w14:paraId="1F739FDD" w14:textId="77777777" w:rsidR="00AC30B8" w:rsidRDefault="00AC30B8">
                            <w:pPr>
                              <w:jc w:val="center"/>
                            </w:pPr>
                          </w:p>
                          <w:p w14:paraId="1F739FDE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E7" id="_x0000_s1103" style="position:absolute;margin-left:132pt;margin-top:125.25pt;width:220pt;height:24.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" filled="f" strokecolor="#c00000" strokeweight=".35281mm">
                <v:textbox>
                  <w:txbxContent>
                    <w:p w14:paraId="1F739FD9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verbalni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odziv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učencev</w:t>
                      </w:r>
                      <w:proofErr w:type="spellEnd"/>
                    </w:p>
                    <w:p w14:paraId="1F739FDA" w14:textId="77777777" w:rsidR="00AC30B8" w:rsidRDefault="00AC30B8">
                      <w:pPr>
                        <w:jc w:val="center"/>
                      </w:pPr>
                    </w:p>
                    <w:p w14:paraId="1F739FDB" w14:textId="77777777" w:rsidR="00AC30B8" w:rsidRDefault="00AC30B8">
                      <w:pPr>
                        <w:jc w:val="center"/>
                      </w:pPr>
                    </w:p>
                    <w:p w14:paraId="1F739FDC" w14:textId="77777777" w:rsidR="00AC30B8" w:rsidRDefault="00AC30B8">
                      <w:pPr>
                        <w:jc w:val="center"/>
                      </w:pPr>
                    </w:p>
                    <w:p w14:paraId="1F739FDD" w14:textId="77777777" w:rsidR="00AC30B8" w:rsidRDefault="00AC30B8">
                      <w:pPr>
                        <w:jc w:val="center"/>
                      </w:pPr>
                    </w:p>
                    <w:p w14:paraId="1F739FDE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F739AE9" wp14:editId="1F739AEA">
                <wp:simplePos x="0" y="0"/>
                <wp:positionH relativeFrom="column">
                  <wp:posOffset>1699256</wp:posOffset>
                </wp:positionH>
                <wp:positionV relativeFrom="paragraph">
                  <wp:posOffset>1067433</wp:posOffset>
                </wp:positionV>
                <wp:extent cx="2794004" cy="476246"/>
                <wp:effectExtent l="0" t="0" r="25396" b="19054"/>
                <wp:wrapTight wrapText="bothSides">
                  <wp:wrapPolygon edited="0">
                    <wp:start x="0" y="0"/>
                    <wp:lineTo x="0" y="21629"/>
                    <wp:lineTo x="21649" y="21629"/>
                    <wp:lineTo x="21649" y="0"/>
                    <wp:lineTo x="0" y="0"/>
                  </wp:wrapPolygon>
                </wp:wrapTight>
                <wp:docPr id="5039465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476246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FE0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socializacija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uporaba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senzorike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motorike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orientacije</w:t>
                            </w:r>
                            <w:proofErr w:type="spellEnd"/>
                            <w:r>
                              <w:t xml:space="preserve"> v </w:t>
                            </w:r>
                            <w:proofErr w:type="spellStart"/>
                            <w:r>
                              <w:t>prostoru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F739FE1" w14:textId="77777777" w:rsidR="00AC30B8" w:rsidRDefault="00AC30B8">
                            <w:pPr>
                              <w:jc w:val="center"/>
                            </w:pPr>
                          </w:p>
                          <w:p w14:paraId="1F739FE2" w14:textId="77777777" w:rsidR="00AC30B8" w:rsidRDefault="00AC30B8">
                            <w:pPr>
                              <w:jc w:val="center"/>
                            </w:pPr>
                          </w:p>
                          <w:p w14:paraId="1F739FE3" w14:textId="77777777" w:rsidR="00AC30B8" w:rsidRDefault="00AC30B8">
                            <w:pPr>
                              <w:jc w:val="center"/>
                            </w:pPr>
                          </w:p>
                          <w:p w14:paraId="1F739FE4" w14:textId="77777777" w:rsidR="00AC30B8" w:rsidRDefault="00AC30B8">
                            <w:pPr>
                              <w:jc w:val="center"/>
                            </w:pPr>
                          </w:p>
                          <w:p w14:paraId="1F739FE5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E9" id="_x0000_s1104" style="position:absolute;margin-left:133.8pt;margin-top:84.05pt;width:220pt;height:37.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" filled="f" strokecolor="#c00000" strokeweight=".35281mm">
                <v:textbox>
                  <w:txbxContent>
                    <w:p w14:paraId="1F739FE0" w14:textId="77777777" w:rsidR="00AC30B8" w:rsidRDefault="005640B9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socializacija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uporaba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senzorike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motorike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orientacije</w:t>
                      </w:r>
                      <w:proofErr w:type="spellEnd"/>
                      <w:r>
                        <w:t xml:space="preserve"> v </w:t>
                      </w:r>
                      <w:proofErr w:type="spellStart"/>
                      <w:r>
                        <w:t>prostoru</w:t>
                      </w:r>
                      <w:proofErr w:type="spellEnd"/>
                      <w:r>
                        <w:t>)</w:t>
                      </w:r>
                    </w:p>
                    <w:p w14:paraId="1F739FE1" w14:textId="77777777" w:rsidR="00AC30B8" w:rsidRDefault="00AC30B8">
                      <w:pPr>
                        <w:jc w:val="center"/>
                      </w:pPr>
                    </w:p>
                    <w:p w14:paraId="1F739FE2" w14:textId="77777777" w:rsidR="00AC30B8" w:rsidRDefault="00AC30B8">
                      <w:pPr>
                        <w:jc w:val="center"/>
                      </w:pPr>
                    </w:p>
                    <w:p w14:paraId="1F739FE3" w14:textId="77777777" w:rsidR="00AC30B8" w:rsidRDefault="00AC30B8">
                      <w:pPr>
                        <w:jc w:val="center"/>
                      </w:pPr>
                    </w:p>
                    <w:p w14:paraId="1F739FE4" w14:textId="77777777" w:rsidR="00AC30B8" w:rsidRDefault="00AC30B8">
                      <w:pPr>
                        <w:jc w:val="center"/>
                      </w:pPr>
                    </w:p>
                    <w:p w14:paraId="1F739FE5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hd w:val="clear" w:color="auto" w:fill="C0C0C0"/>
          <w:lang w:val="en-US"/>
        </w:rPr>
        <w:drawing>
          <wp:anchor distT="0" distB="0" distL="114300" distR="114300" simplePos="0" relativeHeight="251834368" behindDoc="0" locked="0" layoutInCell="1" allowOverlap="1" wp14:anchorId="1F739AEB" wp14:editId="1F739AEC">
            <wp:simplePos x="0" y="0"/>
            <wp:positionH relativeFrom="column">
              <wp:posOffset>4994285</wp:posOffset>
            </wp:positionH>
            <wp:positionV relativeFrom="paragraph">
              <wp:posOffset>1106804</wp:posOffset>
            </wp:positionV>
            <wp:extent cx="118743" cy="323853"/>
            <wp:effectExtent l="0" t="7305" r="0" b="26352"/>
            <wp:wrapTight wrapText="bothSides">
              <wp:wrapPolygon edited="0">
                <wp:start x="19879" y="3672"/>
                <wp:lineTo x="390" y="-286"/>
                <wp:lineTo x="-3016" y="7653"/>
                <wp:lineTo x="-127" y="13918"/>
                <wp:lineTo x="3886" y="14960"/>
                <wp:lineTo x="14771" y="15581"/>
                <wp:lineTo x="24500" y="13696"/>
                <wp:lineTo x="19879" y="3672"/>
              </wp:wrapPolygon>
            </wp:wrapTight>
            <wp:docPr id="715491384" name="Picture 258340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772698">
                      <a:off x="0" y="0"/>
                      <a:ext cx="118743" cy="323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F739AED" wp14:editId="1F739AEE">
                <wp:simplePos x="0" y="0"/>
                <wp:positionH relativeFrom="column">
                  <wp:posOffset>2345692</wp:posOffset>
                </wp:positionH>
                <wp:positionV relativeFrom="paragraph">
                  <wp:posOffset>188595</wp:posOffset>
                </wp:positionV>
                <wp:extent cx="1530348" cy="279404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7561711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48" cy="2794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739FE7" w14:textId="77777777" w:rsidR="00AC30B8" w:rsidRDefault="005640B9">
                            <w:r>
                              <w:rPr>
                                <w:shd w:val="clear" w:color="auto" w:fill="C0C0C0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39AED" id="_x0000_s1105" type="#_x0000_t202" style="position:absolute;margin-left:184.7pt;margin-top:14.85pt;width:120.5pt;height:22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" stroked="f">
                <v:textbox>
                  <w:txbxContent>
                    <w:p w14:paraId="1F739FE7" w14:textId="77777777" w:rsidR="00AC30B8" w:rsidRDefault="005640B9">
                      <w:r>
                        <w:rPr>
                          <w:shd w:val="clear" w:color="auto" w:fill="C0C0C0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F739AEF" wp14:editId="1F739AF0">
                <wp:simplePos x="0" y="0"/>
                <wp:positionH relativeFrom="column">
                  <wp:posOffset>-199394</wp:posOffset>
                </wp:positionH>
                <wp:positionV relativeFrom="paragraph">
                  <wp:posOffset>107954</wp:posOffset>
                </wp:positionV>
                <wp:extent cx="2216148" cy="272418"/>
                <wp:effectExtent l="0" t="0" r="12702" b="13332"/>
                <wp:wrapNone/>
                <wp:docPr id="18217160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48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7030A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FE9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FFFF00"/>
                              </w:rPr>
                              <w:t>1.3 POST-STORYTELLING</w:t>
                            </w:r>
                          </w:p>
                          <w:p w14:paraId="1F739FEA" w14:textId="77777777" w:rsidR="00AC30B8" w:rsidRDefault="00AC30B8">
                            <w:pPr>
                              <w:jc w:val="center"/>
                            </w:pPr>
                          </w:p>
                          <w:p w14:paraId="1F739FEB" w14:textId="77777777" w:rsidR="00AC30B8" w:rsidRDefault="00AC30B8">
                            <w:pPr>
                              <w:jc w:val="center"/>
                            </w:pPr>
                          </w:p>
                          <w:p w14:paraId="1F739FEC" w14:textId="77777777" w:rsidR="00AC30B8" w:rsidRDefault="00AC30B8">
                            <w:pPr>
                              <w:jc w:val="center"/>
                            </w:pPr>
                          </w:p>
                          <w:p w14:paraId="1F739FED" w14:textId="77777777" w:rsidR="00AC30B8" w:rsidRDefault="00AC30B8">
                            <w:pPr>
                              <w:jc w:val="center"/>
                            </w:pPr>
                          </w:p>
                          <w:p w14:paraId="1F739FEE" w14:textId="77777777" w:rsidR="00AC30B8" w:rsidRDefault="00AC30B8">
                            <w:pPr>
                              <w:jc w:val="center"/>
                            </w:pPr>
                          </w:p>
                          <w:p w14:paraId="1F739FEF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EF" id="_x0000_s1106" style="position:absolute;margin-left:-15.7pt;margin-top:8.5pt;width:174.5pt;height:21.4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" filled="f" strokecolor="#7030a0" strokeweight=".35281mm">
                <v:textbox>
                  <w:txbxContent>
                    <w:p w14:paraId="1F739FE9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FFFF00"/>
                        </w:rPr>
                        <w:t>1.3 POST-STORYTELLING</w:t>
                      </w:r>
                    </w:p>
                    <w:p w14:paraId="1F739FEA" w14:textId="77777777" w:rsidR="00AC30B8" w:rsidRDefault="00AC30B8">
                      <w:pPr>
                        <w:jc w:val="center"/>
                      </w:pPr>
                    </w:p>
                    <w:p w14:paraId="1F739FEB" w14:textId="77777777" w:rsidR="00AC30B8" w:rsidRDefault="00AC30B8">
                      <w:pPr>
                        <w:jc w:val="center"/>
                      </w:pPr>
                    </w:p>
                    <w:p w14:paraId="1F739FEC" w14:textId="77777777" w:rsidR="00AC30B8" w:rsidRDefault="00AC30B8">
                      <w:pPr>
                        <w:jc w:val="center"/>
                      </w:pPr>
                    </w:p>
                    <w:p w14:paraId="1F739FED" w14:textId="77777777" w:rsidR="00AC30B8" w:rsidRDefault="00AC30B8">
                      <w:pPr>
                        <w:jc w:val="center"/>
                      </w:pPr>
                    </w:p>
                    <w:p w14:paraId="1F739FEE" w14:textId="77777777" w:rsidR="00AC30B8" w:rsidRDefault="00AC30B8">
                      <w:pPr>
                        <w:jc w:val="center"/>
                      </w:pPr>
                    </w:p>
                    <w:p w14:paraId="1F739FEF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F739AF1" wp14:editId="1F739AF2">
                <wp:simplePos x="0" y="0"/>
                <wp:positionH relativeFrom="column">
                  <wp:posOffset>1705612</wp:posOffset>
                </wp:positionH>
                <wp:positionV relativeFrom="paragraph">
                  <wp:posOffset>474975</wp:posOffset>
                </wp:positionV>
                <wp:extent cx="2794004" cy="450854"/>
                <wp:effectExtent l="0" t="0" r="25396" b="25396"/>
                <wp:wrapTight wrapText="bothSides">
                  <wp:wrapPolygon edited="0">
                    <wp:start x="0" y="0"/>
                    <wp:lineTo x="0" y="21904"/>
                    <wp:lineTo x="21649" y="21904"/>
                    <wp:lineTo x="21649" y="0"/>
                    <wp:lineTo x="0" y="0"/>
                  </wp:wrapPolygon>
                </wp:wrapTight>
                <wp:docPr id="20802435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450854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FF1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neverbalna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predstavitev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zgodbe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karakterjev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akcije</w:t>
                            </w:r>
                            <w:proofErr w:type="spellEnd"/>
                          </w:p>
                          <w:p w14:paraId="1F739FF2" w14:textId="77777777" w:rsidR="00AC30B8" w:rsidRDefault="00AC30B8">
                            <w:pPr>
                              <w:jc w:val="center"/>
                            </w:pPr>
                          </w:p>
                          <w:p w14:paraId="1F739FF3" w14:textId="77777777" w:rsidR="00AC30B8" w:rsidRDefault="00AC30B8">
                            <w:pPr>
                              <w:jc w:val="center"/>
                            </w:pPr>
                          </w:p>
                          <w:p w14:paraId="1F739FF4" w14:textId="77777777" w:rsidR="00AC30B8" w:rsidRDefault="00AC30B8">
                            <w:pPr>
                              <w:jc w:val="center"/>
                            </w:pPr>
                          </w:p>
                          <w:p w14:paraId="1F739FF5" w14:textId="77777777" w:rsidR="00AC30B8" w:rsidRDefault="00AC30B8">
                            <w:pPr>
                              <w:jc w:val="center"/>
                            </w:pPr>
                          </w:p>
                          <w:p w14:paraId="1F739FF6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F1" id="_x0000_s1107" style="position:absolute;margin-left:134.3pt;margin-top:37.4pt;width:220pt;height:35.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" filled="f" strokecolor="#c00000" strokeweight=".35281mm">
                <v:textbox>
                  <w:txbxContent>
                    <w:p w14:paraId="1F739FF1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neverbalna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predstavitev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zgodbe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karakterjev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akcije</w:t>
                      </w:r>
                      <w:proofErr w:type="spellEnd"/>
                    </w:p>
                    <w:p w14:paraId="1F739FF2" w14:textId="77777777" w:rsidR="00AC30B8" w:rsidRDefault="00AC30B8">
                      <w:pPr>
                        <w:jc w:val="center"/>
                      </w:pPr>
                    </w:p>
                    <w:p w14:paraId="1F739FF3" w14:textId="77777777" w:rsidR="00AC30B8" w:rsidRDefault="00AC30B8">
                      <w:pPr>
                        <w:jc w:val="center"/>
                      </w:pPr>
                    </w:p>
                    <w:p w14:paraId="1F739FF4" w14:textId="77777777" w:rsidR="00AC30B8" w:rsidRDefault="00AC30B8">
                      <w:pPr>
                        <w:jc w:val="center"/>
                      </w:pPr>
                    </w:p>
                    <w:p w14:paraId="1F739FF5" w14:textId="77777777" w:rsidR="00AC30B8" w:rsidRDefault="00AC30B8">
                      <w:pPr>
                        <w:jc w:val="center"/>
                      </w:pPr>
                    </w:p>
                    <w:p w14:paraId="1F739FF6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F739AF3" wp14:editId="1F739AF4">
                <wp:simplePos x="0" y="0"/>
                <wp:positionH relativeFrom="column">
                  <wp:posOffset>1695453</wp:posOffset>
                </wp:positionH>
                <wp:positionV relativeFrom="paragraph">
                  <wp:posOffset>1982474</wp:posOffset>
                </wp:positionV>
                <wp:extent cx="2794004" cy="311152"/>
                <wp:effectExtent l="0" t="0" r="25396" b="12698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20549290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FF8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razumevanje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glavne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ideje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zgodbe</w:t>
                            </w:r>
                            <w:proofErr w:type="spellEnd"/>
                          </w:p>
                          <w:p w14:paraId="1F739FF9" w14:textId="77777777" w:rsidR="00AC30B8" w:rsidRDefault="00AC30B8">
                            <w:pPr>
                              <w:jc w:val="center"/>
                            </w:pPr>
                          </w:p>
                          <w:p w14:paraId="1F739FFA" w14:textId="77777777" w:rsidR="00AC30B8" w:rsidRDefault="00AC30B8">
                            <w:pPr>
                              <w:jc w:val="center"/>
                            </w:pPr>
                          </w:p>
                          <w:p w14:paraId="1F739FFB" w14:textId="77777777" w:rsidR="00AC30B8" w:rsidRDefault="00AC30B8">
                            <w:pPr>
                              <w:jc w:val="center"/>
                            </w:pPr>
                          </w:p>
                          <w:p w14:paraId="1F739FFC" w14:textId="77777777" w:rsidR="00AC30B8" w:rsidRDefault="00AC30B8">
                            <w:pPr>
                              <w:jc w:val="center"/>
                            </w:pPr>
                          </w:p>
                          <w:p w14:paraId="1F739FFD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s 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F3" id="_x0000_s1108" style="position:absolute;margin-left:133.5pt;margin-top:156.1pt;width:220pt;height:24.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" filled="f" strokecolor="#c00000" strokeweight=".35281mm">
                <v:textbox>
                  <w:txbxContent>
                    <w:p w14:paraId="1F739FF8" w14:textId="77777777" w:rsidR="00AC30B8" w:rsidRDefault="005640B9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razumevanje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glavne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ideje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zgodbe</w:t>
                      </w:r>
                      <w:proofErr w:type="spellEnd"/>
                    </w:p>
                    <w:p w14:paraId="1F739FF9" w14:textId="77777777" w:rsidR="00AC30B8" w:rsidRDefault="00AC30B8">
                      <w:pPr>
                        <w:jc w:val="center"/>
                      </w:pPr>
                    </w:p>
                    <w:p w14:paraId="1F739FFA" w14:textId="77777777" w:rsidR="00AC30B8" w:rsidRDefault="00AC30B8">
                      <w:pPr>
                        <w:jc w:val="center"/>
                      </w:pPr>
                    </w:p>
                    <w:p w14:paraId="1F739FFB" w14:textId="77777777" w:rsidR="00AC30B8" w:rsidRDefault="00AC30B8">
                      <w:pPr>
                        <w:jc w:val="center"/>
                      </w:pPr>
                    </w:p>
                    <w:p w14:paraId="1F739FFC" w14:textId="77777777" w:rsidR="00AC30B8" w:rsidRDefault="00AC30B8">
                      <w:pPr>
                        <w:jc w:val="center"/>
                      </w:pPr>
                    </w:p>
                    <w:p w14:paraId="1F739FFD" w14:textId="77777777" w:rsidR="00AC30B8" w:rsidRDefault="005640B9">
                      <w:pPr>
                        <w:jc w:val="center"/>
                      </w:pPr>
                      <w:r>
                        <w:t xml:space="preserve">s 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AB4" w14:textId="77777777" w:rsidR="00AC30B8" w:rsidRDefault="00AC30B8">
      <w:pPr>
        <w:pStyle w:val="Standard"/>
      </w:pPr>
    </w:p>
    <w:p w14:paraId="1F739AB5" w14:textId="77777777" w:rsidR="00AC30B8" w:rsidRDefault="00AC30B8">
      <w:pPr>
        <w:pStyle w:val="Standard"/>
      </w:pPr>
    </w:p>
    <w:p w14:paraId="1F739AB6" w14:textId="77777777" w:rsidR="00AC30B8" w:rsidRDefault="00AC30B8">
      <w:pPr>
        <w:suppressAutoHyphens w:val="0"/>
      </w:pPr>
    </w:p>
    <w:p w14:paraId="1F739AB7" w14:textId="77777777" w:rsidR="00AC30B8" w:rsidRDefault="00AC30B8">
      <w:pPr>
        <w:suppressAutoHyphens w:val="0"/>
      </w:pPr>
    </w:p>
    <w:p w14:paraId="1F739AB8" w14:textId="77777777" w:rsidR="00AC30B8" w:rsidRDefault="00AC30B8">
      <w:pPr>
        <w:suppressAutoHyphens w:val="0"/>
      </w:pPr>
    </w:p>
    <w:p w14:paraId="1F739AB9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F739AF5" wp14:editId="1F739AF6">
                <wp:simplePos x="0" y="0"/>
                <wp:positionH relativeFrom="column">
                  <wp:posOffset>5327651</wp:posOffset>
                </wp:positionH>
                <wp:positionV relativeFrom="paragraph">
                  <wp:posOffset>100327</wp:posOffset>
                </wp:positionV>
                <wp:extent cx="2602867" cy="272418"/>
                <wp:effectExtent l="0" t="0" r="26033" b="13332"/>
                <wp:wrapTight wrapText="bothSides">
                  <wp:wrapPolygon edited="0">
                    <wp:start x="0" y="0"/>
                    <wp:lineTo x="0" y="21147"/>
                    <wp:lineTo x="21658" y="21147"/>
                    <wp:lineTo x="21658" y="0"/>
                    <wp:lineTo x="0" y="0"/>
                  </wp:wrapPolygon>
                </wp:wrapTight>
                <wp:docPr id="18418102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67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9FFF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ACTIVITY: text box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000" w14:textId="77777777" w:rsidR="00AC30B8" w:rsidRDefault="00AC30B8">
                            <w:pPr>
                              <w:jc w:val="center"/>
                            </w:pPr>
                          </w:p>
                          <w:p w14:paraId="1F73A001" w14:textId="77777777" w:rsidR="00AC30B8" w:rsidRDefault="00AC30B8">
                            <w:pPr>
                              <w:jc w:val="center"/>
                            </w:pPr>
                          </w:p>
                          <w:p w14:paraId="1F73A002" w14:textId="77777777" w:rsidR="00AC30B8" w:rsidRDefault="00AC30B8">
                            <w:pPr>
                              <w:jc w:val="center"/>
                            </w:pPr>
                          </w:p>
                          <w:p w14:paraId="1F73A003" w14:textId="77777777" w:rsidR="00AC30B8" w:rsidRDefault="00AC30B8">
                            <w:pPr>
                              <w:jc w:val="center"/>
                            </w:pPr>
                          </w:p>
                          <w:p w14:paraId="1F73A004" w14:textId="77777777" w:rsidR="00AC30B8" w:rsidRDefault="00AC30B8">
                            <w:pPr>
                              <w:jc w:val="center"/>
                            </w:pPr>
                          </w:p>
                          <w:p w14:paraId="1F73A005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F5" id="_x0000_s1109" style="position:absolute;margin-left:419.5pt;margin-top:7.9pt;width:204.95pt;height:21.4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" filled="f" strokeweight=".35281mm">
                <v:textbox>
                  <w:txbxContent>
                    <w:p w14:paraId="1F739FFF" w14:textId="77777777" w:rsidR="00AC30B8" w:rsidRDefault="005640B9">
                      <w:pPr>
                        <w:jc w:val="center"/>
                      </w:pPr>
                      <w:r>
                        <w:t xml:space="preserve">ACTIVITY: text box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000" w14:textId="77777777" w:rsidR="00AC30B8" w:rsidRDefault="00AC30B8">
                      <w:pPr>
                        <w:jc w:val="center"/>
                      </w:pPr>
                    </w:p>
                    <w:p w14:paraId="1F73A001" w14:textId="77777777" w:rsidR="00AC30B8" w:rsidRDefault="00AC30B8">
                      <w:pPr>
                        <w:jc w:val="center"/>
                      </w:pPr>
                    </w:p>
                    <w:p w14:paraId="1F73A002" w14:textId="77777777" w:rsidR="00AC30B8" w:rsidRDefault="00AC30B8">
                      <w:pPr>
                        <w:jc w:val="center"/>
                      </w:pPr>
                    </w:p>
                    <w:p w14:paraId="1F73A003" w14:textId="77777777" w:rsidR="00AC30B8" w:rsidRDefault="00AC30B8">
                      <w:pPr>
                        <w:jc w:val="center"/>
                      </w:pPr>
                    </w:p>
                    <w:p w14:paraId="1F73A004" w14:textId="77777777" w:rsidR="00AC30B8" w:rsidRDefault="00AC30B8">
                      <w:pPr>
                        <w:jc w:val="center"/>
                      </w:pPr>
                    </w:p>
                    <w:p w14:paraId="1F73A005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ABA" w14:textId="77777777" w:rsidR="00AC30B8" w:rsidRDefault="00AC30B8">
      <w:pPr>
        <w:suppressAutoHyphens w:val="0"/>
      </w:pPr>
    </w:p>
    <w:p w14:paraId="1F739ABB" w14:textId="77777777" w:rsidR="00AC30B8" w:rsidRDefault="00AC30B8">
      <w:pPr>
        <w:suppressAutoHyphens w:val="0"/>
      </w:pPr>
    </w:p>
    <w:p w14:paraId="1F739ABC" w14:textId="77777777" w:rsidR="00AC30B8" w:rsidRDefault="00AC30B8">
      <w:pPr>
        <w:suppressAutoHyphens w:val="0"/>
      </w:pPr>
    </w:p>
    <w:p w14:paraId="1F739ABD" w14:textId="77777777" w:rsidR="00AC30B8" w:rsidRDefault="00AC30B8">
      <w:pPr>
        <w:suppressAutoHyphens w:val="0"/>
      </w:pPr>
    </w:p>
    <w:p w14:paraId="1F739ABE" w14:textId="77777777" w:rsidR="00AC30B8" w:rsidRDefault="00AC30B8">
      <w:pPr>
        <w:suppressAutoHyphens w:val="0"/>
      </w:pPr>
    </w:p>
    <w:p w14:paraId="1F739ABF" w14:textId="77777777" w:rsidR="00AC30B8" w:rsidRDefault="00AC30B8">
      <w:pPr>
        <w:suppressAutoHyphens w:val="0"/>
      </w:pPr>
    </w:p>
    <w:p w14:paraId="1F739AC0" w14:textId="77777777" w:rsidR="00AC30B8" w:rsidRDefault="00AC30B8">
      <w:pPr>
        <w:suppressAutoHyphens w:val="0"/>
      </w:pPr>
    </w:p>
    <w:p w14:paraId="1F739AC1" w14:textId="77777777" w:rsidR="00AC30B8" w:rsidRDefault="00AC30B8">
      <w:pPr>
        <w:pStyle w:val="Standard"/>
      </w:pPr>
    </w:p>
    <w:p w14:paraId="1F739AC2" w14:textId="77777777" w:rsidR="00AC30B8" w:rsidRDefault="00AC30B8">
      <w:pPr>
        <w:pStyle w:val="Standard"/>
      </w:pPr>
    </w:p>
    <w:p w14:paraId="1F739AC3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F739AF7" wp14:editId="1F739AF8">
                <wp:simplePos x="0" y="0"/>
                <wp:positionH relativeFrom="margin">
                  <wp:align>left</wp:align>
                </wp:positionH>
                <wp:positionV relativeFrom="paragraph">
                  <wp:posOffset>176534</wp:posOffset>
                </wp:positionV>
                <wp:extent cx="3613151" cy="272418"/>
                <wp:effectExtent l="0" t="0" r="25399" b="13332"/>
                <wp:wrapNone/>
                <wp:docPr id="14175319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1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7030A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007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FFFF00"/>
                              </w:rPr>
                              <w:t>1.4 STORYTELLING - SPOZNAVANJE VSEBINE</w:t>
                            </w:r>
                          </w:p>
                          <w:p w14:paraId="1F73A008" w14:textId="77777777" w:rsidR="00AC30B8" w:rsidRDefault="00AC30B8">
                            <w:pPr>
                              <w:jc w:val="center"/>
                            </w:pPr>
                          </w:p>
                          <w:p w14:paraId="1F73A009" w14:textId="77777777" w:rsidR="00AC30B8" w:rsidRDefault="00AC30B8">
                            <w:pPr>
                              <w:jc w:val="center"/>
                            </w:pPr>
                          </w:p>
                          <w:p w14:paraId="1F73A00A" w14:textId="77777777" w:rsidR="00AC30B8" w:rsidRDefault="00AC30B8">
                            <w:pPr>
                              <w:jc w:val="center"/>
                            </w:pPr>
                          </w:p>
                          <w:p w14:paraId="1F73A00B" w14:textId="77777777" w:rsidR="00AC30B8" w:rsidRDefault="00AC30B8">
                            <w:pPr>
                              <w:jc w:val="center"/>
                            </w:pPr>
                          </w:p>
                          <w:p w14:paraId="1F73A00C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F7" id="_x0000_s1110" style="position:absolute;margin-left:0;margin-top:13.9pt;width:284.5pt;height:21.45pt;z-index:2519101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" filled="f" strokecolor="#7030a0" strokeweight=".35281mm">
                <v:textbox>
                  <w:txbxContent>
                    <w:p w14:paraId="1F73A007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FFFF00"/>
                        </w:rPr>
                        <w:t>1.4 STORYTELLING - SPOZNAVANJE VSEBINE</w:t>
                      </w:r>
                    </w:p>
                    <w:p w14:paraId="1F73A008" w14:textId="77777777" w:rsidR="00AC30B8" w:rsidRDefault="00AC30B8">
                      <w:pPr>
                        <w:jc w:val="center"/>
                      </w:pPr>
                    </w:p>
                    <w:p w14:paraId="1F73A009" w14:textId="77777777" w:rsidR="00AC30B8" w:rsidRDefault="00AC30B8">
                      <w:pPr>
                        <w:jc w:val="center"/>
                      </w:pPr>
                    </w:p>
                    <w:p w14:paraId="1F73A00A" w14:textId="77777777" w:rsidR="00AC30B8" w:rsidRDefault="00AC30B8">
                      <w:pPr>
                        <w:jc w:val="center"/>
                      </w:pPr>
                    </w:p>
                    <w:p w14:paraId="1F73A00B" w14:textId="77777777" w:rsidR="00AC30B8" w:rsidRDefault="00AC30B8">
                      <w:pPr>
                        <w:jc w:val="center"/>
                      </w:pPr>
                    </w:p>
                    <w:p w14:paraId="1F73A00C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739AC4" w14:textId="77777777" w:rsidR="00AC30B8" w:rsidRDefault="00AC30B8">
      <w:pPr>
        <w:pStyle w:val="Standard"/>
      </w:pPr>
    </w:p>
    <w:p w14:paraId="1F739AC5" w14:textId="77777777" w:rsidR="00AC30B8" w:rsidRDefault="00AC30B8">
      <w:pPr>
        <w:pStyle w:val="Standard"/>
      </w:pPr>
    </w:p>
    <w:p w14:paraId="1F739AC6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F739AF9" wp14:editId="1F739AFA">
                <wp:simplePos x="0" y="0"/>
                <wp:positionH relativeFrom="margin">
                  <wp:posOffset>420367</wp:posOffset>
                </wp:positionH>
                <wp:positionV relativeFrom="paragraph">
                  <wp:posOffset>57780</wp:posOffset>
                </wp:positionV>
                <wp:extent cx="1530348" cy="279404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4797625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48" cy="2794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73A00E" w14:textId="77777777" w:rsidR="00AC30B8" w:rsidRDefault="005640B9">
                            <w:r>
                              <w:rPr>
                                <w:shd w:val="clear" w:color="auto" w:fill="C0C0C0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39AF9" id="_x0000_s1111" type="#_x0000_t202" style="position:absolute;margin-left:33.1pt;margin-top:4.55pt;width:120.5pt;height:22pt;z-index:251912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" stroked="f">
                <v:textbox>
                  <w:txbxContent>
                    <w:p w14:paraId="1F73A00E" w14:textId="77777777" w:rsidR="00AC30B8" w:rsidRDefault="005640B9">
                      <w:r>
                        <w:rPr>
                          <w:shd w:val="clear" w:color="auto" w:fill="C0C0C0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shd w:val="clear" w:color="auto" w:fill="C0C0C0"/>
          <w:lang w:val="en-US"/>
        </w:rPr>
        <w:drawing>
          <wp:anchor distT="0" distB="0" distL="114300" distR="114300" simplePos="0" relativeHeight="251920384" behindDoc="0" locked="0" layoutInCell="1" allowOverlap="1" wp14:anchorId="1F739AFB" wp14:editId="1F739AFC">
            <wp:simplePos x="0" y="0"/>
            <wp:positionH relativeFrom="column">
              <wp:posOffset>3898907</wp:posOffset>
            </wp:positionH>
            <wp:positionV relativeFrom="paragraph">
              <wp:posOffset>1104261</wp:posOffset>
            </wp:positionV>
            <wp:extent cx="118743" cy="323853"/>
            <wp:effectExtent l="0" t="7305" r="0" b="26352"/>
            <wp:wrapTight wrapText="bothSides">
              <wp:wrapPolygon edited="0">
                <wp:start x="19879" y="3672"/>
                <wp:lineTo x="390" y="-286"/>
                <wp:lineTo x="-3016" y="7653"/>
                <wp:lineTo x="-127" y="13918"/>
                <wp:lineTo x="3886" y="14960"/>
                <wp:lineTo x="14771" y="15581"/>
                <wp:lineTo x="24500" y="13696"/>
                <wp:lineTo x="19879" y="3672"/>
              </wp:wrapPolygon>
            </wp:wrapTight>
            <wp:docPr id="304359423" name="Picture 1875402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772698">
                      <a:off x="0" y="0"/>
                      <a:ext cx="118743" cy="323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F739AFD" wp14:editId="1F739AFE">
                <wp:simplePos x="0" y="0"/>
                <wp:positionH relativeFrom="column">
                  <wp:posOffset>4227828</wp:posOffset>
                </wp:positionH>
                <wp:positionV relativeFrom="paragraph">
                  <wp:posOffset>768352</wp:posOffset>
                </wp:positionV>
                <wp:extent cx="2768602" cy="317497"/>
                <wp:effectExtent l="0" t="0" r="12698" b="25403"/>
                <wp:wrapTight wrapText="bothSides">
                  <wp:wrapPolygon edited="0">
                    <wp:start x="0" y="0"/>
                    <wp:lineTo x="0" y="22076"/>
                    <wp:lineTo x="21550" y="22076"/>
                    <wp:lineTo x="21550" y="0"/>
                    <wp:lineTo x="0" y="0"/>
                  </wp:wrapPolygon>
                </wp:wrapTight>
                <wp:docPr id="14723480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2" cy="31749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010" w14:textId="77777777" w:rsidR="00AC30B8" w:rsidRDefault="005640B9">
                            <w:r>
                              <w:t xml:space="preserve">AKTIVNOST : text box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011" w14:textId="77777777" w:rsidR="00AC30B8" w:rsidRDefault="00AC30B8">
                            <w:pPr>
                              <w:jc w:val="center"/>
                            </w:pPr>
                          </w:p>
                          <w:p w14:paraId="1F73A012" w14:textId="77777777" w:rsidR="00AC30B8" w:rsidRDefault="00AC30B8">
                            <w:pPr>
                              <w:jc w:val="center"/>
                            </w:pPr>
                          </w:p>
                          <w:p w14:paraId="1F73A013" w14:textId="77777777" w:rsidR="00AC30B8" w:rsidRDefault="00AC30B8">
                            <w:pPr>
                              <w:jc w:val="center"/>
                            </w:pPr>
                          </w:p>
                          <w:p w14:paraId="1F73A014" w14:textId="77777777" w:rsidR="00AC30B8" w:rsidRDefault="00AC30B8">
                            <w:pPr>
                              <w:jc w:val="center"/>
                            </w:pPr>
                          </w:p>
                          <w:p w14:paraId="1F73A015" w14:textId="77777777" w:rsidR="00AC30B8" w:rsidRDefault="00AC30B8">
                            <w:pPr>
                              <w:jc w:val="center"/>
                            </w:pPr>
                          </w:p>
                          <w:p w14:paraId="1F73A016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AFD" id="_x0000_s1112" style="position:absolute;margin-left:332.9pt;margin-top:60.5pt;width:218pt;height:2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" filled="f" strokeweight=".35281mm">
                <v:textbox>
                  <w:txbxContent>
                    <w:p w14:paraId="1F73A010" w14:textId="77777777" w:rsidR="00AC30B8" w:rsidRDefault="005640B9">
                      <w:r>
                        <w:t xml:space="preserve">AKTIVNOST : text box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011" w14:textId="77777777" w:rsidR="00AC30B8" w:rsidRDefault="00AC30B8">
                      <w:pPr>
                        <w:jc w:val="center"/>
                      </w:pPr>
                    </w:p>
                    <w:p w14:paraId="1F73A012" w14:textId="77777777" w:rsidR="00AC30B8" w:rsidRDefault="00AC30B8">
                      <w:pPr>
                        <w:jc w:val="center"/>
                      </w:pPr>
                    </w:p>
                    <w:p w14:paraId="1F73A013" w14:textId="77777777" w:rsidR="00AC30B8" w:rsidRDefault="00AC30B8">
                      <w:pPr>
                        <w:jc w:val="center"/>
                      </w:pPr>
                    </w:p>
                    <w:p w14:paraId="1F73A014" w14:textId="77777777" w:rsidR="00AC30B8" w:rsidRDefault="00AC30B8">
                      <w:pPr>
                        <w:jc w:val="center"/>
                      </w:pPr>
                    </w:p>
                    <w:p w14:paraId="1F73A015" w14:textId="77777777" w:rsidR="00AC30B8" w:rsidRDefault="00AC30B8">
                      <w:pPr>
                        <w:jc w:val="center"/>
                      </w:pPr>
                    </w:p>
                    <w:p w14:paraId="1F73A016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hd w:val="clear" w:color="auto" w:fill="C0C0C0"/>
          <w:lang w:val="en-US"/>
        </w:rPr>
        <w:drawing>
          <wp:anchor distT="0" distB="0" distL="114300" distR="114300" simplePos="0" relativeHeight="251918336" behindDoc="0" locked="0" layoutInCell="1" allowOverlap="1" wp14:anchorId="1F739AFF" wp14:editId="1F739B00">
            <wp:simplePos x="0" y="0"/>
            <wp:positionH relativeFrom="column">
              <wp:posOffset>3928112</wp:posOffset>
            </wp:positionH>
            <wp:positionV relativeFrom="paragraph">
              <wp:posOffset>735959</wp:posOffset>
            </wp:positionV>
            <wp:extent cx="118743" cy="323853"/>
            <wp:effectExtent l="0" t="7305" r="0" b="26352"/>
            <wp:wrapTight wrapText="bothSides">
              <wp:wrapPolygon edited="0">
                <wp:start x="19879" y="3672"/>
                <wp:lineTo x="390" y="-286"/>
                <wp:lineTo x="-3016" y="7653"/>
                <wp:lineTo x="-127" y="13918"/>
                <wp:lineTo x="3886" y="14960"/>
                <wp:lineTo x="14771" y="15581"/>
                <wp:lineTo x="24500" y="13696"/>
                <wp:lineTo x="19879" y="3672"/>
              </wp:wrapPolygon>
            </wp:wrapTight>
            <wp:docPr id="1494511492" name="Picture 13064836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772698">
                      <a:off x="0" y="0"/>
                      <a:ext cx="118743" cy="323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F739B01" wp14:editId="1F739B02">
                <wp:simplePos x="0" y="0"/>
                <wp:positionH relativeFrom="column">
                  <wp:posOffset>4227828</wp:posOffset>
                </wp:positionH>
                <wp:positionV relativeFrom="paragraph">
                  <wp:posOffset>400050</wp:posOffset>
                </wp:positionV>
                <wp:extent cx="2768602" cy="317497"/>
                <wp:effectExtent l="0" t="0" r="12698" b="25403"/>
                <wp:wrapTight wrapText="bothSides">
                  <wp:wrapPolygon edited="0">
                    <wp:start x="0" y="0"/>
                    <wp:lineTo x="0" y="22076"/>
                    <wp:lineTo x="21550" y="22076"/>
                    <wp:lineTo x="21550" y="0"/>
                    <wp:lineTo x="0" y="0"/>
                  </wp:wrapPolygon>
                </wp:wrapTight>
                <wp:docPr id="6209830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2" cy="31749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018" w14:textId="77777777" w:rsidR="00AC30B8" w:rsidRDefault="005640B9">
                            <w:r>
                              <w:t xml:space="preserve">AKTIVNOST: text box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019" w14:textId="77777777" w:rsidR="00AC30B8" w:rsidRDefault="00AC30B8">
                            <w:pPr>
                              <w:jc w:val="center"/>
                            </w:pPr>
                          </w:p>
                          <w:p w14:paraId="1F73A01A" w14:textId="77777777" w:rsidR="00AC30B8" w:rsidRDefault="00AC30B8">
                            <w:pPr>
                              <w:jc w:val="center"/>
                            </w:pPr>
                          </w:p>
                          <w:p w14:paraId="1F73A01B" w14:textId="77777777" w:rsidR="00AC30B8" w:rsidRDefault="00AC30B8">
                            <w:pPr>
                              <w:jc w:val="center"/>
                            </w:pPr>
                          </w:p>
                          <w:p w14:paraId="1F73A01C" w14:textId="77777777" w:rsidR="00AC30B8" w:rsidRDefault="00AC30B8">
                            <w:pPr>
                              <w:jc w:val="center"/>
                            </w:pPr>
                          </w:p>
                          <w:p w14:paraId="1F73A01D" w14:textId="77777777" w:rsidR="00AC30B8" w:rsidRDefault="00AC30B8">
                            <w:pPr>
                              <w:jc w:val="center"/>
                            </w:pPr>
                          </w:p>
                          <w:p w14:paraId="1F73A01E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01" id="_x0000_s1113" style="position:absolute;margin-left:332.9pt;margin-top:31.5pt;width:218pt;height:2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" filled="f" strokeweight=".35281mm">
                <v:textbox>
                  <w:txbxContent>
                    <w:p w14:paraId="1F73A018" w14:textId="77777777" w:rsidR="00AC30B8" w:rsidRDefault="005640B9">
                      <w:r>
                        <w:t xml:space="preserve">AKTIVNOST: text box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019" w14:textId="77777777" w:rsidR="00AC30B8" w:rsidRDefault="00AC30B8">
                      <w:pPr>
                        <w:jc w:val="center"/>
                      </w:pPr>
                    </w:p>
                    <w:p w14:paraId="1F73A01A" w14:textId="77777777" w:rsidR="00AC30B8" w:rsidRDefault="00AC30B8">
                      <w:pPr>
                        <w:jc w:val="center"/>
                      </w:pPr>
                    </w:p>
                    <w:p w14:paraId="1F73A01B" w14:textId="77777777" w:rsidR="00AC30B8" w:rsidRDefault="00AC30B8">
                      <w:pPr>
                        <w:jc w:val="center"/>
                      </w:pPr>
                    </w:p>
                    <w:p w14:paraId="1F73A01C" w14:textId="77777777" w:rsidR="00AC30B8" w:rsidRDefault="00AC30B8">
                      <w:pPr>
                        <w:jc w:val="center"/>
                      </w:pPr>
                    </w:p>
                    <w:p w14:paraId="1F73A01D" w14:textId="77777777" w:rsidR="00AC30B8" w:rsidRDefault="00AC30B8">
                      <w:pPr>
                        <w:jc w:val="center"/>
                      </w:pPr>
                    </w:p>
                    <w:p w14:paraId="1F73A01E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hd w:val="clear" w:color="auto" w:fill="C0C0C0"/>
          <w:lang w:val="en-US"/>
        </w:rPr>
        <w:drawing>
          <wp:anchor distT="0" distB="0" distL="114300" distR="114300" simplePos="0" relativeHeight="251916288" behindDoc="0" locked="0" layoutInCell="1" allowOverlap="1" wp14:anchorId="1F739B03" wp14:editId="1F739B04">
            <wp:simplePos x="0" y="0"/>
            <wp:positionH relativeFrom="column">
              <wp:posOffset>3981459</wp:posOffset>
            </wp:positionH>
            <wp:positionV relativeFrom="paragraph">
              <wp:posOffset>367667</wp:posOffset>
            </wp:positionV>
            <wp:extent cx="118743" cy="323853"/>
            <wp:effectExtent l="0" t="7305" r="0" b="26352"/>
            <wp:wrapTight wrapText="bothSides">
              <wp:wrapPolygon edited="0">
                <wp:start x="19879" y="3672"/>
                <wp:lineTo x="390" y="-286"/>
                <wp:lineTo x="-3016" y="7653"/>
                <wp:lineTo x="-127" y="13918"/>
                <wp:lineTo x="3886" y="14960"/>
                <wp:lineTo x="14771" y="15581"/>
                <wp:lineTo x="24500" y="13696"/>
                <wp:lineTo x="19879" y="3672"/>
              </wp:wrapPolygon>
            </wp:wrapTight>
            <wp:docPr id="1935871401" name="Picture 4665089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772698">
                      <a:off x="0" y="0"/>
                      <a:ext cx="118743" cy="323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F739B05" wp14:editId="1F739B06">
                <wp:simplePos x="0" y="0"/>
                <wp:positionH relativeFrom="column">
                  <wp:posOffset>424181</wp:posOffset>
                </wp:positionH>
                <wp:positionV relativeFrom="paragraph">
                  <wp:posOffset>1079504</wp:posOffset>
                </wp:positionV>
                <wp:extent cx="3270251" cy="311152"/>
                <wp:effectExtent l="0" t="0" r="25399" b="12698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18351552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1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020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funkcionalno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dajanje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navodil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slike</w:t>
                            </w:r>
                            <w:proofErr w:type="spellEnd"/>
                          </w:p>
                          <w:p w14:paraId="1F73A021" w14:textId="77777777" w:rsidR="00AC30B8" w:rsidRDefault="00AC30B8">
                            <w:pPr>
                              <w:jc w:val="center"/>
                            </w:pPr>
                          </w:p>
                          <w:p w14:paraId="1F73A022" w14:textId="77777777" w:rsidR="00AC30B8" w:rsidRDefault="00AC30B8">
                            <w:pPr>
                              <w:jc w:val="center"/>
                            </w:pPr>
                          </w:p>
                          <w:p w14:paraId="1F73A023" w14:textId="77777777" w:rsidR="00AC30B8" w:rsidRDefault="00AC30B8">
                            <w:pPr>
                              <w:jc w:val="center"/>
                            </w:pPr>
                          </w:p>
                          <w:p w14:paraId="1F73A024" w14:textId="77777777" w:rsidR="00AC30B8" w:rsidRDefault="00AC30B8">
                            <w:pPr>
                              <w:jc w:val="center"/>
                            </w:pPr>
                          </w:p>
                          <w:p w14:paraId="1F73A025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05" id="_x0000_s1114" style="position:absolute;margin-left:33.4pt;margin-top:85pt;width:257.5pt;height:24.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" filled="f" strokecolor="#c00000" strokeweight=".35281mm">
                <v:textbox>
                  <w:txbxContent>
                    <w:p w14:paraId="1F73A020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funkcionalno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dajanje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navodil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slike</w:t>
                      </w:r>
                      <w:proofErr w:type="spellEnd"/>
                    </w:p>
                    <w:p w14:paraId="1F73A021" w14:textId="77777777" w:rsidR="00AC30B8" w:rsidRDefault="00AC30B8">
                      <w:pPr>
                        <w:jc w:val="center"/>
                      </w:pPr>
                    </w:p>
                    <w:p w14:paraId="1F73A022" w14:textId="77777777" w:rsidR="00AC30B8" w:rsidRDefault="00AC30B8">
                      <w:pPr>
                        <w:jc w:val="center"/>
                      </w:pPr>
                    </w:p>
                    <w:p w14:paraId="1F73A023" w14:textId="77777777" w:rsidR="00AC30B8" w:rsidRDefault="00AC30B8">
                      <w:pPr>
                        <w:jc w:val="center"/>
                      </w:pPr>
                    </w:p>
                    <w:p w14:paraId="1F73A024" w14:textId="77777777" w:rsidR="00AC30B8" w:rsidRDefault="00AC30B8">
                      <w:pPr>
                        <w:jc w:val="center"/>
                      </w:pPr>
                    </w:p>
                    <w:p w14:paraId="1F73A025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F739B07" wp14:editId="1F739B08">
                <wp:simplePos x="0" y="0"/>
                <wp:positionH relativeFrom="column">
                  <wp:posOffset>417825</wp:posOffset>
                </wp:positionH>
                <wp:positionV relativeFrom="paragraph">
                  <wp:posOffset>698501</wp:posOffset>
                </wp:positionV>
                <wp:extent cx="3321045" cy="330198"/>
                <wp:effectExtent l="0" t="0" r="12705" b="12702"/>
                <wp:wrapTight wrapText="bothSides">
                  <wp:wrapPolygon edited="0">
                    <wp:start x="0" y="0"/>
                    <wp:lineTo x="0" y="21225"/>
                    <wp:lineTo x="21563" y="21225"/>
                    <wp:lineTo x="21563" y="0"/>
                    <wp:lineTo x="0" y="0"/>
                  </wp:wrapPolygon>
                </wp:wrapTight>
                <wp:docPr id="11629599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45" cy="33019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027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selektivno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prepoznavanje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detajlov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sliki</w:t>
                            </w:r>
                            <w:proofErr w:type="spellEnd"/>
                          </w:p>
                          <w:p w14:paraId="1F73A028" w14:textId="77777777" w:rsidR="00AC30B8" w:rsidRDefault="00AC30B8">
                            <w:pPr>
                              <w:jc w:val="center"/>
                            </w:pPr>
                          </w:p>
                          <w:p w14:paraId="1F73A029" w14:textId="77777777" w:rsidR="00AC30B8" w:rsidRDefault="00AC30B8">
                            <w:pPr>
                              <w:jc w:val="center"/>
                            </w:pPr>
                          </w:p>
                          <w:p w14:paraId="1F73A02A" w14:textId="77777777" w:rsidR="00AC30B8" w:rsidRDefault="00AC30B8">
                            <w:pPr>
                              <w:jc w:val="center"/>
                            </w:pPr>
                          </w:p>
                          <w:p w14:paraId="1F73A02B" w14:textId="77777777" w:rsidR="00AC30B8" w:rsidRDefault="00AC30B8">
                            <w:pPr>
                              <w:jc w:val="center"/>
                            </w:pPr>
                          </w:p>
                          <w:p w14:paraId="1F73A02C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07" id="_x0000_s1115" style="position:absolute;margin-left:32.9pt;margin-top:55pt;width:261.5pt;height:26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" filled="f" strokecolor="#c00000" strokeweight=".35281mm">
                <v:textbox>
                  <w:txbxContent>
                    <w:p w14:paraId="1F73A027" w14:textId="77777777" w:rsidR="00AC30B8" w:rsidRDefault="005640B9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selektivno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prepoznavanje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detajlov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sliki</w:t>
                      </w:r>
                      <w:proofErr w:type="spellEnd"/>
                    </w:p>
                    <w:p w14:paraId="1F73A028" w14:textId="77777777" w:rsidR="00AC30B8" w:rsidRDefault="00AC30B8">
                      <w:pPr>
                        <w:jc w:val="center"/>
                      </w:pPr>
                    </w:p>
                    <w:p w14:paraId="1F73A029" w14:textId="77777777" w:rsidR="00AC30B8" w:rsidRDefault="00AC30B8">
                      <w:pPr>
                        <w:jc w:val="center"/>
                      </w:pPr>
                    </w:p>
                    <w:p w14:paraId="1F73A02A" w14:textId="77777777" w:rsidR="00AC30B8" w:rsidRDefault="00AC30B8">
                      <w:pPr>
                        <w:jc w:val="center"/>
                      </w:pPr>
                    </w:p>
                    <w:p w14:paraId="1F73A02B" w14:textId="77777777" w:rsidR="00AC30B8" w:rsidRDefault="00AC30B8">
                      <w:pPr>
                        <w:jc w:val="center"/>
                      </w:pPr>
                    </w:p>
                    <w:p w14:paraId="1F73A02C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F739B09" wp14:editId="1F739B0A">
                <wp:simplePos x="0" y="0"/>
                <wp:positionH relativeFrom="column">
                  <wp:posOffset>405134</wp:posOffset>
                </wp:positionH>
                <wp:positionV relativeFrom="paragraph">
                  <wp:posOffset>342900</wp:posOffset>
                </wp:positionV>
                <wp:extent cx="3295653" cy="311152"/>
                <wp:effectExtent l="0" t="0" r="19047" b="12698"/>
                <wp:wrapTight wrapText="bothSides">
                  <wp:wrapPolygon edited="0">
                    <wp:start x="0" y="0"/>
                    <wp:lineTo x="0" y="21159"/>
                    <wp:lineTo x="21600" y="21159"/>
                    <wp:lineTo x="21600" y="0"/>
                    <wp:lineTo x="0" y="0"/>
                  </wp:wrapPolygon>
                </wp:wrapTight>
                <wp:docPr id="15586251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3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02E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globalno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prepoznavanje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sporočila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ilustraciji</w:t>
                            </w:r>
                            <w:proofErr w:type="spellEnd"/>
                          </w:p>
                          <w:p w14:paraId="1F73A02F" w14:textId="77777777" w:rsidR="00AC30B8" w:rsidRDefault="00AC30B8">
                            <w:pPr>
                              <w:jc w:val="center"/>
                            </w:pPr>
                          </w:p>
                          <w:p w14:paraId="1F73A030" w14:textId="77777777" w:rsidR="00AC30B8" w:rsidRDefault="00AC30B8">
                            <w:pPr>
                              <w:jc w:val="center"/>
                            </w:pPr>
                          </w:p>
                          <w:p w14:paraId="1F73A031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09" id="_x0000_s1116" style="position:absolute;margin-left:31.9pt;margin-top:27pt;width:259.5pt;height:24.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" filled="f" strokecolor="#c00000" strokeweight=".35281mm">
                <v:textbox>
                  <w:txbxContent>
                    <w:p w14:paraId="1F73A02E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globalno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prepoznavanje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sporočila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ilustraciji</w:t>
                      </w:r>
                      <w:proofErr w:type="spellEnd"/>
                    </w:p>
                    <w:p w14:paraId="1F73A02F" w14:textId="77777777" w:rsidR="00AC30B8" w:rsidRDefault="00AC30B8">
                      <w:pPr>
                        <w:jc w:val="center"/>
                      </w:pPr>
                    </w:p>
                    <w:p w14:paraId="1F73A030" w14:textId="77777777" w:rsidR="00AC30B8" w:rsidRDefault="00AC30B8">
                      <w:pPr>
                        <w:jc w:val="center"/>
                      </w:pPr>
                    </w:p>
                    <w:p w14:paraId="1F73A031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AC7" w14:textId="77777777" w:rsidR="00AC30B8" w:rsidRDefault="00AC30B8">
      <w:pPr>
        <w:pStyle w:val="Standard"/>
      </w:pPr>
    </w:p>
    <w:p w14:paraId="1F739AC8" w14:textId="77777777" w:rsidR="00AC30B8" w:rsidRDefault="00AC30B8">
      <w:pPr>
        <w:pStyle w:val="Standard"/>
      </w:pPr>
    </w:p>
    <w:p w14:paraId="1F739AC9" w14:textId="77777777" w:rsidR="00AC30B8" w:rsidRDefault="00AC30B8">
      <w:pPr>
        <w:pStyle w:val="Standard"/>
      </w:pPr>
    </w:p>
    <w:p w14:paraId="1F739ACA" w14:textId="77777777" w:rsidR="00AC30B8" w:rsidRDefault="00AC30B8">
      <w:pPr>
        <w:pStyle w:val="Standard"/>
      </w:pPr>
    </w:p>
    <w:p w14:paraId="1F739ACB" w14:textId="77777777" w:rsidR="00AC30B8" w:rsidRDefault="00AC30B8">
      <w:pPr>
        <w:pStyle w:val="Standard"/>
      </w:pPr>
    </w:p>
    <w:p w14:paraId="1F739ACC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F739B0B" wp14:editId="1F739B0C">
                <wp:simplePos x="0" y="0"/>
                <wp:positionH relativeFrom="column">
                  <wp:posOffset>4232913</wp:posOffset>
                </wp:positionH>
                <wp:positionV relativeFrom="paragraph">
                  <wp:posOffset>85725</wp:posOffset>
                </wp:positionV>
                <wp:extent cx="2749545" cy="317497"/>
                <wp:effectExtent l="0" t="0" r="12705" b="25403"/>
                <wp:wrapTight wrapText="bothSides">
                  <wp:wrapPolygon edited="0">
                    <wp:start x="0" y="0"/>
                    <wp:lineTo x="0" y="22076"/>
                    <wp:lineTo x="21555" y="22076"/>
                    <wp:lineTo x="21555" y="0"/>
                    <wp:lineTo x="0" y="0"/>
                  </wp:wrapPolygon>
                </wp:wrapTight>
                <wp:docPr id="809866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9545" cy="31749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033" w14:textId="77777777" w:rsidR="00AC30B8" w:rsidRDefault="005640B9">
                            <w:r>
                              <w:t xml:space="preserve">AKTIVNOST: text box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034" w14:textId="77777777" w:rsidR="00AC30B8" w:rsidRDefault="00AC30B8">
                            <w:pPr>
                              <w:jc w:val="center"/>
                            </w:pPr>
                          </w:p>
                          <w:p w14:paraId="1F73A035" w14:textId="77777777" w:rsidR="00AC30B8" w:rsidRDefault="00AC30B8">
                            <w:pPr>
                              <w:jc w:val="center"/>
                            </w:pPr>
                          </w:p>
                          <w:p w14:paraId="1F73A036" w14:textId="77777777" w:rsidR="00AC30B8" w:rsidRDefault="00AC30B8">
                            <w:pPr>
                              <w:jc w:val="center"/>
                            </w:pPr>
                          </w:p>
                          <w:p w14:paraId="1F73A037" w14:textId="77777777" w:rsidR="00AC30B8" w:rsidRDefault="00AC30B8">
                            <w:pPr>
                              <w:jc w:val="center"/>
                            </w:pPr>
                          </w:p>
                          <w:p w14:paraId="1F73A038" w14:textId="77777777" w:rsidR="00AC30B8" w:rsidRDefault="00AC30B8">
                            <w:pPr>
                              <w:jc w:val="center"/>
                            </w:pPr>
                          </w:p>
                          <w:p w14:paraId="1F73A039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0B" id="_x0000_s1117" style="position:absolute;margin-left:333.3pt;margin-top:6.75pt;width:216.5pt;height:2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" filled="f" strokeweight=".35281mm">
                <v:textbox>
                  <w:txbxContent>
                    <w:p w14:paraId="1F73A033" w14:textId="77777777" w:rsidR="00AC30B8" w:rsidRDefault="005640B9">
                      <w:r>
                        <w:t xml:space="preserve">AKTIVNOST: text box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034" w14:textId="77777777" w:rsidR="00AC30B8" w:rsidRDefault="00AC30B8">
                      <w:pPr>
                        <w:jc w:val="center"/>
                      </w:pPr>
                    </w:p>
                    <w:p w14:paraId="1F73A035" w14:textId="77777777" w:rsidR="00AC30B8" w:rsidRDefault="00AC30B8">
                      <w:pPr>
                        <w:jc w:val="center"/>
                      </w:pPr>
                    </w:p>
                    <w:p w14:paraId="1F73A036" w14:textId="77777777" w:rsidR="00AC30B8" w:rsidRDefault="00AC30B8">
                      <w:pPr>
                        <w:jc w:val="center"/>
                      </w:pPr>
                    </w:p>
                    <w:p w14:paraId="1F73A037" w14:textId="77777777" w:rsidR="00AC30B8" w:rsidRDefault="00AC30B8">
                      <w:pPr>
                        <w:jc w:val="center"/>
                      </w:pPr>
                    </w:p>
                    <w:p w14:paraId="1F73A038" w14:textId="77777777" w:rsidR="00AC30B8" w:rsidRDefault="00AC30B8">
                      <w:pPr>
                        <w:jc w:val="center"/>
                      </w:pPr>
                    </w:p>
                    <w:p w14:paraId="1F73A039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ACD" w14:textId="77777777" w:rsidR="00AC30B8" w:rsidRDefault="00AC30B8">
      <w:pPr>
        <w:pStyle w:val="Standard"/>
      </w:pPr>
    </w:p>
    <w:p w14:paraId="1F739ACE" w14:textId="77777777" w:rsidR="00AC30B8" w:rsidRDefault="00AC30B8">
      <w:pPr>
        <w:pStyle w:val="Standard"/>
      </w:pPr>
    </w:p>
    <w:p w14:paraId="1F739ACF" w14:textId="77777777" w:rsidR="00AC30B8" w:rsidRDefault="00AC30B8">
      <w:pPr>
        <w:pStyle w:val="Standard"/>
      </w:pPr>
    </w:p>
    <w:p w14:paraId="1F739AD0" w14:textId="77777777" w:rsidR="00AC30B8" w:rsidRDefault="00AC30B8">
      <w:pPr>
        <w:pStyle w:val="Standard"/>
      </w:pPr>
    </w:p>
    <w:p w14:paraId="1F739AD1" w14:textId="77777777" w:rsidR="00AC30B8" w:rsidRDefault="00AC30B8">
      <w:pPr>
        <w:pStyle w:val="Standard"/>
      </w:pPr>
    </w:p>
    <w:p w14:paraId="1F739AD2" w14:textId="77777777" w:rsidR="00AC30B8" w:rsidRDefault="00AC30B8">
      <w:pPr>
        <w:pageBreakBefore/>
        <w:suppressAutoHyphens w:val="0"/>
      </w:pPr>
    </w:p>
    <w:p w14:paraId="1F739AD3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F739B0D" wp14:editId="1F739B0E">
                <wp:simplePos x="0" y="0"/>
                <wp:positionH relativeFrom="column">
                  <wp:posOffset>35561</wp:posOffset>
                </wp:positionH>
                <wp:positionV relativeFrom="paragraph">
                  <wp:posOffset>6345</wp:posOffset>
                </wp:positionV>
                <wp:extent cx="2495553" cy="272418"/>
                <wp:effectExtent l="0" t="0" r="19047" b="13332"/>
                <wp:wrapNone/>
                <wp:docPr id="13524734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3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7030A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03B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00FF00"/>
                              </w:rPr>
                              <w:t>1.5. STORYTELLING - JEZIK</w:t>
                            </w:r>
                          </w:p>
                          <w:p w14:paraId="1F73A03C" w14:textId="77777777" w:rsidR="00AC30B8" w:rsidRDefault="00AC30B8">
                            <w:pPr>
                              <w:jc w:val="center"/>
                            </w:pPr>
                          </w:p>
                          <w:p w14:paraId="1F73A03D" w14:textId="77777777" w:rsidR="00AC30B8" w:rsidRDefault="00AC30B8">
                            <w:pPr>
                              <w:jc w:val="center"/>
                            </w:pPr>
                          </w:p>
                          <w:p w14:paraId="1F73A03E" w14:textId="77777777" w:rsidR="00AC30B8" w:rsidRDefault="00AC30B8">
                            <w:pPr>
                              <w:jc w:val="center"/>
                            </w:pPr>
                          </w:p>
                          <w:p w14:paraId="1F73A03F" w14:textId="77777777" w:rsidR="00AC30B8" w:rsidRDefault="00AC30B8">
                            <w:pPr>
                              <w:jc w:val="center"/>
                            </w:pPr>
                          </w:p>
                          <w:p w14:paraId="1F73A040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0D" id="_x0000_s1118" style="position:absolute;margin-left:2.8pt;margin-top:.5pt;width:196.5pt;height:21.4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" filled="f" strokecolor="#7030a0" strokeweight=".35281mm">
                <v:textbox>
                  <w:txbxContent>
                    <w:p w14:paraId="1F73A03B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00FF00"/>
                        </w:rPr>
                        <w:t>1.5. STORYTELLING - JEZIK</w:t>
                      </w:r>
                    </w:p>
                    <w:p w14:paraId="1F73A03C" w14:textId="77777777" w:rsidR="00AC30B8" w:rsidRDefault="00AC30B8">
                      <w:pPr>
                        <w:jc w:val="center"/>
                      </w:pPr>
                    </w:p>
                    <w:p w14:paraId="1F73A03D" w14:textId="77777777" w:rsidR="00AC30B8" w:rsidRDefault="00AC30B8">
                      <w:pPr>
                        <w:jc w:val="center"/>
                      </w:pPr>
                    </w:p>
                    <w:p w14:paraId="1F73A03E" w14:textId="77777777" w:rsidR="00AC30B8" w:rsidRDefault="00AC30B8">
                      <w:pPr>
                        <w:jc w:val="center"/>
                      </w:pPr>
                    </w:p>
                    <w:p w14:paraId="1F73A03F" w14:textId="77777777" w:rsidR="00AC30B8" w:rsidRDefault="00AC30B8">
                      <w:pPr>
                        <w:jc w:val="center"/>
                      </w:pPr>
                    </w:p>
                    <w:p w14:paraId="1F73A040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F739AD4" w14:textId="77777777" w:rsidR="00AC30B8" w:rsidRDefault="00AC30B8">
      <w:pPr>
        <w:pStyle w:val="Standard"/>
      </w:pPr>
    </w:p>
    <w:p w14:paraId="1F739AD5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F739B0F" wp14:editId="1F739B10">
                <wp:simplePos x="0" y="0"/>
                <wp:positionH relativeFrom="margin">
                  <wp:posOffset>2305046</wp:posOffset>
                </wp:positionH>
                <wp:positionV relativeFrom="paragraph">
                  <wp:posOffset>145417</wp:posOffset>
                </wp:positionV>
                <wp:extent cx="1530348" cy="279404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55569623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48" cy="2794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73A042" w14:textId="77777777" w:rsidR="00AC30B8" w:rsidRDefault="005640B9">
                            <w:r>
                              <w:rPr>
                                <w:shd w:val="clear" w:color="auto" w:fill="C0C0C0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39B0F" id="_x0000_s1119" type="#_x0000_t202" style="position:absolute;margin-left:181.5pt;margin-top:11.45pt;width:120.5pt;height:22pt;z-index:251925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" stroked="f">
                <v:textbox>
                  <w:txbxContent>
                    <w:p w14:paraId="1F73A042" w14:textId="77777777" w:rsidR="00AC30B8" w:rsidRDefault="005640B9">
                      <w:r>
                        <w:rPr>
                          <w:shd w:val="clear" w:color="auto" w:fill="C0C0C0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F739B11" wp14:editId="1F739B12">
                <wp:simplePos x="0" y="0"/>
                <wp:positionH relativeFrom="margin">
                  <wp:posOffset>-63495</wp:posOffset>
                </wp:positionH>
                <wp:positionV relativeFrom="paragraph">
                  <wp:posOffset>126360</wp:posOffset>
                </wp:positionV>
                <wp:extent cx="2216148" cy="272418"/>
                <wp:effectExtent l="0" t="0" r="12702" b="13332"/>
                <wp:wrapNone/>
                <wp:docPr id="6790590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48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FFFF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044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FFFF00"/>
                              </w:rPr>
                              <w:t>1.5.1. POSLUŠANJE</w:t>
                            </w:r>
                          </w:p>
                          <w:p w14:paraId="1F73A045" w14:textId="77777777" w:rsidR="00AC30B8" w:rsidRDefault="00AC30B8">
                            <w:pPr>
                              <w:jc w:val="center"/>
                            </w:pPr>
                          </w:p>
                          <w:p w14:paraId="1F73A046" w14:textId="77777777" w:rsidR="00AC30B8" w:rsidRDefault="00AC30B8">
                            <w:pPr>
                              <w:jc w:val="center"/>
                            </w:pPr>
                          </w:p>
                          <w:p w14:paraId="1F73A047" w14:textId="77777777" w:rsidR="00AC30B8" w:rsidRDefault="00AC30B8">
                            <w:pPr>
                              <w:jc w:val="center"/>
                            </w:pPr>
                          </w:p>
                          <w:p w14:paraId="1F73A048" w14:textId="77777777" w:rsidR="00AC30B8" w:rsidRDefault="00AC30B8">
                            <w:pPr>
                              <w:jc w:val="center"/>
                            </w:pPr>
                          </w:p>
                          <w:p w14:paraId="1F73A049" w14:textId="77777777" w:rsidR="00AC30B8" w:rsidRDefault="005640B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11" id="_x0000_s1120" style="position:absolute;margin-left:-5pt;margin-top:9.95pt;width:174.5pt;height:21.45pt;z-index:251924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" filled="f" strokecolor="yellow" strokeweight=".35281mm">
                <v:textbox>
                  <w:txbxContent>
                    <w:p w14:paraId="1F73A044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FFFF00"/>
                        </w:rPr>
                        <w:t>1.5.1. POSLUŠANJE</w:t>
                      </w:r>
                    </w:p>
                    <w:p w14:paraId="1F73A045" w14:textId="77777777" w:rsidR="00AC30B8" w:rsidRDefault="00AC30B8">
                      <w:pPr>
                        <w:jc w:val="center"/>
                      </w:pPr>
                    </w:p>
                    <w:p w14:paraId="1F73A046" w14:textId="77777777" w:rsidR="00AC30B8" w:rsidRDefault="00AC30B8">
                      <w:pPr>
                        <w:jc w:val="center"/>
                      </w:pPr>
                    </w:p>
                    <w:p w14:paraId="1F73A047" w14:textId="77777777" w:rsidR="00AC30B8" w:rsidRDefault="00AC30B8">
                      <w:pPr>
                        <w:jc w:val="center"/>
                      </w:pPr>
                    </w:p>
                    <w:p w14:paraId="1F73A048" w14:textId="77777777" w:rsidR="00AC30B8" w:rsidRDefault="00AC30B8">
                      <w:pPr>
                        <w:jc w:val="center"/>
                      </w:pPr>
                    </w:p>
                    <w:p w14:paraId="1F73A049" w14:textId="77777777" w:rsidR="00AC30B8" w:rsidRDefault="005640B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739AD6" w14:textId="77777777" w:rsidR="00AC30B8" w:rsidRDefault="00AC30B8">
      <w:pPr>
        <w:pStyle w:val="Standard"/>
      </w:pPr>
    </w:p>
    <w:p w14:paraId="1F739AD7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F739B13" wp14:editId="1F739B14">
                <wp:simplePos x="0" y="0"/>
                <wp:positionH relativeFrom="column">
                  <wp:posOffset>6112507</wp:posOffset>
                </wp:positionH>
                <wp:positionV relativeFrom="paragraph">
                  <wp:posOffset>137160</wp:posOffset>
                </wp:positionV>
                <wp:extent cx="2768602" cy="317497"/>
                <wp:effectExtent l="0" t="0" r="12698" b="25403"/>
                <wp:wrapTight wrapText="bothSides">
                  <wp:wrapPolygon edited="0">
                    <wp:start x="0" y="0"/>
                    <wp:lineTo x="0" y="22076"/>
                    <wp:lineTo x="21550" y="22076"/>
                    <wp:lineTo x="21550" y="0"/>
                    <wp:lineTo x="0" y="0"/>
                  </wp:wrapPolygon>
                </wp:wrapTight>
                <wp:docPr id="264030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2" cy="31749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04B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IDEJA ZGODBE: text box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04C" w14:textId="77777777" w:rsidR="00AC30B8" w:rsidRDefault="00AC30B8">
                            <w:pPr>
                              <w:jc w:val="center"/>
                            </w:pPr>
                          </w:p>
                          <w:p w14:paraId="1F73A04D" w14:textId="77777777" w:rsidR="00AC30B8" w:rsidRDefault="00AC30B8">
                            <w:pPr>
                              <w:jc w:val="center"/>
                            </w:pPr>
                          </w:p>
                          <w:p w14:paraId="1F73A04E" w14:textId="77777777" w:rsidR="00AC30B8" w:rsidRDefault="00AC30B8">
                            <w:pPr>
                              <w:jc w:val="center"/>
                            </w:pPr>
                          </w:p>
                          <w:p w14:paraId="1F73A04F" w14:textId="77777777" w:rsidR="00AC30B8" w:rsidRDefault="00AC30B8">
                            <w:pPr>
                              <w:jc w:val="center"/>
                            </w:pPr>
                          </w:p>
                          <w:p w14:paraId="1F73A050" w14:textId="77777777" w:rsidR="00AC30B8" w:rsidRDefault="00AC30B8">
                            <w:pPr>
                              <w:jc w:val="center"/>
                            </w:pPr>
                          </w:p>
                          <w:p w14:paraId="1F73A051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13" id="_x0000_s1121" style="position:absolute;margin-left:481.3pt;margin-top:10.8pt;width:218pt;height:2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" filled="f" strokeweight=".35281mm">
                <v:textbox>
                  <w:txbxContent>
                    <w:p w14:paraId="1F73A04B" w14:textId="77777777" w:rsidR="00AC30B8" w:rsidRDefault="005640B9">
                      <w:pPr>
                        <w:jc w:val="center"/>
                      </w:pPr>
                      <w:r>
                        <w:t xml:space="preserve">IDEJA ZGODBE: text box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04C" w14:textId="77777777" w:rsidR="00AC30B8" w:rsidRDefault="00AC30B8">
                      <w:pPr>
                        <w:jc w:val="center"/>
                      </w:pPr>
                    </w:p>
                    <w:p w14:paraId="1F73A04D" w14:textId="77777777" w:rsidR="00AC30B8" w:rsidRDefault="00AC30B8">
                      <w:pPr>
                        <w:jc w:val="center"/>
                      </w:pPr>
                    </w:p>
                    <w:p w14:paraId="1F73A04E" w14:textId="77777777" w:rsidR="00AC30B8" w:rsidRDefault="00AC30B8">
                      <w:pPr>
                        <w:jc w:val="center"/>
                      </w:pPr>
                    </w:p>
                    <w:p w14:paraId="1F73A04F" w14:textId="77777777" w:rsidR="00AC30B8" w:rsidRDefault="00AC30B8">
                      <w:pPr>
                        <w:jc w:val="center"/>
                      </w:pPr>
                    </w:p>
                    <w:p w14:paraId="1F73A050" w14:textId="77777777" w:rsidR="00AC30B8" w:rsidRDefault="00AC30B8">
                      <w:pPr>
                        <w:jc w:val="center"/>
                      </w:pPr>
                    </w:p>
                    <w:p w14:paraId="1F73A051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hd w:val="clear" w:color="auto" w:fill="C0C0C0"/>
          <w:lang w:val="en-US"/>
        </w:rPr>
        <w:drawing>
          <wp:anchor distT="0" distB="0" distL="114300" distR="114300" simplePos="0" relativeHeight="251935744" behindDoc="0" locked="0" layoutInCell="1" allowOverlap="1" wp14:anchorId="1F739B15" wp14:editId="1F739B16">
            <wp:simplePos x="0" y="0"/>
            <wp:positionH relativeFrom="column">
              <wp:posOffset>5867409</wp:posOffset>
            </wp:positionH>
            <wp:positionV relativeFrom="paragraph">
              <wp:posOffset>92076</wp:posOffset>
            </wp:positionV>
            <wp:extent cx="118743" cy="323853"/>
            <wp:effectExtent l="0" t="7305" r="0" b="26352"/>
            <wp:wrapTight wrapText="bothSides">
              <wp:wrapPolygon edited="0">
                <wp:start x="19879" y="3672"/>
                <wp:lineTo x="390" y="-286"/>
                <wp:lineTo x="-3016" y="7653"/>
                <wp:lineTo x="-127" y="13918"/>
                <wp:lineTo x="3886" y="14960"/>
                <wp:lineTo x="14771" y="15581"/>
                <wp:lineTo x="24500" y="13696"/>
                <wp:lineTo x="19879" y="3672"/>
              </wp:wrapPolygon>
            </wp:wrapTight>
            <wp:docPr id="446605714" name="Picture 1289966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772698">
                      <a:off x="0" y="0"/>
                      <a:ext cx="118743" cy="323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F739B17" wp14:editId="1F739B18">
                <wp:simplePos x="0" y="0"/>
                <wp:positionH relativeFrom="column">
                  <wp:posOffset>2289813</wp:posOffset>
                </wp:positionH>
                <wp:positionV relativeFrom="paragraph">
                  <wp:posOffset>80010</wp:posOffset>
                </wp:positionV>
                <wp:extent cx="3295653" cy="311152"/>
                <wp:effectExtent l="0" t="0" r="19047" b="12698"/>
                <wp:wrapTight wrapText="bothSides">
                  <wp:wrapPolygon edited="0">
                    <wp:start x="0" y="0"/>
                    <wp:lineTo x="0" y="21159"/>
                    <wp:lineTo x="21600" y="21159"/>
                    <wp:lineTo x="21600" y="0"/>
                    <wp:lineTo x="0" y="0"/>
                  </wp:wrapPolygon>
                </wp:wrapTight>
                <wp:docPr id="3424876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3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053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globalno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razumevanje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glavne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ideje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zgodbe</w:t>
                            </w:r>
                            <w:proofErr w:type="spellEnd"/>
                          </w:p>
                          <w:p w14:paraId="1F73A054" w14:textId="77777777" w:rsidR="00AC30B8" w:rsidRDefault="00AC30B8">
                            <w:pPr>
                              <w:jc w:val="center"/>
                            </w:pPr>
                          </w:p>
                          <w:p w14:paraId="1F73A055" w14:textId="77777777" w:rsidR="00AC30B8" w:rsidRDefault="00AC30B8">
                            <w:pPr>
                              <w:jc w:val="center"/>
                            </w:pPr>
                          </w:p>
                          <w:p w14:paraId="1F73A056" w14:textId="77777777" w:rsidR="00AC30B8" w:rsidRDefault="00AC30B8">
                            <w:pPr>
                              <w:jc w:val="center"/>
                            </w:pPr>
                          </w:p>
                          <w:p w14:paraId="1F73A057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17" id="_x0000_s1122" style="position:absolute;margin-left:180.3pt;margin-top:6.3pt;width:259.5pt;height:24.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" filled="f" strokecolor="#c00000" strokeweight=".35281mm">
                <v:textbox>
                  <w:txbxContent>
                    <w:p w14:paraId="1F73A053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globalno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razumevanje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glavne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ideje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zgodbe</w:t>
                      </w:r>
                      <w:proofErr w:type="spellEnd"/>
                    </w:p>
                    <w:p w14:paraId="1F73A054" w14:textId="77777777" w:rsidR="00AC30B8" w:rsidRDefault="00AC30B8">
                      <w:pPr>
                        <w:jc w:val="center"/>
                      </w:pPr>
                    </w:p>
                    <w:p w14:paraId="1F73A055" w14:textId="77777777" w:rsidR="00AC30B8" w:rsidRDefault="00AC30B8">
                      <w:pPr>
                        <w:jc w:val="center"/>
                      </w:pPr>
                    </w:p>
                    <w:p w14:paraId="1F73A056" w14:textId="77777777" w:rsidR="00AC30B8" w:rsidRDefault="00AC30B8">
                      <w:pPr>
                        <w:jc w:val="center"/>
                      </w:pPr>
                    </w:p>
                    <w:p w14:paraId="1F73A057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AD8" w14:textId="77777777" w:rsidR="00AC30B8" w:rsidRDefault="00AC30B8">
      <w:pPr>
        <w:pStyle w:val="Standard"/>
      </w:pPr>
    </w:p>
    <w:p w14:paraId="1F739AD9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F739B19" wp14:editId="1F739B1A">
                <wp:simplePos x="0" y="0"/>
                <wp:positionH relativeFrom="column">
                  <wp:posOffset>6112507</wp:posOffset>
                </wp:positionH>
                <wp:positionV relativeFrom="paragraph">
                  <wp:posOffset>155576</wp:posOffset>
                </wp:positionV>
                <wp:extent cx="2768602" cy="317497"/>
                <wp:effectExtent l="0" t="0" r="12698" b="25403"/>
                <wp:wrapTight wrapText="bothSides">
                  <wp:wrapPolygon edited="0">
                    <wp:start x="0" y="0"/>
                    <wp:lineTo x="0" y="22076"/>
                    <wp:lineTo x="21550" y="22076"/>
                    <wp:lineTo x="21550" y="0"/>
                    <wp:lineTo x="0" y="0"/>
                  </wp:wrapPolygon>
                </wp:wrapTight>
                <wp:docPr id="16773865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2" cy="31749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059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KATERI DETAJLI: text box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05A" w14:textId="77777777" w:rsidR="00AC30B8" w:rsidRDefault="00AC30B8">
                            <w:pPr>
                              <w:jc w:val="center"/>
                            </w:pPr>
                          </w:p>
                          <w:p w14:paraId="1F73A05B" w14:textId="77777777" w:rsidR="00AC30B8" w:rsidRDefault="00AC30B8">
                            <w:pPr>
                              <w:jc w:val="center"/>
                            </w:pPr>
                          </w:p>
                          <w:p w14:paraId="1F73A05C" w14:textId="77777777" w:rsidR="00AC30B8" w:rsidRDefault="00AC30B8">
                            <w:pPr>
                              <w:jc w:val="center"/>
                            </w:pPr>
                          </w:p>
                          <w:p w14:paraId="1F73A05D" w14:textId="77777777" w:rsidR="00AC30B8" w:rsidRDefault="00AC30B8">
                            <w:pPr>
                              <w:jc w:val="center"/>
                            </w:pPr>
                          </w:p>
                          <w:p w14:paraId="1F73A05E" w14:textId="77777777" w:rsidR="00AC30B8" w:rsidRDefault="00AC30B8">
                            <w:pPr>
                              <w:jc w:val="center"/>
                            </w:pPr>
                          </w:p>
                          <w:p w14:paraId="1F73A05F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19" id="_x0000_s1123" style="position:absolute;margin-left:481.3pt;margin-top:12.25pt;width:218pt;height:2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" filled="f" strokeweight=".35281mm">
                <v:textbox>
                  <w:txbxContent>
                    <w:p w14:paraId="1F73A059" w14:textId="77777777" w:rsidR="00AC30B8" w:rsidRDefault="005640B9">
                      <w:pPr>
                        <w:jc w:val="center"/>
                      </w:pPr>
                      <w:r>
                        <w:t xml:space="preserve">KATERI DETAJLI: text box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05A" w14:textId="77777777" w:rsidR="00AC30B8" w:rsidRDefault="00AC30B8">
                      <w:pPr>
                        <w:jc w:val="center"/>
                      </w:pPr>
                    </w:p>
                    <w:p w14:paraId="1F73A05B" w14:textId="77777777" w:rsidR="00AC30B8" w:rsidRDefault="00AC30B8">
                      <w:pPr>
                        <w:jc w:val="center"/>
                      </w:pPr>
                    </w:p>
                    <w:p w14:paraId="1F73A05C" w14:textId="77777777" w:rsidR="00AC30B8" w:rsidRDefault="00AC30B8">
                      <w:pPr>
                        <w:jc w:val="center"/>
                      </w:pPr>
                    </w:p>
                    <w:p w14:paraId="1F73A05D" w14:textId="77777777" w:rsidR="00AC30B8" w:rsidRDefault="00AC30B8">
                      <w:pPr>
                        <w:jc w:val="center"/>
                      </w:pPr>
                    </w:p>
                    <w:p w14:paraId="1F73A05E" w14:textId="77777777" w:rsidR="00AC30B8" w:rsidRDefault="00AC30B8">
                      <w:pPr>
                        <w:jc w:val="center"/>
                      </w:pPr>
                    </w:p>
                    <w:p w14:paraId="1F73A05F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hd w:val="clear" w:color="auto" w:fill="C0C0C0"/>
          <w:lang w:val="en-US"/>
        </w:rPr>
        <w:drawing>
          <wp:anchor distT="0" distB="0" distL="114300" distR="114300" simplePos="0" relativeHeight="251937792" behindDoc="0" locked="0" layoutInCell="1" allowOverlap="1" wp14:anchorId="1F739B1B" wp14:editId="1F739B1C">
            <wp:simplePos x="0" y="0"/>
            <wp:positionH relativeFrom="column">
              <wp:posOffset>5814062</wp:posOffset>
            </wp:positionH>
            <wp:positionV relativeFrom="paragraph">
              <wp:posOffset>110492</wp:posOffset>
            </wp:positionV>
            <wp:extent cx="118743" cy="323853"/>
            <wp:effectExtent l="0" t="7305" r="0" b="26352"/>
            <wp:wrapTight wrapText="bothSides">
              <wp:wrapPolygon edited="0">
                <wp:start x="19879" y="3672"/>
                <wp:lineTo x="390" y="-286"/>
                <wp:lineTo x="-3016" y="7653"/>
                <wp:lineTo x="-127" y="13918"/>
                <wp:lineTo x="3886" y="14960"/>
                <wp:lineTo x="14771" y="15581"/>
                <wp:lineTo x="24500" y="13696"/>
                <wp:lineTo x="19879" y="3672"/>
              </wp:wrapPolygon>
            </wp:wrapTight>
            <wp:docPr id="1028885942" name="Picture 10841116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772698">
                      <a:off x="0" y="0"/>
                      <a:ext cx="118743" cy="323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F739B1D" wp14:editId="1F739B1E">
                <wp:simplePos x="0" y="0"/>
                <wp:positionH relativeFrom="column">
                  <wp:posOffset>2302514</wp:posOffset>
                </wp:positionH>
                <wp:positionV relativeFrom="paragraph">
                  <wp:posOffset>85725</wp:posOffset>
                </wp:positionV>
                <wp:extent cx="3321045" cy="330198"/>
                <wp:effectExtent l="0" t="0" r="12705" b="12702"/>
                <wp:wrapTight wrapText="bothSides">
                  <wp:wrapPolygon edited="0">
                    <wp:start x="0" y="0"/>
                    <wp:lineTo x="0" y="21225"/>
                    <wp:lineTo x="21563" y="21225"/>
                    <wp:lineTo x="21563" y="0"/>
                    <wp:lineTo x="0" y="0"/>
                  </wp:wrapPolygon>
                </wp:wrapTight>
                <wp:docPr id="10006188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45" cy="33019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061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selektivno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prepoznavanje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detajlov</w:t>
                            </w:r>
                            <w:proofErr w:type="spellEnd"/>
                            <w:r>
                              <w:t xml:space="preserve"> (v </w:t>
                            </w:r>
                            <w:proofErr w:type="spellStart"/>
                            <w:r>
                              <w:t>zgodbi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F73A062" w14:textId="77777777" w:rsidR="00AC30B8" w:rsidRDefault="00AC30B8">
                            <w:pPr>
                              <w:jc w:val="center"/>
                            </w:pPr>
                          </w:p>
                          <w:p w14:paraId="1F73A063" w14:textId="77777777" w:rsidR="00AC30B8" w:rsidRDefault="00AC30B8">
                            <w:pPr>
                              <w:jc w:val="center"/>
                            </w:pPr>
                          </w:p>
                          <w:p w14:paraId="1F73A064" w14:textId="77777777" w:rsidR="00AC30B8" w:rsidRDefault="00AC30B8">
                            <w:pPr>
                              <w:jc w:val="center"/>
                            </w:pPr>
                          </w:p>
                          <w:p w14:paraId="1F73A065" w14:textId="77777777" w:rsidR="00AC30B8" w:rsidRDefault="00AC30B8">
                            <w:pPr>
                              <w:jc w:val="center"/>
                            </w:pPr>
                          </w:p>
                          <w:p w14:paraId="1F73A066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1D" id="_x0000_s1124" style="position:absolute;margin-left:181.3pt;margin-top:6.75pt;width:261.5pt;height:26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" filled="f" strokecolor="#c00000" strokeweight=".35281mm">
                <v:textbox>
                  <w:txbxContent>
                    <w:p w14:paraId="1F73A061" w14:textId="77777777" w:rsidR="00AC30B8" w:rsidRDefault="005640B9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selektivno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prepoznavanje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detajlov</w:t>
                      </w:r>
                      <w:proofErr w:type="spellEnd"/>
                      <w:r>
                        <w:t xml:space="preserve"> (v </w:t>
                      </w:r>
                      <w:proofErr w:type="spellStart"/>
                      <w:r>
                        <w:t>zgodbi</w:t>
                      </w:r>
                      <w:proofErr w:type="spellEnd"/>
                      <w:r>
                        <w:t>)</w:t>
                      </w:r>
                    </w:p>
                    <w:p w14:paraId="1F73A062" w14:textId="77777777" w:rsidR="00AC30B8" w:rsidRDefault="00AC30B8">
                      <w:pPr>
                        <w:jc w:val="center"/>
                      </w:pPr>
                    </w:p>
                    <w:p w14:paraId="1F73A063" w14:textId="77777777" w:rsidR="00AC30B8" w:rsidRDefault="00AC30B8">
                      <w:pPr>
                        <w:jc w:val="center"/>
                      </w:pPr>
                    </w:p>
                    <w:p w14:paraId="1F73A064" w14:textId="77777777" w:rsidR="00AC30B8" w:rsidRDefault="00AC30B8">
                      <w:pPr>
                        <w:jc w:val="center"/>
                      </w:pPr>
                    </w:p>
                    <w:p w14:paraId="1F73A065" w14:textId="77777777" w:rsidR="00AC30B8" w:rsidRDefault="00AC30B8">
                      <w:pPr>
                        <w:jc w:val="center"/>
                      </w:pPr>
                    </w:p>
                    <w:p w14:paraId="1F73A066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ADA" w14:textId="77777777" w:rsidR="00AC30B8" w:rsidRDefault="00AC30B8">
      <w:pPr>
        <w:pStyle w:val="Standard"/>
      </w:pPr>
    </w:p>
    <w:p w14:paraId="1F739ADB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F739B1F" wp14:editId="1F739B20">
                <wp:simplePos x="0" y="0"/>
                <wp:positionH relativeFrom="column">
                  <wp:posOffset>6118863</wp:posOffset>
                </wp:positionH>
                <wp:positionV relativeFrom="paragraph">
                  <wp:posOffset>173351</wp:posOffset>
                </wp:positionV>
                <wp:extent cx="3098801" cy="317497"/>
                <wp:effectExtent l="0" t="0" r="25399" b="25403"/>
                <wp:wrapTight wrapText="bothSides">
                  <wp:wrapPolygon edited="0">
                    <wp:start x="0" y="0"/>
                    <wp:lineTo x="0" y="22076"/>
                    <wp:lineTo x="21644" y="22076"/>
                    <wp:lineTo x="21644" y="0"/>
                    <wp:lineTo x="0" y="0"/>
                  </wp:wrapPolygon>
                </wp:wrapTight>
                <wp:docPr id="15193046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1" cy="31749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068" w14:textId="77777777" w:rsidR="00AC30B8" w:rsidRDefault="005640B9">
                            <w:r>
                              <w:t xml:space="preserve">KATERA NAVODILA: text box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069" w14:textId="77777777" w:rsidR="00AC30B8" w:rsidRDefault="00AC30B8">
                            <w:pPr>
                              <w:jc w:val="center"/>
                            </w:pPr>
                          </w:p>
                          <w:p w14:paraId="1F73A06A" w14:textId="77777777" w:rsidR="00AC30B8" w:rsidRDefault="00AC30B8">
                            <w:pPr>
                              <w:jc w:val="center"/>
                            </w:pPr>
                          </w:p>
                          <w:p w14:paraId="1F73A06B" w14:textId="77777777" w:rsidR="00AC30B8" w:rsidRDefault="00AC30B8">
                            <w:pPr>
                              <w:jc w:val="center"/>
                            </w:pPr>
                          </w:p>
                          <w:p w14:paraId="1F73A06C" w14:textId="77777777" w:rsidR="00AC30B8" w:rsidRDefault="00AC30B8">
                            <w:pPr>
                              <w:jc w:val="center"/>
                            </w:pPr>
                          </w:p>
                          <w:p w14:paraId="1F73A06D" w14:textId="77777777" w:rsidR="00AC30B8" w:rsidRDefault="00AC30B8">
                            <w:pPr>
                              <w:jc w:val="center"/>
                            </w:pPr>
                          </w:p>
                          <w:p w14:paraId="1F73A06E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1F" id="_x0000_s1125" style="position:absolute;margin-left:481.8pt;margin-top:13.65pt;width:244pt;height:2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" filled="f" strokeweight=".35281mm">
                <v:textbox>
                  <w:txbxContent>
                    <w:p w14:paraId="1F73A068" w14:textId="77777777" w:rsidR="00AC30B8" w:rsidRDefault="005640B9">
                      <w:r>
                        <w:t xml:space="preserve">KATERA NAVODILA: text box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069" w14:textId="77777777" w:rsidR="00AC30B8" w:rsidRDefault="00AC30B8">
                      <w:pPr>
                        <w:jc w:val="center"/>
                      </w:pPr>
                    </w:p>
                    <w:p w14:paraId="1F73A06A" w14:textId="77777777" w:rsidR="00AC30B8" w:rsidRDefault="00AC30B8">
                      <w:pPr>
                        <w:jc w:val="center"/>
                      </w:pPr>
                    </w:p>
                    <w:p w14:paraId="1F73A06B" w14:textId="77777777" w:rsidR="00AC30B8" w:rsidRDefault="00AC30B8">
                      <w:pPr>
                        <w:jc w:val="center"/>
                      </w:pPr>
                    </w:p>
                    <w:p w14:paraId="1F73A06C" w14:textId="77777777" w:rsidR="00AC30B8" w:rsidRDefault="00AC30B8">
                      <w:pPr>
                        <w:jc w:val="center"/>
                      </w:pPr>
                    </w:p>
                    <w:p w14:paraId="1F73A06D" w14:textId="77777777" w:rsidR="00AC30B8" w:rsidRDefault="00AC30B8">
                      <w:pPr>
                        <w:jc w:val="center"/>
                      </w:pPr>
                    </w:p>
                    <w:p w14:paraId="1F73A06E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hd w:val="clear" w:color="auto" w:fill="C0C0C0"/>
          <w:lang w:val="en-US"/>
        </w:rPr>
        <w:drawing>
          <wp:anchor distT="0" distB="0" distL="114300" distR="114300" simplePos="0" relativeHeight="251939840" behindDoc="0" locked="0" layoutInCell="1" allowOverlap="1" wp14:anchorId="1F739B21" wp14:editId="1F739B22">
            <wp:simplePos x="0" y="0"/>
            <wp:positionH relativeFrom="column">
              <wp:posOffset>5784857</wp:posOffset>
            </wp:positionH>
            <wp:positionV relativeFrom="paragraph">
              <wp:posOffset>128267</wp:posOffset>
            </wp:positionV>
            <wp:extent cx="118743" cy="323853"/>
            <wp:effectExtent l="0" t="7305" r="0" b="26352"/>
            <wp:wrapTight wrapText="bothSides">
              <wp:wrapPolygon edited="0">
                <wp:start x="19879" y="3672"/>
                <wp:lineTo x="390" y="-286"/>
                <wp:lineTo x="-3016" y="7653"/>
                <wp:lineTo x="-127" y="13918"/>
                <wp:lineTo x="3886" y="14960"/>
                <wp:lineTo x="14771" y="15581"/>
                <wp:lineTo x="24500" y="13696"/>
                <wp:lineTo x="19879" y="3672"/>
              </wp:wrapPolygon>
            </wp:wrapTight>
            <wp:docPr id="1950997447" name="Picture 1174806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772698">
                      <a:off x="0" y="0"/>
                      <a:ext cx="118743" cy="323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F739B23" wp14:editId="1F739B24">
                <wp:simplePos x="0" y="0"/>
                <wp:positionH relativeFrom="column">
                  <wp:posOffset>2308860</wp:posOffset>
                </wp:positionH>
                <wp:positionV relativeFrom="paragraph">
                  <wp:posOffset>116201</wp:posOffset>
                </wp:positionV>
                <wp:extent cx="3270251" cy="311152"/>
                <wp:effectExtent l="0" t="0" r="25399" b="12698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4232091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1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070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funkcionalno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razumevanje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navodil</w:t>
                            </w:r>
                            <w:proofErr w:type="spellEnd"/>
                          </w:p>
                          <w:p w14:paraId="1F73A071" w14:textId="77777777" w:rsidR="00AC30B8" w:rsidRDefault="00AC30B8">
                            <w:pPr>
                              <w:jc w:val="center"/>
                            </w:pPr>
                          </w:p>
                          <w:p w14:paraId="1F73A072" w14:textId="77777777" w:rsidR="00AC30B8" w:rsidRDefault="00AC30B8">
                            <w:pPr>
                              <w:jc w:val="center"/>
                            </w:pPr>
                          </w:p>
                          <w:p w14:paraId="1F73A073" w14:textId="77777777" w:rsidR="00AC30B8" w:rsidRDefault="00AC30B8">
                            <w:pPr>
                              <w:jc w:val="center"/>
                            </w:pPr>
                          </w:p>
                          <w:p w14:paraId="1F73A074" w14:textId="77777777" w:rsidR="00AC30B8" w:rsidRDefault="00AC30B8">
                            <w:pPr>
                              <w:jc w:val="center"/>
                            </w:pPr>
                          </w:p>
                          <w:p w14:paraId="1F73A075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23" id="_x0000_s1126" style="position:absolute;margin-left:181.8pt;margin-top:9.15pt;width:257.5pt;height:24.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" filled="f" strokecolor="#c00000" strokeweight=".35281mm">
                <v:textbox>
                  <w:txbxContent>
                    <w:p w14:paraId="1F73A070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funkcionalno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razumevanje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navodil</w:t>
                      </w:r>
                      <w:proofErr w:type="spellEnd"/>
                    </w:p>
                    <w:p w14:paraId="1F73A071" w14:textId="77777777" w:rsidR="00AC30B8" w:rsidRDefault="00AC30B8">
                      <w:pPr>
                        <w:jc w:val="center"/>
                      </w:pPr>
                    </w:p>
                    <w:p w14:paraId="1F73A072" w14:textId="77777777" w:rsidR="00AC30B8" w:rsidRDefault="00AC30B8">
                      <w:pPr>
                        <w:jc w:val="center"/>
                      </w:pPr>
                    </w:p>
                    <w:p w14:paraId="1F73A073" w14:textId="77777777" w:rsidR="00AC30B8" w:rsidRDefault="00AC30B8">
                      <w:pPr>
                        <w:jc w:val="center"/>
                      </w:pPr>
                    </w:p>
                    <w:p w14:paraId="1F73A074" w14:textId="77777777" w:rsidR="00AC30B8" w:rsidRDefault="00AC30B8">
                      <w:pPr>
                        <w:jc w:val="center"/>
                      </w:pPr>
                    </w:p>
                    <w:p w14:paraId="1F73A075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ADC" w14:textId="77777777" w:rsidR="00AC30B8" w:rsidRDefault="00AC30B8">
      <w:pPr>
        <w:pStyle w:val="Standard"/>
      </w:pPr>
    </w:p>
    <w:p w14:paraId="1F739ADD" w14:textId="77777777" w:rsidR="00AC30B8" w:rsidRDefault="005640B9">
      <w:pPr>
        <w:pStyle w:val="Standard"/>
      </w:pPr>
      <w:r>
        <w:t xml:space="preserve"> </w:t>
      </w:r>
    </w:p>
    <w:p w14:paraId="1F739ADE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F739B25" wp14:editId="1F739B26">
                <wp:simplePos x="0" y="0"/>
                <wp:positionH relativeFrom="margin">
                  <wp:posOffset>2364738</wp:posOffset>
                </wp:positionH>
                <wp:positionV relativeFrom="paragraph">
                  <wp:posOffset>7616</wp:posOffset>
                </wp:positionV>
                <wp:extent cx="1530348" cy="279404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187305109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48" cy="2794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73A077" w14:textId="77777777" w:rsidR="00AC30B8" w:rsidRDefault="005640B9">
                            <w:r>
                              <w:rPr>
                                <w:shd w:val="clear" w:color="auto" w:fill="C0C0C0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39B25" id="_x0000_s1127" type="#_x0000_t202" style="position:absolute;margin-left:186.2pt;margin-top:.6pt;width:120.5pt;height:22pt;z-index:251930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" stroked="f">
                <v:textbox>
                  <w:txbxContent>
                    <w:p w14:paraId="1F73A077" w14:textId="77777777" w:rsidR="00AC30B8" w:rsidRDefault="005640B9">
                      <w:r>
                        <w:rPr>
                          <w:shd w:val="clear" w:color="auto" w:fill="C0C0C0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F739ADF" w14:textId="77777777" w:rsidR="00AC30B8" w:rsidRDefault="00AC30B8">
      <w:pPr>
        <w:pStyle w:val="Standard"/>
      </w:pPr>
    </w:p>
    <w:p w14:paraId="1F739AE0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F739B27" wp14:editId="1F739B28">
                <wp:simplePos x="0" y="0"/>
                <wp:positionH relativeFrom="margin">
                  <wp:align>right</wp:align>
                </wp:positionH>
                <wp:positionV relativeFrom="paragraph">
                  <wp:posOffset>65407</wp:posOffset>
                </wp:positionV>
                <wp:extent cx="3098801" cy="317497"/>
                <wp:effectExtent l="0" t="0" r="25399" b="25403"/>
                <wp:wrapTight wrapText="bothSides">
                  <wp:wrapPolygon edited="0">
                    <wp:start x="0" y="0"/>
                    <wp:lineTo x="0" y="22076"/>
                    <wp:lineTo x="21644" y="22076"/>
                    <wp:lineTo x="21644" y="0"/>
                    <wp:lineTo x="0" y="0"/>
                  </wp:wrapPolygon>
                </wp:wrapTight>
                <wp:docPr id="1380753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1" cy="31749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079" w14:textId="77777777" w:rsidR="00AC30B8" w:rsidRDefault="005640B9">
                            <w:r>
                              <w:t xml:space="preserve">KATERO BESEDIŠČE: text box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07A" w14:textId="77777777" w:rsidR="00AC30B8" w:rsidRDefault="00AC30B8">
                            <w:pPr>
                              <w:jc w:val="center"/>
                            </w:pPr>
                          </w:p>
                          <w:p w14:paraId="1F73A07B" w14:textId="77777777" w:rsidR="00AC30B8" w:rsidRDefault="00AC30B8">
                            <w:pPr>
                              <w:jc w:val="center"/>
                            </w:pPr>
                          </w:p>
                          <w:p w14:paraId="1F73A07C" w14:textId="77777777" w:rsidR="00AC30B8" w:rsidRDefault="00AC30B8">
                            <w:pPr>
                              <w:jc w:val="center"/>
                            </w:pPr>
                          </w:p>
                          <w:p w14:paraId="1F73A07D" w14:textId="77777777" w:rsidR="00AC30B8" w:rsidRDefault="00AC30B8">
                            <w:pPr>
                              <w:jc w:val="center"/>
                            </w:pPr>
                          </w:p>
                          <w:p w14:paraId="1F73A07E" w14:textId="77777777" w:rsidR="00AC30B8" w:rsidRDefault="00AC30B8">
                            <w:pPr>
                              <w:jc w:val="center"/>
                            </w:pPr>
                          </w:p>
                          <w:p w14:paraId="1F73A07F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27" id="_x0000_s1128" style="position:absolute;margin-left:192.8pt;margin-top:5.15pt;width:244pt;height:25pt;z-index:2519449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" filled="f" strokeweight=".35281mm">
                <v:textbox>
                  <w:txbxContent>
                    <w:p w14:paraId="1F73A079" w14:textId="77777777" w:rsidR="00AC30B8" w:rsidRDefault="005640B9">
                      <w:r>
                        <w:t xml:space="preserve">KATERO BESEDIŠČE: text box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07A" w14:textId="77777777" w:rsidR="00AC30B8" w:rsidRDefault="00AC30B8">
                      <w:pPr>
                        <w:jc w:val="center"/>
                      </w:pPr>
                    </w:p>
                    <w:p w14:paraId="1F73A07B" w14:textId="77777777" w:rsidR="00AC30B8" w:rsidRDefault="00AC30B8">
                      <w:pPr>
                        <w:jc w:val="center"/>
                      </w:pPr>
                    </w:p>
                    <w:p w14:paraId="1F73A07C" w14:textId="77777777" w:rsidR="00AC30B8" w:rsidRDefault="00AC30B8">
                      <w:pPr>
                        <w:jc w:val="center"/>
                      </w:pPr>
                    </w:p>
                    <w:p w14:paraId="1F73A07D" w14:textId="77777777" w:rsidR="00AC30B8" w:rsidRDefault="00AC30B8">
                      <w:pPr>
                        <w:jc w:val="center"/>
                      </w:pPr>
                    </w:p>
                    <w:p w14:paraId="1F73A07E" w14:textId="77777777" w:rsidR="00AC30B8" w:rsidRDefault="00AC30B8">
                      <w:pPr>
                        <w:jc w:val="center"/>
                      </w:pPr>
                    </w:p>
                    <w:p w14:paraId="1F73A07F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  <w:shd w:val="clear" w:color="auto" w:fill="C0C0C0"/>
          <w:lang w:val="en-US"/>
        </w:rPr>
        <w:drawing>
          <wp:anchor distT="0" distB="0" distL="114300" distR="114300" simplePos="0" relativeHeight="251941888" behindDoc="0" locked="0" layoutInCell="1" allowOverlap="1" wp14:anchorId="1F739B29" wp14:editId="1F739B2A">
            <wp:simplePos x="0" y="0"/>
            <wp:positionH relativeFrom="column">
              <wp:posOffset>5862965</wp:posOffset>
            </wp:positionH>
            <wp:positionV relativeFrom="paragraph">
              <wp:posOffset>31112</wp:posOffset>
            </wp:positionV>
            <wp:extent cx="118743" cy="323853"/>
            <wp:effectExtent l="0" t="7305" r="0" b="26352"/>
            <wp:wrapTight wrapText="bothSides">
              <wp:wrapPolygon edited="0">
                <wp:start x="19879" y="3672"/>
                <wp:lineTo x="390" y="-286"/>
                <wp:lineTo x="-3016" y="7653"/>
                <wp:lineTo x="-127" y="13918"/>
                <wp:lineTo x="3886" y="14960"/>
                <wp:lineTo x="14771" y="15581"/>
                <wp:lineTo x="24500" y="13696"/>
                <wp:lineTo x="19879" y="3672"/>
              </wp:wrapPolygon>
            </wp:wrapTight>
            <wp:docPr id="520982808" name="Picture 18482599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772698">
                      <a:off x="0" y="0"/>
                      <a:ext cx="118743" cy="323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F739B2B" wp14:editId="1F739B2C">
                <wp:simplePos x="0" y="0"/>
                <wp:positionH relativeFrom="column">
                  <wp:posOffset>2381253</wp:posOffset>
                </wp:positionH>
                <wp:positionV relativeFrom="paragraph">
                  <wp:posOffset>5715</wp:posOffset>
                </wp:positionV>
                <wp:extent cx="3295653" cy="311152"/>
                <wp:effectExtent l="0" t="0" r="19047" b="12698"/>
                <wp:wrapTight wrapText="bothSides">
                  <wp:wrapPolygon edited="0">
                    <wp:start x="0" y="0"/>
                    <wp:lineTo x="0" y="21159"/>
                    <wp:lineTo x="21600" y="21159"/>
                    <wp:lineTo x="21600" y="0"/>
                    <wp:lineTo x="0" y="0"/>
                  </wp:wrapPolygon>
                </wp:wrapTight>
                <wp:docPr id="612242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3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081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gap-fill </w:t>
                            </w:r>
                            <w:proofErr w:type="spellStart"/>
                            <w:r>
                              <w:t>sodelovanje</w:t>
                            </w:r>
                            <w:proofErr w:type="spellEnd"/>
                            <w:r>
                              <w:t xml:space="preserve"> pri </w:t>
                            </w:r>
                            <w:proofErr w:type="spellStart"/>
                            <w:r>
                              <w:t>pripovedovanju</w:t>
                            </w:r>
                            <w:proofErr w:type="spellEnd"/>
                          </w:p>
                          <w:p w14:paraId="1F73A082" w14:textId="77777777" w:rsidR="00AC30B8" w:rsidRDefault="00AC30B8">
                            <w:pPr>
                              <w:jc w:val="center"/>
                            </w:pPr>
                          </w:p>
                          <w:p w14:paraId="1F73A083" w14:textId="77777777" w:rsidR="00AC30B8" w:rsidRDefault="00AC30B8">
                            <w:pPr>
                              <w:jc w:val="center"/>
                            </w:pPr>
                          </w:p>
                          <w:p w14:paraId="1F73A084" w14:textId="77777777" w:rsidR="00AC30B8" w:rsidRDefault="00AC30B8">
                            <w:pPr>
                              <w:jc w:val="center"/>
                            </w:pPr>
                          </w:p>
                          <w:p w14:paraId="1F73A085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2B" id="_x0000_s1129" style="position:absolute;margin-left:187.5pt;margin-top:.45pt;width:259.5pt;height:24.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" filled="f" strokecolor="#c00000" strokeweight=".35281mm">
                <v:textbox>
                  <w:txbxContent>
                    <w:p w14:paraId="1F73A081" w14:textId="77777777" w:rsidR="00AC30B8" w:rsidRDefault="005640B9">
                      <w:pPr>
                        <w:jc w:val="center"/>
                      </w:pPr>
                      <w:r>
                        <w:t xml:space="preserve">gap-fill </w:t>
                      </w:r>
                      <w:proofErr w:type="spellStart"/>
                      <w:r>
                        <w:t>sodelovanje</w:t>
                      </w:r>
                      <w:proofErr w:type="spellEnd"/>
                      <w:r>
                        <w:t xml:space="preserve"> pri </w:t>
                      </w:r>
                      <w:proofErr w:type="spellStart"/>
                      <w:r>
                        <w:t>pripovedovanju</w:t>
                      </w:r>
                      <w:proofErr w:type="spellEnd"/>
                    </w:p>
                    <w:p w14:paraId="1F73A082" w14:textId="77777777" w:rsidR="00AC30B8" w:rsidRDefault="00AC30B8">
                      <w:pPr>
                        <w:jc w:val="center"/>
                      </w:pPr>
                    </w:p>
                    <w:p w14:paraId="1F73A083" w14:textId="77777777" w:rsidR="00AC30B8" w:rsidRDefault="00AC30B8">
                      <w:pPr>
                        <w:jc w:val="center"/>
                      </w:pPr>
                    </w:p>
                    <w:p w14:paraId="1F73A084" w14:textId="77777777" w:rsidR="00AC30B8" w:rsidRDefault="00AC30B8">
                      <w:pPr>
                        <w:jc w:val="center"/>
                      </w:pPr>
                    </w:p>
                    <w:p w14:paraId="1F73A085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F739B2D" wp14:editId="1F739B2E">
                <wp:simplePos x="0" y="0"/>
                <wp:positionH relativeFrom="margin">
                  <wp:align>left</wp:align>
                </wp:positionH>
                <wp:positionV relativeFrom="paragraph">
                  <wp:posOffset>9528</wp:posOffset>
                </wp:positionV>
                <wp:extent cx="2216148" cy="272418"/>
                <wp:effectExtent l="0" t="0" r="12702" b="13332"/>
                <wp:wrapNone/>
                <wp:docPr id="11244689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48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FFFF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087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FFFF00"/>
                              </w:rPr>
                              <w:t>1.5.2. KOMUNIKACIJA</w:t>
                            </w:r>
                          </w:p>
                          <w:p w14:paraId="1F73A088" w14:textId="77777777" w:rsidR="00AC30B8" w:rsidRDefault="00AC30B8">
                            <w:pPr>
                              <w:jc w:val="center"/>
                            </w:pPr>
                          </w:p>
                          <w:p w14:paraId="1F73A089" w14:textId="77777777" w:rsidR="00AC30B8" w:rsidRDefault="00AC30B8">
                            <w:pPr>
                              <w:jc w:val="center"/>
                            </w:pPr>
                          </w:p>
                          <w:p w14:paraId="1F73A08A" w14:textId="77777777" w:rsidR="00AC30B8" w:rsidRDefault="00AC30B8">
                            <w:pPr>
                              <w:jc w:val="center"/>
                            </w:pPr>
                          </w:p>
                          <w:p w14:paraId="1F73A08B" w14:textId="77777777" w:rsidR="00AC30B8" w:rsidRDefault="00AC30B8">
                            <w:pPr>
                              <w:jc w:val="center"/>
                            </w:pPr>
                          </w:p>
                          <w:p w14:paraId="1F73A08C" w14:textId="77777777" w:rsidR="00AC30B8" w:rsidRDefault="005640B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2D" id="_x0000_s1130" style="position:absolute;margin-left:0;margin-top:.75pt;width:174.5pt;height:21.45pt;z-index:251929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" filled="f" strokecolor="yellow" strokeweight=".35281mm">
                <v:textbox>
                  <w:txbxContent>
                    <w:p w14:paraId="1F73A087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FFFF00"/>
                        </w:rPr>
                        <w:t>1.5.2. KOMUNIKACIJA</w:t>
                      </w:r>
                    </w:p>
                    <w:p w14:paraId="1F73A088" w14:textId="77777777" w:rsidR="00AC30B8" w:rsidRDefault="00AC30B8">
                      <w:pPr>
                        <w:jc w:val="center"/>
                      </w:pPr>
                    </w:p>
                    <w:p w14:paraId="1F73A089" w14:textId="77777777" w:rsidR="00AC30B8" w:rsidRDefault="00AC30B8">
                      <w:pPr>
                        <w:jc w:val="center"/>
                      </w:pPr>
                    </w:p>
                    <w:p w14:paraId="1F73A08A" w14:textId="77777777" w:rsidR="00AC30B8" w:rsidRDefault="00AC30B8">
                      <w:pPr>
                        <w:jc w:val="center"/>
                      </w:pPr>
                    </w:p>
                    <w:p w14:paraId="1F73A08B" w14:textId="77777777" w:rsidR="00AC30B8" w:rsidRDefault="00AC30B8">
                      <w:pPr>
                        <w:jc w:val="center"/>
                      </w:pPr>
                    </w:p>
                    <w:p w14:paraId="1F73A08C" w14:textId="77777777" w:rsidR="00AC30B8" w:rsidRDefault="005640B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739AE1" w14:textId="77777777" w:rsidR="00AC30B8" w:rsidRDefault="00AC30B8">
      <w:pPr>
        <w:pStyle w:val="Standard"/>
      </w:pPr>
    </w:p>
    <w:p w14:paraId="1F739AE2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F739B2F" wp14:editId="1F739B30">
                <wp:simplePos x="0" y="0"/>
                <wp:positionH relativeFrom="margin">
                  <wp:align>right</wp:align>
                </wp:positionH>
                <wp:positionV relativeFrom="paragraph">
                  <wp:posOffset>133987</wp:posOffset>
                </wp:positionV>
                <wp:extent cx="3098801" cy="317497"/>
                <wp:effectExtent l="0" t="0" r="25399" b="25403"/>
                <wp:wrapTight wrapText="bothSides">
                  <wp:wrapPolygon edited="0">
                    <wp:start x="0" y="0"/>
                    <wp:lineTo x="0" y="22076"/>
                    <wp:lineTo x="21644" y="22076"/>
                    <wp:lineTo x="21644" y="0"/>
                    <wp:lineTo x="0" y="0"/>
                  </wp:wrapPolygon>
                </wp:wrapTight>
                <wp:docPr id="2753885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1" cy="31749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08E" w14:textId="77777777" w:rsidR="00AC30B8" w:rsidRDefault="005640B9">
                            <w:r>
                              <w:t xml:space="preserve">OPIS SODELOVANJA: text box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08F" w14:textId="77777777" w:rsidR="00AC30B8" w:rsidRDefault="00AC30B8">
                            <w:pPr>
                              <w:jc w:val="center"/>
                            </w:pPr>
                          </w:p>
                          <w:p w14:paraId="1F73A090" w14:textId="77777777" w:rsidR="00AC30B8" w:rsidRDefault="00AC30B8">
                            <w:pPr>
                              <w:jc w:val="center"/>
                            </w:pPr>
                          </w:p>
                          <w:p w14:paraId="1F73A091" w14:textId="77777777" w:rsidR="00AC30B8" w:rsidRDefault="00AC30B8">
                            <w:pPr>
                              <w:jc w:val="center"/>
                            </w:pPr>
                          </w:p>
                          <w:p w14:paraId="1F73A092" w14:textId="77777777" w:rsidR="00AC30B8" w:rsidRDefault="00AC30B8">
                            <w:pPr>
                              <w:jc w:val="center"/>
                            </w:pPr>
                          </w:p>
                          <w:p w14:paraId="1F73A093" w14:textId="77777777" w:rsidR="00AC30B8" w:rsidRDefault="00AC30B8">
                            <w:pPr>
                              <w:jc w:val="center"/>
                            </w:pPr>
                          </w:p>
                          <w:p w14:paraId="1F73A094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2F" id="_x0000_s1131" style="position:absolute;margin-left:192.8pt;margin-top:10.55pt;width:244pt;height:25pt;z-index:2519459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" filled="f" strokeweight=".35281mm">
                <v:textbox>
                  <w:txbxContent>
                    <w:p w14:paraId="1F73A08E" w14:textId="77777777" w:rsidR="00AC30B8" w:rsidRDefault="005640B9">
                      <w:r>
                        <w:t xml:space="preserve">OPIS SODELOVANJA: text box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08F" w14:textId="77777777" w:rsidR="00AC30B8" w:rsidRDefault="00AC30B8">
                      <w:pPr>
                        <w:jc w:val="center"/>
                      </w:pPr>
                    </w:p>
                    <w:p w14:paraId="1F73A090" w14:textId="77777777" w:rsidR="00AC30B8" w:rsidRDefault="00AC30B8">
                      <w:pPr>
                        <w:jc w:val="center"/>
                      </w:pPr>
                    </w:p>
                    <w:p w14:paraId="1F73A091" w14:textId="77777777" w:rsidR="00AC30B8" w:rsidRDefault="00AC30B8">
                      <w:pPr>
                        <w:jc w:val="center"/>
                      </w:pPr>
                    </w:p>
                    <w:p w14:paraId="1F73A092" w14:textId="77777777" w:rsidR="00AC30B8" w:rsidRDefault="00AC30B8">
                      <w:pPr>
                        <w:jc w:val="center"/>
                      </w:pPr>
                    </w:p>
                    <w:p w14:paraId="1F73A093" w14:textId="77777777" w:rsidR="00AC30B8" w:rsidRDefault="00AC30B8">
                      <w:pPr>
                        <w:jc w:val="center"/>
                      </w:pPr>
                    </w:p>
                    <w:p w14:paraId="1F73A094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  <w:shd w:val="clear" w:color="auto" w:fill="C0C0C0"/>
          <w:lang w:val="en-US"/>
        </w:rPr>
        <w:drawing>
          <wp:anchor distT="0" distB="0" distL="114300" distR="114300" simplePos="0" relativeHeight="251942912" behindDoc="0" locked="0" layoutInCell="1" allowOverlap="1" wp14:anchorId="1F739B31" wp14:editId="1F739B32">
            <wp:simplePos x="0" y="0"/>
            <wp:positionH relativeFrom="column">
              <wp:posOffset>5880740</wp:posOffset>
            </wp:positionH>
            <wp:positionV relativeFrom="paragraph">
              <wp:posOffset>62230</wp:posOffset>
            </wp:positionV>
            <wp:extent cx="118743" cy="323853"/>
            <wp:effectExtent l="0" t="7305" r="0" b="26352"/>
            <wp:wrapTight wrapText="bothSides">
              <wp:wrapPolygon edited="0">
                <wp:start x="19879" y="3672"/>
                <wp:lineTo x="390" y="-286"/>
                <wp:lineTo x="-3016" y="7653"/>
                <wp:lineTo x="-127" y="13918"/>
                <wp:lineTo x="3886" y="14960"/>
                <wp:lineTo x="14771" y="15581"/>
                <wp:lineTo x="24500" y="13696"/>
                <wp:lineTo x="19879" y="3672"/>
              </wp:wrapPolygon>
            </wp:wrapTight>
            <wp:docPr id="922325561" name="Picture 10785807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772698">
                      <a:off x="0" y="0"/>
                      <a:ext cx="118743" cy="323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F739B33" wp14:editId="1F739B34">
                <wp:simplePos x="0" y="0"/>
                <wp:positionH relativeFrom="column">
                  <wp:posOffset>2393954</wp:posOffset>
                </wp:positionH>
                <wp:positionV relativeFrom="paragraph">
                  <wp:posOffset>68580</wp:posOffset>
                </wp:positionV>
                <wp:extent cx="3321045" cy="330198"/>
                <wp:effectExtent l="0" t="0" r="12705" b="12702"/>
                <wp:wrapTight wrapText="bothSides">
                  <wp:wrapPolygon edited="0">
                    <wp:start x="0" y="0"/>
                    <wp:lineTo x="0" y="21225"/>
                    <wp:lineTo x="21563" y="21225"/>
                    <wp:lineTo x="21563" y="0"/>
                    <wp:lineTo x="0" y="0"/>
                  </wp:wrapPolygon>
                </wp:wrapTight>
                <wp:docPr id="4255248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45" cy="33019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096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neverbalno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sodelovanje</w:t>
                            </w:r>
                            <w:proofErr w:type="spellEnd"/>
                            <w:r>
                              <w:t xml:space="preserve"> pri </w:t>
                            </w:r>
                            <w:proofErr w:type="spellStart"/>
                            <w:r>
                              <w:t>pripovedovanju</w:t>
                            </w:r>
                            <w:proofErr w:type="spellEnd"/>
                          </w:p>
                          <w:p w14:paraId="1F73A097" w14:textId="77777777" w:rsidR="00AC30B8" w:rsidRDefault="00AC30B8">
                            <w:pPr>
                              <w:jc w:val="center"/>
                            </w:pPr>
                          </w:p>
                          <w:p w14:paraId="1F73A098" w14:textId="77777777" w:rsidR="00AC30B8" w:rsidRDefault="00AC30B8">
                            <w:pPr>
                              <w:jc w:val="center"/>
                            </w:pPr>
                          </w:p>
                          <w:p w14:paraId="1F73A099" w14:textId="77777777" w:rsidR="00AC30B8" w:rsidRDefault="00AC30B8">
                            <w:pPr>
                              <w:jc w:val="center"/>
                            </w:pPr>
                          </w:p>
                          <w:p w14:paraId="1F73A09A" w14:textId="77777777" w:rsidR="00AC30B8" w:rsidRDefault="00AC30B8">
                            <w:pPr>
                              <w:jc w:val="center"/>
                            </w:pPr>
                          </w:p>
                          <w:p w14:paraId="1F73A09B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33" id="_x0000_s1132" style="position:absolute;margin-left:188.5pt;margin-top:5.4pt;width:261.5pt;height:26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" filled="f" strokecolor="#c00000" strokeweight=".35281mm">
                <v:textbox>
                  <w:txbxContent>
                    <w:p w14:paraId="1F73A096" w14:textId="77777777" w:rsidR="00AC30B8" w:rsidRDefault="005640B9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neverbalno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sodelovanje</w:t>
                      </w:r>
                      <w:proofErr w:type="spellEnd"/>
                      <w:r>
                        <w:t xml:space="preserve"> pri </w:t>
                      </w:r>
                      <w:proofErr w:type="spellStart"/>
                      <w:r>
                        <w:t>pripovedovanju</w:t>
                      </w:r>
                      <w:proofErr w:type="spellEnd"/>
                    </w:p>
                    <w:p w14:paraId="1F73A097" w14:textId="77777777" w:rsidR="00AC30B8" w:rsidRDefault="00AC30B8">
                      <w:pPr>
                        <w:jc w:val="center"/>
                      </w:pPr>
                    </w:p>
                    <w:p w14:paraId="1F73A098" w14:textId="77777777" w:rsidR="00AC30B8" w:rsidRDefault="00AC30B8">
                      <w:pPr>
                        <w:jc w:val="center"/>
                      </w:pPr>
                    </w:p>
                    <w:p w14:paraId="1F73A099" w14:textId="77777777" w:rsidR="00AC30B8" w:rsidRDefault="00AC30B8">
                      <w:pPr>
                        <w:jc w:val="center"/>
                      </w:pPr>
                    </w:p>
                    <w:p w14:paraId="1F73A09A" w14:textId="77777777" w:rsidR="00AC30B8" w:rsidRDefault="00AC30B8">
                      <w:pPr>
                        <w:jc w:val="center"/>
                      </w:pPr>
                    </w:p>
                    <w:p w14:paraId="1F73A09B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AE3" w14:textId="77777777" w:rsidR="00AC30B8" w:rsidRDefault="00AC30B8">
      <w:pPr>
        <w:pStyle w:val="Standard"/>
      </w:pPr>
    </w:p>
    <w:p w14:paraId="1F739AE4" w14:textId="77777777" w:rsidR="00AC30B8" w:rsidRDefault="00AC30B8">
      <w:pPr>
        <w:pStyle w:val="Standard"/>
      </w:pPr>
    </w:p>
    <w:p w14:paraId="1F739AE5" w14:textId="77777777" w:rsidR="00AC30B8" w:rsidRDefault="005640B9">
      <w:pPr>
        <w:pStyle w:val="Standard"/>
      </w:pPr>
      <w:r>
        <w:rPr>
          <w:noProof/>
          <w:shd w:val="clear" w:color="auto" w:fill="C0C0C0"/>
          <w:lang w:val="en-US"/>
        </w:rPr>
        <w:drawing>
          <wp:anchor distT="0" distB="0" distL="114300" distR="114300" simplePos="0" relativeHeight="251943936" behindDoc="0" locked="0" layoutInCell="1" allowOverlap="1" wp14:anchorId="1F739B35" wp14:editId="1F739B36">
            <wp:simplePos x="0" y="0"/>
            <wp:positionH relativeFrom="column">
              <wp:posOffset>5901699</wp:posOffset>
            </wp:positionH>
            <wp:positionV relativeFrom="paragraph">
              <wp:posOffset>20323</wp:posOffset>
            </wp:positionV>
            <wp:extent cx="118743" cy="323853"/>
            <wp:effectExtent l="0" t="7305" r="0" b="26352"/>
            <wp:wrapTight wrapText="bothSides">
              <wp:wrapPolygon edited="0">
                <wp:start x="19879" y="3672"/>
                <wp:lineTo x="390" y="-286"/>
                <wp:lineTo x="-3016" y="7653"/>
                <wp:lineTo x="-127" y="13918"/>
                <wp:lineTo x="3886" y="14960"/>
                <wp:lineTo x="14771" y="15581"/>
                <wp:lineTo x="24500" y="13696"/>
                <wp:lineTo x="19879" y="3672"/>
              </wp:wrapPolygon>
            </wp:wrapTight>
            <wp:docPr id="1979229485" name="Picture 7952593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772698">
                      <a:off x="0" y="0"/>
                      <a:ext cx="118743" cy="323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F739B37" wp14:editId="1F739B38">
                <wp:simplePos x="0" y="0"/>
                <wp:positionH relativeFrom="margin">
                  <wp:posOffset>6216648</wp:posOffset>
                </wp:positionH>
                <wp:positionV relativeFrom="paragraph">
                  <wp:posOffset>0</wp:posOffset>
                </wp:positionV>
                <wp:extent cx="3098801" cy="317497"/>
                <wp:effectExtent l="0" t="0" r="25399" b="25403"/>
                <wp:wrapTight wrapText="bothSides">
                  <wp:wrapPolygon edited="0">
                    <wp:start x="0" y="0"/>
                    <wp:lineTo x="0" y="22076"/>
                    <wp:lineTo x="21644" y="22076"/>
                    <wp:lineTo x="21644" y="0"/>
                    <wp:lineTo x="0" y="0"/>
                  </wp:wrapPolygon>
                </wp:wrapTight>
                <wp:docPr id="12429626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1" cy="31749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09D" w14:textId="77777777" w:rsidR="00AC30B8" w:rsidRDefault="005640B9">
                            <w:r>
                              <w:t xml:space="preserve">OPIS DIALOGA: text box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09E" w14:textId="77777777" w:rsidR="00AC30B8" w:rsidRDefault="00AC30B8">
                            <w:pPr>
                              <w:jc w:val="center"/>
                            </w:pPr>
                          </w:p>
                          <w:p w14:paraId="1F73A09F" w14:textId="77777777" w:rsidR="00AC30B8" w:rsidRDefault="00AC30B8">
                            <w:pPr>
                              <w:jc w:val="center"/>
                            </w:pPr>
                          </w:p>
                          <w:p w14:paraId="1F73A0A0" w14:textId="77777777" w:rsidR="00AC30B8" w:rsidRDefault="00AC30B8">
                            <w:pPr>
                              <w:jc w:val="center"/>
                            </w:pPr>
                          </w:p>
                          <w:p w14:paraId="1F73A0A1" w14:textId="77777777" w:rsidR="00AC30B8" w:rsidRDefault="00AC30B8">
                            <w:pPr>
                              <w:jc w:val="center"/>
                            </w:pPr>
                          </w:p>
                          <w:p w14:paraId="1F73A0A2" w14:textId="77777777" w:rsidR="00AC30B8" w:rsidRDefault="00AC30B8">
                            <w:pPr>
                              <w:jc w:val="center"/>
                            </w:pPr>
                          </w:p>
                          <w:p w14:paraId="1F73A0A3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37" id="_x0000_s1133" style="position:absolute;margin-left:489.5pt;margin-top:0;width:244pt;height:25pt;z-index:251947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" filled="f" strokeweight=".35281mm">
                <v:textbox>
                  <w:txbxContent>
                    <w:p w14:paraId="1F73A09D" w14:textId="77777777" w:rsidR="00AC30B8" w:rsidRDefault="005640B9">
                      <w:r>
                        <w:t xml:space="preserve">OPIS DIALOGA: text box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09E" w14:textId="77777777" w:rsidR="00AC30B8" w:rsidRDefault="00AC30B8">
                      <w:pPr>
                        <w:jc w:val="center"/>
                      </w:pPr>
                    </w:p>
                    <w:p w14:paraId="1F73A09F" w14:textId="77777777" w:rsidR="00AC30B8" w:rsidRDefault="00AC30B8">
                      <w:pPr>
                        <w:jc w:val="center"/>
                      </w:pPr>
                    </w:p>
                    <w:p w14:paraId="1F73A0A0" w14:textId="77777777" w:rsidR="00AC30B8" w:rsidRDefault="00AC30B8">
                      <w:pPr>
                        <w:jc w:val="center"/>
                      </w:pPr>
                    </w:p>
                    <w:p w14:paraId="1F73A0A1" w14:textId="77777777" w:rsidR="00AC30B8" w:rsidRDefault="00AC30B8">
                      <w:pPr>
                        <w:jc w:val="center"/>
                      </w:pPr>
                    </w:p>
                    <w:p w14:paraId="1F73A0A2" w14:textId="77777777" w:rsidR="00AC30B8" w:rsidRDefault="00AC30B8">
                      <w:pPr>
                        <w:jc w:val="center"/>
                      </w:pPr>
                    </w:p>
                    <w:p w14:paraId="1F73A0A3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F739B39" wp14:editId="1F739B3A">
                <wp:simplePos x="0" y="0"/>
                <wp:positionH relativeFrom="column">
                  <wp:posOffset>2432047</wp:posOffset>
                </wp:positionH>
                <wp:positionV relativeFrom="paragraph">
                  <wp:posOffset>0</wp:posOffset>
                </wp:positionV>
                <wp:extent cx="3270251" cy="311152"/>
                <wp:effectExtent l="0" t="0" r="25399" b="12698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13608520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1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0A5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verbalna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igra</w:t>
                            </w:r>
                            <w:proofErr w:type="spellEnd"/>
                            <w:r>
                              <w:t xml:space="preserve"> vlog (</w:t>
                            </w:r>
                            <w:proofErr w:type="spellStart"/>
                            <w:r>
                              <w:t>dilaog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F73A0A6" w14:textId="77777777" w:rsidR="00AC30B8" w:rsidRDefault="00AC30B8">
                            <w:pPr>
                              <w:jc w:val="center"/>
                            </w:pPr>
                          </w:p>
                          <w:p w14:paraId="1F73A0A7" w14:textId="77777777" w:rsidR="00AC30B8" w:rsidRDefault="00AC30B8">
                            <w:pPr>
                              <w:jc w:val="center"/>
                            </w:pPr>
                          </w:p>
                          <w:p w14:paraId="1F73A0A8" w14:textId="77777777" w:rsidR="00AC30B8" w:rsidRDefault="00AC30B8">
                            <w:pPr>
                              <w:jc w:val="center"/>
                            </w:pPr>
                          </w:p>
                          <w:p w14:paraId="1F73A0A9" w14:textId="77777777" w:rsidR="00AC30B8" w:rsidRDefault="00AC30B8">
                            <w:pPr>
                              <w:jc w:val="center"/>
                            </w:pPr>
                          </w:p>
                          <w:p w14:paraId="1F73A0AA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39" id="_x0000_s1134" style="position:absolute;margin-left:191.5pt;margin-top:0;width:257.5pt;height:24.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" filled="f" strokecolor="#c00000" strokeweight=".35281mm">
                <v:textbox>
                  <w:txbxContent>
                    <w:p w14:paraId="1F73A0A5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verbalna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igra</w:t>
                      </w:r>
                      <w:proofErr w:type="spellEnd"/>
                      <w:r>
                        <w:t xml:space="preserve"> vlog (</w:t>
                      </w:r>
                      <w:proofErr w:type="spellStart"/>
                      <w:r>
                        <w:t>dilaog</w:t>
                      </w:r>
                      <w:proofErr w:type="spellEnd"/>
                      <w:r>
                        <w:t>)</w:t>
                      </w:r>
                    </w:p>
                    <w:p w14:paraId="1F73A0A6" w14:textId="77777777" w:rsidR="00AC30B8" w:rsidRDefault="00AC30B8">
                      <w:pPr>
                        <w:jc w:val="center"/>
                      </w:pPr>
                    </w:p>
                    <w:p w14:paraId="1F73A0A7" w14:textId="77777777" w:rsidR="00AC30B8" w:rsidRDefault="00AC30B8">
                      <w:pPr>
                        <w:jc w:val="center"/>
                      </w:pPr>
                    </w:p>
                    <w:p w14:paraId="1F73A0A8" w14:textId="77777777" w:rsidR="00AC30B8" w:rsidRDefault="00AC30B8">
                      <w:pPr>
                        <w:jc w:val="center"/>
                      </w:pPr>
                    </w:p>
                    <w:p w14:paraId="1F73A0A9" w14:textId="77777777" w:rsidR="00AC30B8" w:rsidRDefault="00AC30B8">
                      <w:pPr>
                        <w:jc w:val="center"/>
                      </w:pPr>
                    </w:p>
                    <w:p w14:paraId="1F73A0AA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AE6" w14:textId="77777777" w:rsidR="00AC30B8" w:rsidRDefault="00AC30B8">
      <w:pPr>
        <w:pStyle w:val="Standard"/>
      </w:pPr>
    </w:p>
    <w:p w14:paraId="1F739AE7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F739B3B" wp14:editId="1F739B3C">
                <wp:simplePos x="0" y="0"/>
                <wp:positionH relativeFrom="margin">
                  <wp:posOffset>6210303</wp:posOffset>
                </wp:positionH>
                <wp:positionV relativeFrom="paragraph">
                  <wp:posOffset>100327</wp:posOffset>
                </wp:positionV>
                <wp:extent cx="3098801" cy="317497"/>
                <wp:effectExtent l="0" t="0" r="25399" b="25403"/>
                <wp:wrapTight wrapText="bothSides">
                  <wp:wrapPolygon edited="0">
                    <wp:start x="0" y="0"/>
                    <wp:lineTo x="0" y="22076"/>
                    <wp:lineTo x="21644" y="22076"/>
                    <wp:lineTo x="21644" y="0"/>
                    <wp:lineTo x="0" y="0"/>
                  </wp:wrapPolygon>
                </wp:wrapTight>
                <wp:docPr id="12821035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1" cy="31749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0AC" w14:textId="77777777" w:rsidR="00AC30B8" w:rsidRDefault="005640B9">
                            <w:r>
                              <w:t xml:space="preserve">OPIS AKTIVNOSTI: text box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0AD" w14:textId="77777777" w:rsidR="00AC30B8" w:rsidRDefault="00AC30B8">
                            <w:pPr>
                              <w:jc w:val="center"/>
                            </w:pPr>
                          </w:p>
                          <w:p w14:paraId="1F73A0AE" w14:textId="77777777" w:rsidR="00AC30B8" w:rsidRDefault="00AC30B8">
                            <w:pPr>
                              <w:jc w:val="center"/>
                            </w:pPr>
                          </w:p>
                          <w:p w14:paraId="1F73A0AF" w14:textId="77777777" w:rsidR="00AC30B8" w:rsidRDefault="00AC30B8">
                            <w:pPr>
                              <w:jc w:val="center"/>
                            </w:pPr>
                          </w:p>
                          <w:p w14:paraId="1F73A0B0" w14:textId="77777777" w:rsidR="00AC30B8" w:rsidRDefault="00AC30B8">
                            <w:pPr>
                              <w:jc w:val="center"/>
                            </w:pPr>
                          </w:p>
                          <w:p w14:paraId="1F73A0B1" w14:textId="77777777" w:rsidR="00AC30B8" w:rsidRDefault="00AC30B8">
                            <w:pPr>
                              <w:jc w:val="center"/>
                            </w:pPr>
                          </w:p>
                          <w:p w14:paraId="1F73A0B2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3B" id="_x0000_s1135" style="position:absolute;margin-left:489pt;margin-top:7.9pt;width:244pt;height:25pt;z-index:251949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" filled="f" strokeweight=".35281mm">
                <v:textbox>
                  <w:txbxContent>
                    <w:p w14:paraId="1F73A0AC" w14:textId="77777777" w:rsidR="00AC30B8" w:rsidRDefault="005640B9">
                      <w:r>
                        <w:t xml:space="preserve">OPIS AKTIVNOSTI: text box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0AD" w14:textId="77777777" w:rsidR="00AC30B8" w:rsidRDefault="00AC30B8">
                      <w:pPr>
                        <w:jc w:val="center"/>
                      </w:pPr>
                    </w:p>
                    <w:p w14:paraId="1F73A0AE" w14:textId="77777777" w:rsidR="00AC30B8" w:rsidRDefault="00AC30B8">
                      <w:pPr>
                        <w:jc w:val="center"/>
                      </w:pPr>
                    </w:p>
                    <w:p w14:paraId="1F73A0AF" w14:textId="77777777" w:rsidR="00AC30B8" w:rsidRDefault="00AC30B8">
                      <w:pPr>
                        <w:jc w:val="center"/>
                      </w:pPr>
                    </w:p>
                    <w:p w14:paraId="1F73A0B0" w14:textId="77777777" w:rsidR="00AC30B8" w:rsidRDefault="00AC30B8">
                      <w:pPr>
                        <w:jc w:val="center"/>
                      </w:pPr>
                    </w:p>
                    <w:p w14:paraId="1F73A0B1" w14:textId="77777777" w:rsidR="00AC30B8" w:rsidRDefault="00AC30B8">
                      <w:pPr>
                        <w:jc w:val="center"/>
                      </w:pPr>
                    </w:p>
                    <w:p w14:paraId="1F73A0B2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  <w:shd w:val="clear" w:color="auto" w:fill="C0C0C0"/>
          <w:lang w:val="en-US"/>
        </w:rPr>
        <w:drawing>
          <wp:anchor distT="0" distB="0" distL="114300" distR="114300" simplePos="0" relativeHeight="251948032" behindDoc="0" locked="0" layoutInCell="1" allowOverlap="1" wp14:anchorId="1F739B3D" wp14:editId="1F739B3E">
            <wp:simplePos x="0" y="0"/>
            <wp:positionH relativeFrom="column">
              <wp:posOffset>5888677</wp:posOffset>
            </wp:positionH>
            <wp:positionV relativeFrom="paragraph">
              <wp:posOffset>113985</wp:posOffset>
            </wp:positionV>
            <wp:extent cx="118743" cy="323853"/>
            <wp:effectExtent l="0" t="7305" r="0" b="26352"/>
            <wp:wrapTight wrapText="bothSides">
              <wp:wrapPolygon edited="0">
                <wp:start x="19879" y="3672"/>
                <wp:lineTo x="390" y="-286"/>
                <wp:lineTo x="-3016" y="7653"/>
                <wp:lineTo x="-127" y="13918"/>
                <wp:lineTo x="3886" y="14960"/>
                <wp:lineTo x="14771" y="15581"/>
                <wp:lineTo x="24500" y="13696"/>
                <wp:lineTo x="19879" y="3672"/>
              </wp:wrapPolygon>
            </wp:wrapTight>
            <wp:docPr id="319384582" name="Picture 10193668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772698">
                      <a:off x="0" y="0"/>
                      <a:ext cx="118743" cy="323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F739B3F" wp14:editId="1F739B40">
                <wp:simplePos x="0" y="0"/>
                <wp:positionH relativeFrom="column">
                  <wp:posOffset>2444748</wp:posOffset>
                </wp:positionH>
                <wp:positionV relativeFrom="paragraph">
                  <wp:posOffset>102239</wp:posOffset>
                </wp:positionV>
                <wp:extent cx="3270251" cy="311152"/>
                <wp:effectExtent l="0" t="0" r="25399" b="12698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5352056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1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0B4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neverbalna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igra</w:t>
                            </w:r>
                            <w:proofErr w:type="spellEnd"/>
                            <w:r>
                              <w:t xml:space="preserve"> vlog (</w:t>
                            </w:r>
                            <w:proofErr w:type="spellStart"/>
                            <w:r>
                              <w:t>izmenjava</w:t>
                            </w:r>
                            <w:proofErr w:type="spellEnd"/>
                            <w:r>
                              <w:t xml:space="preserve"> gest/</w:t>
                            </w:r>
                            <w:proofErr w:type="spellStart"/>
                            <w:r>
                              <w:t>mimike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F73A0B5" w14:textId="77777777" w:rsidR="00AC30B8" w:rsidRDefault="00AC30B8">
                            <w:pPr>
                              <w:jc w:val="center"/>
                            </w:pPr>
                          </w:p>
                          <w:p w14:paraId="1F73A0B6" w14:textId="77777777" w:rsidR="00AC30B8" w:rsidRDefault="00AC30B8">
                            <w:pPr>
                              <w:jc w:val="center"/>
                            </w:pPr>
                          </w:p>
                          <w:p w14:paraId="1F73A0B7" w14:textId="77777777" w:rsidR="00AC30B8" w:rsidRDefault="00AC30B8">
                            <w:pPr>
                              <w:jc w:val="center"/>
                            </w:pPr>
                          </w:p>
                          <w:p w14:paraId="1F73A0B8" w14:textId="77777777" w:rsidR="00AC30B8" w:rsidRDefault="00AC30B8">
                            <w:pPr>
                              <w:jc w:val="center"/>
                            </w:pPr>
                          </w:p>
                          <w:p w14:paraId="1F73A0B9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3F" id="_x0000_s1136" style="position:absolute;margin-left:192.5pt;margin-top:8.05pt;width:257.5pt;height:24.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" filled="f" strokecolor="#c00000" strokeweight=".35281mm">
                <v:textbox>
                  <w:txbxContent>
                    <w:p w14:paraId="1F73A0B4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neverbalna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igra</w:t>
                      </w:r>
                      <w:proofErr w:type="spellEnd"/>
                      <w:r>
                        <w:t xml:space="preserve"> vlog (</w:t>
                      </w:r>
                      <w:proofErr w:type="spellStart"/>
                      <w:r>
                        <w:t>izmenjava</w:t>
                      </w:r>
                      <w:proofErr w:type="spellEnd"/>
                      <w:r>
                        <w:t xml:space="preserve"> gest/</w:t>
                      </w:r>
                      <w:proofErr w:type="spellStart"/>
                      <w:r>
                        <w:t>mimike</w:t>
                      </w:r>
                      <w:proofErr w:type="spellEnd"/>
                      <w:r>
                        <w:t>)</w:t>
                      </w:r>
                    </w:p>
                    <w:p w14:paraId="1F73A0B5" w14:textId="77777777" w:rsidR="00AC30B8" w:rsidRDefault="00AC30B8">
                      <w:pPr>
                        <w:jc w:val="center"/>
                      </w:pPr>
                    </w:p>
                    <w:p w14:paraId="1F73A0B6" w14:textId="77777777" w:rsidR="00AC30B8" w:rsidRDefault="00AC30B8">
                      <w:pPr>
                        <w:jc w:val="center"/>
                      </w:pPr>
                    </w:p>
                    <w:p w14:paraId="1F73A0B7" w14:textId="77777777" w:rsidR="00AC30B8" w:rsidRDefault="00AC30B8">
                      <w:pPr>
                        <w:jc w:val="center"/>
                      </w:pPr>
                    </w:p>
                    <w:p w14:paraId="1F73A0B8" w14:textId="77777777" w:rsidR="00AC30B8" w:rsidRDefault="00AC30B8">
                      <w:pPr>
                        <w:jc w:val="center"/>
                      </w:pPr>
                    </w:p>
                    <w:p w14:paraId="1F73A0B9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AE8" w14:textId="77777777" w:rsidR="00AC30B8" w:rsidRDefault="00AC30B8">
      <w:pPr>
        <w:pStyle w:val="Standard"/>
      </w:pPr>
    </w:p>
    <w:p w14:paraId="1F739AE9" w14:textId="77777777" w:rsidR="00AC30B8" w:rsidRDefault="00AC30B8">
      <w:pPr>
        <w:pStyle w:val="Standard"/>
      </w:pPr>
    </w:p>
    <w:p w14:paraId="1F739AEA" w14:textId="77777777" w:rsidR="00AC30B8" w:rsidRDefault="00AC30B8">
      <w:pPr>
        <w:pStyle w:val="Standard"/>
      </w:pPr>
    </w:p>
    <w:p w14:paraId="1F739AEB" w14:textId="77777777" w:rsidR="00AC30B8" w:rsidRDefault="00AC30B8">
      <w:pPr>
        <w:pStyle w:val="Standard"/>
      </w:pPr>
    </w:p>
    <w:p w14:paraId="1F739AEC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F739B41" wp14:editId="1F739B42">
                <wp:simplePos x="0" y="0"/>
                <wp:positionH relativeFrom="column">
                  <wp:posOffset>2298701</wp:posOffset>
                </wp:positionH>
                <wp:positionV relativeFrom="paragraph">
                  <wp:posOffset>292095</wp:posOffset>
                </wp:positionV>
                <wp:extent cx="3295653" cy="311152"/>
                <wp:effectExtent l="0" t="0" r="19047" b="12698"/>
                <wp:wrapTight wrapText="bothSides">
                  <wp:wrapPolygon edited="0">
                    <wp:start x="0" y="0"/>
                    <wp:lineTo x="0" y="21159"/>
                    <wp:lineTo x="21600" y="21159"/>
                    <wp:lineTo x="21600" y="0"/>
                    <wp:lineTo x="0" y="0"/>
                  </wp:wrapPolygon>
                </wp:wrapTight>
                <wp:docPr id="7548425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3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0BB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globalno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prepoznavanje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sporočila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ilustraciji</w:t>
                            </w:r>
                            <w:proofErr w:type="spellEnd"/>
                          </w:p>
                          <w:p w14:paraId="1F73A0BC" w14:textId="77777777" w:rsidR="00AC30B8" w:rsidRDefault="00AC30B8">
                            <w:pPr>
                              <w:jc w:val="center"/>
                            </w:pPr>
                          </w:p>
                          <w:p w14:paraId="1F73A0BD" w14:textId="77777777" w:rsidR="00AC30B8" w:rsidRDefault="00AC30B8">
                            <w:pPr>
                              <w:jc w:val="center"/>
                            </w:pPr>
                          </w:p>
                          <w:p w14:paraId="1F73A0BE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41" id="_x0000_s1137" style="position:absolute;margin-left:181pt;margin-top:23pt;width:259.5pt;height:24.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" filled="f" strokecolor="#c00000" strokeweight=".35281mm">
                <v:textbox>
                  <w:txbxContent>
                    <w:p w14:paraId="1F73A0BB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globalno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prepoznavanje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sporočila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ilustraciji</w:t>
                      </w:r>
                      <w:proofErr w:type="spellEnd"/>
                    </w:p>
                    <w:p w14:paraId="1F73A0BC" w14:textId="77777777" w:rsidR="00AC30B8" w:rsidRDefault="00AC30B8">
                      <w:pPr>
                        <w:jc w:val="center"/>
                      </w:pPr>
                    </w:p>
                    <w:p w14:paraId="1F73A0BD" w14:textId="77777777" w:rsidR="00AC30B8" w:rsidRDefault="00AC30B8">
                      <w:pPr>
                        <w:jc w:val="center"/>
                      </w:pPr>
                    </w:p>
                    <w:p w14:paraId="1F73A0BE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F739B43" wp14:editId="1F739B44">
                <wp:simplePos x="0" y="0"/>
                <wp:positionH relativeFrom="column">
                  <wp:posOffset>2311402</wp:posOffset>
                </wp:positionH>
                <wp:positionV relativeFrom="paragraph">
                  <wp:posOffset>647696</wp:posOffset>
                </wp:positionV>
                <wp:extent cx="3321045" cy="330198"/>
                <wp:effectExtent l="0" t="0" r="12705" b="12702"/>
                <wp:wrapTight wrapText="bothSides">
                  <wp:wrapPolygon edited="0">
                    <wp:start x="0" y="0"/>
                    <wp:lineTo x="0" y="21225"/>
                    <wp:lineTo x="21563" y="21225"/>
                    <wp:lineTo x="21563" y="0"/>
                    <wp:lineTo x="0" y="0"/>
                  </wp:wrapPolygon>
                </wp:wrapTight>
                <wp:docPr id="5028263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45" cy="33019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0C0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selektivno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prepoznavanje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detajlov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sliki</w:t>
                            </w:r>
                            <w:proofErr w:type="spellEnd"/>
                          </w:p>
                          <w:p w14:paraId="1F73A0C1" w14:textId="77777777" w:rsidR="00AC30B8" w:rsidRDefault="00AC30B8">
                            <w:pPr>
                              <w:jc w:val="center"/>
                            </w:pPr>
                          </w:p>
                          <w:p w14:paraId="1F73A0C2" w14:textId="77777777" w:rsidR="00AC30B8" w:rsidRDefault="00AC30B8">
                            <w:pPr>
                              <w:jc w:val="center"/>
                            </w:pPr>
                          </w:p>
                          <w:p w14:paraId="1F73A0C3" w14:textId="77777777" w:rsidR="00AC30B8" w:rsidRDefault="00AC30B8">
                            <w:pPr>
                              <w:jc w:val="center"/>
                            </w:pPr>
                          </w:p>
                          <w:p w14:paraId="1F73A0C4" w14:textId="77777777" w:rsidR="00AC30B8" w:rsidRDefault="00AC30B8">
                            <w:pPr>
                              <w:jc w:val="center"/>
                            </w:pPr>
                          </w:p>
                          <w:p w14:paraId="1F73A0C5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43" id="_x0000_s1138" style="position:absolute;margin-left:182pt;margin-top:51pt;width:261.5pt;height:26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" filled="f" strokecolor="#c00000" strokeweight=".35281mm">
                <v:textbox>
                  <w:txbxContent>
                    <w:p w14:paraId="1F73A0C0" w14:textId="77777777" w:rsidR="00AC30B8" w:rsidRDefault="005640B9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selektivno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prepoznavanje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detajlov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sliki</w:t>
                      </w:r>
                      <w:proofErr w:type="spellEnd"/>
                    </w:p>
                    <w:p w14:paraId="1F73A0C1" w14:textId="77777777" w:rsidR="00AC30B8" w:rsidRDefault="00AC30B8">
                      <w:pPr>
                        <w:jc w:val="center"/>
                      </w:pPr>
                    </w:p>
                    <w:p w14:paraId="1F73A0C2" w14:textId="77777777" w:rsidR="00AC30B8" w:rsidRDefault="00AC30B8">
                      <w:pPr>
                        <w:jc w:val="center"/>
                      </w:pPr>
                    </w:p>
                    <w:p w14:paraId="1F73A0C3" w14:textId="77777777" w:rsidR="00AC30B8" w:rsidRDefault="00AC30B8">
                      <w:pPr>
                        <w:jc w:val="center"/>
                      </w:pPr>
                    </w:p>
                    <w:p w14:paraId="1F73A0C4" w14:textId="77777777" w:rsidR="00AC30B8" w:rsidRDefault="00AC30B8">
                      <w:pPr>
                        <w:jc w:val="center"/>
                      </w:pPr>
                    </w:p>
                    <w:p w14:paraId="1F73A0C5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F739B45" wp14:editId="1F739B46">
                <wp:simplePos x="0" y="0"/>
                <wp:positionH relativeFrom="column">
                  <wp:posOffset>2317747</wp:posOffset>
                </wp:positionH>
                <wp:positionV relativeFrom="paragraph">
                  <wp:posOffset>1028700</wp:posOffset>
                </wp:positionV>
                <wp:extent cx="3270251" cy="311152"/>
                <wp:effectExtent l="0" t="0" r="25399" b="12698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3058483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1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0C7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funkcionalno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dajanje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navodil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slike</w:t>
                            </w:r>
                            <w:proofErr w:type="spellEnd"/>
                          </w:p>
                          <w:p w14:paraId="1F73A0C8" w14:textId="77777777" w:rsidR="00AC30B8" w:rsidRDefault="00AC30B8">
                            <w:pPr>
                              <w:jc w:val="center"/>
                            </w:pPr>
                          </w:p>
                          <w:p w14:paraId="1F73A0C9" w14:textId="77777777" w:rsidR="00AC30B8" w:rsidRDefault="00AC30B8">
                            <w:pPr>
                              <w:jc w:val="center"/>
                            </w:pPr>
                          </w:p>
                          <w:p w14:paraId="1F73A0CA" w14:textId="77777777" w:rsidR="00AC30B8" w:rsidRDefault="00AC30B8">
                            <w:pPr>
                              <w:jc w:val="center"/>
                            </w:pPr>
                          </w:p>
                          <w:p w14:paraId="1F73A0CB" w14:textId="77777777" w:rsidR="00AC30B8" w:rsidRDefault="00AC30B8">
                            <w:pPr>
                              <w:jc w:val="center"/>
                            </w:pPr>
                          </w:p>
                          <w:p w14:paraId="1F73A0CC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45" id="_x0000_s1139" style="position:absolute;margin-left:182.5pt;margin-top:81pt;width:257.5pt;height:24.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" filled="f" strokecolor="#c00000" strokeweight=".35281mm">
                <v:textbox>
                  <w:txbxContent>
                    <w:p w14:paraId="1F73A0C7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funkcionalno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dajanje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navodil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slike</w:t>
                      </w:r>
                      <w:proofErr w:type="spellEnd"/>
                    </w:p>
                    <w:p w14:paraId="1F73A0C8" w14:textId="77777777" w:rsidR="00AC30B8" w:rsidRDefault="00AC30B8">
                      <w:pPr>
                        <w:jc w:val="center"/>
                      </w:pPr>
                    </w:p>
                    <w:p w14:paraId="1F73A0C9" w14:textId="77777777" w:rsidR="00AC30B8" w:rsidRDefault="00AC30B8">
                      <w:pPr>
                        <w:jc w:val="center"/>
                      </w:pPr>
                    </w:p>
                    <w:p w14:paraId="1F73A0CA" w14:textId="77777777" w:rsidR="00AC30B8" w:rsidRDefault="00AC30B8">
                      <w:pPr>
                        <w:jc w:val="center"/>
                      </w:pPr>
                    </w:p>
                    <w:p w14:paraId="1F73A0CB" w14:textId="77777777" w:rsidR="00AC30B8" w:rsidRDefault="00AC30B8">
                      <w:pPr>
                        <w:jc w:val="center"/>
                      </w:pPr>
                    </w:p>
                    <w:p w14:paraId="1F73A0CC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hd w:val="clear" w:color="auto" w:fill="C0C0C0"/>
          <w:lang w:val="en-US"/>
        </w:rPr>
        <w:drawing>
          <wp:anchor distT="0" distB="0" distL="114300" distR="114300" simplePos="0" relativeHeight="251955200" behindDoc="0" locked="0" layoutInCell="1" allowOverlap="1" wp14:anchorId="1F739B47" wp14:editId="1F739B48">
            <wp:simplePos x="0" y="0"/>
            <wp:positionH relativeFrom="column">
              <wp:posOffset>5875656</wp:posOffset>
            </wp:positionH>
            <wp:positionV relativeFrom="paragraph">
              <wp:posOffset>310517</wp:posOffset>
            </wp:positionV>
            <wp:extent cx="118743" cy="323853"/>
            <wp:effectExtent l="0" t="7305" r="0" b="26352"/>
            <wp:wrapTight wrapText="bothSides">
              <wp:wrapPolygon edited="0">
                <wp:start x="19879" y="3672"/>
                <wp:lineTo x="390" y="-286"/>
                <wp:lineTo x="-3016" y="7653"/>
                <wp:lineTo x="-127" y="13918"/>
                <wp:lineTo x="3886" y="14960"/>
                <wp:lineTo x="14771" y="15581"/>
                <wp:lineTo x="24500" y="13696"/>
                <wp:lineTo x="19879" y="3672"/>
              </wp:wrapPolygon>
            </wp:wrapTight>
            <wp:docPr id="1245475948" name="Picture 14681488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772698">
                      <a:off x="0" y="0"/>
                      <a:ext cx="118743" cy="323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F739B49" wp14:editId="1F739B4A">
                <wp:simplePos x="0" y="0"/>
                <wp:positionH relativeFrom="column">
                  <wp:posOffset>6121395</wp:posOffset>
                </wp:positionH>
                <wp:positionV relativeFrom="paragraph">
                  <wp:posOffset>349245</wp:posOffset>
                </wp:positionV>
                <wp:extent cx="2768602" cy="317497"/>
                <wp:effectExtent l="0" t="0" r="12698" b="25403"/>
                <wp:wrapTight wrapText="bothSides">
                  <wp:wrapPolygon edited="0">
                    <wp:start x="0" y="0"/>
                    <wp:lineTo x="0" y="22076"/>
                    <wp:lineTo x="21550" y="22076"/>
                    <wp:lineTo x="21550" y="0"/>
                    <wp:lineTo x="0" y="0"/>
                  </wp:wrapPolygon>
                </wp:wrapTight>
                <wp:docPr id="14903781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2" cy="31749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0CE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IDEJA ZGODBE: text box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0CF" w14:textId="77777777" w:rsidR="00AC30B8" w:rsidRDefault="00AC30B8">
                            <w:pPr>
                              <w:jc w:val="center"/>
                            </w:pPr>
                          </w:p>
                          <w:p w14:paraId="1F73A0D0" w14:textId="77777777" w:rsidR="00AC30B8" w:rsidRDefault="00AC30B8">
                            <w:pPr>
                              <w:jc w:val="center"/>
                            </w:pPr>
                          </w:p>
                          <w:p w14:paraId="1F73A0D1" w14:textId="77777777" w:rsidR="00AC30B8" w:rsidRDefault="00AC30B8">
                            <w:pPr>
                              <w:jc w:val="center"/>
                            </w:pPr>
                          </w:p>
                          <w:p w14:paraId="1F73A0D2" w14:textId="77777777" w:rsidR="00AC30B8" w:rsidRDefault="00AC30B8">
                            <w:pPr>
                              <w:jc w:val="center"/>
                            </w:pPr>
                          </w:p>
                          <w:p w14:paraId="1F73A0D3" w14:textId="77777777" w:rsidR="00AC30B8" w:rsidRDefault="00AC30B8">
                            <w:pPr>
                              <w:jc w:val="center"/>
                            </w:pPr>
                          </w:p>
                          <w:p w14:paraId="1F73A0D4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49" id="_x0000_s1140" style="position:absolute;margin-left:482pt;margin-top:27.5pt;width:218pt;height:2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" filled="f" strokeweight=".35281mm">
                <v:textbox>
                  <w:txbxContent>
                    <w:p w14:paraId="1F73A0CE" w14:textId="77777777" w:rsidR="00AC30B8" w:rsidRDefault="005640B9">
                      <w:pPr>
                        <w:jc w:val="center"/>
                      </w:pPr>
                      <w:r>
                        <w:t xml:space="preserve">IDEJA ZGODBE: text box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0CF" w14:textId="77777777" w:rsidR="00AC30B8" w:rsidRDefault="00AC30B8">
                      <w:pPr>
                        <w:jc w:val="center"/>
                      </w:pPr>
                    </w:p>
                    <w:p w14:paraId="1F73A0D0" w14:textId="77777777" w:rsidR="00AC30B8" w:rsidRDefault="00AC30B8">
                      <w:pPr>
                        <w:jc w:val="center"/>
                      </w:pPr>
                    </w:p>
                    <w:p w14:paraId="1F73A0D1" w14:textId="77777777" w:rsidR="00AC30B8" w:rsidRDefault="00AC30B8">
                      <w:pPr>
                        <w:jc w:val="center"/>
                      </w:pPr>
                    </w:p>
                    <w:p w14:paraId="1F73A0D2" w14:textId="77777777" w:rsidR="00AC30B8" w:rsidRDefault="00AC30B8">
                      <w:pPr>
                        <w:jc w:val="center"/>
                      </w:pPr>
                    </w:p>
                    <w:p w14:paraId="1F73A0D3" w14:textId="77777777" w:rsidR="00AC30B8" w:rsidRDefault="00AC30B8">
                      <w:pPr>
                        <w:jc w:val="center"/>
                      </w:pPr>
                    </w:p>
                    <w:p w14:paraId="1F73A0D4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hd w:val="clear" w:color="auto" w:fill="C0C0C0"/>
          <w:lang w:val="en-US"/>
        </w:rPr>
        <w:drawing>
          <wp:anchor distT="0" distB="0" distL="114300" distR="114300" simplePos="0" relativeHeight="251957248" behindDoc="0" locked="0" layoutInCell="1" allowOverlap="1" wp14:anchorId="1F739B4B" wp14:editId="1F739B4C">
            <wp:simplePos x="0" y="0"/>
            <wp:positionH relativeFrom="column">
              <wp:posOffset>5822319</wp:posOffset>
            </wp:positionH>
            <wp:positionV relativeFrom="paragraph">
              <wp:posOffset>678809</wp:posOffset>
            </wp:positionV>
            <wp:extent cx="118743" cy="323853"/>
            <wp:effectExtent l="0" t="7305" r="0" b="26352"/>
            <wp:wrapTight wrapText="bothSides">
              <wp:wrapPolygon edited="0">
                <wp:start x="19879" y="3672"/>
                <wp:lineTo x="390" y="-286"/>
                <wp:lineTo x="-3016" y="7653"/>
                <wp:lineTo x="-127" y="13918"/>
                <wp:lineTo x="3886" y="14960"/>
                <wp:lineTo x="14771" y="15581"/>
                <wp:lineTo x="24500" y="13696"/>
                <wp:lineTo x="19879" y="3672"/>
              </wp:wrapPolygon>
            </wp:wrapTight>
            <wp:docPr id="1516466828" name="Picture 971645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772698">
                      <a:off x="0" y="0"/>
                      <a:ext cx="118743" cy="323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F739B4D" wp14:editId="1F739B4E">
                <wp:simplePos x="0" y="0"/>
                <wp:positionH relativeFrom="column">
                  <wp:posOffset>6121395</wp:posOffset>
                </wp:positionH>
                <wp:positionV relativeFrom="paragraph">
                  <wp:posOffset>717547</wp:posOffset>
                </wp:positionV>
                <wp:extent cx="2768602" cy="317497"/>
                <wp:effectExtent l="0" t="0" r="12698" b="25403"/>
                <wp:wrapTight wrapText="bothSides">
                  <wp:wrapPolygon edited="0">
                    <wp:start x="0" y="0"/>
                    <wp:lineTo x="0" y="22076"/>
                    <wp:lineTo x="21550" y="22076"/>
                    <wp:lineTo x="21550" y="0"/>
                    <wp:lineTo x="0" y="0"/>
                  </wp:wrapPolygon>
                </wp:wrapTight>
                <wp:docPr id="19973555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2" cy="31749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0D6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KATERI DETAJLI: text box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0D7" w14:textId="77777777" w:rsidR="00AC30B8" w:rsidRDefault="00AC30B8">
                            <w:pPr>
                              <w:jc w:val="center"/>
                            </w:pPr>
                          </w:p>
                          <w:p w14:paraId="1F73A0D8" w14:textId="77777777" w:rsidR="00AC30B8" w:rsidRDefault="00AC30B8">
                            <w:pPr>
                              <w:jc w:val="center"/>
                            </w:pPr>
                          </w:p>
                          <w:p w14:paraId="1F73A0D9" w14:textId="77777777" w:rsidR="00AC30B8" w:rsidRDefault="00AC30B8">
                            <w:pPr>
                              <w:jc w:val="center"/>
                            </w:pPr>
                          </w:p>
                          <w:p w14:paraId="1F73A0DA" w14:textId="77777777" w:rsidR="00AC30B8" w:rsidRDefault="00AC30B8">
                            <w:pPr>
                              <w:jc w:val="center"/>
                            </w:pPr>
                          </w:p>
                          <w:p w14:paraId="1F73A0DB" w14:textId="77777777" w:rsidR="00AC30B8" w:rsidRDefault="00AC30B8">
                            <w:pPr>
                              <w:jc w:val="center"/>
                            </w:pPr>
                          </w:p>
                          <w:p w14:paraId="1F73A0DC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4D" id="_x0000_s1141" style="position:absolute;margin-left:482pt;margin-top:56.5pt;width:218pt;height:2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" filled="f" strokeweight=".35281mm">
                <v:textbox>
                  <w:txbxContent>
                    <w:p w14:paraId="1F73A0D6" w14:textId="77777777" w:rsidR="00AC30B8" w:rsidRDefault="005640B9">
                      <w:pPr>
                        <w:jc w:val="center"/>
                      </w:pPr>
                      <w:r>
                        <w:t xml:space="preserve">KATERI DETAJLI: text box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0D7" w14:textId="77777777" w:rsidR="00AC30B8" w:rsidRDefault="00AC30B8">
                      <w:pPr>
                        <w:jc w:val="center"/>
                      </w:pPr>
                    </w:p>
                    <w:p w14:paraId="1F73A0D8" w14:textId="77777777" w:rsidR="00AC30B8" w:rsidRDefault="00AC30B8">
                      <w:pPr>
                        <w:jc w:val="center"/>
                      </w:pPr>
                    </w:p>
                    <w:p w14:paraId="1F73A0D9" w14:textId="77777777" w:rsidR="00AC30B8" w:rsidRDefault="00AC30B8">
                      <w:pPr>
                        <w:jc w:val="center"/>
                      </w:pPr>
                    </w:p>
                    <w:p w14:paraId="1F73A0DA" w14:textId="77777777" w:rsidR="00AC30B8" w:rsidRDefault="00AC30B8">
                      <w:pPr>
                        <w:jc w:val="center"/>
                      </w:pPr>
                    </w:p>
                    <w:p w14:paraId="1F73A0DB" w14:textId="77777777" w:rsidR="00AC30B8" w:rsidRDefault="00AC30B8">
                      <w:pPr>
                        <w:jc w:val="center"/>
                      </w:pPr>
                    </w:p>
                    <w:p w14:paraId="1F73A0DC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hd w:val="clear" w:color="auto" w:fill="C0C0C0"/>
          <w:lang w:val="en-US"/>
        </w:rPr>
        <w:drawing>
          <wp:anchor distT="0" distB="0" distL="114300" distR="114300" simplePos="0" relativeHeight="251959296" behindDoc="0" locked="0" layoutInCell="1" allowOverlap="1" wp14:anchorId="1F739B4F" wp14:editId="1F739B50">
            <wp:simplePos x="0" y="0"/>
            <wp:positionH relativeFrom="column">
              <wp:posOffset>5793114</wp:posOffset>
            </wp:positionH>
            <wp:positionV relativeFrom="paragraph">
              <wp:posOffset>1047111</wp:posOffset>
            </wp:positionV>
            <wp:extent cx="118743" cy="323853"/>
            <wp:effectExtent l="0" t="7305" r="0" b="26352"/>
            <wp:wrapTight wrapText="bothSides">
              <wp:wrapPolygon edited="0">
                <wp:start x="19879" y="3672"/>
                <wp:lineTo x="390" y="-286"/>
                <wp:lineTo x="-3016" y="7653"/>
                <wp:lineTo x="-127" y="13918"/>
                <wp:lineTo x="3886" y="14960"/>
                <wp:lineTo x="14771" y="15581"/>
                <wp:lineTo x="24500" y="13696"/>
                <wp:lineTo x="19879" y="3672"/>
              </wp:wrapPolygon>
            </wp:wrapTight>
            <wp:docPr id="2009019204" name="Picture 8691243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772698">
                      <a:off x="0" y="0"/>
                      <a:ext cx="118743" cy="323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F739B51" wp14:editId="1F739B52">
                <wp:simplePos x="0" y="0"/>
                <wp:positionH relativeFrom="margin">
                  <wp:posOffset>2313944</wp:posOffset>
                </wp:positionH>
                <wp:positionV relativeFrom="paragraph">
                  <wp:posOffset>6986</wp:posOffset>
                </wp:positionV>
                <wp:extent cx="1530348" cy="279404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102753764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48" cy="2794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73A0DE" w14:textId="77777777" w:rsidR="00AC30B8" w:rsidRDefault="005640B9">
                            <w:r>
                              <w:rPr>
                                <w:shd w:val="clear" w:color="auto" w:fill="C0C0C0"/>
                                <w:lang w:val="en-US"/>
                              </w:rPr>
                              <w:t xml:space="preserve">AIMS: </w:t>
                            </w:r>
                            <w:r>
                              <w:rPr>
                                <w:shd w:val="clear" w:color="auto" w:fill="C0C0C0"/>
                                <w:lang w:val="en-US"/>
                              </w:rPr>
                              <w:t xml:space="preserve">checklist: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39B51" id="_x0000_s1142" type="#_x0000_t202" style="position:absolute;margin-left:182.2pt;margin-top:.55pt;width:120.5pt;height:22pt;z-index:251951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" stroked="f">
                <v:textbox>
                  <w:txbxContent>
                    <w:p w14:paraId="1F73A0DE" w14:textId="77777777" w:rsidR="00AC30B8" w:rsidRDefault="005640B9">
                      <w:r>
                        <w:rPr>
                          <w:shd w:val="clear" w:color="auto" w:fill="C0C0C0"/>
                          <w:lang w:val="en-US"/>
                        </w:rPr>
                        <w:t xml:space="preserve">AIMS: </w:t>
                      </w:r>
                      <w:r>
                        <w:rPr>
                          <w:shd w:val="clear" w:color="auto" w:fill="C0C0C0"/>
                          <w:lang w:val="en-US"/>
                        </w:rPr>
                        <w:t xml:space="preserve">checklist: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F739B53" wp14:editId="1F739B54">
                <wp:simplePos x="0" y="0"/>
                <wp:positionH relativeFrom="column">
                  <wp:posOffset>6127751</wp:posOffset>
                </wp:positionH>
                <wp:positionV relativeFrom="paragraph">
                  <wp:posOffset>1085850</wp:posOffset>
                </wp:positionV>
                <wp:extent cx="3098801" cy="317497"/>
                <wp:effectExtent l="0" t="0" r="25399" b="25403"/>
                <wp:wrapTight wrapText="bothSides">
                  <wp:wrapPolygon edited="0">
                    <wp:start x="0" y="0"/>
                    <wp:lineTo x="0" y="22076"/>
                    <wp:lineTo x="21644" y="22076"/>
                    <wp:lineTo x="21644" y="0"/>
                    <wp:lineTo x="0" y="0"/>
                  </wp:wrapPolygon>
                </wp:wrapTight>
                <wp:docPr id="11733327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1" cy="31749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0E0" w14:textId="77777777" w:rsidR="00AC30B8" w:rsidRDefault="005640B9">
                            <w:r>
                              <w:t xml:space="preserve">KATERA NAVODILA: text box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0E1" w14:textId="77777777" w:rsidR="00AC30B8" w:rsidRDefault="00AC30B8">
                            <w:pPr>
                              <w:jc w:val="center"/>
                            </w:pPr>
                          </w:p>
                          <w:p w14:paraId="1F73A0E2" w14:textId="77777777" w:rsidR="00AC30B8" w:rsidRDefault="00AC30B8">
                            <w:pPr>
                              <w:jc w:val="center"/>
                            </w:pPr>
                          </w:p>
                          <w:p w14:paraId="1F73A0E3" w14:textId="77777777" w:rsidR="00AC30B8" w:rsidRDefault="00AC30B8">
                            <w:pPr>
                              <w:jc w:val="center"/>
                            </w:pPr>
                          </w:p>
                          <w:p w14:paraId="1F73A0E4" w14:textId="77777777" w:rsidR="00AC30B8" w:rsidRDefault="00AC30B8">
                            <w:pPr>
                              <w:jc w:val="center"/>
                            </w:pPr>
                          </w:p>
                          <w:p w14:paraId="1F73A0E5" w14:textId="77777777" w:rsidR="00AC30B8" w:rsidRDefault="00AC30B8">
                            <w:pPr>
                              <w:jc w:val="center"/>
                            </w:pPr>
                          </w:p>
                          <w:p w14:paraId="1F73A0E6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53" id="_x0000_s1143" style="position:absolute;margin-left:482.5pt;margin-top:85.5pt;width:244pt;height:2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" filled="f" strokeweight=".35281mm">
                <v:textbox>
                  <w:txbxContent>
                    <w:p w14:paraId="1F73A0E0" w14:textId="77777777" w:rsidR="00AC30B8" w:rsidRDefault="005640B9">
                      <w:r>
                        <w:t xml:space="preserve">KATERA NAVODILA: text box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0E1" w14:textId="77777777" w:rsidR="00AC30B8" w:rsidRDefault="00AC30B8">
                      <w:pPr>
                        <w:jc w:val="center"/>
                      </w:pPr>
                    </w:p>
                    <w:p w14:paraId="1F73A0E2" w14:textId="77777777" w:rsidR="00AC30B8" w:rsidRDefault="00AC30B8">
                      <w:pPr>
                        <w:jc w:val="center"/>
                      </w:pPr>
                    </w:p>
                    <w:p w14:paraId="1F73A0E3" w14:textId="77777777" w:rsidR="00AC30B8" w:rsidRDefault="00AC30B8">
                      <w:pPr>
                        <w:jc w:val="center"/>
                      </w:pPr>
                    </w:p>
                    <w:p w14:paraId="1F73A0E4" w14:textId="77777777" w:rsidR="00AC30B8" w:rsidRDefault="00AC30B8">
                      <w:pPr>
                        <w:jc w:val="center"/>
                      </w:pPr>
                    </w:p>
                    <w:p w14:paraId="1F73A0E5" w14:textId="77777777" w:rsidR="00AC30B8" w:rsidRDefault="00AC30B8">
                      <w:pPr>
                        <w:jc w:val="center"/>
                      </w:pPr>
                    </w:p>
                    <w:p w14:paraId="1F73A0E6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F739B55" wp14:editId="1F739B56">
                <wp:simplePos x="0" y="0"/>
                <wp:positionH relativeFrom="margin">
                  <wp:posOffset>0</wp:posOffset>
                </wp:positionH>
                <wp:positionV relativeFrom="paragraph">
                  <wp:posOffset>-630</wp:posOffset>
                </wp:positionV>
                <wp:extent cx="2216148" cy="272418"/>
                <wp:effectExtent l="0" t="0" r="12702" b="13332"/>
                <wp:wrapNone/>
                <wp:docPr id="10399816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48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FFFF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0E8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FFFF00"/>
                              </w:rPr>
                              <w:t>1.5.3. BRANJE</w:t>
                            </w:r>
                          </w:p>
                          <w:p w14:paraId="1F73A0E9" w14:textId="77777777" w:rsidR="00AC30B8" w:rsidRDefault="00AC30B8">
                            <w:pPr>
                              <w:jc w:val="center"/>
                            </w:pPr>
                          </w:p>
                          <w:p w14:paraId="1F73A0EA" w14:textId="77777777" w:rsidR="00AC30B8" w:rsidRDefault="00AC30B8">
                            <w:pPr>
                              <w:jc w:val="center"/>
                            </w:pPr>
                          </w:p>
                          <w:p w14:paraId="1F73A0EB" w14:textId="77777777" w:rsidR="00AC30B8" w:rsidRDefault="00AC30B8">
                            <w:pPr>
                              <w:jc w:val="center"/>
                            </w:pPr>
                          </w:p>
                          <w:p w14:paraId="1F73A0EC" w14:textId="77777777" w:rsidR="00AC30B8" w:rsidRDefault="00AC30B8">
                            <w:pPr>
                              <w:jc w:val="center"/>
                            </w:pPr>
                          </w:p>
                          <w:p w14:paraId="1F73A0ED" w14:textId="77777777" w:rsidR="00AC30B8" w:rsidRDefault="005640B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55" id="_x0000_s1144" style="position:absolute;margin-left:0;margin-top:-.05pt;width:174.5pt;height:21.45pt;z-index:251950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" filled="f" strokecolor="yellow" strokeweight=".35281mm">
                <v:textbox>
                  <w:txbxContent>
                    <w:p w14:paraId="1F73A0E8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FFFF00"/>
                        </w:rPr>
                        <w:t>1.5.3. BRANJE</w:t>
                      </w:r>
                    </w:p>
                    <w:p w14:paraId="1F73A0E9" w14:textId="77777777" w:rsidR="00AC30B8" w:rsidRDefault="00AC30B8">
                      <w:pPr>
                        <w:jc w:val="center"/>
                      </w:pPr>
                    </w:p>
                    <w:p w14:paraId="1F73A0EA" w14:textId="77777777" w:rsidR="00AC30B8" w:rsidRDefault="00AC30B8">
                      <w:pPr>
                        <w:jc w:val="center"/>
                      </w:pPr>
                    </w:p>
                    <w:p w14:paraId="1F73A0EB" w14:textId="77777777" w:rsidR="00AC30B8" w:rsidRDefault="00AC30B8">
                      <w:pPr>
                        <w:jc w:val="center"/>
                      </w:pPr>
                    </w:p>
                    <w:p w14:paraId="1F73A0EC" w14:textId="77777777" w:rsidR="00AC30B8" w:rsidRDefault="00AC30B8">
                      <w:pPr>
                        <w:jc w:val="center"/>
                      </w:pPr>
                    </w:p>
                    <w:p w14:paraId="1F73A0ED" w14:textId="77777777" w:rsidR="00AC30B8" w:rsidRDefault="005640B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739AED" w14:textId="77777777" w:rsidR="00AC30B8" w:rsidRDefault="00AC30B8">
      <w:pPr>
        <w:pStyle w:val="Standard"/>
      </w:pPr>
    </w:p>
    <w:p w14:paraId="1F739AEE" w14:textId="77777777" w:rsidR="00AC30B8" w:rsidRDefault="00AC30B8">
      <w:pPr>
        <w:pStyle w:val="Standard"/>
      </w:pPr>
    </w:p>
    <w:p w14:paraId="1F739AEF" w14:textId="77777777" w:rsidR="00AC30B8" w:rsidRDefault="00AC30B8">
      <w:pPr>
        <w:pStyle w:val="Standard"/>
      </w:pPr>
    </w:p>
    <w:p w14:paraId="1F739AF0" w14:textId="77777777" w:rsidR="00AC30B8" w:rsidRDefault="00AC30B8">
      <w:pPr>
        <w:pStyle w:val="Standard"/>
      </w:pPr>
    </w:p>
    <w:p w14:paraId="1F739AF1" w14:textId="77777777" w:rsidR="00AC30B8" w:rsidRDefault="00AC30B8">
      <w:pPr>
        <w:pStyle w:val="Standard"/>
      </w:pPr>
    </w:p>
    <w:p w14:paraId="1F739AF2" w14:textId="77777777" w:rsidR="00AC30B8" w:rsidRDefault="00AC30B8">
      <w:pPr>
        <w:pStyle w:val="Standard"/>
      </w:pPr>
    </w:p>
    <w:p w14:paraId="1F739AF3" w14:textId="77777777" w:rsidR="00AC30B8" w:rsidRDefault="00AC30B8">
      <w:pPr>
        <w:pStyle w:val="Standard"/>
      </w:pPr>
    </w:p>
    <w:p w14:paraId="1F739AF4" w14:textId="77777777" w:rsidR="00AC30B8" w:rsidRDefault="00AC30B8">
      <w:pPr>
        <w:pStyle w:val="Standard"/>
      </w:pPr>
    </w:p>
    <w:p w14:paraId="1F739AF5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F739B57" wp14:editId="1F739B58">
                <wp:simplePos x="0" y="0"/>
                <wp:positionH relativeFrom="margin">
                  <wp:posOffset>171450</wp:posOffset>
                </wp:positionH>
                <wp:positionV relativeFrom="paragraph">
                  <wp:posOffset>4443</wp:posOffset>
                </wp:positionV>
                <wp:extent cx="1765304" cy="349245"/>
                <wp:effectExtent l="0" t="0" r="25396" b="12705"/>
                <wp:wrapNone/>
                <wp:docPr id="20863399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4" cy="349245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70AD47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0EF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00FF00"/>
                              </w:rPr>
                              <w:t>1.6. OBLIKA DELA</w:t>
                            </w:r>
                          </w:p>
                          <w:p w14:paraId="1F73A0F0" w14:textId="77777777" w:rsidR="00AC30B8" w:rsidRDefault="00AC30B8">
                            <w:pPr>
                              <w:jc w:val="center"/>
                            </w:pPr>
                          </w:p>
                          <w:p w14:paraId="1F73A0F1" w14:textId="77777777" w:rsidR="00AC30B8" w:rsidRDefault="00AC30B8">
                            <w:pPr>
                              <w:jc w:val="center"/>
                            </w:pPr>
                          </w:p>
                          <w:p w14:paraId="1F73A0F2" w14:textId="77777777" w:rsidR="00AC30B8" w:rsidRDefault="00AC30B8">
                            <w:pPr>
                              <w:jc w:val="center"/>
                            </w:pPr>
                          </w:p>
                          <w:p w14:paraId="1F73A0F3" w14:textId="77777777" w:rsidR="00AC30B8" w:rsidRDefault="00AC30B8">
                            <w:pPr>
                              <w:jc w:val="center"/>
                            </w:pPr>
                          </w:p>
                          <w:p w14:paraId="1F73A0F4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57" id="_x0000_s1145" style="position:absolute;margin-left:13.5pt;margin-top:.35pt;width:139pt;height:27.5pt;z-index:251978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" filled="f" strokecolor="#70ad47" strokeweight=".35281mm">
                <v:textbox>
                  <w:txbxContent>
                    <w:p w14:paraId="1F73A0EF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00FF00"/>
                        </w:rPr>
                        <w:t>1.6. OBLIKA DELA</w:t>
                      </w:r>
                    </w:p>
                    <w:p w14:paraId="1F73A0F0" w14:textId="77777777" w:rsidR="00AC30B8" w:rsidRDefault="00AC30B8">
                      <w:pPr>
                        <w:jc w:val="center"/>
                      </w:pPr>
                    </w:p>
                    <w:p w14:paraId="1F73A0F1" w14:textId="77777777" w:rsidR="00AC30B8" w:rsidRDefault="00AC30B8">
                      <w:pPr>
                        <w:jc w:val="center"/>
                      </w:pPr>
                    </w:p>
                    <w:p w14:paraId="1F73A0F2" w14:textId="77777777" w:rsidR="00AC30B8" w:rsidRDefault="00AC30B8">
                      <w:pPr>
                        <w:jc w:val="center"/>
                      </w:pPr>
                    </w:p>
                    <w:p w14:paraId="1F73A0F3" w14:textId="77777777" w:rsidR="00AC30B8" w:rsidRDefault="00AC30B8">
                      <w:pPr>
                        <w:jc w:val="center"/>
                      </w:pPr>
                    </w:p>
                    <w:p w14:paraId="1F73A0F4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739AF6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F739B59" wp14:editId="1F739B5A">
                <wp:simplePos x="0" y="0"/>
                <wp:positionH relativeFrom="column">
                  <wp:posOffset>2203447</wp:posOffset>
                </wp:positionH>
                <wp:positionV relativeFrom="paragraph">
                  <wp:posOffset>1736729</wp:posOffset>
                </wp:positionV>
                <wp:extent cx="2794004" cy="311152"/>
                <wp:effectExtent l="0" t="0" r="25396" b="12698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17118861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0F6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kreativno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iskanje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rešitev</w:t>
                            </w:r>
                            <w:proofErr w:type="spellEnd"/>
                          </w:p>
                          <w:p w14:paraId="1F73A0F7" w14:textId="77777777" w:rsidR="00AC30B8" w:rsidRDefault="00AC30B8">
                            <w:pPr>
                              <w:jc w:val="center"/>
                            </w:pPr>
                          </w:p>
                          <w:p w14:paraId="1F73A0F8" w14:textId="77777777" w:rsidR="00AC30B8" w:rsidRDefault="00AC30B8">
                            <w:pPr>
                              <w:jc w:val="center"/>
                            </w:pPr>
                          </w:p>
                          <w:p w14:paraId="1F73A0F9" w14:textId="77777777" w:rsidR="00AC30B8" w:rsidRDefault="00AC30B8">
                            <w:pPr>
                              <w:jc w:val="center"/>
                            </w:pPr>
                          </w:p>
                          <w:p w14:paraId="1F73A0FA" w14:textId="77777777" w:rsidR="00AC30B8" w:rsidRDefault="00AC30B8">
                            <w:pPr>
                              <w:jc w:val="center"/>
                            </w:pPr>
                          </w:p>
                          <w:p w14:paraId="1F73A0FB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59" id="_x0000_s1146" style="position:absolute;margin-left:173.5pt;margin-top:136.75pt;width:220pt;height:24.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" filled="f" strokecolor="#c00000" strokeweight=".35281mm">
                <v:textbox>
                  <w:txbxContent>
                    <w:p w14:paraId="1F73A0F6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kreativno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iskanje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rešitev</w:t>
                      </w:r>
                      <w:proofErr w:type="spellEnd"/>
                    </w:p>
                    <w:p w14:paraId="1F73A0F7" w14:textId="77777777" w:rsidR="00AC30B8" w:rsidRDefault="00AC30B8">
                      <w:pPr>
                        <w:jc w:val="center"/>
                      </w:pPr>
                    </w:p>
                    <w:p w14:paraId="1F73A0F8" w14:textId="77777777" w:rsidR="00AC30B8" w:rsidRDefault="00AC30B8">
                      <w:pPr>
                        <w:jc w:val="center"/>
                      </w:pPr>
                    </w:p>
                    <w:p w14:paraId="1F73A0F9" w14:textId="77777777" w:rsidR="00AC30B8" w:rsidRDefault="00AC30B8">
                      <w:pPr>
                        <w:jc w:val="center"/>
                      </w:pPr>
                    </w:p>
                    <w:p w14:paraId="1F73A0FA" w14:textId="77777777" w:rsidR="00AC30B8" w:rsidRDefault="00AC30B8">
                      <w:pPr>
                        <w:jc w:val="center"/>
                      </w:pPr>
                    </w:p>
                    <w:p w14:paraId="1F73A0FB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F739B5B" wp14:editId="1F739B5C">
                <wp:simplePos x="0" y="0"/>
                <wp:positionH relativeFrom="column">
                  <wp:posOffset>2181858</wp:posOffset>
                </wp:positionH>
                <wp:positionV relativeFrom="paragraph">
                  <wp:posOffset>1343655</wp:posOffset>
                </wp:positionV>
                <wp:extent cx="2794004" cy="342269"/>
                <wp:effectExtent l="0" t="0" r="25396" b="19681"/>
                <wp:wrapTight wrapText="bothSides">
                  <wp:wrapPolygon edited="0">
                    <wp:start x="0" y="0"/>
                    <wp:lineTo x="0" y="21640"/>
                    <wp:lineTo x="21649" y="21640"/>
                    <wp:lineTo x="21649" y="0"/>
                    <wp:lineTo x="0" y="0"/>
                  </wp:wrapPolygon>
                </wp:wrapTight>
                <wp:docPr id="6842188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42269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0FD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sodelovalno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učenje</w:t>
                            </w:r>
                            <w:proofErr w:type="spellEnd"/>
                          </w:p>
                          <w:p w14:paraId="1F73A0FE" w14:textId="77777777" w:rsidR="00AC30B8" w:rsidRDefault="00AC30B8">
                            <w:pPr>
                              <w:jc w:val="center"/>
                            </w:pPr>
                          </w:p>
                          <w:p w14:paraId="1F73A0FF" w14:textId="77777777" w:rsidR="00AC30B8" w:rsidRDefault="00AC30B8">
                            <w:pPr>
                              <w:jc w:val="center"/>
                            </w:pPr>
                          </w:p>
                          <w:p w14:paraId="1F73A100" w14:textId="77777777" w:rsidR="00AC30B8" w:rsidRDefault="00AC30B8">
                            <w:pPr>
                              <w:jc w:val="center"/>
                            </w:pPr>
                          </w:p>
                          <w:p w14:paraId="1F73A101" w14:textId="77777777" w:rsidR="00AC30B8" w:rsidRDefault="00AC30B8">
                            <w:pPr>
                              <w:jc w:val="center"/>
                            </w:pPr>
                          </w:p>
                          <w:p w14:paraId="1F73A102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5B" id="_x0000_s1147" style="position:absolute;margin-left:171.8pt;margin-top:105.8pt;width:220pt;height:26.9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" filled="f" strokecolor="#c00000" strokeweight=".35281mm">
                <v:textbox>
                  <w:txbxContent>
                    <w:p w14:paraId="1F73A0FD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sodelovalno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učenje</w:t>
                      </w:r>
                      <w:proofErr w:type="spellEnd"/>
                    </w:p>
                    <w:p w14:paraId="1F73A0FE" w14:textId="77777777" w:rsidR="00AC30B8" w:rsidRDefault="00AC30B8">
                      <w:pPr>
                        <w:jc w:val="center"/>
                      </w:pPr>
                    </w:p>
                    <w:p w14:paraId="1F73A0FF" w14:textId="77777777" w:rsidR="00AC30B8" w:rsidRDefault="00AC30B8">
                      <w:pPr>
                        <w:jc w:val="center"/>
                      </w:pPr>
                    </w:p>
                    <w:p w14:paraId="1F73A100" w14:textId="77777777" w:rsidR="00AC30B8" w:rsidRDefault="00AC30B8">
                      <w:pPr>
                        <w:jc w:val="center"/>
                      </w:pPr>
                    </w:p>
                    <w:p w14:paraId="1F73A101" w14:textId="77777777" w:rsidR="00AC30B8" w:rsidRDefault="00AC30B8">
                      <w:pPr>
                        <w:jc w:val="center"/>
                      </w:pPr>
                    </w:p>
                    <w:p w14:paraId="1F73A102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1F739B5D" wp14:editId="1F739B5E">
                <wp:simplePos x="0" y="0"/>
                <wp:positionH relativeFrom="column">
                  <wp:posOffset>2203447</wp:posOffset>
                </wp:positionH>
                <wp:positionV relativeFrom="paragraph">
                  <wp:posOffset>987423</wp:posOffset>
                </wp:positionV>
                <wp:extent cx="2794004" cy="311152"/>
                <wp:effectExtent l="0" t="0" r="25396" b="12698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19978963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104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delo</w:t>
                            </w:r>
                            <w:proofErr w:type="spellEnd"/>
                            <w:r>
                              <w:t xml:space="preserve"> po </w:t>
                            </w:r>
                            <w:proofErr w:type="spellStart"/>
                            <w:r>
                              <w:t>skupinah</w:t>
                            </w:r>
                            <w:proofErr w:type="spellEnd"/>
                          </w:p>
                          <w:p w14:paraId="1F73A105" w14:textId="77777777" w:rsidR="00AC30B8" w:rsidRDefault="00AC30B8">
                            <w:pPr>
                              <w:jc w:val="center"/>
                            </w:pPr>
                          </w:p>
                          <w:p w14:paraId="1F73A106" w14:textId="77777777" w:rsidR="00AC30B8" w:rsidRDefault="00AC30B8">
                            <w:pPr>
                              <w:jc w:val="center"/>
                            </w:pPr>
                          </w:p>
                          <w:p w14:paraId="1F73A107" w14:textId="77777777" w:rsidR="00AC30B8" w:rsidRDefault="00AC30B8">
                            <w:pPr>
                              <w:jc w:val="center"/>
                            </w:pPr>
                          </w:p>
                          <w:p w14:paraId="1F73A108" w14:textId="77777777" w:rsidR="00AC30B8" w:rsidRDefault="00AC30B8">
                            <w:pPr>
                              <w:jc w:val="center"/>
                            </w:pPr>
                          </w:p>
                          <w:p w14:paraId="1F73A109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5D" id="_x0000_s1148" style="position:absolute;margin-left:173.5pt;margin-top:77.75pt;width:220pt;height:24.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" filled="f" strokecolor="#c00000" strokeweight=".35281mm">
                <v:textbox>
                  <w:txbxContent>
                    <w:p w14:paraId="1F73A104" w14:textId="77777777" w:rsidR="00AC30B8" w:rsidRDefault="005640B9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delo</w:t>
                      </w:r>
                      <w:proofErr w:type="spellEnd"/>
                      <w:r>
                        <w:t xml:space="preserve"> po </w:t>
                      </w:r>
                      <w:proofErr w:type="spellStart"/>
                      <w:r>
                        <w:t>skupinah</w:t>
                      </w:r>
                      <w:proofErr w:type="spellEnd"/>
                    </w:p>
                    <w:p w14:paraId="1F73A105" w14:textId="77777777" w:rsidR="00AC30B8" w:rsidRDefault="00AC30B8">
                      <w:pPr>
                        <w:jc w:val="center"/>
                      </w:pPr>
                    </w:p>
                    <w:p w14:paraId="1F73A106" w14:textId="77777777" w:rsidR="00AC30B8" w:rsidRDefault="00AC30B8">
                      <w:pPr>
                        <w:jc w:val="center"/>
                      </w:pPr>
                    </w:p>
                    <w:p w14:paraId="1F73A107" w14:textId="77777777" w:rsidR="00AC30B8" w:rsidRDefault="00AC30B8">
                      <w:pPr>
                        <w:jc w:val="center"/>
                      </w:pPr>
                    </w:p>
                    <w:p w14:paraId="1F73A108" w14:textId="77777777" w:rsidR="00AC30B8" w:rsidRDefault="00AC30B8">
                      <w:pPr>
                        <w:jc w:val="center"/>
                      </w:pPr>
                    </w:p>
                    <w:p w14:paraId="1F73A109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F739B5F" wp14:editId="1F739B60">
                <wp:simplePos x="0" y="0"/>
                <wp:positionH relativeFrom="column">
                  <wp:posOffset>2203447</wp:posOffset>
                </wp:positionH>
                <wp:positionV relativeFrom="paragraph">
                  <wp:posOffset>638178</wp:posOffset>
                </wp:positionV>
                <wp:extent cx="2794004" cy="311152"/>
                <wp:effectExtent l="0" t="0" r="25396" b="12698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3581733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10B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frontalno</w:t>
                            </w:r>
                            <w:proofErr w:type="spellEnd"/>
                          </w:p>
                          <w:p w14:paraId="1F73A10C" w14:textId="77777777" w:rsidR="00AC30B8" w:rsidRDefault="00AC30B8">
                            <w:pPr>
                              <w:jc w:val="center"/>
                            </w:pPr>
                          </w:p>
                          <w:p w14:paraId="1F73A10D" w14:textId="77777777" w:rsidR="00AC30B8" w:rsidRDefault="00AC30B8">
                            <w:pPr>
                              <w:jc w:val="center"/>
                            </w:pPr>
                          </w:p>
                          <w:p w14:paraId="1F73A10E" w14:textId="77777777" w:rsidR="00AC30B8" w:rsidRDefault="00AC30B8">
                            <w:pPr>
                              <w:jc w:val="center"/>
                            </w:pPr>
                          </w:p>
                          <w:p w14:paraId="1F73A10F" w14:textId="77777777" w:rsidR="00AC30B8" w:rsidRDefault="00AC30B8">
                            <w:pPr>
                              <w:jc w:val="center"/>
                            </w:pPr>
                          </w:p>
                          <w:p w14:paraId="1F73A110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5F" id="_x0000_s1149" style="position:absolute;margin-left:173.5pt;margin-top:50.25pt;width:220pt;height:24.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" filled="f" strokecolor="#c00000" strokeweight=".35281mm">
                <v:textbox>
                  <w:txbxContent>
                    <w:p w14:paraId="1F73A10B" w14:textId="77777777" w:rsidR="00AC30B8" w:rsidRDefault="005640B9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frontalno</w:t>
                      </w:r>
                      <w:proofErr w:type="spellEnd"/>
                    </w:p>
                    <w:p w14:paraId="1F73A10C" w14:textId="77777777" w:rsidR="00AC30B8" w:rsidRDefault="00AC30B8">
                      <w:pPr>
                        <w:jc w:val="center"/>
                      </w:pPr>
                    </w:p>
                    <w:p w14:paraId="1F73A10D" w14:textId="77777777" w:rsidR="00AC30B8" w:rsidRDefault="00AC30B8">
                      <w:pPr>
                        <w:jc w:val="center"/>
                      </w:pPr>
                    </w:p>
                    <w:p w14:paraId="1F73A10E" w14:textId="77777777" w:rsidR="00AC30B8" w:rsidRDefault="00AC30B8">
                      <w:pPr>
                        <w:jc w:val="center"/>
                      </w:pPr>
                    </w:p>
                    <w:p w14:paraId="1F73A10F" w14:textId="77777777" w:rsidR="00AC30B8" w:rsidRDefault="00AC30B8">
                      <w:pPr>
                        <w:jc w:val="center"/>
                      </w:pPr>
                    </w:p>
                    <w:p w14:paraId="1F73A110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1F739B61" wp14:editId="1F739B62">
                <wp:simplePos x="0" y="0"/>
                <wp:positionH relativeFrom="column">
                  <wp:posOffset>2197102</wp:posOffset>
                </wp:positionH>
                <wp:positionV relativeFrom="paragraph">
                  <wp:posOffset>288922</wp:posOffset>
                </wp:positionV>
                <wp:extent cx="2794004" cy="311152"/>
                <wp:effectExtent l="0" t="0" r="25396" b="12698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16546667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112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individualno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delo</w:t>
                            </w:r>
                            <w:proofErr w:type="spellEnd"/>
                          </w:p>
                          <w:p w14:paraId="1F73A113" w14:textId="77777777" w:rsidR="00AC30B8" w:rsidRDefault="00AC30B8">
                            <w:pPr>
                              <w:jc w:val="center"/>
                            </w:pPr>
                          </w:p>
                          <w:p w14:paraId="1F73A114" w14:textId="77777777" w:rsidR="00AC30B8" w:rsidRDefault="00AC30B8">
                            <w:pPr>
                              <w:jc w:val="center"/>
                            </w:pPr>
                          </w:p>
                          <w:p w14:paraId="1F73A115" w14:textId="77777777" w:rsidR="00AC30B8" w:rsidRDefault="00AC30B8">
                            <w:pPr>
                              <w:jc w:val="center"/>
                            </w:pPr>
                          </w:p>
                          <w:p w14:paraId="1F73A116" w14:textId="77777777" w:rsidR="00AC30B8" w:rsidRDefault="00AC30B8">
                            <w:pPr>
                              <w:jc w:val="center"/>
                            </w:pPr>
                          </w:p>
                          <w:p w14:paraId="1F73A117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61" id="_x0000_s1150" style="position:absolute;margin-left:173pt;margin-top:22.75pt;width:220pt;height:24.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" filled="f" strokecolor="#c00000" strokeweight=".35281mm">
                <v:textbox>
                  <w:txbxContent>
                    <w:p w14:paraId="1F73A112" w14:textId="77777777" w:rsidR="00AC30B8" w:rsidRDefault="005640B9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individualno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delo</w:t>
                      </w:r>
                      <w:proofErr w:type="spellEnd"/>
                    </w:p>
                    <w:p w14:paraId="1F73A113" w14:textId="77777777" w:rsidR="00AC30B8" w:rsidRDefault="00AC30B8">
                      <w:pPr>
                        <w:jc w:val="center"/>
                      </w:pPr>
                    </w:p>
                    <w:p w14:paraId="1F73A114" w14:textId="77777777" w:rsidR="00AC30B8" w:rsidRDefault="00AC30B8">
                      <w:pPr>
                        <w:jc w:val="center"/>
                      </w:pPr>
                    </w:p>
                    <w:p w14:paraId="1F73A115" w14:textId="77777777" w:rsidR="00AC30B8" w:rsidRDefault="00AC30B8">
                      <w:pPr>
                        <w:jc w:val="center"/>
                      </w:pPr>
                    </w:p>
                    <w:p w14:paraId="1F73A116" w14:textId="77777777" w:rsidR="00AC30B8" w:rsidRDefault="00AC30B8">
                      <w:pPr>
                        <w:jc w:val="center"/>
                      </w:pPr>
                    </w:p>
                    <w:p w14:paraId="1F73A117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F739B63" wp14:editId="1F739B64">
                <wp:simplePos x="0" y="0"/>
                <wp:positionH relativeFrom="column">
                  <wp:posOffset>2758443</wp:posOffset>
                </wp:positionH>
                <wp:positionV relativeFrom="paragraph">
                  <wp:posOffset>12701</wp:posOffset>
                </wp:positionV>
                <wp:extent cx="1530348" cy="279404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84866090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48" cy="2794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73A119" w14:textId="77777777" w:rsidR="00AC30B8" w:rsidRDefault="005640B9">
                            <w:r>
                              <w:rPr>
                                <w:shd w:val="clear" w:color="auto" w:fill="C0C0C0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39B63" id="_x0000_s1151" type="#_x0000_t202" style="position:absolute;margin-left:217.2pt;margin-top:1pt;width:120.5pt;height:22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" stroked="f">
                <v:textbox>
                  <w:txbxContent>
                    <w:p w14:paraId="1F73A119" w14:textId="77777777" w:rsidR="00AC30B8" w:rsidRDefault="005640B9">
                      <w:r>
                        <w:rPr>
                          <w:shd w:val="clear" w:color="auto" w:fill="C0C0C0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F739AF7" w14:textId="77777777" w:rsidR="00AC30B8" w:rsidRDefault="00AC30B8">
      <w:pPr>
        <w:pStyle w:val="Standard"/>
      </w:pPr>
    </w:p>
    <w:p w14:paraId="1F739AF8" w14:textId="77777777" w:rsidR="00AC30B8" w:rsidRDefault="00AC30B8">
      <w:pPr>
        <w:pStyle w:val="Standard"/>
      </w:pPr>
    </w:p>
    <w:p w14:paraId="1F739AF9" w14:textId="77777777" w:rsidR="00AC30B8" w:rsidRDefault="00AC30B8">
      <w:pPr>
        <w:pStyle w:val="Standard"/>
      </w:pPr>
    </w:p>
    <w:p w14:paraId="1F739AFA" w14:textId="77777777" w:rsidR="00AC30B8" w:rsidRDefault="00AC30B8">
      <w:pPr>
        <w:pStyle w:val="Standard"/>
      </w:pPr>
    </w:p>
    <w:p w14:paraId="1F739AFB" w14:textId="77777777" w:rsidR="00AC30B8" w:rsidRDefault="00AC30B8">
      <w:pPr>
        <w:pStyle w:val="Standard"/>
      </w:pPr>
    </w:p>
    <w:p w14:paraId="1F739AFC" w14:textId="77777777" w:rsidR="00AC30B8" w:rsidRDefault="00AC30B8">
      <w:pPr>
        <w:pStyle w:val="Standard"/>
      </w:pPr>
    </w:p>
    <w:p w14:paraId="1F739AFD" w14:textId="77777777" w:rsidR="00AC30B8" w:rsidRDefault="00AC30B8">
      <w:pPr>
        <w:pStyle w:val="Standard"/>
      </w:pPr>
    </w:p>
    <w:p w14:paraId="1F739AFE" w14:textId="77777777" w:rsidR="00AC30B8" w:rsidRDefault="00AC30B8">
      <w:pPr>
        <w:pStyle w:val="Standard"/>
      </w:pPr>
    </w:p>
    <w:p w14:paraId="1F739AFF" w14:textId="77777777" w:rsidR="00AC30B8" w:rsidRDefault="00AC30B8">
      <w:pPr>
        <w:pStyle w:val="Standard"/>
      </w:pPr>
    </w:p>
    <w:p w14:paraId="1F739B00" w14:textId="77777777" w:rsidR="00AC30B8" w:rsidRDefault="00AC30B8">
      <w:pPr>
        <w:pStyle w:val="Standard"/>
      </w:pPr>
    </w:p>
    <w:p w14:paraId="1F739B01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1F739B65" wp14:editId="1F739B66">
                <wp:simplePos x="0" y="0"/>
                <wp:positionH relativeFrom="column">
                  <wp:posOffset>2165354</wp:posOffset>
                </wp:positionH>
                <wp:positionV relativeFrom="paragraph">
                  <wp:posOffset>175893</wp:posOffset>
                </wp:positionV>
                <wp:extent cx="2794004" cy="311152"/>
                <wp:effectExtent l="0" t="0" r="25396" b="12698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16285551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11B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skupinska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predstavitev</w:t>
                            </w:r>
                            <w:proofErr w:type="spellEnd"/>
                            <w:r>
                              <w:t xml:space="preserve"> dela</w:t>
                            </w:r>
                          </w:p>
                          <w:p w14:paraId="1F73A11C" w14:textId="77777777" w:rsidR="00AC30B8" w:rsidRDefault="00AC30B8">
                            <w:pPr>
                              <w:jc w:val="center"/>
                            </w:pPr>
                          </w:p>
                          <w:p w14:paraId="1F73A11D" w14:textId="77777777" w:rsidR="00AC30B8" w:rsidRDefault="00AC30B8">
                            <w:pPr>
                              <w:jc w:val="center"/>
                            </w:pPr>
                          </w:p>
                          <w:p w14:paraId="1F73A11E" w14:textId="77777777" w:rsidR="00AC30B8" w:rsidRDefault="00AC30B8">
                            <w:pPr>
                              <w:jc w:val="center"/>
                            </w:pPr>
                          </w:p>
                          <w:p w14:paraId="1F73A11F" w14:textId="77777777" w:rsidR="00AC30B8" w:rsidRDefault="00AC30B8">
                            <w:pPr>
                              <w:jc w:val="center"/>
                            </w:pPr>
                          </w:p>
                          <w:p w14:paraId="1F73A120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ssamo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65" id="_x0000_s1152" style="position:absolute;margin-left:170.5pt;margin-top:13.85pt;width:220pt;height:24.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" filled="f" strokecolor="#c00000" strokeweight=".35281mm">
                <v:textbox>
                  <w:txbxContent>
                    <w:p w14:paraId="1F73A11B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skupinska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predstavitev</w:t>
                      </w:r>
                      <w:proofErr w:type="spellEnd"/>
                      <w:r>
                        <w:t xml:space="preserve"> dela</w:t>
                      </w:r>
                    </w:p>
                    <w:p w14:paraId="1F73A11C" w14:textId="77777777" w:rsidR="00AC30B8" w:rsidRDefault="00AC30B8">
                      <w:pPr>
                        <w:jc w:val="center"/>
                      </w:pPr>
                    </w:p>
                    <w:p w14:paraId="1F73A11D" w14:textId="77777777" w:rsidR="00AC30B8" w:rsidRDefault="00AC30B8">
                      <w:pPr>
                        <w:jc w:val="center"/>
                      </w:pPr>
                    </w:p>
                    <w:p w14:paraId="1F73A11E" w14:textId="77777777" w:rsidR="00AC30B8" w:rsidRDefault="00AC30B8">
                      <w:pPr>
                        <w:jc w:val="center"/>
                      </w:pPr>
                    </w:p>
                    <w:p w14:paraId="1F73A11F" w14:textId="77777777" w:rsidR="00AC30B8" w:rsidRDefault="00AC30B8">
                      <w:pPr>
                        <w:jc w:val="center"/>
                      </w:pPr>
                    </w:p>
                    <w:p w14:paraId="1F73A120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ssamo</w:t>
                      </w:r>
                      <w:proofErr w:type="spellEnd"/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B02" w14:textId="77777777" w:rsidR="00AC30B8" w:rsidRDefault="00AC30B8">
      <w:pPr>
        <w:pStyle w:val="Standard"/>
      </w:pPr>
    </w:p>
    <w:p w14:paraId="1F739B03" w14:textId="77777777" w:rsidR="00AC30B8" w:rsidRDefault="00AC30B8">
      <w:pPr>
        <w:pStyle w:val="Standard"/>
      </w:pPr>
    </w:p>
    <w:p w14:paraId="1F739B04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F739B67" wp14:editId="1F739B68">
                <wp:simplePos x="0" y="0"/>
                <wp:positionH relativeFrom="column">
                  <wp:posOffset>2190746</wp:posOffset>
                </wp:positionH>
                <wp:positionV relativeFrom="paragraph">
                  <wp:posOffset>33659</wp:posOffset>
                </wp:positionV>
                <wp:extent cx="2794004" cy="311152"/>
                <wp:effectExtent l="0" t="0" r="25396" b="12698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8476861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122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samostojna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predstavitev</w:t>
                            </w:r>
                            <w:proofErr w:type="spellEnd"/>
                            <w:r>
                              <w:t xml:space="preserve"> dela</w:t>
                            </w:r>
                          </w:p>
                          <w:p w14:paraId="1F73A123" w14:textId="77777777" w:rsidR="00AC30B8" w:rsidRDefault="00AC30B8">
                            <w:pPr>
                              <w:jc w:val="center"/>
                            </w:pPr>
                          </w:p>
                          <w:p w14:paraId="1F73A124" w14:textId="77777777" w:rsidR="00AC30B8" w:rsidRDefault="00AC30B8">
                            <w:pPr>
                              <w:jc w:val="center"/>
                            </w:pPr>
                          </w:p>
                          <w:p w14:paraId="1F73A125" w14:textId="77777777" w:rsidR="00AC30B8" w:rsidRDefault="00AC30B8">
                            <w:pPr>
                              <w:jc w:val="center"/>
                            </w:pPr>
                          </w:p>
                          <w:p w14:paraId="1F73A126" w14:textId="77777777" w:rsidR="00AC30B8" w:rsidRDefault="00AC30B8">
                            <w:pPr>
                              <w:jc w:val="center"/>
                            </w:pPr>
                          </w:p>
                          <w:p w14:paraId="1F73A127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ssamo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67" id="_x0000_s1153" style="position:absolute;margin-left:172.5pt;margin-top:2.65pt;width:220pt;height:24.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" filled="f" strokecolor="#c00000" strokeweight=".35281mm">
                <v:textbox>
                  <w:txbxContent>
                    <w:p w14:paraId="1F73A122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samostojna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predstavitev</w:t>
                      </w:r>
                      <w:proofErr w:type="spellEnd"/>
                      <w:r>
                        <w:t xml:space="preserve"> dela</w:t>
                      </w:r>
                    </w:p>
                    <w:p w14:paraId="1F73A123" w14:textId="77777777" w:rsidR="00AC30B8" w:rsidRDefault="00AC30B8">
                      <w:pPr>
                        <w:jc w:val="center"/>
                      </w:pPr>
                    </w:p>
                    <w:p w14:paraId="1F73A124" w14:textId="77777777" w:rsidR="00AC30B8" w:rsidRDefault="00AC30B8">
                      <w:pPr>
                        <w:jc w:val="center"/>
                      </w:pPr>
                    </w:p>
                    <w:p w14:paraId="1F73A125" w14:textId="77777777" w:rsidR="00AC30B8" w:rsidRDefault="00AC30B8">
                      <w:pPr>
                        <w:jc w:val="center"/>
                      </w:pPr>
                    </w:p>
                    <w:p w14:paraId="1F73A126" w14:textId="77777777" w:rsidR="00AC30B8" w:rsidRDefault="00AC30B8">
                      <w:pPr>
                        <w:jc w:val="center"/>
                      </w:pPr>
                    </w:p>
                    <w:p w14:paraId="1F73A127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ssamo</w:t>
                      </w:r>
                      <w:proofErr w:type="spellEnd"/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B05" w14:textId="77777777" w:rsidR="00AC30B8" w:rsidRDefault="00AC30B8">
      <w:pPr>
        <w:pStyle w:val="Standard"/>
      </w:pPr>
    </w:p>
    <w:p w14:paraId="1F739B06" w14:textId="77777777" w:rsidR="00AC30B8" w:rsidRDefault="00AC30B8">
      <w:pPr>
        <w:pStyle w:val="Standard"/>
      </w:pPr>
    </w:p>
    <w:p w14:paraId="1F739B07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F739B69" wp14:editId="1F739B6A">
                <wp:simplePos x="0" y="0"/>
                <wp:positionH relativeFrom="margin">
                  <wp:posOffset>-34290</wp:posOffset>
                </wp:positionH>
                <wp:positionV relativeFrom="paragraph">
                  <wp:posOffset>113028</wp:posOffset>
                </wp:positionV>
                <wp:extent cx="1682752" cy="495303"/>
                <wp:effectExtent l="0" t="0" r="12698" b="19047"/>
                <wp:wrapNone/>
                <wp:docPr id="7561274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2" cy="495303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70AD47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129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00FF00"/>
                              </w:rPr>
                              <w:t>1.7. FORMATIVNO SPREMLJANJE</w:t>
                            </w:r>
                          </w:p>
                          <w:p w14:paraId="1F73A12A" w14:textId="77777777" w:rsidR="00AC30B8" w:rsidRDefault="00AC30B8">
                            <w:pPr>
                              <w:jc w:val="center"/>
                            </w:pPr>
                          </w:p>
                          <w:p w14:paraId="1F73A12B" w14:textId="77777777" w:rsidR="00AC30B8" w:rsidRDefault="00AC30B8">
                            <w:pPr>
                              <w:jc w:val="center"/>
                            </w:pPr>
                          </w:p>
                          <w:p w14:paraId="1F73A12C" w14:textId="77777777" w:rsidR="00AC30B8" w:rsidRDefault="00AC30B8">
                            <w:pPr>
                              <w:jc w:val="center"/>
                            </w:pPr>
                          </w:p>
                          <w:p w14:paraId="1F73A12D" w14:textId="77777777" w:rsidR="00AC30B8" w:rsidRDefault="00AC30B8">
                            <w:pPr>
                              <w:jc w:val="center"/>
                            </w:pPr>
                          </w:p>
                          <w:p w14:paraId="1F73A12E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69" id="_x0000_s1154" style="position:absolute;margin-left:-2.7pt;margin-top:8.9pt;width:132.5pt;height:39pt;z-index:251988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" filled="f" strokecolor="#70ad47" strokeweight=".35281mm">
                <v:textbox>
                  <w:txbxContent>
                    <w:p w14:paraId="1F73A129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00FF00"/>
                        </w:rPr>
                        <w:t>1.7. FORMATIVNO SPREMLJANJE</w:t>
                      </w:r>
                    </w:p>
                    <w:p w14:paraId="1F73A12A" w14:textId="77777777" w:rsidR="00AC30B8" w:rsidRDefault="00AC30B8">
                      <w:pPr>
                        <w:jc w:val="center"/>
                      </w:pPr>
                    </w:p>
                    <w:p w14:paraId="1F73A12B" w14:textId="77777777" w:rsidR="00AC30B8" w:rsidRDefault="00AC30B8">
                      <w:pPr>
                        <w:jc w:val="center"/>
                      </w:pPr>
                    </w:p>
                    <w:p w14:paraId="1F73A12C" w14:textId="77777777" w:rsidR="00AC30B8" w:rsidRDefault="00AC30B8">
                      <w:pPr>
                        <w:jc w:val="center"/>
                      </w:pPr>
                    </w:p>
                    <w:p w14:paraId="1F73A12D" w14:textId="77777777" w:rsidR="00AC30B8" w:rsidRDefault="00AC30B8">
                      <w:pPr>
                        <w:jc w:val="center"/>
                      </w:pPr>
                    </w:p>
                    <w:p w14:paraId="1F73A12E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739B08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1F739B6B" wp14:editId="1F739B6C">
                <wp:simplePos x="0" y="0"/>
                <wp:positionH relativeFrom="column">
                  <wp:posOffset>6539861</wp:posOffset>
                </wp:positionH>
                <wp:positionV relativeFrom="paragraph">
                  <wp:posOffset>10158</wp:posOffset>
                </wp:positionV>
                <wp:extent cx="2602867" cy="272418"/>
                <wp:effectExtent l="0" t="0" r="26033" b="13332"/>
                <wp:wrapTight wrapText="bothSides">
                  <wp:wrapPolygon edited="0">
                    <wp:start x="0" y="0"/>
                    <wp:lineTo x="0" y="21147"/>
                    <wp:lineTo x="21658" y="21147"/>
                    <wp:lineTo x="21658" y="0"/>
                    <wp:lineTo x="0" y="0"/>
                  </wp:wrapPolygon>
                </wp:wrapTight>
                <wp:docPr id="2334077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67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130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opis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metrike</w:t>
                            </w:r>
                            <w:proofErr w:type="spellEnd"/>
                            <w:r>
                              <w:t xml:space="preserve"> (text box)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131" w14:textId="77777777" w:rsidR="00AC30B8" w:rsidRDefault="00AC30B8">
                            <w:pPr>
                              <w:jc w:val="center"/>
                            </w:pPr>
                          </w:p>
                          <w:p w14:paraId="1F73A132" w14:textId="77777777" w:rsidR="00AC30B8" w:rsidRDefault="00AC30B8">
                            <w:pPr>
                              <w:jc w:val="center"/>
                            </w:pPr>
                          </w:p>
                          <w:p w14:paraId="1F73A133" w14:textId="77777777" w:rsidR="00AC30B8" w:rsidRDefault="00AC30B8">
                            <w:pPr>
                              <w:jc w:val="center"/>
                            </w:pPr>
                          </w:p>
                          <w:p w14:paraId="1F73A134" w14:textId="77777777" w:rsidR="00AC30B8" w:rsidRDefault="00AC30B8">
                            <w:pPr>
                              <w:jc w:val="center"/>
                            </w:pPr>
                          </w:p>
                          <w:p w14:paraId="1F73A135" w14:textId="77777777" w:rsidR="00AC30B8" w:rsidRDefault="00AC30B8">
                            <w:pPr>
                              <w:jc w:val="center"/>
                            </w:pPr>
                          </w:p>
                          <w:p w14:paraId="1F73A136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6B" id="_x0000_s1155" style="position:absolute;margin-left:514.95pt;margin-top:.8pt;width:204.95pt;height:21.4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" filled="f" strokeweight=".35281mm">
                <v:textbox>
                  <w:txbxContent>
                    <w:p w14:paraId="1F73A130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opis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metrike</w:t>
                      </w:r>
                      <w:proofErr w:type="spellEnd"/>
                      <w:r>
                        <w:t xml:space="preserve"> (text box)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131" w14:textId="77777777" w:rsidR="00AC30B8" w:rsidRDefault="00AC30B8">
                      <w:pPr>
                        <w:jc w:val="center"/>
                      </w:pPr>
                    </w:p>
                    <w:p w14:paraId="1F73A132" w14:textId="77777777" w:rsidR="00AC30B8" w:rsidRDefault="00AC30B8">
                      <w:pPr>
                        <w:jc w:val="center"/>
                      </w:pPr>
                    </w:p>
                    <w:p w14:paraId="1F73A133" w14:textId="77777777" w:rsidR="00AC30B8" w:rsidRDefault="00AC30B8">
                      <w:pPr>
                        <w:jc w:val="center"/>
                      </w:pPr>
                    </w:p>
                    <w:p w14:paraId="1F73A134" w14:textId="77777777" w:rsidR="00AC30B8" w:rsidRDefault="00AC30B8">
                      <w:pPr>
                        <w:jc w:val="center"/>
                      </w:pPr>
                    </w:p>
                    <w:p w14:paraId="1F73A135" w14:textId="77777777" w:rsidR="00AC30B8" w:rsidRDefault="00AC30B8">
                      <w:pPr>
                        <w:jc w:val="center"/>
                      </w:pPr>
                    </w:p>
                    <w:p w14:paraId="1F73A136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1F739B6D" wp14:editId="1F739B6E">
                <wp:simplePos x="0" y="0"/>
                <wp:positionH relativeFrom="column">
                  <wp:posOffset>3629025</wp:posOffset>
                </wp:positionH>
                <wp:positionV relativeFrom="paragraph">
                  <wp:posOffset>9528</wp:posOffset>
                </wp:positionV>
                <wp:extent cx="2794004" cy="698501"/>
                <wp:effectExtent l="0" t="0" r="25396" b="25399"/>
                <wp:wrapNone/>
                <wp:docPr id="11830546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698501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138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ozaveščanje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svojega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znanja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: tri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stopenjska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metrika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znam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lahko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še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izpopolnim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moram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še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vaditi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>)</w:t>
                            </w:r>
                          </w:p>
                          <w:p w14:paraId="1F73A139" w14:textId="77777777" w:rsidR="00AC30B8" w:rsidRDefault="00AC30B8">
                            <w:pPr>
                              <w:jc w:val="center"/>
                            </w:pPr>
                          </w:p>
                          <w:p w14:paraId="1F73A13A" w14:textId="77777777" w:rsidR="00AC30B8" w:rsidRDefault="00AC30B8">
                            <w:pPr>
                              <w:jc w:val="center"/>
                            </w:pPr>
                          </w:p>
                          <w:p w14:paraId="1F73A13B" w14:textId="77777777" w:rsidR="00AC30B8" w:rsidRDefault="00AC30B8">
                            <w:pPr>
                              <w:jc w:val="center"/>
                            </w:pPr>
                          </w:p>
                          <w:p w14:paraId="1F73A13C" w14:textId="77777777" w:rsidR="00AC30B8" w:rsidRDefault="00AC30B8">
                            <w:pPr>
                              <w:jc w:val="center"/>
                            </w:pPr>
                          </w:p>
                          <w:p w14:paraId="1F73A13D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6D" id="_x0000_s1156" style="position:absolute;margin-left:285.75pt;margin-top:.75pt;width:220pt;height:5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" filled="f" strokecolor="#c00000" strokeweight=".35281mm">
                <v:textbox>
                  <w:txbxContent>
                    <w:p w14:paraId="1F73A138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rPr>
                          <w:shd w:val="clear" w:color="auto" w:fill="FF00FF"/>
                        </w:rPr>
                        <w:t>ozaveščanje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svojega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znanja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: tri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stopenjska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metrika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(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znam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>/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lahko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še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izpopolnim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>/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moram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še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vaditi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>)</w:t>
                      </w:r>
                    </w:p>
                    <w:p w14:paraId="1F73A139" w14:textId="77777777" w:rsidR="00AC30B8" w:rsidRDefault="00AC30B8">
                      <w:pPr>
                        <w:jc w:val="center"/>
                      </w:pPr>
                    </w:p>
                    <w:p w14:paraId="1F73A13A" w14:textId="77777777" w:rsidR="00AC30B8" w:rsidRDefault="00AC30B8">
                      <w:pPr>
                        <w:jc w:val="center"/>
                      </w:pPr>
                    </w:p>
                    <w:p w14:paraId="1F73A13B" w14:textId="77777777" w:rsidR="00AC30B8" w:rsidRDefault="00AC30B8">
                      <w:pPr>
                        <w:jc w:val="center"/>
                      </w:pPr>
                    </w:p>
                    <w:p w14:paraId="1F73A13C" w14:textId="77777777" w:rsidR="00AC30B8" w:rsidRDefault="00AC30B8">
                      <w:pPr>
                        <w:jc w:val="center"/>
                      </w:pPr>
                    </w:p>
                    <w:p w14:paraId="1F73A13D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1F739B6F" wp14:editId="1F739B70">
                <wp:simplePos x="0" y="0"/>
                <wp:positionH relativeFrom="column">
                  <wp:posOffset>1727201</wp:posOffset>
                </wp:positionH>
                <wp:positionV relativeFrom="paragraph">
                  <wp:posOffset>8257</wp:posOffset>
                </wp:positionV>
                <wp:extent cx="1739902" cy="272418"/>
                <wp:effectExtent l="0" t="0" r="12698" b="13332"/>
                <wp:wrapNone/>
                <wp:docPr id="17201051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2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FFC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13F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00FF00"/>
                              </w:rPr>
                              <w:t>1.7.1. UČENEC</w:t>
                            </w:r>
                          </w:p>
                          <w:p w14:paraId="1F73A140" w14:textId="77777777" w:rsidR="00AC30B8" w:rsidRDefault="00AC30B8">
                            <w:pPr>
                              <w:jc w:val="center"/>
                            </w:pPr>
                          </w:p>
                          <w:p w14:paraId="1F73A141" w14:textId="77777777" w:rsidR="00AC30B8" w:rsidRDefault="00AC30B8">
                            <w:pPr>
                              <w:jc w:val="center"/>
                            </w:pPr>
                          </w:p>
                          <w:p w14:paraId="1F73A142" w14:textId="77777777" w:rsidR="00AC30B8" w:rsidRDefault="00AC30B8">
                            <w:pPr>
                              <w:jc w:val="center"/>
                            </w:pPr>
                          </w:p>
                          <w:p w14:paraId="1F73A143" w14:textId="77777777" w:rsidR="00AC30B8" w:rsidRDefault="00AC30B8">
                            <w:pPr>
                              <w:jc w:val="center"/>
                            </w:pPr>
                          </w:p>
                          <w:p w14:paraId="1F73A144" w14:textId="77777777" w:rsidR="00AC30B8" w:rsidRDefault="00AC30B8">
                            <w:pPr>
                              <w:jc w:val="center"/>
                            </w:pPr>
                          </w:p>
                          <w:p w14:paraId="1F73A145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6F" id="_x0000_s1157" style="position:absolute;margin-left:136pt;margin-top:.65pt;width:137pt;height:21.4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" filled="f" strokecolor="#ffc000" strokeweight=".35281mm">
                <v:textbox>
                  <w:txbxContent>
                    <w:p w14:paraId="1F73A13F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00FF00"/>
                        </w:rPr>
                        <w:t>1.7.1. UČENEC</w:t>
                      </w:r>
                    </w:p>
                    <w:p w14:paraId="1F73A140" w14:textId="77777777" w:rsidR="00AC30B8" w:rsidRDefault="00AC30B8">
                      <w:pPr>
                        <w:jc w:val="center"/>
                      </w:pPr>
                    </w:p>
                    <w:p w14:paraId="1F73A141" w14:textId="77777777" w:rsidR="00AC30B8" w:rsidRDefault="00AC30B8">
                      <w:pPr>
                        <w:jc w:val="center"/>
                      </w:pPr>
                    </w:p>
                    <w:p w14:paraId="1F73A142" w14:textId="77777777" w:rsidR="00AC30B8" w:rsidRDefault="00AC30B8">
                      <w:pPr>
                        <w:jc w:val="center"/>
                      </w:pPr>
                    </w:p>
                    <w:p w14:paraId="1F73A143" w14:textId="77777777" w:rsidR="00AC30B8" w:rsidRDefault="00AC30B8">
                      <w:pPr>
                        <w:jc w:val="center"/>
                      </w:pPr>
                    </w:p>
                    <w:p w14:paraId="1F73A144" w14:textId="77777777" w:rsidR="00AC30B8" w:rsidRDefault="00AC30B8">
                      <w:pPr>
                        <w:jc w:val="center"/>
                      </w:pPr>
                    </w:p>
                    <w:p w14:paraId="1F73A145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F739B09" w14:textId="77777777" w:rsidR="00AC30B8" w:rsidRDefault="00AC30B8">
      <w:pPr>
        <w:pStyle w:val="Standard"/>
      </w:pPr>
    </w:p>
    <w:p w14:paraId="1F739B0A" w14:textId="77777777" w:rsidR="00AC30B8" w:rsidRDefault="00AC30B8">
      <w:pPr>
        <w:pStyle w:val="Standard"/>
      </w:pPr>
    </w:p>
    <w:p w14:paraId="1F739B0B" w14:textId="77777777" w:rsidR="00AC30B8" w:rsidRDefault="00AC30B8">
      <w:pPr>
        <w:pStyle w:val="Standard"/>
      </w:pPr>
    </w:p>
    <w:p w14:paraId="1F739B0C" w14:textId="77777777" w:rsidR="00AC30B8" w:rsidRDefault="00AC30B8">
      <w:pPr>
        <w:pStyle w:val="Standard"/>
      </w:pPr>
    </w:p>
    <w:p w14:paraId="1F739B0D" w14:textId="77777777" w:rsidR="00AC30B8" w:rsidRDefault="00AC30B8">
      <w:pPr>
        <w:pStyle w:val="Standard"/>
      </w:pPr>
    </w:p>
    <w:p w14:paraId="1F739B0E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F739B71" wp14:editId="1F739B72">
                <wp:simplePos x="0" y="0"/>
                <wp:positionH relativeFrom="column">
                  <wp:posOffset>3629655</wp:posOffset>
                </wp:positionH>
                <wp:positionV relativeFrom="paragraph">
                  <wp:posOffset>4443</wp:posOffset>
                </wp:positionV>
                <wp:extent cx="2794004" cy="920745"/>
                <wp:effectExtent l="0" t="0" r="25396" b="12705"/>
                <wp:wrapNone/>
                <wp:docPr id="10147259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920745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147" w14:textId="77777777" w:rsidR="00AC30B8" w:rsidRDefault="005640B9"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KAKO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podajam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navodila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? Kako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pripovedujem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?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Učenci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sledijo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prehitro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podajanje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premalo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korakov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pri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postopnosti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izvajanja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…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71" id="_x0000_s1158" style="position:absolute;margin-left:285.8pt;margin-top:.35pt;width:220pt;height:72.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" filled="f" strokecolor="#c00000" strokeweight=".35281mm">
                <v:textbox>
                  <w:txbxContent>
                    <w:p w14:paraId="1F73A147" w14:textId="77777777" w:rsidR="00AC30B8" w:rsidRDefault="005640B9">
                      <w:r>
                        <w:rPr>
                          <w:shd w:val="clear" w:color="auto" w:fill="FF00FF"/>
                          <w:lang w:val="en-US"/>
                        </w:rPr>
                        <w:t xml:space="preserve">KAKO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podajam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navodila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? Kako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pripovedujem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?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Učenci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sledijo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prehitro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podajanje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premalo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korakov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pri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postopnosti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izvajanja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1F739B73" wp14:editId="1F739B74">
                <wp:simplePos x="0" y="0"/>
                <wp:positionH relativeFrom="column">
                  <wp:posOffset>6584951</wp:posOffset>
                </wp:positionH>
                <wp:positionV relativeFrom="paragraph">
                  <wp:posOffset>57780</wp:posOffset>
                </wp:positionV>
                <wp:extent cx="2602867" cy="272418"/>
                <wp:effectExtent l="0" t="0" r="26033" b="13332"/>
                <wp:wrapTight wrapText="bothSides">
                  <wp:wrapPolygon edited="0">
                    <wp:start x="0" y="0"/>
                    <wp:lineTo x="0" y="21147"/>
                    <wp:lineTo x="21658" y="21147"/>
                    <wp:lineTo x="21658" y="0"/>
                    <wp:lineTo x="0" y="0"/>
                  </wp:wrapPolygon>
                </wp:wrapTight>
                <wp:docPr id="6170720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67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149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komentar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izboljšanja</w:t>
                            </w:r>
                            <w:proofErr w:type="spellEnd"/>
                            <w:r>
                              <w:t xml:space="preserve"> (text </w:t>
                            </w:r>
                            <w:r>
                              <w:t xml:space="preserve">box)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14A" w14:textId="77777777" w:rsidR="00AC30B8" w:rsidRDefault="00AC30B8">
                            <w:pPr>
                              <w:jc w:val="center"/>
                            </w:pPr>
                          </w:p>
                          <w:p w14:paraId="1F73A14B" w14:textId="77777777" w:rsidR="00AC30B8" w:rsidRDefault="00AC30B8">
                            <w:pPr>
                              <w:jc w:val="center"/>
                            </w:pPr>
                          </w:p>
                          <w:p w14:paraId="1F73A14C" w14:textId="77777777" w:rsidR="00AC30B8" w:rsidRDefault="00AC30B8">
                            <w:pPr>
                              <w:jc w:val="center"/>
                            </w:pPr>
                          </w:p>
                          <w:p w14:paraId="1F73A14D" w14:textId="77777777" w:rsidR="00AC30B8" w:rsidRDefault="00AC30B8">
                            <w:pPr>
                              <w:jc w:val="center"/>
                            </w:pPr>
                          </w:p>
                          <w:p w14:paraId="1F73A14E" w14:textId="77777777" w:rsidR="00AC30B8" w:rsidRDefault="00AC30B8">
                            <w:pPr>
                              <w:jc w:val="center"/>
                            </w:pPr>
                          </w:p>
                          <w:p w14:paraId="1F73A14F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73" id="_x0000_s1159" style="position:absolute;margin-left:518.5pt;margin-top:4.55pt;width:204.95pt;height:21.4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" filled="f" strokeweight=".35281mm">
                <v:textbox>
                  <w:txbxContent>
                    <w:p w14:paraId="1F73A149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komentar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izboljšanja</w:t>
                      </w:r>
                      <w:proofErr w:type="spellEnd"/>
                      <w:r>
                        <w:t xml:space="preserve"> (text </w:t>
                      </w:r>
                      <w:r>
                        <w:t xml:space="preserve">box)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14A" w14:textId="77777777" w:rsidR="00AC30B8" w:rsidRDefault="00AC30B8">
                      <w:pPr>
                        <w:jc w:val="center"/>
                      </w:pPr>
                    </w:p>
                    <w:p w14:paraId="1F73A14B" w14:textId="77777777" w:rsidR="00AC30B8" w:rsidRDefault="00AC30B8">
                      <w:pPr>
                        <w:jc w:val="center"/>
                      </w:pPr>
                    </w:p>
                    <w:p w14:paraId="1F73A14C" w14:textId="77777777" w:rsidR="00AC30B8" w:rsidRDefault="00AC30B8">
                      <w:pPr>
                        <w:jc w:val="center"/>
                      </w:pPr>
                    </w:p>
                    <w:p w14:paraId="1F73A14D" w14:textId="77777777" w:rsidR="00AC30B8" w:rsidRDefault="00AC30B8">
                      <w:pPr>
                        <w:jc w:val="center"/>
                      </w:pPr>
                    </w:p>
                    <w:p w14:paraId="1F73A14E" w14:textId="77777777" w:rsidR="00AC30B8" w:rsidRDefault="00AC30B8">
                      <w:pPr>
                        <w:jc w:val="center"/>
                      </w:pPr>
                    </w:p>
                    <w:p w14:paraId="1F73A14F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F739B75" wp14:editId="1F739B76">
                <wp:simplePos x="0" y="0"/>
                <wp:positionH relativeFrom="column">
                  <wp:posOffset>1758948</wp:posOffset>
                </wp:positionH>
                <wp:positionV relativeFrom="paragraph">
                  <wp:posOffset>24131</wp:posOffset>
                </wp:positionV>
                <wp:extent cx="1739902" cy="272418"/>
                <wp:effectExtent l="0" t="0" r="12698" b="13332"/>
                <wp:wrapNone/>
                <wp:docPr id="4313783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2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FFC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151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00FF00"/>
                              </w:rPr>
                              <w:t>1.7.2. UČITELJ</w:t>
                            </w:r>
                          </w:p>
                          <w:p w14:paraId="1F73A152" w14:textId="77777777" w:rsidR="00AC30B8" w:rsidRDefault="00AC30B8">
                            <w:pPr>
                              <w:jc w:val="center"/>
                            </w:pPr>
                          </w:p>
                          <w:p w14:paraId="1F73A153" w14:textId="77777777" w:rsidR="00AC30B8" w:rsidRDefault="00AC30B8">
                            <w:pPr>
                              <w:jc w:val="center"/>
                            </w:pPr>
                          </w:p>
                          <w:p w14:paraId="1F73A154" w14:textId="77777777" w:rsidR="00AC30B8" w:rsidRDefault="00AC30B8">
                            <w:pPr>
                              <w:jc w:val="center"/>
                            </w:pPr>
                          </w:p>
                          <w:p w14:paraId="1F73A155" w14:textId="77777777" w:rsidR="00AC30B8" w:rsidRDefault="00AC30B8">
                            <w:pPr>
                              <w:jc w:val="center"/>
                            </w:pPr>
                          </w:p>
                          <w:p w14:paraId="1F73A156" w14:textId="77777777" w:rsidR="00AC30B8" w:rsidRDefault="00AC30B8">
                            <w:pPr>
                              <w:jc w:val="center"/>
                            </w:pPr>
                          </w:p>
                          <w:p w14:paraId="1F73A157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75" id="_x0000_s1160" style="position:absolute;margin-left:138.5pt;margin-top:1.9pt;width:137pt;height:21.4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" filled="f" strokecolor="#ffc000" strokeweight=".35281mm">
                <v:textbox>
                  <w:txbxContent>
                    <w:p w14:paraId="1F73A151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00FF00"/>
                        </w:rPr>
                        <w:t>1.7.2. UČITELJ</w:t>
                      </w:r>
                    </w:p>
                    <w:p w14:paraId="1F73A152" w14:textId="77777777" w:rsidR="00AC30B8" w:rsidRDefault="00AC30B8">
                      <w:pPr>
                        <w:jc w:val="center"/>
                      </w:pPr>
                    </w:p>
                    <w:p w14:paraId="1F73A153" w14:textId="77777777" w:rsidR="00AC30B8" w:rsidRDefault="00AC30B8">
                      <w:pPr>
                        <w:jc w:val="center"/>
                      </w:pPr>
                    </w:p>
                    <w:p w14:paraId="1F73A154" w14:textId="77777777" w:rsidR="00AC30B8" w:rsidRDefault="00AC30B8">
                      <w:pPr>
                        <w:jc w:val="center"/>
                      </w:pPr>
                    </w:p>
                    <w:p w14:paraId="1F73A155" w14:textId="77777777" w:rsidR="00AC30B8" w:rsidRDefault="00AC30B8">
                      <w:pPr>
                        <w:jc w:val="center"/>
                      </w:pPr>
                    </w:p>
                    <w:p w14:paraId="1F73A156" w14:textId="77777777" w:rsidR="00AC30B8" w:rsidRDefault="00AC30B8">
                      <w:pPr>
                        <w:jc w:val="center"/>
                      </w:pPr>
                    </w:p>
                    <w:p w14:paraId="1F73A157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F739B0F" w14:textId="77777777" w:rsidR="00AC30B8" w:rsidRDefault="00AC30B8">
      <w:pPr>
        <w:pStyle w:val="Standard"/>
      </w:pPr>
    </w:p>
    <w:p w14:paraId="1F739B10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F739B77" wp14:editId="1F739B78">
                <wp:simplePos x="0" y="0"/>
                <wp:positionH relativeFrom="column">
                  <wp:posOffset>6590666</wp:posOffset>
                </wp:positionH>
                <wp:positionV relativeFrom="paragraph">
                  <wp:posOffset>687701</wp:posOffset>
                </wp:positionV>
                <wp:extent cx="2602867" cy="272418"/>
                <wp:effectExtent l="0" t="0" r="26033" b="13332"/>
                <wp:wrapTight wrapText="bothSides">
                  <wp:wrapPolygon edited="0">
                    <wp:start x="0" y="0"/>
                    <wp:lineTo x="0" y="21147"/>
                    <wp:lineTo x="21658" y="21147"/>
                    <wp:lineTo x="21658" y="0"/>
                    <wp:lineTo x="0" y="0"/>
                  </wp:wrapPolygon>
                </wp:wrapTight>
                <wp:docPr id="336341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67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159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komentar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izboljšanja</w:t>
                            </w:r>
                            <w:proofErr w:type="spellEnd"/>
                            <w:r>
                              <w:t xml:space="preserve"> (text box)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15A" w14:textId="77777777" w:rsidR="00AC30B8" w:rsidRDefault="00AC30B8">
                            <w:pPr>
                              <w:jc w:val="center"/>
                            </w:pPr>
                          </w:p>
                          <w:p w14:paraId="1F73A15B" w14:textId="77777777" w:rsidR="00AC30B8" w:rsidRDefault="00AC30B8">
                            <w:pPr>
                              <w:jc w:val="center"/>
                            </w:pPr>
                          </w:p>
                          <w:p w14:paraId="1F73A15C" w14:textId="77777777" w:rsidR="00AC30B8" w:rsidRDefault="00AC30B8">
                            <w:pPr>
                              <w:jc w:val="center"/>
                            </w:pPr>
                          </w:p>
                          <w:p w14:paraId="1F73A15D" w14:textId="77777777" w:rsidR="00AC30B8" w:rsidRDefault="00AC30B8">
                            <w:pPr>
                              <w:jc w:val="center"/>
                            </w:pPr>
                          </w:p>
                          <w:p w14:paraId="1F73A15E" w14:textId="77777777" w:rsidR="00AC30B8" w:rsidRDefault="00AC30B8">
                            <w:pPr>
                              <w:jc w:val="center"/>
                            </w:pPr>
                          </w:p>
                          <w:p w14:paraId="1F73A15F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77" id="_x0000_s1161" style="position:absolute;margin-left:518.95pt;margin-top:54.15pt;width:204.95pt;height:21.4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" filled="f" strokeweight=".35281mm">
                <v:textbox>
                  <w:txbxContent>
                    <w:p w14:paraId="1F73A159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komentar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izboljšanja</w:t>
                      </w:r>
                      <w:proofErr w:type="spellEnd"/>
                      <w:r>
                        <w:t xml:space="preserve"> (text box)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15A" w14:textId="77777777" w:rsidR="00AC30B8" w:rsidRDefault="00AC30B8">
                      <w:pPr>
                        <w:jc w:val="center"/>
                      </w:pPr>
                    </w:p>
                    <w:p w14:paraId="1F73A15B" w14:textId="77777777" w:rsidR="00AC30B8" w:rsidRDefault="00AC30B8">
                      <w:pPr>
                        <w:jc w:val="center"/>
                      </w:pPr>
                    </w:p>
                    <w:p w14:paraId="1F73A15C" w14:textId="77777777" w:rsidR="00AC30B8" w:rsidRDefault="00AC30B8">
                      <w:pPr>
                        <w:jc w:val="center"/>
                      </w:pPr>
                    </w:p>
                    <w:p w14:paraId="1F73A15D" w14:textId="77777777" w:rsidR="00AC30B8" w:rsidRDefault="00AC30B8">
                      <w:pPr>
                        <w:jc w:val="center"/>
                      </w:pPr>
                    </w:p>
                    <w:p w14:paraId="1F73A15E" w14:textId="77777777" w:rsidR="00AC30B8" w:rsidRDefault="00AC30B8">
                      <w:pPr>
                        <w:jc w:val="center"/>
                      </w:pPr>
                    </w:p>
                    <w:p w14:paraId="1F73A15F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1F739B79" wp14:editId="1F739B7A">
                <wp:simplePos x="0" y="0"/>
                <wp:positionH relativeFrom="column">
                  <wp:posOffset>3629655</wp:posOffset>
                </wp:positionH>
                <wp:positionV relativeFrom="paragraph">
                  <wp:posOffset>603888</wp:posOffset>
                </wp:positionV>
                <wp:extent cx="2794004" cy="1098551"/>
                <wp:effectExtent l="0" t="0" r="25396" b="25399"/>
                <wp:wrapNone/>
                <wp:docPr id="16396139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1098551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161" w14:textId="77777777" w:rsidR="00AC30B8" w:rsidRDefault="005640B9"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KAKO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podam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povratno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informacjo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učencu?Ne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podam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popravim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napako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tako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da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poudarim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pravilnost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izvedbe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povprašam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ali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je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prepričan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da je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odgovor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pravilen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otrok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utemelji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pogovor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) …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79" id="_x0000_s1162" style="position:absolute;margin-left:285.8pt;margin-top:47.55pt;width:220pt;height:86.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" filled="f" strokecolor="#c00000" strokeweight=".35281mm">
                <v:textbox>
                  <w:txbxContent>
                    <w:p w14:paraId="1F73A161" w14:textId="77777777" w:rsidR="00AC30B8" w:rsidRDefault="005640B9">
                      <w:r>
                        <w:rPr>
                          <w:shd w:val="clear" w:color="auto" w:fill="FF00FF"/>
                          <w:lang w:val="en-US"/>
                        </w:rPr>
                        <w:t xml:space="preserve">KAKO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podam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povratno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informacjo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učencu?Ne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podam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;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popravim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napako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tako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da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poudarim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pravilnost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izvedbe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;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povprašam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ali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je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prepričan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da je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odgovor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pravilen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otrok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utemelji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pogovor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>) …</w:t>
                      </w:r>
                    </w:p>
                  </w:txbxContent>
                </v:textbox>
              </v:rect>
            </w:pict>
          </mc:Fallback>
        </mc:AlternateContent>
      </w:r>
    </w:p>
    <w:p w14:paraId="1F739B11" w14:textId="77777777" w:rsidR="00AC30B8" w:rsidRDefault="00AC30B8">
      <w:pPr>
        <w:pageBreakBefore/>
        <w:suppressAutoHyphens w:val="0"/>
        <w:rPr>
          <w:shd w:val="clear" w:color="auto" w:fill="EC9BA4"/>
        </w:rPr>
      </w:pPr>
    </w:p>
    <w:p w14:paraId="1F739B12" w14:textId="77777777" w:rsidR="00AC30B8" w:rsidRDefault="005640B9">
      <w:pPr>
        <w:tabs>
          <w:tab w:val="left" w:pos="2552"/>
        </w:tabs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1F739B7B" wp14:editId="1F739B7C">
                <wp:simplePos x="0" y="0"/>
                <wp:positionH relativeFrom="column">
                  <wp:posOffset>975363</wp:posOffset>
                </wp:positionH>
                <wp:positionV relativeFrom="paragraph">
                  <wp:posOffset>162562</wp:posOffset>
                </wp:positionV>
                <wp:extent cx="476247" cy="127001"/>
                <wp:effectExtent l="0" t="57150" r="3" b="25399"/>
                <wp:wrapNone/>
                <wp:docPr id="179574374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47" cy="127001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EB17C" id="Straight Arrow Connector 3" o:spid="_x0000_s1026" type="#_x0000_t32" style="position:absolute;margin-left:76.8pt;margin-top:12.8pt;width:37.5pt;height:10pt;flip:y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" strokecolor="#4472c4" strokeweight=".17625mm">
                <v:stroke endarrow="open" joinstyle="miter"/>
              </v:shape>
            </w:pict>
          </mc:Fallback>
        </mc:AlternateContent>
      </w:r>
      <w:r>
        <w:tab/>
        <w:t xml:space="preserve">ko </w:t>
      </w:r>
      <w:proofErr w:type="spellStart"/>
      <w:r>
        <w:t>izbere</w:t>
      </w:r>
      <w:proofErr w:type="spellEnd"/>
      <w:r>
        <w:t xml:space="preserve"> DOODLING, se </w:t>
      </w:r>
      <w:proofErr w:type="spellStart"/>
      <w:r>
        <w:t>pojavijo</w:t>
      </w:r>
      <w:proofErr w:type="spellEnd"/>
      <w:r>
        <w:t xml:space="preserve"> </w:t>
      </w:r>
      <w:proofErr w:type="spellStart"/>
      <w:r>
        <w:t>vse</w:t>
      </w:r>
      <w:proofErr w:type="spellEnd"/>
      <w:r>
        <w:t xml:space="preserve"> </w:t>
      </w:r>
      <w:proofErr w:type="spellStart"/>
      <w:r>
        <w:t>rubrike</w:t>
      </w:r>
      <w:proofErr w:type="spellEnd"/>
      <w:r>
        <w:t xml:space="preserve"> pod DOODLING. </w:t>
      </w:r>
      <w:proofErr w:type="spellStart"/>
      <w:r>
        <w:t>Nekatere</w:t>
      </w:r>
      <w:proofErr w:type="spellEnd"/>
      <w:r>
        <w:t xml:space="preserve"> </w:t>
      </w:r>
      <w:proofErr w:type="spellStart"/>
      <w:r>
        <w:t>rubrike</w:t>
      </w:r>
      <w:proofErr w:type="spellEnd"/>
      <w:r>
        <w:t xml:space="preserve"> so </w:t>
      </w:r>
      <w:proofErr w:type="spellStart"/>
      <w:r>
        <w:t>obvezne</w:t>
      </w:r>
      <w:proofErr w:type="spellEnd"/>
      <w:r>
        <w:t xml:space="preserve">, </w:t>
      </w:r>
      <w:proofErr w:type="spellStart"/>
      <w:r>
        <w:t>nekatere</w:t>
      </w:r>
      <w:proofErr w:type="spellEnd"/>
      <w:r>
        <w:t xml:space="preserve"> se </w:t>
      </w:r>
      <w:proofErr w:type="spellStart"/>
      <w:r>
        <w:t>izberejo</w:t>
      </w:r>
      <w:proofErr w:type="spellEnd"/>
      <w:r>
        <w:t>.</w:t>
      </w:r>
    </w:p>
    <w:p w14:paraId="1F739B13" w14:textId="77777777" w:rsidR="00AC30B8" w:rsidRDefault="00AC30B8">
      <w:pPr>
        <w:suppressAutoHyphens w:val="0"/>
        <w:rPr>
          <w:shd w:val="clear" w:color="auto" w:fill="EC9BA4"/>
        </w:rPr>
      </w:pPr>
    </w:p>
    <w:p w14:paraId="1F739B14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F739B7D" wp14:editId="1F739B7E">
                <wp:simplePos x="0" y="0"/>
                <wp:positionH relativeFrom="column">
                  <wp:posOffset>2416814</wp:posOffset>
                </wp:positionH>
                <wp:positionV relativeFrom="paragraph">
                  <wp:posOffset>8887</wp:posOffset>
                </wp:positionV>
                <wp:extent cx="6153153" cy="888997"/>
                <wp:effectExtent l="0" t="0" r="19047" b="25403"/>
                <wp:wrapNone/>
                <wp:docPr id="1661732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3" cy="88899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7030A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163" w14:textId="77777777" w:rsidR="00AC30B8" w:rsidRDefault="005640B9">
                            <w:pPr>
                              <w:rPr>
                                <w:shd w:val="clear" w:color="auto" w:fill="FF00FF"/>
                              </w:rPr>
                            </w:pP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Uporaba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socializacije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funkcioniranje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v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skupini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sledenje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upoštevanje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navodil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skupinske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aktivnosti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orientacija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papirju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fina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motorika</w:t>
                            </w:r>
                            <w:proofErr w:type="spellEnd"/>
                          </w:p>
                          <w:p w14:paraId="1F73A164" w14:textId="77777777" w:rsidR="00AC30B8" w:rsidRDefault="005640B9">
                            <w:r>
                              <w:rPr>
                                <w:shd w:val="clear" w:color="auto" w:fill="FF00FF"/>
                              </w:rPr>
                              <w:t xml:space="preserve">SPOZNAVANJE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vsebine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, v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katerem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bo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potekalo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učenje</w:t>
                            </w:r>
                            <w:proofErr w:type="spellEnd"/>
                          </w:p>
                          <w:p w14:paraId="1F73A165" w14:textId="77777777" w:rsidR="00AC30B8" w:rsidRDefault="005640B9"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Začetek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opismenjevanja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odvisno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od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starosti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otrok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njihovega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predznanja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>)</w:t>
                            </w:r>
                          </w:p>
                          <w:p w14:paraId="1F73A166" w14:textId="77777777" w:rsidR="00AC30B8" w:rsidRDefault="00AC30B8"/>
                          <w:p w14:paraId="1F73A167" w14:textId="77777777" w:rsidR="00AC30B8" w:rsidRDefault="00AC30B8"/>
                          <w:p w14:paraId="1F73A168" w14:textId="77777777" w:rsidR="00AC30B8" w:rsidRDefault="00AC30B8"/>
                          <w:p w14:paraId="1F73A169" w14:textId="77777777" w:rsidR="00AC30B8" w:rsidRDefault="00AC30B8"/>
                          <w:p w14:paraId="1F73A16A" w14:textId="77777777" w:rsidR="00AC30B8" w:rsidRDefault="00AC30B8"/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7D" id="_x0000_s1163" style="position:absolute;margin-left:190.3pt;margin-top:.7pt;width:484.5pt;height:70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" filled="f" strokecolor="#7030a0" strokeweight=".35281mm">
                <v:textbox>
                  <w:txbxContent>
                    <w:p w14:paraId="1F73A163" w14:textId="77777777" w:rsidR="00AC30B8" w:rsidRDefault="005640B9">
                      <w:pPr>
                        <w:rPr>
                          <w:shd w:val="clear" w:color="auto" w:fill="FF00FF"/>
                        </w:rPr>
                      </w:pPr>
                      <w:proofErr w:type="spellStart"/>
                      <w:r>
                        <w:rPr>
                          <w:shd w:val="clear" w:color="auto" w:fill="FF00FF"/>
                        </w:rPr>
                        <w:t>Uporaba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socializacije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: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funkcioniranje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v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skupini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,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sledenje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>/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upoštevanje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navodil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,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skupinske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aktivnosti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,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orientacija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na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papirju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,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fina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motorika</w:t>
                      </w:r>
                      <w:proofErr w:type="spellEnd"/>
                    </w:p>
                    <w:p w14:paraId="1F73A164" w14:textId="77777777" w:rsidR="00AC30B8" w:rsidRDefault="005640B9">
                      <w:r>
                        <w:rPr>
                          <w:shd w:val="clear" w:color="auto" w:fill="FF00FF"/>
                        </w:rPr>
                        <w:t xml:space="preserve">SPOZNAVANJE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vsebine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, v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katerem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bo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potekalo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učenje</w:t>
                      </w:r>
                      <w:proofErr w:type="spellEnd"/>
                    </w:p>
                    <w:p w14:paraId="1F73A165" w14:textId="77777777" w:rsidR="00AC30B8" w:rsidRDefault="005640B9">
                      <w:proofErr w:type="spellStart"/>
                      <w:r>
                        <w:rPr>
                          <w:shd w:val="clear" w:color="auto" w:fill="FF00FF"/>
                        </w:rPr>
                        <w:t>Začetek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opismenjevanja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(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odvisno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od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starosti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otrok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in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njihovega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predznanja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>)</w:t>
                      </w:r>
                    </w:p>
                    <w:p w14:paraId="1F73A166" w14:textId="77777777" w:rsidR="00AC30B8" w:rsidRDefault="00AC30B8"/>
                    <w:p w14:paraId="1F73A167" w14:textId="77777777" w:rsidR="00AC30B8" w:rsidRDefault="00AC30B8"/>
                    <w:p w14:paraId="1F73A168" w14:textId="77777777" w:rsidR="00AC30B8" w:rsidRDefault="00AC30B8"/>
                    <w:p w14:paraId="1F73A169" w14:textId="77777777" w:rsidR="00AC30B8" w:rsidRDefault="00AC30B8"/>
                    <w:p w14:paraId="1F73A16A" w14:textId="77777777" w:rsidR="00AC30B8" w:rsidRDefault="00AC30B8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F739B7F" wp14:editId="1F739B80">
                <wp:simplePos x="0" y="0"/>
                <wp:positionH relativeFrom="margin">
                  <wp:posOffset>50804</wp:posOffset>
                </wp:positionH>
                <wp:positionV relativeFrom="paragraph">
                  <wp:posOffset>26032</wp:posOffset>
                </wp:positionV>
                <wp:extent cx="2178045" cy="584201"/>
                <wp:effectExtent l="0" t="0" r="12705" b="25399"/>
                <wp:wrapNone/>
                <wp:docPr id="14589671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45" cy="584201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16C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FFFF00"/>
                              </w:rPr>
                              <w:t>2. DOODLING (</w:t>
                            </w:r>
                            <w:proofErr w:type="spellStart"/>
                            <w:r>
                              <w:rPr>
                                <w:shd w:val="clear" w:color="auto" w:fill="FFFF00"/>
                              </w:rPr>
                              <w:t>idelava</w:t>
                            </w:r>
                            <w:proofErr w:type="spellEnd"/>
                            <w:r>
                              <w:rPr>
                                <w:shd w:val="clear" w:color="auto" w:fill="FFFF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FF00"/>
                              </w:rPr>
                              <w:t>učne</w:t>
                            </w:r>
                            <w:proofErr w:type="spellEnd"/>
                            <w:r>
                              <w:rPr>
                                <w:shd w:val="clear" w:color="auto" w:fill="FFFF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FF00"/>
                              </w:rPr>
                              <w:t>predloge</w:t>
                            </w:r>
                            <w:proofErr w:type="spellEnd"/>
                            <w:r>
                              <w:rPr>
                                <w:shd w:val="clear" w:color="auto" w:fill="FFFF00"/>
                              </w:rPr>
                              <w:t>)</w:t>
                            </w:r>
                          </w:p>
                          <w:p w14:paraId="1F73A16D" w14:textId="77777777" w:rsidR="00AC30B8" w:rsidRDefault="00AC30B8">
                            <w:pPr>
                              <w:jc w:val="center"/>
                            </w:pPr>
                          </w:p>
                          <w:p w14:paraId="1F73A16E" w14:textId="77777777" w:rsidR="00AC30B8" w:rsidRDefault="00AC30B8">
                            <w:pPr>
                              <w:jc w:val="center"/>
                            </w:pPr>
                          </w:p>
                          <w:p w14:paraId="1F73A16F" w14:textId="77777777" w:rsidR="00AC30B8" w:rsidRDefault="00AC30B8">
                            <w:pPr>
                              <w:jc w:val="center"/>
                            </w:pPr>
                          </w:p>
                          <w:p w14:paraId="1F73A170" w14:textId="77777777" w:rsidR="00AC30B8" w:rsidRDefault="00AC30B8">
                            <w:pPr>
                              <w:jc w:val="center"/>
                            </w:pPr>
                          </w:p>
                          <w:p w14:paraId="1F73A171" w14:textId="77777777" w:rsidR="00AC30B8" w:rsidRDefault="00AC30B8">
                            <w:pPr>
                              <w:jc w:val="center"/>
                            </w:pPr>
                          </w:p>
                          <w:p w14:paraId="1F73A172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7F" id="_x0000_s1164" style="position:absolute;margin-left:4pt;margin-top:2.05pt;width:171.5pt;height:46pt;z-index:252001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" filled="f" strokeweight=".35281mm">
                <v:textbox>
                  <w:txbxContent>
                    <w:p w14:paraId="1F73A16C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FFFF00"/>
                        </w:rPr>
                        <w:t>2. DOODLING (</w:t>
                      </w:r>
                      <w:proofErr w:type="spellStart"/>
                      <w:r>
                        <w:rPr>
                          <w:shd w:val="clear" w:color="auto" w:fill="FFFF00"/>
                        </w:rPr>
                        <w:t>idelava</w:t>
                      </w:r>
                      <w:proofErr w:type="spellEnd"/>
                      <w:r>
                        <w:rPr>
                          <w:shd w:val="clear" w:color="auto" w:fill="FFFF00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FF00"/>
                        </w:rPr>
                        <w:t>učne</w:t>
                      </w:r>
                      <w:proofErr w:type="spellEnd"/>
                      <w:r>
                        <w:rPr>
                          <w:shd w:val="clear" w:color="auto" w:fill="FFFF00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FF00"/>
                        </w:rPr>
                        <w:t>predloge</w:t>
                      </w:r>
                      <w:proofErr w:type="spellEnd"/>
                      <w:r>
                        <w:rPr>
                          <w:shd w:val="clear" w:color="auto" w:fill="FFFF00"/>
                        </w:rPr>
                        <w:t>)</w:t>
                      </w:r>
                    </w:p>
                    <w:p w14:paraId="1F73A16D" w14:textId="77777777" w:rsidR="00AC30B8" w:rsidRDefault="00AC30B8">
                      <w:pPr>
                        <w:jc w:val="center"/>
                      </w:pPr>
                    </w:p>
                    <w:p w14:paraId="1F73A16E" w14:textId="77777777" w:rsidR="00AC30B8" w:rsidRDefault="00AC30B8">
                      <w:pPr>
                        <w:jc w:val="center"/>
                      </w:pPr>
                    </w:p>
                    <w:p w14:paraId="1F73A16F" w14:textId="77777777" w:rsidR="00AC30B8" w:rsidRDefault="00AC30B8">
                      <w:pPr>
                        <w:jc w:val="center"/>
                      </w:pPr>
                    </w:p>
                    <w:p w14:paraId="1F73A170" w14:textId="77777777" w:rsidR="00AC30B8" w:rsidRDefault="00AC30B8">
                      <w:pPr>
                        <w:jc w:val="center"/>
                      </w:pPr>
                    </w:p>
                    <w:p w14:paraId="1F73A171" w14:textId="77777777" w:rsidR="00AC30B8" w:rsidRDefault="00AC30B8">
                      <w:pPr>
                        <w:jc w:val="center"/>
                      </w:pPr>
                    </w:p>
                    <w:p w14:paraId="1F73A172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739B15" w14:textId="77777777" w:rsidR="00AC30B8" w:rsidRDefault="00AC30B8">
      <w:pPr>
        <w:suppressAutoHyphens w:val="0"/>
        <w:rPr>
          <w:shd w:val="clear" w:color="auto" w:fill="EC9BA4"/>
        </w:rPr>
      </w:pPr>
    </w:p>
    <w:p w14:paraId="1F739B16" w14:textId="77777777" w:rsidR="00AC30B8" w:rsidRDefault="00AC30B8">
      <w:pPr>
        <w:suppressAutoHyphens w:val="0"/>
        <w:rPr>
          <w:shd w:val="clear" w:color="auto" w:fill="EC9BA4"/>
        </w:rPr>
      </w:pPr>
    </w:p>
    <w:p w14:paraId="1F739B17" w14:textId="77777777" w:rsidR="00AC30B8" w:rsidRDefault="00AC30B8">
      <w:pPr>
        <w:suppressAutoHyphens w:val="0"/>
        <w:rPr>
          <w:shd w:val="clear" w:color="auto" w:fill="EC9BA4"/>
        </w:rPr>
      </w:pPr>
    </w:p>
    <w:p w14:paraId="1F739B18" w14:textId="77777777" w:rsidR="00AC30B8" w:rsidRDefault="00AC30B8">
      <w:pPr>
        <w:suppressAutoHyphens w:val="0"/>
        <w:rPr>
          <w:shd w:val="clear" w:color="auto" w:fill="EC9BA4"/>
        </w:rPr>
      </w:pPr>
    </w:p>
    <w:p w14:paraId="1F739B19" w14:textId="77777777" w:rsidR="00AC30B8" w:rsidRDefault="00AC30B8">
      <w:pPr>
        <w:suppressAutoHyphens w:val="0"/>
        <w:rPr>
          <w:shd w:val="clear" w:color="auto" w:fill="EC9BA4"/>
        </w:rPr>
      </w:pPr>
    </w:p>
    <w:p w14:paraId="1F739B1A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1F739B81" wp14:editId="1F739B82">
                <wp:simplePos x="0" y="0"/>
                <wp:positionH relativeFrom="margin">
                  <wp:align>left</wp:align>
                </wp:positionH>
                <wp:positionV relativeFrom="paragraph">
                  <wp:posOffset>176534</wp:posOffset>
                </wp:positionV>
                <wp:extent cx="2495553" cy="469901"/>
                <wp:effectExtent l="0" t="0" r="19047" b="25399"/>
                <wp:wrapNone/>
                <wp:docPr id="3233000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3" cy="469901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7030A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174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00FF00"/>
                              </w:rPr>
                              <w:t xml:space="preserve">2.1. ZDELAVA </w:t>
                            </w:r>
                            <w:r>
                              <w:rPr>
                                <w:shd w:val="clear" w:color="auto" w:fill="00FF00"/>
                              </w:rPr>
                              <w:t>RISANE PREDLOGE</w:t>
                            </w:r>
                          </w:p>
                          <w:p w14:paraId="1F73A175" w14:textId="77777777" w:rsidR="00AC30B8" w:rsidRDefault="00AC30B8">
                            <w:pPr>
                              <w:jc w:val="center"/>
                            </w:pPr>
                          </w:p>
                          <w:p w14:paraId="1F73A176" w14:textId="77777777" w:rsidR="00AC30B8" w:rsidRDefault="00AC30B8">
                            <w:pPr>
                              <w:jc w:val="center"/>
                            </w:pPr>
                          </w:p>
                          <w:p w14:paraId="1F73A177" w14:textId="77777777" w:rsidR="00AC30B8" w:rsidRDefault="00AC30B8">
                            <w:pPr>
                              <w:jc w:val="center"/>
                            </w:pPr>
                          </w:p>
                          <w:p w14:paraId="1F73A178" w14:textId="77777777" w:rsidR="00AC30B8" w:rsidRDefault="00AC30B8">
                            <w:pPr>
                              <w:jc w:val="center"/>
                            </w:pPr>
                          </w:p>
                          <w:p w14:paraId="1F73A179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81" id="_x0000_s1165" style="position:absolute;margin-left:0;margin-top:13.9pt;width:196.5pt;height:37pt;z-index:2520064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" filled="f" strokecolor="#7030a0" strokeweight=".35281mm">
                <v:textbox>
                  <w:txbxContent>
                    <w:p w14:paraId="1F73A174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00FF00"/>
                        </w:rPr>
                        <w:t xml:space="preserve">2.1. ZDELAVA </w:t>
                      </w:r>
                      <w:r>
                        <w:rPr>
                          <w:shd w:val="clear" w:color="auto" w:fill="00FF00"/>
                        </w:rPr>
                        <w:t>RISANE PREDLOGE</w:t>
                      </w:r>
                    </w:p>
                    <w:p w14:paraId="1F73A175" w14:textId="77777777" w:rsidR="00AC30B8" w:rsidRDefault="00AC30B8">
                      <w:pPr>
                        <w:jc w:val="center"/>
                      </w:pPr>
                    </w:p>
                    <w:p w14:paraId="1F73A176" w14:textId="77777777" w:rsidR="00AC30B8" w:rsidRDefault="00AC30B8">
                      <w:pPr>
                        <w:jc w:val="center"/>
                      </w:pPr>
                    </w:p>
                    <w:p w14:paraId="1F73A177" w14:textId="77777777" w:rsidR="00AC30B8" w:rsidRDefault="00AC30B8">
                      <w:pPr>
                        <w:jc w:val="center"/>
                      </w:pPr>
                    </w:p>
                    <w:p w14:paraId="1F73A178" w14:textId="77777777" w:rsidR="00AC30B8" w:rsidRDefault="00AC30B8">
                      <w:pPr>
                        <w:jc w:val="center"/>
                      </w:pPr>
                    </w:p>
                    <w:p w14:paraId="1F73A179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739B1B" w14:textId="77777777" w:rsidR="00AC30B8" w:rsidRDefault="005640B9">
      <w:pPr>
        <w:suppressAutoHyphens w:val="0"/>
        <w:rPr>
          <w:shd w:val="clear" w:color="auto" w:fill="EC9BA4"/>
        </w:rPr>
      </w:pPr>
      <w:r>
        <w:rPr>
          <w:shd w:val="clear" w:color="auto" w:fill="EC9BA4"/>
        </w:rPr>
        <w:t xml:space="preserve"> </w:t>
      </w:r>
    </w:p>
    <w:p w14:paraId="1F739B1C" w14:textId="77777777" w:rsidR="00AC30B8" w:rsidRDefault="00AC30B8">
      <w:pPr>
        <w:suppressAutoHyphens w:val="0"/>
        <w:rPr>
          <w:shd w:val="clear" w:color="auto" w:fill="EC9BA4"/>
        </w:rPr>
      </w:pPr>
    </w:p>
    <w:p w14:paraId="1F739B1D" w14:textId="77777777" w:rsidR="00AC30B8" w:rsidRDefault="00AC30B8">
      <w:pPr>
        <w:suppressAutoHyphens w:val="0"/>
        <w:rPr>
          <w:shd w:val="clear" w:color="auto" w:fill="EC9BA4"/>
        </w:rPr>
      </w:pPr>
    </w:p>
    <w:p w14:paraId="1F739B1E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F739B83" wp14:editId="1F739B84">
                <wp:simplePos x="0" y="0"/>
                <wp:positionH relativeFrom="column">
                  <wp:posOffset>488947</wp:posOffset>
                </wp:positionH>
                <wp:positionV relativeFrom="paragraph">
                  <wp:posOffset>1792608</wp:posOffset>
                </wp:positionV>
                <wp:extent cx="2794004" cy="311152"/>
                <wp:effectExtent l="0" t="0" r="25396" b="12698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4294909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17B" w14:textId="77777777" w:rsidR="00AC30B8" w:rsidRDefault="005640B9">
                            <w:pPr>
                              <w:jc w:val="center"/>
                            </w:pPr>
                            <w:r>
                              <w:t>resolution</w:t>
                            </w:r>
                          </w:p>
                          <w:p w14:paraId="1F73A17C" w14:textId="77777777" w:rsidR="00AC30B8" w:rsidRDefault="00AC30B8">
                            <w:pPr>
                              <w:jc w:val="center"/>
                            </w:pPr>
                          </w:p>
                          <w:p w14:paraId="1F73A17D" w14:textId="77777777" w:rsidR="00AC30B8" w:rsidRDefault="00AC30B8">
                            <w:pPr>
                              <w:jc w:val="center"/>
                            </w:pPr>
                          </w:p>
                          <w:p w14:paraId="1F73A17E" w14:textId="77777777" w:rsidR="00AC30B8" w:rsidRDefault="00AC30B8">
                            <w:pPr>
                              <w:jc w:val="center"/>
                            </w:pPr>
                          </w:p>
                          <w:p w14:paraId="1F73A17F" w14:textId="77777777" w:rsidR="00AC30B8" w:rsidRDefault="00AC30B8">
                            <w:pPr>
                              <w:jc w:val="center"/>
                            </w:pPr>
                          </w:p>
                          <w:p w14:paraId="1F73A180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83" id="_x0000_s1166" style="position:absolute;margin-left:38.5pt;margin-top:141.15pt;width:220pt;height:24.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" filled="f" strokecolor="#c00000" strokeweight=".35281mm">
                <v:textbox>
                  <w:txbxContent>
                    <w:p w14:paraId="1F73A17B" w14:textId="77777777" w:rsidR="00AC30B8" w:rsidRDefault="005640B9">
                      <w:pPr>
                        <w:jc w:val="center"/>
                      </w:pPr>
                      <w:r>
                        <w:t>resolution</w:t>
                      </w:r>
                    </w:p>
                    <w:p w14:paraId="1F73A17C" w14:textId="77777777" w:rsidR="00AC30B8" w:rsidRDefault="00AC30B8">
                      <w:pPr>
                        <w:jc w:val="center"/>
                      </w:pPr>
                    </w:p>
                    <w:p w14:paraId="1F73A17D" w14:textId="77777777" w:rsidR="00AC30B8" w:rsidRDefault="00AC30B8">
                      <w:pPr>
                        <w:jc w:val="center"/>
                      </w:pPr>
                    </w:p>
                    <w:p w14:paraId="1F73A17E" w14:textId="77777777" w:rsidR="00AC30B8" w:rsidRDefault="00AC30B8">
                      <w:pPr>
                        <w:jc w:val="center"/>
                      </w:pPr>
                    </w:p>
                    <w:p w14:paraId="1F73A17F" w14:textId="77777777" w:rsidR="00AC30B8" w:rsidRDefault="00AC30B8">
                      <w:pPr>
                        <w:jc w:val="center"/>
                      </w:pPr>
                    </w:p>
                    <w:p w14:paraId="1F73A180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1F739B85" wp14:editId="1F739B86">
                <wp:simplePos x="0" y="0"/>
                <wp:positionH relativeFrom="column">
                  <wp:posOffset>467358</wp:posOffset>
                </wp:positionH>
                <wp:positionV relativeFrom="paragraph">
                  <wp:posOffset>1399544</wp:posOffset>
                </wp:positionV>
                <wp:extent cx="2794004" cy="342269"/>
                <wp:effectExtent l="0" t="0" r="25396" b="19681"/>
                <wp:wrapTight wrapText="bothSides">
                  <wp:wrapPolygon edited="0">
                    <wp:start x="0" y="0"/>
                    <wp:lineTo x="0" y="21640"/>
                    <wp:lineTo x="21649" y="21640"/>
                    <wp:lineTo x="21649" y="0"/>
                    <wp:lineTo x="0" y="0"/>
                  </wp:wrapPolygon>
                </wp:wrapTight>
                <wp:docPr id="18691306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42269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182" w14:textId="77777777" w:rsidR="00AC30B8" w:rsidRDefault="005640B9">
                            <w:pPr>
                              <w:jc w:val="center"/>
                            </w:pPr>
                            <w:r>
                              <w:t>conflict</w:t>
                            </w:r>
                          </w:p>
                          <w:p w14:paraId="1F73A183" w14:textId="77777777" w:rsidR="00AC30B8" w:rsidRDefault="00AC30B8">
                            <w:pPr>
                              <w:jc w:val="center"/>
                            </w:pPr>
                          </w:p>
                          <w:p w14:paraId="1F73A184" w14:textId="77777777" w:rsidR="00AC30B8" w:rsidRDefault="00AC30B8">
                            <w:pPr>
                              <w:jc w:val="center"/>
                            </w:pPr>
                          </w:p>
                          <w:p w14:paraId="1F73A185" w14:textId="77777777" w:rsidR="00AC30B8" w:rsidRDefault="00AC30B8">
                            <w:pPr>
                              <w:jc w:val="center"/>
                            </w:pPr>
                          </w:p>
                          <w:p w14:paraId="1F73A186" w14:textId="77777777" w:rsidR="00AC30B8" w:rsidRDefault="00AC30B8">
                            <w:pPr>
                              <w:jc w:val="center"/>
                            </w:pPr>
                          </w:p>
                          <w:p w14:paraId="1F73A187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85" id="_x0000_s1167" style="position:absolute;margin-left:36.8pt;margin-top:110.2pt;width:220pt;height:26.9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" filled="f" strokecolor="#c00000" strokeweight=".35281mm">
                <v:textbox>
                  <w:txbxContent>
                    <w:p w14:paraId="1F73A182" w14:textId="77777777" w:rsidR="00AC30B8" w:rsidRDefault="005640B9">
                      <w:pPr>
                        <w:jc w:val="center"/>
                      </w:pPr>
                      <w:r>
                        <w:t>conflict</w:t>
                      </w:r>
                    </w:p>
                    <w:p w14:paraId="1F73A183" w14:textId="77777777" w:rsidR="00AC30B8" w:rsidRDefault="00AC30B8">
                      <w:pPr>
                        <w:jc w:val="center"/>
                      </w:pPr>
                    </w:p>
                    <w:p w14:paraId="1F73A184" w14:textId="77777777" w:rsidR="00AC30B8" w:rsidRDefault="00AC30B8">
                      <w:pPr>
                        <w:jc w:val="center"/>
                      </w:pPr>
                    </w:p>
                    <w:p w14:paraId="1F73A185" w14:textId="77777777" w:rsidR="00AC30B8" w:rsidRDefault="00AC30B8">
                      <w:pPr>
                        <w:jc w:val="center"/>
                      </w:pPr>
                    </w:p>
                    <w:p w14:paraId="1F73A186" w14:textId="77777777" w:rsidR="00AC30B8" w:rsidRDefault="00AC30B8">
                      <w:pPr>
                        <w:jc w:val="center"/>
                      </w:pPr>
                    </w:p>
                    <w:p w14:paraId="1F73A187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F739B87" wp14:editId="1F739B88">
                <wp:simplePos x="0" y="0"/>
                <wp:positionH relativeFrom="column">
                  <wp:posOffset>488947</wp:posOffset>
                </wp:positionH>
                <wp:positionV relativeFrom="paragraph">
                  <wp:posOffset>1043302</wp:posOffset>
                </wp:positionV>
                <wp:extent cx="2794004" cy="311152"/>
                <wp:effectExtent l="0" t="0" r="25396" b="12698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17056519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189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 progress</w:t>
                            </w:r>
                          </w:p>
                          <w:p w14:paraId="1F73A18A" w14:textId="77777777" w:rsidR="00AC30B8" w:rsidRDefault="00AC30B8">
                            <w:pPr>
                              <w:jc w:val="center"/>
                            </w:pPr>
                          </w:p>
                          <w:p w14:paraId="1F73A18B" w14:textId="77777777" w:rsidR="00AC30B8" w:rsidRDefault="00AC30B8">
                            <w:pPr>
                              <w:jc w:val="center"/>
                            </w:pPr>
                          </w:p>
                          <w:p w14:paraId="1F73A18C" w14:textId="77777777" w:rsidR="00AC30B8" w:rsidRDefault="00AC30B8">
                            <w:pPr>
                              <w:jc w:val="center"/>
                            </w:pPr>
                          </w:p>
                          <w:p w14:paraId="1F73A18D" w14:textId="77777777" w:rsidR="00AC30B8" w:rsidRDefault="00AC30B8">
                            <w:pPr>
                              <w:jc w:val="center"/>
                            </w:pPr>
                          </w:p>
                          <w:p w14:paraId="1F73A18E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87" id="_x0000_s1168" style="position:absolute;margin-left:38.5pt;margin-top:82.15pt;width:220pt;height:24.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" filled="f" strokecolor="#c00000" strokeweight=".35281mm">
                <v:textbox>
                  <w:txbxContent>
                    <w:p w14:paraId="1F73A189" w14:textId="77777777" w:rsidR="00AC30B8" w:rsidRDefault="005640B9">
                      <w:pPr>
                        <w:jc w:val="center"/>
                      </w:pPr>
                      <w:r>
                        <w:t xml:space="preserve"> progress</w:t>
                      </w:r>
                    </w:p>
                    <w:p w14:paraId="1F73A18A" w14:textId="77777777" w:rsidR="00AC30B8" w:rsidRDefault="00AC30B8">
                      <w:pPr>
                        <w:jc w:val="center"/>
                      </w:pPr>
                    </w:p>
                    <w:p w14:paraId="1F73A18B" w14:textId="77777777" w:rsidR="00AC30B8" w:rsidRDefault="00AC30B8">
                      <w:pPr>
                        <w:jc w:val="center"/>
                      </w:pPr>
                    </w:p>
                    <w:p w14:paraId="1F73A18C" w14:textId="77777777" w:rsidR="00AC30B8" w:rsidRDefault="00AC30B8">
                      <w:pPr>
                        <w:jc w:val="center"/>
                      </w:pPr>
                    </w:p>
                    <w:p w14:paraId="1F73A18D" w14:textId="77777777" w:rsidR="00AC30B8" w:rsidRDefault="00AC30B8">
                      <w:pPr>
                        <w:jc w:val="center"/>
                      </w:pPr>
                    </w:p>
                    <w:p w14:paraId="1F73A18E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F739B89" wp14:editId="1F739B8A">
                <wp:simplePos x="0" y="0"/>
                <wp:positionH relativeFrom="column">
                  <wp:posOffset>450854</wp:posOffset>
                </wp:positionH>
                <wp:positionV relativeFrom="paragraph">
                  <wp:posOffset>2159639</wp:posOffset>
                </wp:positionV>
                <wp:extent cx="2794004" cy="311152"/>
                <wp:effectExtent l="0" t="0" r="25396" b="12698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16868130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190" w14:textId="77777777" w:rsidR="00AC30B8" w:rsidRDefault="005640B9">
                            <w:pPr>
                              <w:jc w:val="center"/>
                            </w:pPr>
                            <w:r>
                              <w:t>conclusion</w:t>
                            </w:r>
                          </w:p>
                          <w:p w14:paraId="1F73A191" w14:textId="77777777" w:rsidR="00AC30B8" w:rsidRDefault="00AC30B8">
                            <w:pPr>
                              <w:jc w:val="center"/>
                            </w:pPr>
                          </w:p>
                          <w:p w14:paraId="1F73A192" w14:textId="77777777" w:rsidR="00AC30B8" w:rsidRDefault="00AC30B8">
                            <w:pPr>
                              <w:jc w:val="center"/>
                            </w:pPr>
                          </w:p>
                          <w:p w14:paraId="1F73A193" w14:textId="77777777" w:rsidR="00AC30B8" w:rsidRDefault="00AC30B8">
                            <w:pPr>
                              <w:jc w:val="center"/>
                            </w:pPr>
                          </w:p>
                          <w:p w14:paraId="1F73A194" w14:textId="77777777" w:rsidR="00AC30B8" w:rsidRDefault="00AC30B8">
                            <w:pPr>
                              <w:jc w:val="center"/>
                            </w:pPr>
                          </w:p>
                          <w:p w14:paraId="1F73A195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ssamo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89" id="_x0000_s1169" style="position:absolute;margin-left:35.5pt;margin-top:170.05pt;width:220pt;height:24.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" filled="f" strokecolor="#c00000" strokeweight=".35281mm">
                <v:textbox>
                  <w:txbxContent>
                    <w:p w14:paraId="1F73A190" w14:textId="77777777" w:rsidR="00AC30B8" w:rsidRDefault="005640B9">
                      <w:pPr>
                        <w:jc w:val="center"/>
                      </w:pPr>
                      <w:r>
                        <w:t>conclusion</w:t>
                      </w:r>
                    </w:p>
                    <w:p w14:paraId="1F73A191" w14:textId="77777777" w:rsidR="00AC30B8" w:rsidRDefault="00AC30B8">
                      <w:pPr>
                        <w:jc w:val="center"/>
                      </w:pPr>
                    </w:p>
                    <w:p w14:paraId="1F73A192" w14:textId="77777777" w:rsidR="00AC30B8" w:rsidRDefault="00AC30B8">
                      <w:pPr>
                        <w:jc w:val="center"/>
                      </w:pPr>
                    </w:p>
                    <w:p w14:paraId="1F73A193" w14:textId="77777777" w:rsidR="00AC30B8" w:rsidRDefault="00AC30B8">
                      <w:pPr>
                        <w:jc w:val="center"/>
                      </w:pPr>
                    </w:p>
                    <w:p w14:paraId="1F73A194" w14:textId="77777777" w:rsidR="00AC30B8" w:rsidRDefault="00AC30B8">
                      <w:pPr>
                        <w:jc w:val="center"/>
                      </w:pPr>
                    </w:p>
                    <w:p w14:paraId="1F73A195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ssamo</w:t>
                      </w:r>
                      <w:proofErr w:type="spellEnd"/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F739B8B" wp14:editId="1F739B8C">
                <wp:simplePos x="0" y="0"/>
                <wp:positionH relativeFrom="column">
                  <wp:posOffset>549911</wp:posOffset>
                </wp:positionH>
                <wp:positionV relativeFrom="paragraph">
                  <wp:posOffset>15243</wp:posOffset>
                </wp:positionV>
                <wp:extent cx="2749545" cy="279404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405" y="20618"/>
                    <wp:lineTo x="21405" y="0"/>
                    <wp:lineTo x="0" y="0"/>
                  </wp:wrapPolygon>
                </wp:wrapTight>
                <wp:docPr id="161682525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9545" cy="2794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73A197" w14:textId="77777777" w:rsidR="00AC30B8" w:rsidRDefault="005640B9">
                            <w:r>
                              <w:rPr>
                                <w:shd w:val="clear" w:color="auto" w:fill="C0C0C0"/>
                                <w:lang w:val="en-US"/>
                              </w:rPr>
                              <w:t xml:space="preserve">THE SIX SENTENCES: checklist: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39B8B" id="_x0000_s1170" type="#_x0000_t202" style="position:absolute;margin-left:43.3pt;margin-top:1.2pt;width:216.5pt;height:22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" stroked="f">
                <v:textbox>
                  <w:txbxContent>
                    <w:p w14:paraId="1F73A197" w14:textId="77777777" w:rsidR="00AC30B8" w:rsidRDefault="005640B9">
                      <w:r>
                        <w:rPr>
                          <w:shd w:val="clear" w:color="auto" w:fill="C0C0C0"/>
                          <w:lang w:val="en-US"/>
                        </w:rPr>
                        <w:t xml:space="preserve">THE SIX SENTENCES: checklist: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F739B1F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1F739B8D" wp14:editId="1F739B8E">
                <wp:simplePos x="0" y="0"/>
                <wp:positionH relativeFrom="column">
                  <wp:posOffset>482602</wp:posOffset>
                </wp:positionH>
                <wp:positionV relativeFrom="paragraph">
                  <wp:posOffset>169548</wp:posOffset>
                </wp:positionV>
                <wp:extent cx="2794004" cy="311152"/>
                <wp:effectExtent l="0" t="0" r="25396" b="12698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2423372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199" w14:textId="77777777" w:rsidR="00AC30B8" w:rsidRDefault="005640B9">
                            <w:pPr>
                              <w:jc w:val="center"/>
                            </w:pPr>
                            <w:r>
                              <w:t>opening the scene</w:t>
                            </w:r>
                          </w:p>
                          <w:p w14:paraId="1F73A19A" w14:textId="77777777" w:rsidR="00AC30B8" w:rsidRDefault="00AC30B8">
                            <w:pPr>
                              <w:jc w:val="center"/>
                            </w:pPr>
                          </w:p>
                          <w:p w14:paraId="1F73A19B" w14:textId="77777777" w:rsidR="00AC30B8" w:rsidRDefault="00AC30B8">
                            <w:pPr>
                              <w:jc w:val="center"/>
                            </w:pPr>
                          </w:p>
                          <w:p w14:paraId="1F73A19C" w14:textId="77777777" w:rsidR="00AC30B8" w:rsidRDefault="00AC30B8">
                            <w:pPr>
                              <w:jc w:val="center"/>
                            </w:pPr>
                          </w:p>
                          <w:p w14:paraId="1F73A19D" w14:textId="77777777" w:rsidR="00AC30B8" w:rsidRDefault="00AC30B8">
                            <w:pPr>
                              <w:jc w:val="center"/>
                            </w:pPr>
                          </w:p>
                          <w:p w14:paraId="1F73A19E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8D" id="_x0000_s1171" style="position:absolute;margin-left:38pt;margin-top:13.35pt;width:220pt;height:24.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" filled="f" strokecolor="#c00000" strokeweight=".35281mm">
                <v:textbox>
                  <w:txbxContent>
                    <w:p w14:paraId="1F73A199" w14:textId="77777777" w:rsidR="00AC30B8" w:rsidRDefault="005640B9">
                      <w:pPr>
                        <w:jc w:val="center"/>
                      </w:pPr>
                      <w:r>
                        <w:t>opening the scene</w:t>
                      </w:r>
                    </w:p>
                    <w:p w14:paraId="1F73A19A" w14:textId="77777777" w:rsidR="00AC30B8" w:rsidRDefault="00AC30B8">
                      <w:pPr>
                        <w:jc w:val="center"/>
                      </w:pPr>
                    </w:p>
                    <w:p w14:paraId="1F73A19B" w14:textId="77777777" w:rsidR="00AC30B8" w:rsidRDefault="00AC30B8">
                      <w:pPr>
                        <w:jc w:val="center"/>
                      </w:pPr>
                    </w:p>
                    <w:p w14:paraId="1F73A19C" w14:textId="77777777" w:rsidR="00AC30B8" w:rsidRDefault="00AC30B8">
                      <w:pPr>
                        <w:jc w:val="center"/>
                      </w:pPr>
                    </w:p>
                    <w:p w14:paraId="1F73A19D" w14:textId="77777777" w:rsidR="00AC30B8" w:rsidRDefault="00AC30B8">
                      <w:pPr>
                        <w:jc w:val="center"/>
                      </w:pPr>
                    </w:p>
                    <w:p w14:paraId="1F73A19E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B20" w14:textId="77777777" w:rsidR="00AC30B8" w:rsidRDefault="00AC30B8">
      <w:pPr>
        <w:suppressAutoHyphens w:val="0"/>
        <w:rPr>
          <w:shd w:val="clear" w:color="auto" w:fill="EC9BA4"/>
        </w:rPr>
      </w:pPr>
    </w:p>
    <w:p w14:paraId="1F739B21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F739B8F" wp14:editId="1F739B90">
                <wp:simplePos x="0" y="0"/>
                <wp:positionH relativeFrom="column">
                  <wp:posOffset>6112507</wp:posOffset>
                </wp:positionH>
                <wp:positionV relativeFrom="paragraph">
                  <wp:posOffset>162562</wp:posOffset>
                </wp:positionV>
                <wp:extent cx="1568452" cy="704846"/>
                <wp:effectExtent l="0" t="0" r="12698" b="19054"/>
                <wp:wrapTight wrapText="bothSides">
                  <wp:wrapPolygon edited="0">
                    <wp:start x="0" y="0"/>
                    <wp:lineTo x="0" y="21619"/>
                    <wp:lineTo x="21513" y="21619"/>
                    <wp:lineTo x="21513" y="0"/>
                    <wp:lineTo x="0" y="0"/>
                  </wp:wrapPolygon>
                </wp:wrapTight>
                <wp:docPr id="20863224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2" cy="704846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1A0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AKTIVNOST, </w:t>
                            </w:r>
                            <w:proofErr w:type="spellStart"/>
                            <w:r>
                              <w:t>potek</w:t>
                            </w:r>
                            <w:proofErr w:type="spellEnd"/>
                            <w:r>
                              <w:t xml:space="preserve"> dela (text box)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1A1" w14:textId="77777777" w:rsidR="00AC30B8" w:rsidRDefault="00AC30B8">
                            <w:pPr>
                              <w:jc w:val="center"/>
                            </w:pPr>
                          </w:p>
                          <w:p w14:paraId="1F73A1A2" w14:textId="77777777" w:rsidR="00AC30B8" w:rsidRDefault="00AC30B8">
                            <w:pPr>
                              <w:jc w:val="center"/>
                            </w:pPr>
                          </w:p>
                          <w:p w14:paraId="1F73A1A3" w14:textId="77777777" w:rsidR="00AC30B8" w:rsidRDefault="00AC30B8">
                            <w:pPr>
                              <w:jc w:val="center"/>
                            </w:pPr>
                          </w:p>
                          <w:p w14:paraId="1F73A1A4" w14:textId="77777777" w:rsidR="00AC30B8" w:rsidRDefault="00AC30B8">
                            <w:pPr>
                              <w:jc w:val="center"/>
                            </w:pPr>
                          </w:p>
                          <w:p w14:paraId="1F73A1A5" w14:textId="77777777" w:rsidR="00AC30B8" w:rsidRDefault="00AC30B8">
                            <w:pPr>
                              <w:jc w:val="center"/>
                            </w:pPr>
                          </w:p>
                          <w:p w14:paraId="1F73A1A6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8F" id="_x0000_s1172" style="position:absolute;margin-left:481.3pt;margin-top:12.8pt;width:123.5pt;height:55.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" filled="f" strokeweight=".35281mm">
                <v:textbox>
                  <w:txbxContent>
                    <w:p w14:paraId="1F73A1A0" w14:textId="77777777" w:rsidR="00AC30B8" w:rsidRDefault="005640B9">
                      <w:pPr>
                        <w:jc w:val="center"/>
                      </w:pPr>
                      <w:r>
                        <w:t xml:space="preserve">AKTIVNOST, </w:t>
                      </w:r>
                      <w:proofErr w:type="spellStart"/>
                      <w:r>
                        <w:t>potek</w:t>
                      </w:r>
                      <w:proofErr w:type="spellEnd"/>
                      <w:r>
                        <w:t xml:space="preserve"> dela (text box)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1A1" w14:textId="77777777" w:rsidR="00AC30B8" w:rsidRDefault="00AC30B8">
                      <w:pPr>
                        <w:jc w:val="center"/>
                      </w:pPr>
                    </w:p>
                    <w:p w14:paraId="1F73A1A2" w14:textId="77777777" w:rsidR="00AC30B8" w:rsidRDefault="00AC30B8">
                      <w:pPr>
                        <w:jc w:val="center"/>
                      </w:pPr>
                    </w:p>
                    <w:p w14:paraId="1F73A1A3" w14:textId="77777777" w:rsidR="00AC30B8" w:rsidRDefault="00AC30B8">
                      <w:pPr>
                        <w:jc w:val="center"/>
                      </w:pPr>
                    </w:p>
                    <w:p w14:paraId="1F73A1A4" w14:textId="77777777" w:rsidR="00AC30B8" w:rsidRDefault="00AC30B8">
                      <w:pPr>
                        <w:jc w:val="center"/>
                      </w:pPr>
                    </w:p>
                    <w:p w14:paraId="1F73A1A5" w14:textId="77777777" w:rsidR="00AC30B8" w:rsidRDefault="00AC30B8">
                      <w:pPr>
                        <w:jc w:val="center"/>
                      </w:pPr>
                    </w:p>
                    <w:p w14:paraId="1F73A1A6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B22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F739B91" wp14:editId="1F739B92">
                <wp:simplePos x="0" y="0"/>
                <wp:positionH relativeFrom="column">
                  <wp:posOffset>3978911</wp:posOffset>
                </wp:positionH>
                <wp:positionV relativeFrom="paragraph">
                  <wp:posOffset>6345</wp:posOffset>
                </wp:positionV>
                <wp:extent cx="1568452" cy="704846"/>
                <wp:effectExtent l="0" t="0" r="12698" b="19054"/>
                <wp:wrapTight wrapText="bothSides">
                  <wp:wrapPolygon edited="0">
                    <wp:start x="0" y="0"/>
                    <wp:lineTo x="0" y="21619"/>
                    <wp:lineTo x="21513" y="21619"/>
                    <wp:lineTo x="21513" y="0"/>
                    <wp:lineTo x="0" y="0"/>
                  </wp:wrapPolygon>
                </wp:wrapTight>
                <wp:docPr id="7209807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2" cy="704846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1A8" w14:textId="77777777" w:rsidR="00AC30B8" w:rsidRDefault="005640B9">
                            <w:pPr>
                              <w:jc w:val="center"/>
                            </w:pPr>
                            <w:r>
                              <w:t>the sentence</w:t>
                            </w:r>
                          </w:p>
                          <w:p w14:paraId="1F73A1A9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(text box) </w:t>
                            </w:r>
                            <w:r>
                              <w:t xml:space="preserve">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1AA" w14:textId="77777777" w:rsidR="00AC30B8" w:rsidRDefault="00AC30B8">
                            <w:pPr>
                              <w:jc w:val="center"/>
                            </w:pPr>
                          </w:p>
                          <w:p w14:paraId="1F73A1AB" w14:textId="77777777" w:rsidR="00AC30B8" w:rsidRDefault="00AC30B8">
                            <w:pPr>
                              <w:jc w:val="center"/>
                            </w:pPr>
                          </w:p>
                          <w:p w14:paraId="1F73A1AC" w14:textId="77777777" w:rsidR="00AC30B8" w:rsidRDefault="00AC30B8">
                            <w:pPr>
                              <w:jc w:val="center"/>
                            </w:pPr>
                          </w:p>
                          <w:p w14:paraId="1F73A1AD" w14:textId="77777777" w:rsidR="00AC30B8" w:rsidRDefault="00AC30B8">
                            <w:pPr>
                              <w:jc w:val="center"/>
                            </w:pPr>
                          </w:p>
                          <w:p w14:paraId="1F73A1AE" w14:textId="77777777" w:rsidR="00AC30B8" w:rsidRDefault="00AC30B8">
                            <w:pPr>
                              <w:jc w:val="center"/>
                            </w:pPr>
                          </w:p>
                          <w:p w14:paraId="1F73A1AF" w14:textId="77777777" w:rsidR="00AC30B8" w:rsidRDefault="00AC30B8">
                            <w:pPr>
                              <w:jc w:val="center"/>
                            </w:pPr>
                          </w:p>
                          <w:p w14:paraId="1F73A1B0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91" id="_x0000_s1173" style="position:absolute;margin-left:313.3pt;margin-top:.5pt;width:123.5pt;height:55.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" filled="f" strokeweight=".35281mm">
                <v:textbox>
                  <w:txbxContent>
                    <w:p w14:paraId="1F73A1A8" w14:textId="77777777" w:rsidR="00AC30B8" w:rsidRDefault="005640B9">
                      <w:pPr>
                        <w:jc w:val="center"/>
                      </w:pPr>
                      <w:r>
                        <w:t>the sentence</w:t>
                      </w:r>
                    </w:p>
                    <w:p w14:paraId="1F73A1A9" w14:textId="77777777" w:rsidR="00AC30B8" w:rsidRDefault="005640B9">
                      <w:pPr>
                        <w:jc w:val="center"/>
                      </w:pPr>
                      <w:r>
                        <w:t xml:space="preserve">(text box) </w:t>
                      </w:r>
                      <w:r>
                        <w:t xml:space="preserve">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1AA" w14:textId="77777777" w:rsidR="00AC30B8" w:rsidRDefault="00AC30B8">
                      <w:pPr>
                        <w:jc w:val="center"/>
                      </w:pPr>
                    </w:p>
                    <w:p w14:paraId="1F73A1AB" w14:textId="77777777" w:rsidR="00AC30B8" w:rsidRDefault="00AC30B8">
                      <w:pPr>
                        <w:jc w:val="center"/>
                      </w:pPr>
                    </w:p>
                    <w:p w14:paraId="1F73A1AC" w14:textId="77777777" w:rsidR="00AC30B8" w:rsidRDefault="00AC30B8">
                      <w:pPr>
                        <w:jc w:val="center"/>
                      </w:pPr>
                    </w:p>
                    <w:p w14:paraId="1F73A1AD" w14:textId="77777777" w:rsidR="00AC30B8" w:rsidRDefault="00AC30B8">
                      <w:pPr>
                        <w:jc w:val="center"/>
                      </w:pPr>
                    </w:p>
                    <w:p w14:paraId="1F73A1AE" w14:textId="77777777" w:rsidR="00AC30B8" w:rsidRDefault="00AC30B8">
                      <w:pPr>
                        <w:jc w:val="center"/>
                      </w:pPr>
                    </w:p>
                    <w:p w14:paraId="1F73A1AF" w14:textId="77777777" w:rsidR="00AC30B8" w:rsidRDefault="00AC30B8">
                      <w:pPr>
                        <w:jc w:val="center"/>
                      </w:pPr>
                    </w:p>
                    <w:p w14:paraId="1F73A1B0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F739B93" wp14:editId="1F739B94">
                <wp:simplePos x="0" y="0"/>
                <wp:positionH relativeFrom="column">
                  <wp:posOffset>501648</wp:posOffset>
                </wp:positionH>
                <wp:positionV relativeFrom="paragraph">
                  <wp:posOffset>8887</wp:posOffset>
                </wp:positionV>
                <wp:extent cx="2794004" cy="311152"/>
                <wp:effectExtent l="0" t="0" r="25396" b="12698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1794167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1B2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want</w:t>
                            </w:r>
                          </w:p>
                          <w:p w14:paraId="1F73A1B3" w14:textId="77777777" w:rsidR="00AC30B8" w:rsidRDefault="00AC30B8">
                            <w:pPr>
                              <w:jc w:val="center"/>
                            </w:pPr>
                          </w:p>
                          <w:p w14:paraId="1F73A1B4" w14:textId="77777777" w:rsidR="00AC30B8" w:rsidRDefault="00AC30B8">
                            <w:pPr>
                              <w:jc w:val="center"/>
                            </w:pPr>
                          </w:p>
                          <w:p w14:paraId="1F73A1B5" w14:textId="77777777" w:rsidR="00AC30B8" w:rsidRDefault="00AC30B8">
                            <w:pPr>
                              <w:jc w:val="center"/>
                            </w:pPr>
                          </w:p>
                          <w:p w14:paraId="1F73A1B6" w14:textId="77777777" w:rsidR="00AC30B8" w:rsidRDefault="00AC30B8">
                            <w:pPr>
                              <w:jc w:val="center"/>
                            </w:pPr>
                          </w:p>
                          <w:p w14:paraId="1F73A1B7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93" id="_x0000_s1174" style="position:absolute;margin-left:39.5pt;margin-top:.7pt;width:220pt;height:24.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" filled="f" strokecolor="#c00000" strokeweight=".35281mm">
                <v:textbox>
                  <w:txbxContent>
                    <w:p w14:paraId="1F73A1B2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want</w:t>
                      </w:r>
                    </w:p>
                    <w:p w14:paraId="1F73A1B3" w14:textId="77777777" w:rsidR="00AC30B8" w:rsidRDefault="00AC30B8">
                      <w:pPr>
                        <w:jc w:val="center"/>
                      </w:pPr>
                    </w:p>
                    <w:p w14:paraId="1F73A1B4" w14:textId="77777777" w:rsidR="00AC30B8" w:rsidRDefault="00AC30B8">
                      <w:pPr>
                        <w:jc w:val="center"/>
                      </w:pPr>
                    </w:p>
                    <w:p w14:paraId="1F73A1B5" w14:textId="77777777" w:rsidR="00AC30B8" w:rsidRDefault="00AC30B8">
                      <w:pPr>
                        <w:jc w:val="center"/>
                      </w:pPr>
                    </w:p>
                    <w:p w14:paraId="1F73A1B6" w14:textId="77777777" w:rsidR="00AC30B8" w:rsidRDefault="00AC30B8">
                      <w:pPr>
                        <w:jc w:val="center"/>
                      </w:pPr>
                    </w:p>
                    <w:p w14:paraId="1F73A1B7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1F739B95" wp14:editId="1F739B96">
                <wp:simplePos x="0" y="0"/>
                <wp:positionH relativeFrom="column">
                  <wp:posOffset>3509010</wp:posOffset>
                </wp:positionH>
                <wp:positionV relativeFrom="paragraph">
                  <wp:posOffset>257175</wp:posOffset>
                </wp:positionV>
                <wp:extent cx="311152" cy="6345"/>
                <wp:effectExtent l="0" t="76200" r="12698" b="107955"/>
                <wp:wrapNone/>
                <wp:docPr id="109824250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2" cy="6345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DAD88" id="Straight Arrow Connector 4" o:spid="_x0000_s1026" type="#_x0000_t32" style="position:absolute;margin-left:276.3pt;margin-top:20.25pt;width:24.5pt;height:.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" strokecolor="#4472c4" strokeweight=".17625mm">
                <v:stroke endarrow="open" joinstyle="miter"/>
              </v:shape>
            </w:pict>
          </mc:Fallback>
        </mc:AlternateContent>
      </w:r>
    </w:p>
    <w:p w14:paraId="1F739B23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1F739B97" wp14:editId="1F739B98">
                <wp:simplePos x="0" y="0"/>
                <wp:positionH relativeFrom="column">
                  <wp:posOffset>5642606</wp:posOffset>
                </wp:positionH>
                <wp:positionV relativeFrom="paragraph">
                  <wp:posOffset>107313</wp:posOffset>
                </wp:positionV>
                <wp:extent cx="311152" cy="6356"/>
                <wp:effectExtent l="0" t="76200" r="12698" b="107944"/>
                <wp:wrapNone/>
                <wp:docPr id="132350110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2" cy="6356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6E0F0" id="Straight Arrow Connector 4" o:spid="_x0000_s1026" type="#_x0000_t32" style="position:absolute;margin-left:444.3pt;margin-top:8.45pt;width:24.5pt;height:.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" strokecolor="#4472c4" strokeweight=".17625mm">
                <v:stroke endarrow="open" joinstyle="miter"/>
              </v:shape>
            </w:pict>
          </mc:Fallback>
        </mc:AlternateContent>
      </w:r>
    </w:p>
    <w:p w14:paraId="1F739B24" w14:textId="77777777" w:rsidR="00AC30B8" w:rsidRDefault="00AC30B8">
      <w:pPr>
        <w:suppressAutoHyphens w:val="0"/>
        <w:rPr>
          <w:shd w:val="clear" w:color="auto" w:fill="EC9BA4"/>
        </w:rPr>
      </w:pPr>
    </w:p>
    <w:p w14:paraId="1F739B25" w14:textId="77777777" w:rsidR="00AC30B8" w:rsidRDefault="00AC30B8">
      <w:pPr>
        <w:suppressAutoHyphens w:val="0"/>
        <w:rPr>
          <w:shd w:val="clear" w:color="auto" w:fill="EC9BA4"/>
        </w:rPr>
      </w:pPr>
    </w:p>
    <w:p w14:paraId="1F739B26" w14:textId="77777777" w:rsidR="00AC30B8" w:rsidRDefault="00AC30B8">
      <w:pPr>
        <w:suppressAutoHyphens w:val="0"/>
        <w:rPr>
          <w:shd w:val="clear" w:color="auto" w:fill="EC9BA4"/>
        </w:rPr>
      </w:pPr>
    </w:p>
    <w:p w14:paraId="1F739B27" w14:textId="77777777" w:rsidR="00AC30B8" w:rsidRDefault="00AC30B8">
      <w:pPr>
        <w:suppressAutoHyphens w:val="0"/>
        <w:rPr>
          <w:shd w:val="clear" w:color="auto" w:fill="EC9BA4"/>
        </w:rPr>
      </w:pPr>
    </w:p>
    <w:p w14:paraId="1F739B28" w14:textId="77777777" w:rsidR="00AC30B8" w:rsidRDefault="00AC30B8">
      <w:pPr>
        <w:suppressAutoHyphens w:val="0"/>
        <w:rPr>
          <w:shd w:val="clear" w:color="auto" w:fill="EC9BA4"/>
        </w:rPr>
      </w:pPr>
    </w:p>
    <w:p w14:paraId="1F739B29" w14:textId="77777777" w:rsidR="00AC30B8" w:rsidRDefault="00AC30B8">
      <w:pPr>
        <w:suppressAutoHyphens w:val="0"/>
        <w:rPr>
          <w:shd w:val="clear" w:color="auto" w:fill="EC9BA4"/>
        </w:rPr>
      </w:pPr>
    </w:p>
    <w:p w14:paraId="1F739B2A" w14:textId="77777777" w:rsidR="00AC30B8" w:rsidRDefault="00AC30B8">
      <w:pPr>
        <w:suppressAutoHyphens w:val="0"/>
        <w:rPr>
          <w:shd w:val="clear" w:color="auto" w:fill="EC9BA4"/>
        </w:rPr>
      </w:pPr>
    </w:p>
    <w:p w14:paraId="1F739B2B" w14:textId="77777777" w:rsidR="00AC30B8" w:rsidRDefault="00AC30B8">
      <w:pPr>
        <w:suppressAutoHyphens w:val="0"/>
        <w:rPr>
          <w:shd w:val="clear" w:color="auto" w:fill="EC9BA4"/>
        </w:rPr>
      </w:pPr>
    </w:p>
    <w:p w14:paraId="1F739B2C" w14:textId="77777777" w:rsidR="00AC30B8" w:rsidRDefault="00AC30B8">
      <w:pPr>
        <w:suppressAutoHyphens w:val="0"/>
        <w:rPr>
          <w:shd w:val="clear" w:color="auto" w:fill="EC9BA4"/>
        </w:rPr>
      </w:pPr>
    </w:p>
    <w:p w14:paraId="1F739B2D" w14:textId="77777777" w:rsidR="00AC30B8" w:rsidRDefault="00AC30B8">
      <w:pPr>
        <w:suppressAutoHyphens w:val="0"/>
        <w:rPr>
          <w:shd w:val="clear" w:color="auto" w:fill="EC9BA4"/>
        </w:rPr>
      </w:pPr>
    </w:p>
    <w:p w14:paraId="1F739B2E" w14:textId="77777777" w:rsidR="00AC30B8" w:rsidRDefault="00AC30B8">
      <w:pPr>
        <w:suppressAutoHyphens w:val="0"/>
        <w:rPr>
          <w:shd w:val="clear" w:color="auto" w:fill="EC9BA4"/>
        </w:rPr>
      </w:pPr>
    </w:p>
    <w:p w14:paraId="1F739B2F" w14:textId="77777777" w:rsidR="00AC30B8" w:rsidRDefault="00AC30B8">
      <w:pPr>
        <w:suppressAutoHyphens w:val="0"/>
        <w:rPr>
          <w:shd w:val="clear" w:color="auto" w:fill="EC9BA4"/>
        </w:rPr>
      </w:pPr>
    </w:p>
    <w:p w14:paraId="1F739B30" w14:textId="77777777" w:rsidR="00AC30B8" w:rsidRDefault="00AC30B8">
      <w:pPr>
        <w:suppressAutoHyphens w:val="0"/>
        <w:rPr>
          <w:shd w:val="clear" w:color="auto" w:fill="EC9BA4"/>
        </w:rPr>
      </w:pPr>
    </w:p>
    <w:p w14:paraId="1F739B31" w14:textId="77777777" w:rsidR="00AC30B8" w:rsidRDefault="00AC30B8">
      <w:pPr>
        <w:suppressAutoHyphens w:val="0"/>
        <w:rPr>
          <w:shd w:val="clear" w:color="auto" w:fill="EC9BA4"/>
        </w:rPr>
      </w:pPr>
    </w:p>
    <w:p w14:paraId="1F739B32" w14:textId="77777777" w:rsidR="00AC30B8" w:rsidRDefault="00AC30B8">
      <w:pPr>
        <w:suppressAutoHyphens w:val="0"/>
        <w:rPr>
          <w:shd w:val="clear" w:color="auto" w:fill="EC9BA4"/>
        </w:rPr>
      </w:pPr>
    </w:p>
    <w:p w14:paraId="1F739B33" w14:textId="77777777" w:rsidR="00AC30B8" w:rsidRDefault="00AC30B8">
      <w:pPr>
        <w:suppressAutoHyphens w:val="0"/>
        <w:rPr>
          <w:shd w:val="clear" w:color="auto" w:fill="EC9BA4"/>
        </w:rPr>
      </w:pPr>
    </w:p>
    <w:p w14:paraId="1F739B34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F739B99" wp14:editId="1F739B9A">
                <wp:simplePos x="0" y="0"/>
                <wp:positionH relativeFrom="margin">
                  <wp:posOffset>152403</wp:posOffset>
                </wp:positionH>
                <wp:positionV relativeFrom="paragraph">
                  <wp:posOffset>168907</wp:posOffset>
                </wp:positionV>
                <wp:extent cx="1511302" cy="374647"/>
                <wp:effectExtent l="0" t="0" r="12698" b="25403"/>
                <wp:wrapNone/>
                <wp:docPr id="9118915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2" cy="37464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7030A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1B9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00FF00"/>
                              </w:rPr>
                              <w:t>2.2. JEZIK</w:t>
                            </w:r>
                          </w:p>
                          <w:p w14:paraId="1F73A1BA" w14:textId="77777777" w:rsidR="00AC30B8" w:rsidRDefault="00AC30B8">
                            <w:pPr>
                              <w:jc w:val="center"/>
                            </w:pPr>
                          </w:p>
                          <w:p w14:paraId="1F73A1BB" w14:textId="77777777" w:rsidR="00AC30B8" w:rsidRDefault="00AC30B8">
                            <w:pPr>
                              <w:jc w:val="center"/>
                            </w:pPr>
                          </w:p>
                          <w:p w14:paraId="1F73A1BC" w14:textId="77777777" w:rsidR="00AC30B8" w:rsidRDefault="00AC30B8">
                            <w:pPr>
                              <w:jc w:val="center"/>
                            </w:pPr>
                          </w:p>
                          <w:p w14:paraId="1F73A1BD" w14:textId="77777777" w:rsidR="00AC30B8" w:rsidRDefault="00AC30B8">
                            <w:pPr>
                              <w:jc w:val="center"/>
                            </w:pPr>
                          </w:p>
                          <w:p w14:paraId="1F73A1BE" w14:textId="77777777" w:rsidR="00AC30B8" w:rsidRDefault="00AC30B8">
                            <w:pPr>
                              <w:jc w:val="center"/>
                            </w:pPr>
                          </w:p>
                          <w:p w14:paraId="1F73A1BF" w14:textId="77777777" w:rsidR="00AC30B8" w:rsidRDefault="00AC30B8">
                            <w:pPr>
                              <w:jc w:val="center"/>
                            </w:pPr>
                          </w:p>
                          <w:p w14:paraId="1F73A1C0" w14:textId="77777777" w:rsidR="00AC30B8" w:rsidRDefault="00AC30B8">
                            <w:pPr>
                              <w:jc w:val="center"/>
                            </w:pPr>
                          </w:p>
                          <w:p w14:paraId="1F73A1C1" w14:textId="77777777" w:rsidR="00AC30B8" w:rsidRDefault="00AC30B8">
                            <w:pPr>
                              <w:jc w:val="center"/>
                            </w:pPr>
                          </w:p>
                          <w:p w14:paraId="1F73A1C2" w14:textId="77777777" w:rsidR="00AC30B8" w:rsidRDefault="00AC30B8">
                            <w:pPr>
                              <w:jc w:val="center"/>
                            </w:pPr>
                          </w:p>
                          <w:p w14:paraId="1F73A1C3" w14:textId="77777777" w:rsidR="00AC30B8" w:rsidRDefault="00AC30B8">
                            <w:pPr>
                              <w:jc w:val="center"/>
                            </w:pPr>
                          </w:p>
                          <w:p w14:paraId="1F73A1C4" w14:textId="77777777" w:rsidR="00AC30B8" w:rsidRDefault="00AC30B8">
                            <w:pPr>
                              <w:jc w:val="center"/>
                            </w:pPr>
                          </w:p>
                          <w:p w14:paraId="1F73A1C5" w14:textId="77777777" w:rsidR="00AC30B8" w:rsidRDefault="00AC30B8">
                            <w:pPr>
                              <w:jc w:val="center"/>
                            </w:pPr>
                          </w:p>
                          <w:p w14:paraId="1F73A1C6" w14:textId="77777777" w:rsidR="00AC30B8" w:rsidRDefault="00AC30B8">
                            <w:pPr>
                              <w:jc w:val="center"/>
                            </w:pPr>
                          </w:p>
                          <w:p w14:paraId="1F73A1C7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99" id="_x0000_s1175" style="position:absolute;margin-left:12pt;margin-top:13.3pt;width:119pt;height:29.5pt;z-index:252027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" filled="f" strokecolor="#7030a0" strokeweight=".35281mm">
                <v:textbox>
                  <w:txbxContent>
                    <w:p w14:paraId="1F73A1B9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00FF00"/>
                        </w:rPr>
                        <w:t>2.2. JEZIK</w:t>
                      </w:r>
                    </w:p>
                    <w:p w14:paraId="1F73A1BA" w14:textId="77777777" w:rsidR="00AC30B8" w:rsidRDefault="00AC30B8">
                      <w:pPr>
                        <w:jc w:val="center"/>
                      </w:pPr>
                    </w:p>
                    <w:p w14:paraId="1F73A1BB" w14:textId="77777777" w:rsidR="00AC30B8" w:rsidRDefault="00AC30B8">
                      <w:pPr>
                        <w:jc w:val="center"/>
                      </w:pPr>
                    </w:p>
                    <w:p w14:paraId="1F73A1BC" w14:textId="77777777" w:rsidR="00AC30B8" w:rsidRDefault="00AC30B8">
                      <w:pPr>
                        <w:jc w:val="center"/>
                      </w:pPr>
                    </w:p>
                    <w:p w14:paraId="1F73A1BD" w14:textId="77777777" w:rsidR="00AC30B8" w:rsidRDefault="00AC30B8">
                      <w:pPr>
                        <w:jc w:val="center"/>
                      </w:pPr>
                    </w:p>
                    <w:p w14:paraId="1F73A1BE" w14:textId="77777777" w:rsidR="00AC30B8" w:rsidRDefault="00AC30B8">
                      <w:pPr>
                        <w:jc w:val="center"/>
                      </w:pPr>
                    </w:p>
                    <w:p w14:paraId="1F73A1BF" w14:textId="77777777" w:rsidR="00AC30B8" w:rsidRDefault="00AC30B8">
                      <w:pPr>
                        <w:jc w:val="center"/>
                      </w:pPr>
                    </w:p>
                    <w:p w14:paraId="1F73A1C0" w14:textId="77777777" w:rsidR="00AC30B8" w:rsidRDefault="00AC30B8">
                      <w:pPr>
                        <w:jc w:val="center"/>
                      </w:pPr>
                    </w:p>
                    <w:p w14:paraId="1F73A1C1" w14:textId="77777777" w:rsidR="00AC30B8" w:rsidRDefault="00AC30B8">
                      <w:pPr>
                        <w:jc w:val="center"/>
                      </w:pPr>
                    </w:p>
                    <w:p w14:paraId="1F73A1C2" w14:textId="77777777" w:rsidR="00AC30B8" w:rsidRDefault="00AC30B8">
                      <w:pPr>
                        <w:jc w:val="center"/>
                      </w:pPr>
                    </w:p>
                    <w:p w14:paraId="1F73A1C3" w14:textId="77777777" w:rsidR="00AC30B8" w:rsidRDefault="00AC30B8">
                      <w:pPr>
                        <w:jc w:val="center"/>
                      </w:pPr>
                    </w:p>
                    <w:p w14:paraId="1F73A1C4" w14:textId="77777777" w:rsidR="00AC30B8" w:rsidRDefault="00AC30B8">
                      <w:pPr>
                        <w:jc w:val="center"/>
                      </w:pPr>
                    </w:p>
                    <w:p w14:paraId="1F73A1C5" w14:textId="77777777" w:rsidR="00AC30B8" w:rsidRDefault="00AC30B8">
                      <w:pPr>
                        <w:jc w:val="center"/>
                      </w:pPr>
                    </w:p>
                    <w:p w14:paraId="1F73A1C6" w14:textId="77777777" w:rsidR="00AC30B8" w:rsidRDefault="00AC30B8">
                      <w:pPr>
                        <w:jc w:val="center"/>
                      </w:pPr>
                    </w:p>
                    <w:p w14:paraId="1F73A1C7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739B35" w14:textId="77777777" w:rsidR="00AC30B8" w:rsidRDefault="00AC30B8">
      <w:pPr>
        <w:pStyle w:val="Standard"/>
      </w:pPr>
    </w:p>
    <w:p w14:paraId="1F739B36" w14:textId="77777777" w:rsidR="00AC30B8" w:rsidRDefault="00AC30B8">
      <w:pPr>
        <w:pStyle w:val="Standard"/>
      </w:pPr>
    </w:p>
    <w:p w14:paraId="1F739B37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1F739B9B" wp14:editId="1F739B9C">
                <wp:simplePos x="0" y="0"/>
                <wp:positionH relativeFrom="margin">
                  <wp:posOffset>2305046</wp:posOffset>
                </wp:positionH>
                <wp:positionV relativeFrom="paragraph">
                  <wp:posOffset>145417</wp:posOffset>
                </wp:positionV>
                <wp:extent cx="1530348" cy="279404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18745023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48" cy="2794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73A1C9" w14:textId="77777777" w:rsidR="00AC30B8" w:rsidRDefault="005640B9">
                            <w:r>
                              <w:rPr>
                                <w:shd w:val="clear" w:color="auto" w:fill="C0C0C0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39B9B" id="_x0000_s1176" type="#_x0000_t202" style="position:absolute;margin-left:181.5pt;margin-top:11.45pt;width:120.5pt;height:22pt;z-index:252032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" stroked="f">
                <v:textbox>
                  <w:txbxContent>
                    <w:p w14:paraId="1F73A1C9" w14:textId="77777777" w:rsidR="00AC30B8" w:rsidRDefault="005640B9">
                      <w:r>
                        <w:rPr>
                          <w:shd w:val="clear" w:color="auto" w:fill="C0C0C0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F739B9D" wp14:editId="1F739B9E">
                <wp:simplePos x="0" y="0"/>
                <wp:positionH relativeFrom="margin">
                  <wp:posOffset>-63495</wp:posOffset>
                </wp:positionH>
                <wp:positionV relativeFrom="paragraph">
                  <wp:posOffset>126360</wp:posOffset>
                </wp:positionV>
                <wp:extent cx="2216148" cy="272418"/>
                <wp:effectExtent l="0" t="0" r="12702" b="13332"/>
                <wp:wrapNone/>
                <wp:docPr id="7764114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48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FFFF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1CB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FFFF00"/>
                              </w:rPr>
                              <w:t>2.2.1. POSLUŠANJE</w:t>
                            </w:r>
                          </w:p>
                          <w:p w14:paraId="1F73A1CC" w14:textId="77777777" w:rsidR="00AC30B8" w:rsidRDefault="00AC30B8">
                            <w:pPr>
                              <w:jc w:val="center"/>
                            </w:pPr>
                          </w:p>
                          <w:p w14:paraId="1F73A1CD" w14:textId="77777777" w:rsidR="00AC30B8" w:rsidRDefault="00AC30B8">
                            <w:pPr>
                              <w:jc w:val="center"/>
                            </w:pPr>
                          </w:p>
                          <w:p w14:paraId="1F73A1CE" w14:textId="77777777" w:rsidR="00AC30B8" w:rsidRDefault="00AC30B8">
                            <w:pPr>
                              <w:jc w:val="center"/>
                            </w:pPr>
                          </w:p>
                          <w:p w14:paraId="1F73A1CF" w14:textId="77777777" w:rsidR="00AC30B8" w:rsidRDefault="00AC30B8">
                            <w:pPr>
                              <w:jc w:val="center"/>
                            </w:pPr>
                          </w:p>
                          <w:p w14:paraId="1F73A1D0" w14:textId="77777777" w:rsidR="00AC30B8" w:rsidRDefault="005640B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9D" id="_x0000_s1177" style="position:absolute;margin-left:-5pt;margin-top:9.95pt;width:174.5pt;height:21.45pt;z-index:252030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" filled="f" strokecolor="yellow" strokeweight=".35281mm">
                <v:textbox>
                  <w:txbxContent>
                    <w:p w14:paraId="1F73A1CB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FFFF00"/>
                        </w:rPr>
                        <w:t>2.2.1. POSLUŠANJE</w:t>
                      </w:r>
                    </w:p>
                    <w:p w14:paraId="1F73A1CC" w14:textId="77777777" w:rsidR="00AC30B8" w:rsidRDefault="00AC30B8">
                      <w:pPr>
                        <w:jc w:val="center"/>
                      </w:pPr>
                    </w:p>
                    <w:p w14:paraId="1F73A1CD" w14:textId="77777777" w:rsidR="00AC30B8" w:rsidRDefault="00AC30B8">
                      <w:pPr>
                        <w:jc w:val="center"/>
                      </w:pPr>
                    </w:p>
                    <w:p w14:paraId="1F73A1CE" w14:textId="77777777" w:rsidR="00AC30B8" w:rsidRDefault="00AC30B8">
                      <w:pPr>
                        <w:jc w:val="center"/>
                      </w:pPr>
                    </w:p>
                    <w:p w14:paraId="1F73A1CF" w14:textId="77777777" w:rsidR="00AC30B8" w:rsidRDefault="00AC30B8">
                      <w:pPr>
                        <w:jc w:val="center"/>
                      </w:pPr>
                    </w:p>
                    <w:p w14:paraId="1F73A1D0" w14:textId="77777777" w:rsidR="00AC30B8" w:rsidRDefault="005640B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739B38" w14:textId="77777777" w:rsidR="00AC30B8" w:rsidRDefault="00AC30B8">
      <w:pPr>
        <w:pStyle w:val="Standard"/>
      </w:pPr>
    </w:p>
    <w:p w14:paraId="1F739B39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1F739B9F" wp14:editId="1F739BA0">
                <wp:simplePos x="0" y="0"/>
                <wp:positionH relativeFrom="column">
                  <wp:posOffset>6112507</wp:posOffset>
                </wp:positionH>
                <wp:positionV relativeFrom="paragraph">
                  <wp:posOffset>137160</wp:posOffset>
                </wp:positionV>
                <wp:extent cx="2768602" cy="317497"/>
                <wp:effectExtent l="0" t="0" r="12698" b="25403"/>
                <wp:wrapTight wrapText="bothSides">
                  <wp:wrapPolygon edited="0">
                    <wp:start x="0" y="0"/>
                    <wp:lineTo x="0" y="22076"/>
                    <wp:lineTo x="21550" y="22076"/>
                    <wp:lineTo x="21550" y="0"/>
                    <wp:lineTo x="0" y="0"/>
                  </wp:wrapPolygon>
                </wp:wrapTight>
                <wp:docPr id="1032028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2" cy="31749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1D2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IDEJA ZGODBE: text box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1D3" w14:textId="77777777" w:rsidR="00AC30B8" w:rsidRDefault="00AC30B8">
                            <w:pPr>
                              <w:jc w:val="center"/>
                            </w:pPr>
                          </w:p>
                          <w:p w14:paraId="1F73A1D4" w14:textId="77777777" w:rsidR="00AC30B8" w:rsidRDefault="00AC30B8">
                            <w:pPr>
                              <w:jc w:val="center"/>
                            </w:pPr>
                          </w:p>
                          <w:p w14:paraId="1F73A1D5" w14:textId="77777777" w:rsidR="00AC30B8" w:rsidRDefault="00AC30B8">
                            <w:pPr>
                              <w:jc w:val="center"/>
                            </w:pPr>
                          </w:p>
                          <w:p w14:paraId="1F73A1D6" w14:textId="77777777" w:rsidR="00AC30B8" w:rsidRDefault="00AC30B8">
                            <w:pPr>
                              <w:jc w:val="center"/>
                            </w:pPr>
                          </w:p>
                          <w:p w14:paraId="1F73A1D7" w14:textId="77777777" w:rsidR="00AC30B8" w:rsidRDefault="00AC30B8">
                            <w:pPr>
                              <w:jc w:val="center"/>
                            </w:pPr>
                          </w:p>
                          <w:p w14:paraId="1F73A1D8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9F" id="_x0000_s1178" style="position:absolute;margin-left:481.3pt;margin-top:10.8pt;width:218pt;height:2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" filled="f" strokeweight=".35281mm">
                <v:textbox>
                  <w:txbxContent>
                    <w:p w14:paraId="1F73A1D2" w14:textId="77777777" w:rsidR="00AC30B8" w:rsidRDefault="005640B9">
                      <w:pPr>
                        <w:jc w:val="center"/>
                      </w:pPr>
                      <w:r>
                        <w:t xml:space="preserve">IDEJA ZGODBE: text box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1D3" w14:textId="77777777" w:rsidR="00AC30B8" w:rsidRDefault="00AC30B8">
                      <w:pPr>
                        <w:jc w:val="center"/>
                      </w:pPr>
                    </w:p>
                    <w:p w14:paraId="1F73A1D4" w14:textId="77777777" w:rsidR="00AC30B8" w:rsidRDefault="00AC30B8">
                      <w:pPr>
                        <w:jc w:val="center"/>
                      </w:pPr>
                    </w:p>
                    <w:p w14:paraId="1F73A1D5" w14:textId="77777777" w:rsidR="00AC30B8" w:rsidRDefault="00AC30B8">
                      <w:pPr>
                        <w:jc w:val="center"/>
                      </w:pPr>
                    </w:p>
                    <w:p w14:paraId="1F73A1D6" w14:textId="77777777" w:rsidR="00AC30B8" w:rsidRDefault="00AC30B8">
                      <w:pPr>
                        <w:jc w:val="center"/>
                      </w:pPr>
                    </w:p>
                    <w:p w14:paraId="1F73A1D7" w14:textId="77777777" w:rsidR="00AC30B8" w:rsidRDefault="00AC30B8">
                      <w:pPr>
                        <w:jc w:val="center"/>
                      </w:pPr>
                    </w:p>
                    <w:p w14:paraId="1F73A1D8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hd w:val="clear" w:color="auto" w:fill="C0C0C0"/>
          <w:lang w:val="en-US"/>
        </w:rPr>
        <w:drawing>
          <wp:anchor distT="0" distB="0" distL="114300" distR="114300" simplePos="0" relativeHeight="252042240" behindDoc="0" locked="0" layoutInCell="1" allowOverlap="1" wp14:anchorId="1F739BA1" wp14:editId="1F739BA2">
            <wp:simplePos x="0" y="0"/>
            <wp:positionH relativeFrom="column">
              <wp:posOffset>5867409</wp:posOffset>
            </wp:positionH>
            <wp:positionV relativeFrom="paragraph">
              <wp:posOffset>92076</wp:posOffset>
            </wp:positionV>
            <wp:extent cx="118743" cy="323853"/>
            <wp:effectExtent l="0" t="7305" r="0" b="26352"/>
            <wp:wrapTight wrapText="bothSides">
              <wp:wrapPolygon edited="0">
                <wp:start x="19879" y="3672"/>
                <wp:lineTo x="390" y="-286"/>
                <wp:lineTo x="-3016" y="7653"/>
                <wp:lineTo x="-127" y="13918"/>
                <wp:lineTo x="3886" y="14960"/>
                <wp:lineTo x="14771" y="15581"/>
                <wp:lineTo x="24500" y="13696"/>
                <wp:lineTo x="19879" y="3672"/>
              </wp:wrapPolygon>
            </wp:wrapTight>
            <wp:docPr id="1277785067" name="Picture 1606994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772698">
                      <a:off x="0" y="0"/>
                      <a:ext cx="118743" cy="323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1F739BA3" wp14:editId="1F739BA4">
                <wp:simplePos x="0" y="0"/>
                <wp:positionH relativeFrom="column">
                  <wp:posOffset>2289813</wp:posOffset>
                </wp:positionH>
                <wp:positionV relativeFrom="paragraph">
                  <wp:posOffset>80010</wp:posOffset>
                </wp:positionV>
                <wp:extent cx="3295653" cy="311152"/>
                <wp:effectExtent l="0" t="0" r="19047" b="12698"/>
                <wp:wrapTight wrapText="bothSides">
                  <wp:wrapPolygon edited="0">
                    <wp:start x="0" y="0"/>
                    <wp:lineTo x="0" y="21159"/>
                    <wp:lineTo x="21600" y="21159"/>
                    <wp:lineTo x="21600" y="0"/>
                    <wp:lineTo x="0" y="0"/>
                  </wp:wrapPolygon>
                </wp:wrapTight>
                <wp:docPr id="6922787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3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1DA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globalno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razumevanje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glavne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ideje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zgodbe</w:t>
                            </w:r>
                            <w:proofErr w:type="spellEnd"/>
                          </w:p>
                          <w:p w14:paraId="1F73A1DB" w14:textId="77777777" w:rsidR="00AC30B8" w:rsidRDefault="00AC30B8">
                            <w:pPr>
                              <w:jc w:val="center"/>
                            </w:pPr>
                          </w:p>
                          <w:p w14:paraId="1F73A1DC" w14:textId="77777777" w:rsidR="00AC30B8" w:rsidRDefault="00AC30B8">
                            <w:pPr>
                              <w:jc w:val="center"/>
                            </w:pPr>
                          </w:p>
                          <w:p w14:paraId="1F73A1DD" w14:textId="77777777" w:rsidR="00AC30B8" w:rsidRDefault="00AC30B8">
                            <w:pPr>
                              <w:jc w:val="center"/>
                            </w:pPr>
                          </w:p>
                          <w:p w14:paraId="1F73A1DE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A3" id="_x0000_s1179" style="position:absolute;margin-left:180.3pt;margin-top:6.3pt;width:259.5pt;height:24.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" filled="f" strokecolor="#c00000" strokeweight=".35281mm">
                <v:textbox>
                  <w:txbxContent>
                    <w:p w14:paraId="1F73A1DA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globalno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razumevanje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glavne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ideje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zgodbe</w:t>
                      </w:r>
                      <w:proofErr w:type="spellEnd"/>
                    </w:p>
                    <w:p w14:paraId="1F73A1DB" w14:textId="77777777" w:rsidR="00AC30B8" w:rsidRDefault="00AC30B8">
                      <w:pPr>
                        <w:jc w:val="center"/>
                      </w:pPr>
                    </w:p>
                    <w:p w14:paraId="1F73A1DC" w14:textId="77777777" w:rsidR="00AC30B8" w:rsidRDefault="00AC30B8">
                      <w:pPr>
                        <w:jc w:val="center"/>
                      </w:pPr>
                    </w:p>
                    <w:p w14:paraId="1F73A1DD" w14:textId="77777777" w:rsidR="00AC30B8" w:rsidRDefault="00AC30B8">
                      <w:pPr>
                        <w:jc w:val="center"/>
                      </w:pPr>
                    </w:p>
                    <w:p w14:paraId="1F73A1DE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B3A" w14:textId="77777777" w:rsidR="00AC30B8" w:rsidRDefault="00AC30B8">
      <w:pPr>
        <w:pStyle w:val="Standard"/>
      </w:pPr>
    </w:p>
    <w:p w14:paraId="1F739B3B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1F739BA5" wp14:editId="1F739BA6">
                <wp:simplePos x="0" y="0"/>
                <wp:positionH relativeFrom="column">
                  <wp:posOffset>6112507</wp:posOffset>
                </wp:positionH>
                <wp:positionV relativeFrom="paragraph">
                  <wp:posOffset>155576</wp:posOffset>
                </wp:positionV>
                <wp:extent cx="2768602" cy="317497"/>
                <wp:effectExtent l="0" t="0" r="12698" b="25403"/>
                <wp:wrapTight wrapText="bothSides">
                  <wp:wrapPolygon edited="0">
                    <wp:start x="0" y="0"/>
                    <wp:lineTo x="0" y="22076"/>
                    <wp:lineTo x="21550" y="22076"/>
                    <wp:lineTo x="21550" y="0"/>
                    <wp:lineTo x="0" y="0"/>
                  </wp:wrapPolygon>
                </wp:wrapTight>
                <wp:docPr id="6718954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2" cy="31749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1E0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KATERI </w:t>
                            </w:r>
                            <w:r>
                              <w:t xml:space="preserve">DETAJLI: text box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1E1" w14:textId="77777777" w:rsidR="00AC30B8" w:rsidRDefault="00AC30B8">
                            <w:pPr>
                              <w:jc w:val="center"/>
                            </w:pPr>
                          </w:p>
                          <w:p w14:paraId="1F73A1E2" w14:textId="77777777" w:rsidR="00AC30B8" w:rsidRDefault="00AC30B8">
                            <w:pPr>
                              <w:jc w:val="center"/>
                            </w:pPr>
                          </w:p>
                          <w:p w14:paraId="1F73A1E3" w14:textId="77777777" w:rsidR="00AC30B8" w:rsidRDefault="00AC30B8">
                            <w:pPr>
                              <w:jc w:val="center"/>
                            </w:pPr>
                          </w:p>
                          <w:p w14:paraId="1F73A1E4" w14:textId="77777777" w:rsidR="00AC30B8" w:rsidRDefault="00AC30B8">
                            <w:pPr>
                              <w:jc w:val="center"/>
                            </w:pPr>
                          </w:p>
                          <w:p w14:paraId="1F73A1E5" w14:textId="77777777" w:rsidR="00AC30B8" w:rsidRDefault="00AC30B8">
                            <w:pPr>
                              <w:jc w:val="center"/>
                            </w:pPr>
                          </w:p>
                          <w:p w14:paraId="1F73A1E6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A5" id="_x0000_s1180" style="position:absolute;margin-left:481.3pt;margin-top:12.25pt;width:218pt;height:2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" filled="f" strokeweight=".35281mm">
                <v:textbox>
                  <w:txbxContent>
                    <w:p w14:paraId="1F73A1E0" w14:textId="77777777" w:rsidR="00AC30B8" w:rsidRDefault="005640B9">
                      <w:pPr>
                        <w:jc w:val="center"/>
                      </w:pPr>
                      <w:r>
                        <w:t xml:space="preserve">KATERI </w:t>
                      </w:r>
                      <w:r>
                        <w:t xml:space="preserve">DETAJLI: text box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1E1" w14:textId="77777777" w:rsidR="00AC30B8" w:rsidRDefault="00AC30B8">
                      <w:pPr>
                        <w:jc w:val="center"/>
                      </w:pPr>
                    </w:p>
                    <w:p w14:paraId="1F73A1E2" w14:textId="77777777" w:rsidR="00AC30B8" w:rsidRDefault="00AC30B8">
                      <w:pPr>
                        <w:jc w:val="center"/>
                      </w:pPr>
                    </w:p>
                    <w:p w14:paraId="1F73A1E3" w14:textId="77777777" w:rsidR="00AC30B8" w:rsidRDefault="00AC30B8">
                      <w:pPr>
                        <w:jc w:val="center"/>
                      </w:pPr>
                    </w:p>
                    <w:p w14:paraId="1F73A1E4" w14:textId="77777777" w:rsidR="00AC30B8" w:rsidRDefault="00AC30B8">
                      <w:pPr>
                        <w:jc w:val="center"/>
                      </w:pPr>
                    </w:p>
                    <w:p w14:paraId="1F73A1E5" w14:textId="77777777" w:rsidR="00AC30B8" w:rsidRDefault="00AC30B8">
                      <w:pPr>
                        <w:jc w:val="center"/>
                      </w:pPr>
                    </w:p>
                    <w:p w14:paraId="1F73A1E6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hd w:val="clear" w:color="auto" w:fill="C0C0C0"/>
          <w:lang w:val="en-US"/>
        </w:rPr>
        <w:drawing>
          <wp:anchor distT="0" distB="0" distL="114300" distR="114300" simplePos="0" relativeHeight="252044288" behindDoc="0" locked="0" layoutInCell="1" allowOverlap="1" wp14:anchorId="1F739BA7" wp14:editId="1F739BA8">
            <wp:simplePos x="0" y="0"/>
            <wp:positionH relativeFrom="column">
              <wp:posOffset>5814062</wp:posOffset>
            </wp:positionH>
            <wp:positionV relativeFrom="paragraph">
              <wp:posOffset>110492</wp:posOffset>
            </wp:positionV>
            <wp:extent cx="118743" cy="323853"/>
            <wp:effectExtent l="0" t="7305" r="0" b="26352"/>
            <wp:wrapTight wrapText="bothSides">
              <wp:wrapPolygon edited="0">
                <wp:start x="19879" y="3672"/>
                <wp:lineTo x="390" y="-286"/>
                <wp:lineTo x="-3016" y="7653"/>
                <wp:lineTo x="-127" y="13918"/>
                <wp:lineTo x="3886" y="14960"/>
                <wp:lineTo x="14771" y="15581"/>
                <wp:lineTo x="24500" y="13696"/>
                <wp:lineTo x="19879" y="3672"/>
              </wp:wrapPolygon>
            </wp:wrapTight>
            <wp:docPr id="661169931" name="Picture 16635067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772698">
                      <a:off x="0" y="0"/>
                      <a:ext cx="118743" cy="323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1F739BA9" wp14:editId="1F739BAA">
                <wp:simplePos x="0" y="0"/>
                <wp:positionH relativeFrom="column">
                  <wp:posOffset>2302514</wp:posOffset>
                </wp:positionH>
                <wp:positionV relativeFrom="paragraph">
                  <wp:posOffset>85725</wp:posOffset>
                </wp:positionV>
                <wp:extent cx="3321045" cy="330198"/>
                <wp:effectExtent l="0" t="0" r="12705" b="12702"/>
                <wp:wrapTight wrapText="bothSides">
                  <wp:wrapPolygon edited="0">
                    <wp:start x="0" y="0"/>
                    <wp:lineTo x="0" y="21225"/>
                    <wp:lineTo x="21563" y="21225"/>
                    <wp:lineTo x="21563" y="0"/>
                    <wp:lineTo x="0" y="0"/>
                  </wp:wrapPolygon>
                </wp:wrapTight>
                <wp:docPr id="19477830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45" cy="33019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1E8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selektivno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prepoznavanje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detajlov</w:t>
                            </w:r>
                            <w:proofErr w:type="spellEnd"/>
                            <w:r>
                              <w:t xml:space="preserve"> (v </w:t>
                            </w:r>
                            <w:proofErr w:type="spellStart"/>
                            <w:r>
                              <w:t>zgodbi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F73A1E9" w14:textId="77777777" w:rsidR="00AC30B8" w:rsidRDefault="00AC30B8">
                            <w:pPr>
                              <w:jc w:val="center"/>
                            </w:pPr>
                          </w:p>
                          <w:p w14:paraId="1F73A1EA" w14:textId="77777777" w:rsidR="00AC30B8" w:rsidRDefault="00AC30B8">
                            <w:pPr>
                              <w:jc w:val="center"/>
                            </w:pPr>
                          </w:p>
                          <w:p w14:paraId="1F73A1EB" w14:textId="77777777" w:rsidR="00AC30B8" w:rsidRDefault="00AC30B8">
                            <w:pPr>
                              <w:jc w:val="center"/>
                            </w:pPr>
                          </w:p>
                          <w:p w14:paraId="1F73A1EC" w14:textId="77777777" w:rsidR="00AC30B8" w:rsidRDefault="00AC30B8">
                            <w:pPr>
                              <w:jc w:val="center"/>
                            </w:pPr>
                          </w:p>
                          <w:p w14:paraId="1F73A1ED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A9" id="_x0000_s1181" style="position:absolute;margin-left:181.3pt;margin-top:6.75pt;width:261.5pt;height:26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" filled="f" strokecolor="#c00000" strokeweight=".35281mm">
                <v:textbox>
                  <w:txbxContent>
                    <w:p w14:paraId="1F73A1E8" w14:textId="77777777" w:rsidR="00AC30B8" w:rsidRDefault="005640B9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selektivno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prepoznavanje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detajlov</w:t>
                      </w:r>
                      <w:proofErr w:type="spellEnd"/>
                      <w:r>
                        <w:t xml:space="preserve"> (v </w:t>
                      </w:r>
                      <w:proofErr w:type="spellStart"/>
                      <w:r>
                        <w:t>zgodbi</w:t>
                      </w:r>
                      <w:proofErr w:type="spellEnd"/>
                      <w:r>
                        <w:t>)</w:t>
                      </w:r>
                    </w:p>
                    <w:p w14:paraId="1F73A1E9" w14:textId="77777777" w:rsidR="00AC30B8" w:rsidRDefault="00AC30B8">
                      <w:pPr>
                        <w:jc w:val="center"/>
                      </w:pPr>
                    </w:p>
                    <w:p w14:paraId="1F73A1EA" w14:textId="77777777" w:rsidR="00AC30B8" w:rsidRDefault="00AC30B8">
                      <w:pPr>
                        <w:jc w:val="center"/>
                      </w:pPr>
                    </w:p>
                    <w:p w14:paraId="1F73A1EB" w14:textId="77777777" w:rsidR="00AC30B8" w:rsidRDefault="00AC30B8">
                      <w:pPr>
                        <w:jc w:val="center"/>
                      </w:pPr>
                    </w:p>
                    <w:p w14:paraId="1F73A1EC" w14:textId="77777777" w:rsidR="00AC30B8" w:rsidRDefault="00AC30B8">
                      <w:pPr>
                        <w:jc w:val="center"/>
                      </w:pPr>
                    </w:p>
                    <w:p w14:paraId="1F73A1ED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B3C" w14:textId="77777777" w:rsidR="00AC30B8" w:rsidRDefault="00AC30B8">
      <w:pPr>
        <w:pStyle w:val="Standard"/>
      </w:pPr>
    </w:p>
    <w:p w14:paraId="1F739B3D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1F739BAB" wp14:editId="1F739BAC">
                <wp:simplePos x="0" y="0"/>
                <wp:positionH relativeFrom="column">
                  <wp:posOffset>6118863</wp:posOffset>
                </wp:positionH>
                <wp:positionV relativeFrom="paragraph">
                  <wp:posOffset>173351</wp:posOffset>
                </wp:positionV>
                <wp:extent cx="3098801" cy="317497"/>
                <wp:effectExtent l="0" t="0" r="25399" b="25403"/>
                <wp:wrapTight wrapText="bothSides">
                  <wp:wrapPolygon edited="0">
                    <wp:start x="0" y="0"/>
                    <wp:lineTo x="0" y="22076"/>
                    <wp:lineTo x="21644" y="22076"/>
                    <wp:lineTo x="21644" y="0"/>
                    <wp:lineTo x="0" y="0"/>
                  </wp:wrapPolygon>
                </wp:wrapTight>
                <wp:docPr id="7140287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1" cy="31749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1EF" w14:textId="77777777" w:rsidR="00AC30B8" w:rsidRDefault="005640B9">
                            <w:r>
                              <w:t xml:space="preserve">KATERA NAVODILA: text box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1F0" w14:textId="77777777" w:rsidR="00AC30B8" w:rsidRDefault="00AC30B8">
                            <w:pPr>
                              <w:jc w:val="center"/>
                            </w:pPr>
                          </w:p>
                          <w:p w14:paraId="1F73A1F1" w14:textId="77777777" w:rsidR="00AC30B8" w:rsidRDefault="00AC30B8">
                            <w:pPr>
                              <w:jc w:val="center"/>
                            </w:pPr>
                          </w:p>
                          <w:p w14:paraId="1F73A1F2" w14:textId="77777777" w:rsidR="00AC30B8" w:rsidRDefault="00AC30B8">
                            <w:pPr>
                              <w:jc w:val="center"/>
                            </w:pPr>
                          </w:p>
                          <w:p w14:paraId="1F73A1F3" w14:textId="77777777" w:rsidR="00AC30B8" w:rsidRDefault="00AC30B8">
                            <w:pPr>
                              <w:jc w:val="center"/>
                            </w:pPr>
                          </w:p>
                          <w:p w14:paraId="1F73A1F4" w14:textId="77777777" w:rsidR="00AC30B8" w:rsidRDefault="00AC30B8">
                            <w:pPr>
                              <w:jc w:val="center"/>
                            </w:pPr>
                          </w:p>
                          <w:p w14:paraId="1F73A1F5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AB" id="_x0000_s1182" style="position:absolute;margin-left:481.8pt;margin-top:13.65pt;width:244pt;height:2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" filled="f" strokeweight=".35281mm">
                <v:textbox>
                  <w:txbxContent>
                    <w:p w14:paraId="1F73A1EF" w14:textId="77777777" w:rsidR="00AC30B8" w:rsidRDefault="005640B9">
                      <w:r>
                        <w:t xml:space="preserve">KATERA NAVODILA: text box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1F0" w14:textId="77777777" w:rsidR="00AC30B8" w:rsidRDefault="00AC30B8">
                      <w:pPr>
                        <w:jc w:val="center"/>
                      </w:pPr>
                    </w:p>
                    <w:p w14:paraId="1F73A1F1" w14:textId="77777777" w:rsidR="00AC30B8" w:rsidRDefault="00AC30B8">
                      <w:pPr>
                        <w:jc w:val="center"/>
                      </w:pPr>
                    </w:p>
                    <w:p w14:paraId="1F73A1F2" w14:textId="77777777" w:rsidR="00AC30B8" w:rsidRDefault="00AC30B8">
                      <w:pPr>
                        <w:jc w:val="center"/>
                      </w:pPr>
                    </w:p>
                    <w:p w14:paraId="1F73A1F3" w14:textId="77777777" w:rsidR="00AC30B8" w:rsidRDefault="00AC30B8">
                      <w:pPr>
                        <w:jc w:val="center"/>
                      </w:pPr>
                    </w:p>
                    <w:p w14:paraId="1F73A1F4" w14:textId="77777777" w:rsidR="00AC30B8" w:rsidRDefault="00AC30B8">
                      <w:pPr>
                        <w:jc w:val="center"/>
                      </w:pPr>
                    </w:p>
                    <w:p w14:paraId="1F73A1F5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hd w:val="clear" w:color="auto" w:fill="C0C0C0"/>
          <w:lang w:val="en-US"/>
        </w:rPr>
        <w:drawing>
          <wp:anchor distT="0" distB="0" distL="114300" distR="114300" simplePos="0" relativeHeight="252046336" behindDoc="0" locked="0" layoutInCell="1" allowOverlap="1" wp14:anchorId="1F739BAD" wp14:editId="1F739BAE">
            <wp:simplePos x="0" y="0"/>
            <wp:positionH relativeFrom="column">
              <wp:posOffset>5784857</wp:posOffset>
            </wp:positionH>
            <wp:positionV relativeFrom="paragraph">
              <wp:posOffset>128267</wp:posOffset>
            </wp:positionV>
            <wp:extent cx="118743" cy="323853"/>
            <wp:effectExtent l="0" t="7305" r="0" b="26352"/>
            <wp:wrapTight wrapText="bothSides">
              <wp:wrapPolygon edited="0">
                <wp:start x="19879" y="3672"/>
                <wp:lineTo x="390" y="-286"/>
                <wp:lineTo x="-3016" y="7653"/>
                <wp:lineTo x="-127" y="13918"/>
                <wp:lineTo x="3886" y="14960"/>
                <wp:lineTo x="14771" y="15581"/>
                <wp:lineTo x="24500" y="13696"/>
                <wp:lineTo x="19879" y="3672"/>
              </wp:wrapPolygon>
            </wp:wrapTight>
            <wp:docPr id="812373071" name="Picture 5501103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772698">
                      <a:off x="0" y="0"/>
                      <a:ext cx="118743" cy="323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F739BAF" wp14:editId="1F739BB0">
                <wp:simplePos x="0" y="0"/>
                <wp:positionH relativeFrom="column">
                  <wp:posOffset>2308860</wp:posOffset>
                </wp:positionH>
                <wp:positionV relativeFrom="paragraph">
                  <wp:posOffset>116201</wp:posOffset>
                </wp:positionV>
                <wp:extent cx="3270251" cy="311152"/>
                <wp:effectExtent l="0" t="0" r="25399" b="12698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4030751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1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1F7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funkcionalno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razumevanje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navodil</w:t>
                            </w:r>
                            <w:proofErr w:type="spellEnd"/>
                          </w:p>
                          <w:p w14:paraId="1F73A1F8" w14:textId="77777777" w:rsidR="00AC30B8" w:rsidRDefault="00AC30B8">
                            <w:pPr>
                              <w:jc w:val="center"/>
                            </w:pPr>
                          </w:p>
                          <w:p w14:paraId="1F73A1F9" w14:textId="77777777" w:rsidR="00AC30B8" w:rsidRDefault="00AC30B8">
                            <w:pPr>
                              <w:jc w:val="center"/>
                            </w:pPr>
                          </w:p>
                          <w:p w14:paraId="1F73A1FA" w14:textId="77777777" w:rsidR="00AC30B8" w:rsidRDefault="00AC30B8">
                            <w:pPr>
                              <w:jc w:val="center"/>
                            </w:pPr>
                          </w:p>
                          <w:p w14:paraId="1F73A1FB" w14:textId="77777777" w:rsidR="00AC30B8" w:rsidRDefault="00AC30B8">
                            <w:pPr>
                              <w:jc w:val="center"/>
                            </w:pPr>
                          </w:p>
                          <w:p w14:paraId="1F73A1FC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AF" id="_x0000_s1183" style="position:absolute;margin-left:181.8pt;margin-top:9.15pt;width:257.5pt;height:24.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" filled="f" strokecolor="#c00000" strokeweight=".35281mm">
                <v:textbox>
                  <w:txbxContent>
                    <w:p w14:paraId="1F73A1F7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funkcionalno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razumevanje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navodil</w:t>
                      </w:r>
                      <w:proofErr w:type="spellEnd"/>
                    </w:p>
                    <w:p w14:paraId="1F73A1F8" w14:textId="77777777" w:rsidR="00AC30B8" w:rsidRDefault="00AC30B8">
                      <w:pPr>
                        <w:jc w:val="center"/>
                      </w:pPr>
                    </w:p>
                    <w:p w14:paraId="1F73A1F9" w14:textId="77777777" w:rsidR="00AC30B8" w:rsidRDefault="00AC30B8">
                      <w:pPr>
                        <w:jc w:val="center"/>
                      </w:pPr>
                    </w:p>
                    <w:p w14:paraId="1F73A1FA" w14:textId="77777777" w:rsidR="00AC30B8" w:rsidRDefault="00AC30B8">
                      <w:pPr>
                        <w:jc w:val="center"/>
                      </w:pPr>
                    </w:p>
                    <w:p w14:paraId="1F73A1FB" w14:textId="77777777" w:rsidR="00AC30B8" w:rsidRDefault="00AC30B8">
                      <w:pPr>
                        <w:jc w:val="center"/>
                      </w:pPr>
                    </w:p>
                    <w:p w14:paraId="1F73A1FC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B3E" w14:textId="77777777" w:rsidR="00AC30B8" w:rsidRDefault="00AC30B8">
      <w:pPr>
        <w:pStyle w:val="Standard"/>
      </w:pPr>
    </w:p>
    <w:p w14:paraId="1F739B3F" w14:textId="77777777" w:rsidR="00AC30B8" w:rsidRDefault="005640B9">
      <w:pPr>
        <w:pStyle w:val="Standard"/>
      </w:pPr>
      <w:r>
        <w:t xml:space="preserve"> </w:t>
      </w:r>
    </w:p>
    <w:p w14:paraId="1F739B40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1F739BB1" wp14:editId="1F739BB2">
                <wp:simplePos x="0" y="0"/>
                <wp:positionH relativeFrom="margin">
                  <wp:posOffset>2364738</wp:posOffset>
                </wp:positionH>
                <wp:positionV relativeFrom="paragraph">
                  <wp:posOffset>7616</wp:posOffset>
                </wp:positionV>
                <wp:extent cx="1530348" cy="279404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56346119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48" cy="2794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73A1FE" w14:textId="77777777" w:rsidR="00AC30B8" w:rsidRDefault="005640B9">
                            <w:r>
                              <w:rPr>
                                <w:shd w:val="clear" w:color="auto" w:fill="C0C0C0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39BB1" id="_x0000_s1184" type="#_x0000_t202" style="position:absolute;margin-left:186.2pt;margin-top:.6pt;width:120.5pt;height:22pt;z-index:252037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" stroked="f">
                <v:textbox>
                  <w:txbxContent>
                    <w:p w14:paraId="1F73A1FE" w14:textId="77777777" w:rsidR="00AC30B8" w:rsidRDefault="005640B9">
                      <w:r>
                        <w:rPr>
                          <w:shd w:val="clear" w:color="auto" w:fill="C0C0C0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F739B41" w14:textId="77777777" w:rsidR="00AC30B8" w:rsidRDefault="00AC30B8">
      <w:pPr>
        <w:pStyle w:val="Standard"/>
      </w:pPr>
    </w:p>
    <w:p w14:paraId="1F739B42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1F739BB3" wp14:editId="1F739BB4">
                <wp:simplePos x="0" y="0"/>
                <wp:positionH relativeFrom="margin">
                  <wp:align>right</wp:align>
                </wp:positionH>
                <wp:positionV relativeFrom="paragraph">
                  <wp:posOffset>65407</wp:posOffset>
                </wp:positionV>
                <wp:extent cx="3098801" cy="317497"/>
                <wp:effectExtent l="0" t="0" r="25399" b="25403"/>
                <wp:wrapTight wrapText="bothSides">
                  <wp:wrapPolygon edited="0">
                    <wp:start x="0" y="0"/>
                    <wp:lineTo x="0" y="22076"/>
                    <wp:lineTo x="21644" y="22076"/>
                    <wp:lineTo x="21644" y="0"/>
                    <wp:lineTo x="0" y="0"/>
                  </wp:wrapPolygon>
                </wp:wrapTight>
                <wp:docPr id="19832155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1" cy="31749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200" w14:textId="77777777" w:rsidR="00AC30B8" w:rsidRDefault="005640B9">
                            <w:r>
                              <w:t xml:space="preserve">KATERO BESEDIŠČE: text box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201" w14:textId="77777777" w:rsidR="00AC30B8" w:rsidRDefault="00AC30B8">
                            <w:pPr>
                              <w:jc w:val="center"/>
                            </w:pPr>
                          </w:p>
                          <w:p w14:paraId="1F73A202" w14:textId="77777777" w:rsidR="00AC30B8" w:rsidRDefault="00AC30B8">
                            <w:pPr>
                              <w:jc w:val="center"/>
                            </w:pPr>
                          </w:p>
                          <w:p w14:paraId="1F73A203" w14:textId="77777777" w:rsidR="00AC30B8" w:rsidRDefault="00AC30B8">
                            <w:pPr>
                              <w:jc w:val="center"/>
                            </w:pPr>
                          </w:p>
                          <w:p w14:paraId="1F73A204" w14:textId="77777777" w:rsidR="00AC30B8" w:rsidRDefault="00AC30B8">
                            <w:pPr>
                              <w:jc w:val="center"/>
                            </w:pPr>
                          </w:p>
                          <w:p w14:paraId="1F73A205" w14:textId="77777777" w:rsidR="00AC30B8" w:rsidRDefault="00AC30B8">
                            <w:pPr>
                              <w:jc w:val="center"/>
                            </w:pPr>
                          </w:p>
                          <w:p w14:paraId="1F73A206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B3" id="_x0000_s1185" style="position:absolute;margin-left:192.8pt;margin-top:5.15pt;width:244pt;height:25pt;z-index:252051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" filled="f" strokeweight=".35281mm">
                <v:textbox>
                  <w:txbxContent>
                    <w:p w14:paraId="1F73A200" w14:textId="77777777" w:rsidR="00AC30B8" w:rsidRDefault="005640B9">
                      <w:r>
                        <w:t xml:space="preserve">KATERO BESEDIŠČE: text box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201" w14:textId="77777777" w:rsidR="00AC30B8" w:rsidRDefault="00AC30B8">
                      <w:pPr>
                        <w:jc w:val="center"/>
                      </w:pPr>
                    </w:p>
                    <w:p w14:paraId="1F73A202" w14:textId="77777777" w:rsidR="00AC30B8" w:rsidRDefault="00AC30B8">
                      <w:pPr>
                        <w:jc w:val="center"/>
                      </w:pPr>
                    </w:p>
                    <w:p w14:paraId="1F73A203" w14:textId="77777777" w:rsidR="00AC30B8" w:rsidRDefault="00AC30B8">
                      <w:pPr>
                        <w:jc w:val="center"/>
                      </w:pPr>
                    </w:p>
                    <w:p w14:paraId="1F73A204" w14:textId="77777777" w:rsidR="00AC30B8" w:rsidRDefault="00AC30B8">
                      <w:pPr>
                        <w:jc w:val="center"/>
                      </w:pPr>
                    </w:p>
                    <w:p w14:paraId="1F73A205" w14:textId="77777777" w:rsidR="00AC30B8" w:rsidRDefault="00AC30B8">
                      <w:pPr>
                        <w:jc w:val="center"/>
                      </w:pPr>
                    </w:p>
                    <w:p w14:paraId="1F73A206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  <w:shd w:val="clear" w:color="auto" w:fill="C0C0C0"/>
          <w:lang w:val="en-US"/>
        </w:rPr>
        <w:drawing>
          <wp:anchor distT="0" distB="0" distL="114300" distR="114300" simplePos="0" relativeHeight="252048384" behindDoc="0" locked="0" layoutInCell="1" allowOverlap="1" wp14:anchorId="1F739BB5" wp14:editId="1F739BB6">
            <wp:simplePos x="0" y="0"/>
            <wp:positionH relativeFrom="column">
              <wp:posOffset>5862965</wp:posOffset>
            </wp:positionH>
            <wp:positionV relativeFrom="paragraph">
              <wp:posOffset>31112</wp:posOffset>
            </wp:positionV>
            <wp:extent cx="118743" cy="323853"/>
            <wp:effectExtent l="0" t="7305" r="0" b="26352"/>
            <wp:wrapTight wrapText="bothSides">
              <wp:wrapPolygon edited="0">
                <wp:start x="19879" y="3672"/>
                <wp:lineTo x="390" y="-286"/>
                <wp:lineTo x="-3016" y="7653"/>
                <wp:lineTo x="-127" y="13918"/>
                <wp:lineTo x="3886" y="14960"/>
                <wp:lineTo x="14771" y="15581"/>
                <wp:lineTo x="24500" y="13696"/>
                <wp:lineTo x="19879" y="3672"/>
              </wp:wrapPolygon>
            </wp:wrapTight>
            <wp:docPr id="368944219" name="Picture 6166844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772698">
                      <a:off x="0" y="0"/>
                      <a:ext cx="118743" cy="323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1F739BB7" wp14:editId="1F739BB8">
                <wp:simplePos x="0" y="0"/>
                <wp:positionH relativeFrom="column">
                  <wp:posOffset>2381253</wp:posOffset>
                </wp:positionH>
                <wp:positionV relativeFrom="paragraph">
                  <wp:posOffset>5715</wp:posOffset>
                </wp:positionV>
                <wp:extent cx="3295653" cy="311152"/>
                <wp:effectExtent l="0" t="0" r="19047" b="12698"/>
                <wp:wrapTight wrapText="bothSides">
                  <wp:wrapPolygon edited="0">
                    <wp:start x="0" y="0"/>
                    <wp:lineTo x="0" y="21159"/>
                    <wp:lineTo x="21600" y="21159"/>
                    <wp:lineTo x="21600" y="0"/>
                    <wp:lineTo x="0" y="0"/>
                  </wp:wrapPolygon>
                </wp:wrapTight>
                <wp:docPr id="3093050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3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208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gap-fill </w:t>
                            </w:r>
                            <w:proofErr w:type="spellStart"/>
                            <w:r>
                              <w:t>sodelovanje</w:t>
                            </w:r>
                            <w:proofErr w:type="spellEnd"/>
                            <w:r>
                              <w:t xml:space="preserve"> pri </w:t>
                            </w:r>
                            <w:proofErr w:type="spellStart"/>
                            <w:r>
                              <w:t>pripovedovanju</w:t>
                            </w:r>
                            <w:proofErr w:type="spellEnd"/>
                          </w:p>
                          <w:p w14:paraId="1F73A209" w14:textId="77777777" w:rsidR="00AC30B8" w:rsidRDefault="00AC30B8">
                            <w:pPr>
                              <w:jc w:val="center"/>
                            </w:pPr>
                          </w:p>
                          <w:p w14:paraId="1F73A20A" w14:textId="77777777" w:rsidR="00AC30B8" w:rsidRDefault="00AC30B8">
                            <w:pPr>
                              <w:jc w:val="center"/>
                            </w:pPr>
                          </w:p>
                          <w:p w14:paraId="1F73A20B" w14:textId="77777777" w:rsidR="00AC30B8" w:rsidRDefault="00AC30B8">
                            <w:pPr>
                              <w:jc w:val="center"/>
                            </w:pPr>
                          </w:p>
                          <w:p w14:paraId="1F73A20C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B7" id="_x0000_s1186" style="position:absolute;margin-left:187.5pt;margin-top:.45pt;width:259.5pt;height:24.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" filled="f" strokecolor="#c00000" strokeweight=".35281mm">
                <v:textbox>
                  <w:txbxContent>
                    <w:p w14:paraId="1F73A208" w14:textId="77777777" w:rsidR="00AC30B8" w:rsidRDefault="005640B9">
                      <w:pPr>
                        <w:jc w:val="center"/>
                      </w:pPr>
                      <w:r>
                        <w:t xml:space="preserve">gap-fill </w:t>
                      </w:r>
                      <w:proofErr w:type="spellStart"/>
                      <w:r>
                        <w:t>sodelovanje</w:t>
                      </w:r>
                      <w:proofErr w:type="spellEnd"/>
                      <w:r>
                        <w:t xml:space="preserve"> pri </w:t>
                      </w:r>
                      <w:proofErr w:type="spellStart"/>
                      <w:r>
                        <w:t>pripovedovanju</w:t>
                      </w:r>
                      <w:proofErr w:type="spellEnd"/>
                    </w:p>
                    <w:p w14:paraId="1F73A209" w14:textId="77777777" w:rsidR="00AC30B8" w:rsidRDefault="00AC30B8">
                      <w:pPr>
                        <w:jc w:val="center"/>
                      </w:pPr>
                    </w:p>
                    <w:p w14:paraId="1F73A20A" w14:textId="77777777" w:rsidR="00AC30B8" w:rsidRDefault="00AC30B8">
                      <w:pPr>
                        <w:jc w:val="center"/>
                      </w:pPr>
                    </w:p>
                    <w:p w14:paraId="1F73A20B" w14:textId="77777777" w:rsidR="00AC30B8" w:rsidRDefault="00AC30B8">
                      <w:pPr>
                        <w:jc w:val="center"/>
                      </w:pPr>
                    </w:p>
                    <w:p w14:paraId="1F73A20C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1F739BB9" wp14:editId="1F739BBA">
                <wp:simplePos x="0" y="0"/>
                <wp:positionH relativeFrom="margin">
                  <wp:align>left</wp:align>
                </wp:positionH>
                <wp:positionV relativeFrom="paragraph">
                  <wp:posOffset>9528</wp:posOffset>
                </wp:positionV>
                <wp:extent cx="2216148" cy="272418"/>
                <wp:effectExtent l="0" t="0" r="12702" b="13332"/>
                <wp:wrapNone/>
                <wp:docPr id="19408705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48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FFFF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20E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FFFF00"/>
                              </w:rPr>
                              <w:t>2.2.2. KOMUNIKACIJA</w:t>
                            </w:r>
                          </w:p>
                          <w:p w14:paraId="1F73A20F" w14:textId="77777777" w:rsidR="00AC30B8" w:rsidRDefault="00AC30B8">
                            <w:pPr>
                              <w:jc w:val="center"/>
                            </w:pPr>
                          </w:p>
                          <w:p w14:paraId="1F73A210" w14:textId="77777777" w:rsidR="00AC30B8" w:rsidRDefault="00AC30B8">
                            <w:pPr>
                              <w:jc w:val="center"/>
                            </w:pPr>
                          </w:p>
                          <w:p w14:paraId="1F73A211" w14:textId="77777777" w:rsidR="00AC30B8" w:rsidRDefault="00AC30B8">
                            <w:pPr>
                              <w:jc w:val="center"/>
                            </w:pPr>
                          </w:p>
                          <w:p w14:paraId="1F73A212" w14:textId="77777777" w:rsidR="00AC30B8" w:rsidRDefault="00AC30B8">
                            <w:pPr>
                              <w:jc w:val="center"/>
                            </w:pPr>
                          </w:p>
                          <w:p w14:paraId="1F73A213" w14:textId="77777777" w:rsidR="00AC30B8" w:rsidRDefault="005640B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B9" id="_x0000_s1187" style="position:absolute;margin-left:0;margin-top:.75pt;width:174.5pt;height:21.45pt;z-index:252036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" filled="f" strokecolor="yellow" strokeweight=".35281mm">
                <v:textbox>
                  <w:txbxContent>
                    <w:p w14:paraId="1F73A20E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FFFF00"/>
                        </w:rPr>
                        <w:t>2.2.2. KOMUNIKACIJA</w:t>
                      </w:r>
                    </w:p>
                    <w:p w14:paraId="1F73A20F" w14:textId="77777777" w:rsidR="00AC30B8" w:rsidRDefault="00AC30B8">
                      <w:pPr>
                        <w:jc w:val="center"/>
                      </w:pPr>
                    </w:p>
                    <w:p w14:paraId="1F73A210" w14:textId="77777777" w:rsidR="00AC30B8" w:rsidRDefault="00AC30B8">
                      <w:pPr>
                        <w:jc w:val="center"/>
                      </w:pPr>
                    </w:p>
                    <w:p w14:paraId="1F73A211" w14:textId="77777777" w:rsidR="00AC30B8" w:rsidRDefault="00AC30B8">
                      <w:pPr>
                        <w:jc w:val="center"/>
                      </w:pPr>
                    </w:p>
                    <w:p w14:paraId="1F73A212" w14:textId="77777777" w:rsidR="00AC30B8" w:rsidRDefault="00AC30B8">
                      <w:pPr>
                        <w:jc w:val="center"/>
                      </w:pPr>
                    </w:p>
                    <w:p w14:paraId="1F73A213" w14:textId="77777777" w:rsidR="00AC30B8" w:rsidRDefault="005640B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739B43" w14:textId="77777777" w:rsidR="00AC30B8" w:rsidRDefault="00AC30B8">
      <w:pPr>
        <w:pStyle w:val="Standard"/>
      </w:pPr>
    </w:p>
    <w:p w14:paraId="1F739B44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F739BBB" wp14:editId="1F739BBC">
                <wp:simplePos x="0" y="0"/>
                <wp:positionH relativeFrom="margin">
                  <wp:align>right</wp:align>
                </wp:positionH>
                <wp:positionV relativeFrom="paragraph">
                  <wp:posOffset>133987</wp:posOffset>
                </wp:positionV>
                <wp:extent cx="3098801" cy="317497"/>
                <wp:effectExtent l="0" t="0" r="25399" b="25403"/>
                <wp:wrapTight wrapText="bothSides">
                  <wp:wrapPolygon edited="0">
                    <wp:start x="0" y="0"/>
                    <wp:lineTo x="0" y="22076"/>
                    <wp:lineTo x="21644" y="22076"/>
                    <wp:lineTo x="21644" y="0"/>
                    <wp:lineTo x="0" y="0"/>
                  </wp:wrapPolygon>
                </wp:wrapTight>
                <wp:docPr id="15679202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1" cy="31749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215" w14:textId="77777777" w:rsidR="00AC30B8" w:rsidRDefault="005640B9">
                            <w:r>
                              <w:t xml:space="preserve">OPIS SODELOVANJA: text box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216" w14:textId="77777777" w:rsidR="00AC30B8" w:rsidRDefault="00AC30B8">
                            <w:pPr>
                              <w:jc w:val="center"/>
                            </w:pPr>
                          </w:p>
                          <w:p w14:paraId="1F73A217" w14:textId="77777777" w:rsidR="00AC30B8" w:rsidRDefault="00AC30B8">
                            <w:pPr>
                              <w:jc w:val="center"/>
                            </w:pPr>
                          </w:p>
                          <w:p w14:paraId="1F73A218" w14:textId="77777777" w:rsidR="00AC30B8" w:rsidRDefault="00AC30B8">
                            <w:pPr>
                              <w:jc w:val="center"/>
                            </w:pPr>
                          </w:p>
                          <w:p w14:paraId="1F73A219" w14:textId="77777777" w:rsidR="00AC30B8" w:rsidRDefault="00AC30B8">
                            <w:pPr>
                              <w:jc w:val="center"/>
                            </w:pPr>
                          </w:p>
                          <w:p w14:paraId="1F73A21A" w14:textId="77777777" w:rsidR="00AC30B8" w:rsidRDefault="00AC30B8">
                            <w:pPr>
                              <w:jc w:val="center"/>
                            </w:pPr>
                          </w:p>
                          <w:p w14:paraId="1F73A21B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BB" id="_x0000_s1188" style="position:absolute;margin-left:192.8pt;margin-top:10.55pt;width:244pt;height:25pt;z-index:252052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" filled="f" strokeweight=".35281mm">
                <v:textbox>
                  <w:txbxContent>
                    <w:p w14:paraId="1F73A215" w14:textId="77777777" w:rsidR="00AC30B8" w:rsidRDefault="005640B9">
                      <w:r>
                        <w:t xml:space="preserve">OPIS SODELOVANJA: text box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216" w14:textId="77777777" w:rsidR="00AC30B8" w:rsidRDefault="00AC30B8">
                      <w:pPr>
                        <w:jc w:val="center"/>
                      </w:pPr>
                    </w:p>
                    <w:p w14:paraId="1F73A217" w14:textId="77777777" w:rsidR="00AC30B8" w:rsidRDefault="00AC30B8">
                      <w:pPr>
                        <w:jc w:val="center"/>
                      </w:pPr>
                    </w:p>
                    <w:p w14:paraId="1F73A218" w14:textId="77777777" w:rsidR="00AC30B8" w:rsidRDefault="00AC30B8">
                      <w:pPr>
                        <w:jc w:val="center"/>
                      </w:pPr>
                    </w:p>
                    <w:p w14:paraId="1F73A219" w14:textId="77777777" w:rsidR="00AC30B8" w:rsidRDefault="00AC30B8">
                      <w:pPr>
                        <w:jc w:val="center"/>
                      </w:pPr>
                    </w:p>
                    <w:p w14:paraId="1F73A21A" w14:textId="77777777" w:rsidR="00AC30B8" w:rsidRDefault="00AC30B8">
                      <w:pPr>
                        <w:jc w:val="center"/>
                      </w:pPr>
                    </w:p>
                    <w:p w14:paraId="1F73A21B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  <w:shd w:val="clear" w:color="auto" w:fill="C0C0C0"/>
          <w:lang w:val="en-US"/>
        </w:rPr>
        <w:drawing>
          <wp:anchor distT="0" distB="0" distL="114300" distR="114300" simplePos="0" relativeHeight="252049408" behindDoc="0" locked="0" layoutInCell="1" allowOverlap="1" wp14:anchorId="1F739BBD" wp14:editId="1F739BBE">
            <wp:simplePos x="0" y="0"/>
            <wp:positionH relativeFrom="column">
              <wp:posOffset>5880740</wp:posOffset>
            </wp:positionH>
            <wp:positionV relativeFrom="paragraph">
              <wp:posOffset>62230</wp:posOffset>
            </wp:positionV>
            <wp:extent cx="118743" cy="323853"/>
            <wp:effectExtent l="0" t="7305" r="0" b="26352"/>
            <wp:wrapTight wrapText="bothSides">
              <wp:wrapPolygon edited="0">
                <wp:start x="19879" y="3672"/>
                <wp:lineTo x="390" y="-286"/>
                <wp:lineTo x="-3016" y="7653"/>
                <wp:lineTo x="-127" y="13918"/>
                <wp:lineTo x="3886" y="14960"/>
                <wp:lineTo x="14771" y="15581"/>
                <wp:lineTo x="24500" y="13696"/>
                <wp:lineTo x="19879" y="3672"/>
              </wp:wrapPolygon>
            </wp:wrapTight>
            <wp:docPr id="1327184965" name="Picture 1281860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772698">
                      <a:off x="0" y="0"/>
                      <a:ext cx="118743" cy="323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1F739BBF" wp14:editId="1F739BC0">
                <wp:simplePos x="0" y="0"/>
                <wp:positionH relativeFrom="column">
                  <wp:posOffset>2393954</wp:posOffset>
                </wp:positionH>
                <wp:positionV relativeFrom="paragraph">
                  <wp:posOffset>68580</wp:posOffset>
                </wp:positionV>
                <wp:extent cx="3321045" cy="330198"/>
                <wp:effectExtent l="0" t="0" r="12705" b="12702"/>
                <wp:wrapTight wrapText="bothSides">
                  <wp:wrapPolygon edited="0">
                    <wp:start x="0" y="0"/>
                    <wp:lineTo x="0" y="21225"/>
                    <wp:lineTo x="21563" y="21225"/>
                    <wp:lineTo x="21563" y="0"/>
                    <wp:lineTo x="0" y="0"/>
                  </wp:wrapPolygon>
                </wp:wrapTight>
                <wp:docPr id="11286109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45" cy="33019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21D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neverbalno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sodelovanje</w:t>
                            </w:r>
                            <w:proofErr w:type="spellEnd"/>
                            <w:r>
                              <w:t xml:space="preserve"> pri </w:t>
                            </w:r>
                            <w:proofErr w:type="spellStart"/>
                            <w:r>
                              <w:t>pripovedovanju</w:t>
                            </w:r>
                            <w:proofErr w:type="spellEnd"/>
                          </w:p>
                          <w:p w14:paraId="1F73A21E" w14:textId="77777777" w:rsidR="00AC30B8" w:rsidRDefault="00AC30B8">
                            <w:pPr>
                              <w:jc w:val="center"/>
                            </w:pPr>
                          </w:p>
                          <w:p w14:paraId="1F73A21F" w14:textId="77777777" w:rsidR="00AC30B8" w:rsidRDefault="00AC30B8">
                            <w:pPr>
                              <w:jc w:val="center"/>
                            </w:pPr>
                          </w:p>
                          <w:p w14:paraId="1F73A220" w14:textId="77777777" w:rsidR="00AC30B8" w:rsidRDefault="00AC30B8">
                            <w:pPr>
                              <w:jc w:val="center"/>
                            </w:pPr>
                          </w:p>
                          <w:p w14:paraId="1F73A221" w14:textId="77777777" w:rsidR="00AC30B8" w:rsidRDefault="00AC30B8">
                            <w:pPr>
                              <w:jc w:val="center"/>
                            </w:pPr>
                          </w:p>
                          <w:p w14:paraId="1F73A222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BF" id="_x0000_s1189" style="position:absolute;margin-left:188.5pt;margin-top:5.4pt;width:261.5pt;height:26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" filled="f" strokecolor="#c00000" strokeweight=".35281mm">
                <v:textbox>
                  <w:txbxContent>
                    <w:p w14:paraId="1F73A21D" w14:textId="77777777" w:rsidR="00AC30B8" w:rsidRDefault="005640B9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neverbalno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sodelovanje</w:t>
                      </w:r>
                      <w:proofErr w:type="spellEnd"/>
                      <w:r>
                        <w:t xml:space="preserve"> pri </w:t>
                      </w:r>
                      <w:proofErr w:type="spellStart"/>
                      <w:r>
                        <w:t>pripovedovanju</w:t>
                      </w:r>
                      <w:proofErr w:type="spellEnd"/>
                    </w:p>
                    <w:p w14:paraId="1F73A21E" w14:textId="77777777" w:rsidR="00AC30B8" w:rsidRDefault="00AC30B8">
                      <w:pPr>
                        <w:jc w:val="center"/>
                      </w:pPr>
                    </w:p>
                    <w:p w14:paraId="1F73A21F" w14:textId="77777777" w:rsidR="00AC30B8" w:rsidRDefault="00AC30B8">
                      <w:pPr>
                        <w:jc w:val="center"/>
                      </w:pPr>
                    </w:p>
                    <w:p w14:paraId="1F73A220" w14:textId="77777777" w:rsidR="00AC30B8" w:rsidRDefault="00AC30B8">
                      <w:pPr>
                        <w:jc w:val="center"/>
                      </w:pPr>
                    </w:p>
                    <w:p w14:paraId="1F73A221" w14:textId="77777777" w:rsidR="00AC30B8" w:rsidRDefault="00AC30B8">
                      <w:pPr>
                        <w:jc w:val="center"/>
                      </w:pPr>
                    </w:p>
                    <w:p w14:paraId="1F73A222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B45" w14:textId="77777777" w:rsidR="00AC30B8" w:rsidRDefault="00AC30B8">
      <w:pPr>
        <w:pStyle w:val="Standard"/>
      </w:pPr>
    </w:p>
    <w:p w14:paraId="1F739B46" w14:textId="77777777" w:rsidR="00AC30B8" w:rsidRDefault="00AC30B8">
      <w:pPr>
        <w:pStyle w:val="Standard"/>
      </w:pPr>
    </w:p>
    <w:p w14:paraId="1F739B47" w14:textId="77777777" w:rsidR="00AC30B8" w:rsidRDefault="005640B9">
      <w:pPr>
        <w:pStyle w:val="Standard"/>
      </w:pPr>
      <w:r>
        <w:rPr>
          <w:noProof/>
          <w:shd w:val="clear" w:color="auto" w:fill="C0C0C0"/>
          <w:lang w:val="en-US"/>
        </w:rPr>
        <w:drawing>
          <wp:anchor distT="0" distB="0" distL="114300" distR="114300" simplePos="0" relativeHeight="252050432" behindDoc="0" locked="0" layoutInCell="1" allowOverlap="1" wp14:anchorId="1F739BC1" wp14:editId="1F739BC2">
            <wp:simplePos x="0" y="0"/>
            <wp:positionH relativeFrom="column">
              <wp:posOffset>5901699</wp:posOffset>
            </wp:positionH>
            <wp:positionV relativeFrom="paragraph">
              <wp:posOffset>20323</wp:posOffset>
            </wp:positionV>
            <wp:extent cx="118743" cy="323853"/>
            <wp:effectExtent l="0" t="7305" r="0" b="26352"/>
            <wp:wrapTight wrapText="bothSides">
              <wp:wrapPolygon edited="0">
                <wp:start x="19879" y="3672"/>
                <wp:lineTo x="390" y="-286"/>
                <wp:lineTo x="-3016" y="7653"/>
                <wp:lineTo x="-127" y="13918"/>
                <wp:lineTo x="3886" y="14960"/>
                <wp:lineTo x="14771" y="15581"/>
                <wp:lineTo x="24500" y="13696"/>
                <wp:lineTo x="19879" y="3672"/>
              </wp:wrapPolygon>
            </wp:wrapTight>
            <wp:docPr id="172172718" name="Picture 1303286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772698">
                      <a:off x="0" y="0"/>
                      <a:ext cx="118743" cy="323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1F739BC3" wp14:editId="1F739BC4">
                <wp:simplePos x="0" y="0"/>
                <wp:positionH relativeFrom="margin">
                  <wp:posOffset>6216648</wp:posOffset>
                </wp:positionH>
                <wp:positionV relativeFrom="paragraph">
                  <wp:posOffset>0</wp:posOffset>
                </wp:positionV>
                <wp:extent cx="3098801" cy="317497"/>
                <wp:effectExtent l="0" t="0" r="25399" b="25403"/>
                <wp:wrapTight wrapText="bothSides">
                  <wp:wrapPolygon edited="0">
                    <wp:start x="0" y="0"/>
                    <wp:lineTo x="0" y="22076"/>
                    <wp:lineTo x="21644" y="22076"/>
                    <wp:lineTo x="21644" y="0"/>
                    <wp:lineTo x="0" y="0"/>
                  </wp:wrapPolygon>
                </wp:wrapTight>
                <wp:docPr id="4700784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1" cy="31749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224" w14:textId="77777777" w:rsidR="00AC30B8" w:rsidRDefault="005640B9">
                            <w:r>
                              <w:t xml:space="preserve">OPIS DIALOGA: text box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225" w14:textId="77777777" w:rsidR="00AC30B8" w:rsidRDefault="00AC30B8">
                            <w:pPr>
                              <w:jc w:val="center"/>
                            </w:pPr>
                          </w:p>
                          <w:p w14:paraId="1F73A226" w14:textId="77777777" w:rsidR="00AC30B8" w:rsidRDefault="00AC30B8">
                            <w:pPr>
                              <w:jc w:val="center"/>
                            </w:pPr>
                          </w:p>
                          <w:p w14:paraId="1F73A227" w14:textId="77777777" w:rsidR="00AC30B8" w:rsidRDefault="00AC30B8">
                            <w:pPr>
                              <w:jc w:val="center"/>
                            </w:pPr>
                          </w:p>
                          <w:p w14:paraId="1F73A228" w14:textId="77777777" w:rsidR="00AC30B8" w:rsidRDefault="00AC30B8">
                            <w:pPr>
                              <w:jc w:val="center"/>
                            </w:pPr>
                          </w:p>
                          <w:p w14:paraId="1F73A229" w14:textId="77777777" w:rsidR="00AC30B8" w:rsidRDefault="00AC30B8">
                            <w:pPr>
                              <w:jc w:val="center"/>
                            </w:pPr>
                          </w:p>
                          <w:p w14:paraId="1F73A22A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C3" id="_x0000_s1190" style="position:absolute;margin-left:489.5pt;margin-top:0;width:244pt;height:25pt;z-index:252053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" filled="f" strokeweight=".35281mm">
                <v:textbox>
                  <w:txbxContent>
                    <w:p w14:paraId="1F73A224" w14:textId="77777777" w:rsidR="00AC30B8" w:rsidRDefault="005640B9">
                      <w:r>
                        <w:t xml:space="preserve">OPIS DIALOGA: text box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225" w14:textId="77777777" w:rsidR="00AC30B8" w:rsidRDefault="00AC30B8">
                      <w:pPr>
                        <w:jc w:val="center"/>
                      </w:pPr>
                    </w:p>
                    <w:p w14:paraId="1F73A226" w14:textId="77777777" w:rsidR="00AC30B8" w:rsidRDefault="00AC30B8">
                      <w:pPr>
                        <w:jc w:val="center"/>
                      </w:pPr>
                    </w:p>
                    <w:p w14:paraId="1F73A227" w14:textId="77777777" w:rsidR="00AC30B8" w:rsidRDefault="00AC30B8">
                      <w:pPr>
                        <w:jc w:val="center"/>
                      </w:pPr>
                    </w:p>
                    <w:p w14:paraId="1F73A228" w14:textId="77777777" w:rsidR="00AC30B8" w:rsidRDefault="00AC30B8">
                      <w:pPr>
                        <w:jc w:val="center"/>
                      </w:pPr>
                    </w:p>
                    <w:p w14:paraId="1F73A229" w14:textId="77777777" w:rsidR="00AC30B8" w:rsidRDefault="00AC30B8">
                      <w:pPr>
                        <w:jc w:val="center"/>
                      </w:pPr>
                    </w:p>
                    <w:p w14:paraId="1F73A22A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1F739BC5" wp14:editId="1F739BC6">
                <wp:simplePos x="0" y="0"/>
                <wp:positionH relativeFrom="column">
                  <wp:posOffset>2432047</wp:posOffset>
                </wp:positionH>
                <wp:positionV relativeFrom="paragraph">
                  <wp:posOffset>0</wp:posOffset>
                </wp:positionV>
                <wp:extent cx="3270251" cy="311152"/>
                <wp:effectExtent l="0" t="0" r="25399" b="12698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8749519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1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22C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verbalna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igra</w:t>
                            </w:r>
                            <w:proofErr w:type="spellEnd"/>
                            <w:r>
                              <w:t xml:space="preserve"> vlog (</w:t>
                            </w:r>
                            <w:proofErr w:type="spellStart"/>
                            <w:r>
                              <w:t>dilaog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F73A22D" w14:textId="77777777" w:rsidR="00AC30B8" w:rsidRDefault="00AC30B8">
                            <w:pPr>
                              <w:jc w:val="center"/>
                            </w:pPr>
                          </w:p>
                          <w:p w14:paraId="1F73A22E" w14:textId="77777777" w:rsidR="00AC30B8" w:rsidRDefault="00AC30B8">
                            <w:pPr>
                              <w:jc w:val="center"/>
                            </w:pPr>
                          </w:p>
                          <w:p w14:paraId="1F73A22F" w14:textId="77777777" w:rsidR="00AC30B8" w:rsidRDefault="00AC30B8">
                            <w:pPr>
                              <w:jc w:val="center"/>
                            </w:pPr>
                          </w:p>
                          <w:p w14:paraId="1F73A230" w14:textId="77777777" w:rsidR="00AC30B8" w:rsidRDefault="00AC30B8">
                            <w:pPr>
                              <w:jc w:val="center"/>
                            </w:pPr>
                          </w:p>
                          <w:p w14:paraId="1F73A231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C5" id="_x0000_s1191" style="position:absolute;margin-left:191.5pt;margin-top:0;width:257.5pt;height:24.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" filled="f" strokecolor="#c00000" strokeweight=".35281mm">
                <v:textbox>
                  <w:txbxContent>
                    <w:p w14:paraId="1F73A22C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verbalna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igra</w:t>
                      </w:r>
                      <w:proofErr w:type="spellEnd"/>
                      <w:r>
                        <w:t xml:space="preserve"> vlog (</w:t>
                      </w:r>
                      <w:proofErr w:type="spellStart"/>
                      <w:r>
                        <w:t>dilaog</w:t>
                      </w:r>
                      <w:proofErr w:type="spellEnd"/>
                      <w:r>
                        <w:t>)</w:t>
                      </w:r>
                    </w:p>
                    <w:p w14:paraId="1F73A22D" w14:textId="77777777" w:rsidR="00AC30B8" w:rsidRDefault="00AC30B8">
                      <w:pPr>
                        <w:jc w:val="center"/>
                      </w:pPr>
                    </w:p>
                    <w:p w14:paraId="1F73A22E" w14:textId="77777777" w:rsidR="00AC30B8" w:rsidRDefault="00AC30B8">
                      <w:pPr>
                        <w:jc w:val="center"/>
                      </w:pPr>
                    </w:p>
                    <w:p w14:paraId="1F73A22F" w14:textId="77777777" w:rsidR="00AC30B8" w:rsidRDefault="00AC30B8">
                      <w:pPr>
                        <w:jc w:val="center"/>
                      </w:pPr>
                    </w:p>
                    <w:p w14:paraId="1F73A230" w14:textId="77777777" w:rsidR="00AC30B8" w:rsidRDefault="00AC30B8">
                      <w:pPr>
                        <w:jc w:val="center"/>
                      </w:pPr>
                    </w:p>
                    <w:p w14:paraId="1F73A231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B48" w14:textId="77777777" w:rsidR="00AC30B8" w:rsidRDefault="00AC30B8">
      <w:pPr>
        <w:pStyle w:val="Standard"/>
      </w:pPr>
    </w:p>
    <w:p w14:paraId="1F739B49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1F739BC7" wp14:editId="1F739BC8">
                <wp:simplePos x="0" y="0"/>
                <wp:positionH relativeFrom="margin">
                  <wp:posOffset>6210303</wp:posOffset>
                </wp:positionH>
                <wp:positionV relativeFrom="paragraph">
                  <wp:posOffset>100327</wp:posOffset>
                </wp:positionV>
                <wp:extent cx="3098801" cy="317497"/>
                <wp:effectExtent l="0" t="0" r="25399" b="25403"/>
                <wp:wrapTight wrapText="bothSides">
                  <wp:wrapPolygon edited="0">
                    <wp:start x="0" y="0"/>
                    <wp:lineTo x="0" y="22076"/>
                    <wp:lineTo x="21644" y="22076"/>
                    <wp:lineTo x="21644" y="0"/>
                    <wp:lineTo x="0" y="0"/>
                  </wp:wrapPolygon>
                </wp:wrapTight>
                <wp:docPr id="18672226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1" cy="31749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233" w14:textId="77777777" w:rsidR="00AC30B8" w:rsidRDefault="005640B9">
                            <w:r>
                              <w:t xml:space="preserve">OPIS AKTIVNOSTI: text box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234" w14:textId="77777777" w:rsidR="00AC30B8" w:rsidRDefault="00AC30B8">
                            <w:pPr>
                              <w:jc w:val="center"/>
                            </w:pPr>
                          </w:p>
                          <w:p w14:paraId="1F73A235" w14:textId="77777777" w:rsidR="00AC30B8" w:rsidRDefault="00AC30B8">
                            <w:pPr>
                              <w:jc w:val="center"/>
                            </w:pPr>
                          </w:p>
                          <w:p w14:paraId="1F73A236" w14:textId="77777777" w:rsidR="00AC30B8" w:rsidRDefault="00AC30B8">
                            <w:pPr>
                              <w:jc w:val="center"/>
                            </w:pPr>
                          </w:p>
                          <w:p w14:paraId="1F73A237" w14:textId="77777777" w:rsidR="00AC30B8" w:rsidRDefault="00AC30B8">
                            <w:pPr>
                              <w:jc w:val="center"/>
                            </w:pPr>
                          </w:p>
                          <w:p w14:paraId="1F73A238" w14:textId="77777777" w:rsidR="00AC30B8" w:rsidRDefault="00AC30B8">
                            <w:pPr>
                              <w:jc w:val="center"/>
                            </w:pPr>
                          </w:p>
                          <w:p w14:paraId="1F73A239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C7" id="_x0000_s1192" style="position:absolute;margin-left:489pt;margin-top:7.9pt;width:244pt;height:25pt;z-index:252055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" filled="f" strokeweight=".35281mm">
                <v:textbox>
                  <w:txbxContent>
                    <w:p w14:paraId="1F73A233" w14:textId="77777777" w:rsidR="00AC30B8" w:rsidRDefault="005640B9">
                      <w:r>
                        <w:t xml:space="preserve">OPIS AKTIVNOSTI: text box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234" w14:textId="77777777" w:rsidR="00AC30B8" w:rsidRDefault="00AC30B8">
                      <w:pPr>
                        <w:jc w:val="center"/>
                      </w:pPr>
                    </w:p>
                    <w:p w14:paraId="1F73A235" w14:textId="77777777" w:rsidR="00AC30B8" w:rsidRDefault="00AC30B8">
                      <w:pPr>
                        <w:jc w:val="center"/>
                      </w:pPr>
                    </w:p>
                    <w:p w14:paraId="1F73A236" w14:textId="77777777" w:rsidR="00AC30B8" w:rsidRDefault="00AC30B8">
                      <w:pPr>
                        <w:jc w:val="center"/>
                      </w:pPr>
                    </w:p>
                    <w:p w14:paraId="1F73A237" w14:textId="77777777" w:rsidR="00AC30B8" w:rsidRDefault="00AC30B8">
                      <w:pPr>
                        <w:jc w:val="center"/>
                      </w:pPr>
                    </w:p>
                    <w:p w14:paraId="1F73A238" w14:textId="77777777" w:rsidR="00AC30B8" w:rsidRDefault="00AC30B8">
                      <w:pPr>
                        <w:jc w:val="center"/>
                      </w:pPr>
                    </w:p>
                    <w:p w14:paraId="1F73A239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  <w:shd w:val="clear" w:color="auto" w:fill="C0C0C0"/>
          <w:lang w:val="en-US"/>
        </w:rPr>
        <w:drawing>
          <wp:anchor distT="0" distB="0" distL="114300" distR="114300" simplePos="0" relativeHeight="252054528" behindDoc="0" locked="0" layoutInCell="1" allowOverlap="1" wp14:anchorId="1F739BC9" wp14:editId="1F739BCA">
            <wp:simplePos x="0" y="0"/>
            <wp:positionH relativeFrom="column">
              <wp:posOffset>5888677</wp:posOffset>
            </wp:positionH>
            <wp:positionV relativeFrom="paragraph">
              <wp:posOffset>113985</wp:posOffset>
            </wp:positionV>
            <wp:extent cx="118743" cy="323853"/>
            <wp:effectExtent l="0" t="7305" r="0" b="26352"/>
            <wp:wrapTight wrapText="bothSides">
              <wp:wrapPolygon edited="0">
                <wp:start x="19879" y="3672"/>
                <wp:lineTo x="390" y="-286"/>
                <wp:lineTo x="-3016" y="7653"/>
                <wp:lineTo x="-127" y="13918"/>
                <wp:lineTo x="3886" y="14960"/>
                <wp:lineTo x="14771" y="15581"/>
                <wp:lineTo x="24500" y="13696"/>
                <wp:lineTo x="19879" y="3672"/>
              </wp:wrapPolygon>
            </wp:wrapTight>
            <wp:docPr id="521830490" name="Picture 10559878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772698">
                      <a:off x="0" y="0"/>
                      <a:ext cx="118743" cy="323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1F739BCB" wp14:editId="1F739BCC">
                <wp:simplePos x="0" y="0"/>
                <wp:positionH relativeFrom="column">
                  <wp:posOffset>2444748</wp:posOffset>
                </wp:positionH>
                <wp:positionV relativeFrom="paragraph">
                  <wp:posOffset>102239</wp:posOffset>
                </wp:positionV>
                <wp:extent cx="3270251" cy="311152"/>
                <wp:effectExtent l="0" t="0" r="25399" b="12698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16368547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1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23B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neverbalna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igra</w:t>
                            </w:r>
                            <w:proofErr w:type="spellEnd"/>
                            <w:r>
                              <w:t xml:space="preserve"> vlog (</w:t>
                            </w:r>
                            <w:proofErr w:type="spellStart"/>
                            <w:r>
                              <w:t>izmenjava</w:t>
                            </w:r>
                            <w:proofErr w:type="spellEnd"/>
                            <w:r>
                              <w:t xml:space="preserve"> gest/</w:t>
                            </w:r>
                            <w:proofErr w:type="spellStart"/>
                            <w:r>
                              <w:t>mimike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F73A23C" w14:textId="77777777" w:rsidR="00AC30B8" w:rsidRDefault="00AC30B8">
                            <w:pPr>
                              <w:jc w:val="center"/>
                            </w:pPr>
                          </w:p>
                          <w:p w14:paraId="1F73A23D" w14:textId="77777777" w:rsidR="00AC30B8" w:rsidRDefault="00AC30B8">
                            <w:pPr>
                              <w:jc w:val="center"/>
                            </w:pPr>
                          </w:p>
                          <w:p w14:paraId="1F73A23E" w14:textId="77777777" w:rsidR="00AC30B8" w:rsidRDefault="00AC30B8">
                            <w:pPr>
                              <w:jc w:val="center"/>
                            </w:pPr>
                          </w:p>
                          <w:p w14:paraId="1F73A23F" w14:textId="77777777" w:rsidR="00AC30B8" w:rsidRDefault="00AC30B8">
                            <w:pPr>
                              <w:jc w:val="center"/>
                            </w:pPr>
                          </w:p>
                          <w:p w14:paraId="1F73A240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CB" id="_x0000_s1193" style="position:absolute;margin-left:192.5pt;margin-top:8.05pt;width:257.5pt;height:24.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" filled="f" strokecolor="#c00000" strokeweight=".35281mm">
                <v:textbox>
                  <w:txbxContent>
                    <w:p w14:paraId="1F73A23B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neverbalna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igra</w:t>
                      </w:r>
                      <w:proofErr w:type="spellEnd"/>
                      <w:r>
                        <w:t xml:space="preserve"> vlog (</w:t>
                      </w:r>
                      <w:proofErr w:type="spellStart"/>
                      <w:r>
                        <w:t>izmenjava</w:t>
                      </w:r>
                      <w:proofErr w:type="spellEnd"/>
                      <w:r>
                        <w:t xml:space="preserve"> gest/</w:t>
                      </w:r>
                      <w:proofErr w:type="spellStart"/>
                      <w:r>
                        <w:t>mimike</w:t>
                      </w:r>
                      <w:proofErr w:type="spellEnd"/>
                      <w:r>
                        <w:t>)</w:t>
                      </w:r>
                    </w:p>
                    <w:p w14:paraId="1F73A23C" w14:textId="77777777" w:rsidR="00AC30B8" w:rsidRDefault="00AC30B8">
                      <w:pPr>
                        <w:jc w:val="center"/>
                      </w:pPr>
                    </w:p>
                    <w:p w14:paraId="1F73A23D" w14:textId="77777777" w:rsidR="00AC30B8" w:rsidRDefault="00AC30B8">
                      <w:pPr>
                        <w:jc w:val="center"/>
                      </w:pPr>
                    </w:p>
                    <w:p w14:paraId="1F73A23E" w14:textId="77777777" w:rsidR="00AC30B8" w:rsidRDefault="00AC30B8">
                      <w:pPr>
                        <w:jc w:val="center"/>
                      </w:pPr>
                    </w:p>
                    <w:p w14:paraId="1F73A23F" w14:textId="77777777" w:rsidR="00AC30B8" w:rsidRDefault="00AC30B8">
                      <w:pPr>
                        <w:jc w:val="center"/>
                      </w:pPr>
                    </w:p>
                    <w:p w14:paraId="1F73A240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B4A" w14:textId="77777777" w:rsidR="00AC30B8" w:rsidRDefault="00AC30B8">
      <w:pPr>
        <w:pStyle w:val="Standard"/>
      </w:pPr>
    </w:p>
    <w:p w14:paraId="1F739B4B" w14:textId="77777777" w:rsidR="00AC30B8" w:rsidRDefault="00AC30B8">
      <w:pPr>
        <w:pStyle w:val="Standard"/>
      </w:pPr>
    </w:p>
    <w:p w14:paraId="1F739B4C" w14:textId="77777777" w:rsidR="00AC30B8" w:rsidRDefault="00AC30B8">
      <w:pPr>
        <w:pStyle w:val="Standard"/>
      </w:pPr>
    </w:p>
    <w:p w14:paraId="1F739B4D" w14:textId="77777777" w:rsidR="00AC30B8" w:rsidRDefault="00AC30B8">
      <w:pPr>
        <w:pStyle w:val="Standard"/>
      </w:pPr>
    </w:p>
    <w:p w14:paraId="1F739B4E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1F739BCD" wp14:editId="1F739BCE">
                <wp:simplePos x="0" y="0"/>
                <wp:positionH relativeFrom="column">
                  <wp:posOffset>2298701</wp:posOffset>
                </wp:positionH>
                <wp:positionV relativeFrom="paragraph">
                  <wp:posOffset>292095</wp:posOffset>
                </wp:positionV>
                <wp:extent cx="3295653" cy="311152"/>
                <wp:effectExtent l="0" t="0" r="19047" b="12698"/>
                <wp:wrapTight wrapText="bothSides">
                  <wp:wrapPolygon edited="0">
                    <wp:start x="0" y="0"/>
                    <wp:lineTo x="0" y="21159"/>
                    <wp:lineTo x="21600" y="21159"/>
                    <wp:lineTo x="21600" y="0"/>
                    <wp:lineTo x="0" y="0"/>
                  </wp:wrapPolygon>
                </wp:wrapTight>
                <wp:docPr id="2740218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3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242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globalno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prepoznavanje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sporočila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ilustraciji</w:t>
                            </w:r>
                            <w:proofErr w:type="spellEnd"/>
                          </w:p>
                          <w:p w14:paraId="1F73A243" w14:textId="77777777" w:rsidR="00AC30B8" w:rsidRDefault="00AC30B8">
                            <w:pPr>
                              <w:jc w:val="center"/>
                            </w:pPr>
                          </w:p>
                          <w:p w14:paraId="1F73A244" w14:textId="77777777" w:rsidR="00AC30B8" w:rsidRDefault="00AC30B8">
                            <w:pPr>
                              <w:jc w:val="center"/>
                            </w:pPr>
                          </w:p>
                          <w:p w14:paraId="1F73A245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CD" id="_x0000_s1194" style="position:absolute;margin-left:181pt;margin-top:23pt;width:259.5pt;height:24.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" filled="f" strokecolor="#c00000" strokeweight=".35281mm">
                <v:textbox>
                  <w:txbxContent>
                    <w:p w14:paraId="1F73A242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globalno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prepoznavanje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sporočila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ilustraciji</w:t>
                      </w:r>
                      <w:proofErr w:type="spellEnd"/>
                    </w:p>
                    <w:p w14:paraId="1F73A243" w14:textId="77777777" w:rsidR="00AC30B8" w:rsidRDefault="00AC30B8">
                      <w:pPr>
                        <w:jc w:val="center"/>
                      </w:pPr>
                    </w:p>
                    <w:p w14:paraId="1F73A244" w14:textId="77777777" w:rsidR="00AC30B8" w:rsidRDefault="00AC30B8">
                      <w:pPr>
                        <w:jc w:val="center"/>
                      </w:pPr>
                    </w:p>
                    <w:p w14:paraId="1F73A245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1F739BCF" wp14:editId="1F739BD0">
                <wp:simplePos x="0" y="0"/>
                <wp:positionH relativeFrom="column">
                  <wp:posOffset>2311402</wp:posOffset>
                </wp:positionH>
                <wp:positionV relativeFrom="paragraph">
                  <wp:posOffset>647696</wp:posOffset>
                </wp:positionV>
                <wp:extent cx="3321045" cy="330198"/>
                <wp:effectExtent l="0" t="0" r="12705" b="12702"/>
                <wp:wrapTight wrapText="bothSides">
                  <wp:wrapPolygon edited="0">
                    <wp:start x="0" y="0"/>
                    <wp:lineTo x="0" y="21225"/>
                    <wp:lineTo x="21563" y="21225"/>
                    <wp:lineTo x="21563" y="0"/>
                    <wp:lineTo x="0" y="0"/>
                  </wp:wrapPolygon>
                </wp:wrapTight>
                <wp:docPr id="20000125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45" cy="33019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247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selektivno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prepoznavanje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detajlov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sliki</w:t>
                            </w:r>
                            <w:proofErr w:type="spellEnd"/>
                          </w:p>
                          <w:p w14:paraId="1F73A248" w14:textId="77777777" w:rsidR="00AC30B8" w:rsidRDefault="00AC30B8">
                            <w:pPr>
                              <w:jc w:val="center"/>
                            </w:pPr>
                          </w:p>
                          <w:p w14:paraId="1F73A249" w14:textId="77777777" w:rsidR="00AC30B8" w:rsidRDefault="00AC30B8">
                            <w:pPr>
                              <w:jc w:val="center"/>
                            </w:pPr>
                          </w:p>
                          <w:p w14:paraId="1F73A24A" w14:textId="77777777" w:rsidR="00AC30B8" w:rsidRDefault="00AC30B8">
                            <w:pPr>
                              <w:jc w:val="center"/>
                            </w:pPr>
                          </w:p>
                          <w:p w14:paraId="1F73A24B" w14:textId="77777777" w:rsidR="00AC30B8" w:rsidRDefault="00AC30B8">
                            <w:pPr>
                              <w:jc w:val="center"/>
                            </w:pPr>
                          </w:p>
                          <w:p w14:paraId="1F73A24C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CF" id="_x0000_s1195" style="position:absolute;margin-left:182pt;margin-top:51pt;width:261.5pt;height:26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" filled="f" strokecolor="#c00000" strokeweight=".35281mm">
                <v:textbox>
                  <w:txbxContent>
                    <w:p w14:paraId="1F73A247" w14:textId="77777777" w:rsidR="00AC30B8" w:rsidRDefault="005640B9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selektivno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prepoznavanje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detajlov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sliki</w:t>
                      </w:r>
                      <w:proofErr w:type="spellEnd"/>
                    </w:p>
                    <w:p w14:paraId="1F73A248" w14:textId="77777777" w:rsidR="00AC30B8" w:rsidRDefault="00AC30B8">
                      <w:pPr>
                        <w:jc w:val="center"/>
                      </w:pPr>
                    </w:p>
                    <w:p w14:paraId="1F73A249" w14:textId="77777777" w:rsidR="00AC30B8" w:rsidRDefault="00AC30B8">
                      <w:pPr>
                        <w:jc w:val="center"/>
                      </w:pPr>
                    </w:p>
                    <w:p w14:paraId="1F73A24A" w14:textId="77777777" w:rsidR="00AC30B8" w:rsidRDefault="00AC30B8">
                      <w:pPr>
                        <w:jc w:val="center"/>
                      </w:pPr>
                    </w:p>
                    <w:p w14:paraId="1F73A24B" w14:textId="77777777" w:rsidR="00AC30B8" w:rsidRDefault="00AC30B8">
                      <w:pPr>
                        <w:jc w:val="center"/>
                      </w:pPr>
                    </w:p>
                    <w:p w14:paraId="1F73A24C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1F739BD1" wp14:editId="1F739BD2">
                <wp:simplePos x="0" y="0"/>
                <wp:positionH relativeFrom="column">
                  <wp:posOffset>2317747</wp:posOffset>
                </wp:positionH>
                <wp:positionV relativeFrom="paragraph">
                  <wp:posOffset>1028700</wp:posOffset>
                </wp:positionV>
                <wp:extent cx="3270251" cy="311152"/>
                <wp:effectExtent l="0" t="0" r="25399" b="12698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13061822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1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24E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funkcionalno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dajanje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navodil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slike</w:t>
                            </w:r>
                            <w:proofErr w:type="spellEnd"/>
                          </w:p>
                          <w:p w14:paraId="1F73A24F" w14:textId="77777777" w:rsidR="00AC30B8" w:rsidRDefault="00AC30B8">
                            <w:pPr>
                              <w:jc w:val="center"/>
                            </w:pPr>
                          </w:p>
                          <w:p w14:paraId="1F73A250" w14:textId="77777777" w:rsidR="00AC30B8" w:rsidRDefault="00AC30B8">
                            <w:pPr>
                              <w:jc w:val="center"/>
                            </w:pPr>
                          </w:p>
                          <w:p w14:paraId="1F73A251" w14:textId="77777777" w:rsidR="00AC30B8" w:rsidRDefault="00AC30B8">
                            <w:pPr>
                              <w:jc w:val="center"/>
                            </w:pPr>
                          </w:p>
                          <w:p w14:paraId="1F73A252" w14:textId="77777777" w:rsidR="00AC30B8" w:rsidRDefault="00AC30B8">
                            <w:pPr>
                              <w:jc w:val="center"/>
                            </w:pPr>
                          </w:p>
                          <w:p w14:paraId="1F73A253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D1" id="_x0000_s1196" style="position:absolute;margin-left:182.5pt;margin-top:81pt;width:257.5pt;height:24.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" filled="f" strokecolor="#c00000" strokeweight=".35281mm">
                <v:textbox>
                  <w:txbxContent>
                    <w:p w14:paraId="1F73A24E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funkcionalno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dajanje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navodil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slike</w:t>
                      </w:r>
                      <w:proofErr w:type="spellEnd"/>
                    </w:p>
                    <w:p w14:paraId="1F73A24F" w14:textId="77777777" w:rsidR="00AC30B8" w:rsidRDefault="00AC30B8">
                      <w:pPr>
                        <w:jc w:val="center"/>
                      </w:pPr>
                    </w:p>
                    <w:p w14:paraId="1F73A250" w14:textId="77777777" w:rsidR="00AC30B8" w:rsidRDefault="00AC30B8">
                      <w:pPr>
                        <w:jc w:val="center"/>
                      </w:pPr>
                    </w:p>
                    <w:p w14:paraId="1F73A251" w14:textId="77777777" w:rsidR="00AC30B8" w:rsidRDefault="00AC30B8">
                      <w:pPr>
                        <w:jc w:val="center"/>
                      </w:pPr>
                    </w:p>
                    <w:p w14:paraId="1F73A252" w14:textId="77777777" w:rsidR="00AC30B8" w:rsidRDefault="00AC30B8">
                      <w:pPr>
                        <w:jc w:val="center"/>
                      </w:pPr>
                    </w:p>
                    <w:p w14:paraId="1F73A253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hd w:val="clear" w:color="auto" w:fill="C0C0C0"/>
          <w:lang w:val="en-US"/>
        </w:rPr>
        <w:drawing>
          <wp:anchor distT="0" distB="0" distL="114300" distR="114300" simplePos="0" relativeHeight="252061696" behindDoc="0" locked="0" layoutInCell="1" allowOverlap="1" wp14:anchorId="1F739BD3" wp14:editId="1F739BD4">
            <wp:simplePos x="0" y="0"/>
            <wp:positionH relativeFrom="column">
              <wp:posOffset>5875656</wp:posOffset>
            </wp:positionH>
            <wp:positionV relativeFrom="paragraph">
              <wp:posOffset>310517</wp:posOffset>
            </wp:positionV>
            <wp:extent cx="118743" cy="323853"/>
            <wp:effectExtent l="0" t="7305" r="0" b="26352"/>
            <wp:wrapTight wrapText="bothSides">
              <wp:wrapPolygon edited="0">
                <wp:start x="19879" y="3672"/>
                <wp:lineTo x="390" y="-286"/>
                <wp:lineTo x="-3016" y="7653"/>
                <wp:lineTo x="-127" y="13918"/>
                <wp:lineTo x="3886" y="14960"/>
                <wp:lineTo x="14771" y="15581"/>
                <wp:lineTo x="24500" y="13696"/>
                <wp:lineTo x="19879" y="3672"/>
              </wp:wrapPolygon>
            </wp:wrapTight>
            <wp:docPr id="1686036333" name="Picture 2133954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772698">
                      <a:off x="0" y="0"/>
                      <a:ext cx="118743" cy="323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1F739BD5" wp14:editId="1F739BD6">
                <wp:simplePos x="0" y="0"/>
                <wp:positionH relativeFrom="column">
                  <wp:posOffset>6121395</wp:posOffset>
                </wp:positionH>
                <wp:positionV relativeFrom="paragraph">
                  <wp:posOffset>349245</wp:posOffset>
                </wp:positionV>
                <wp:extent cx="2768602" cy="317497"/>
                <wp:effectExtent l="0" t="0" r="12698" b="25403"/>
                <wp:wrapTight wrapText="bothSides">
                  <wp:wrapPolygon edited="0">
                    <wp:start x="0" y="0"/>
                    <wp:lineTo x="0" y="22076"/>
                    <wp:lineTo x="21550" y="22076"/>
                    <wp:lineTo x="21550" y="0"/>
                    <wp:lineTo x="0" y="0"/>
                  </wp:wrapPolygon>
                </wp:wrapTight>
                <wp:docPr id="3530710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2" cy="31749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255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IDEJA ZGODBE: text box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256" w14:textId="77777777" w:rsidR="00AC30B8" w:rsidRDefault="00AC30B8">
                            <w:pPr>
                              <w:jc w:val="center"/>
                            </w:pPr>
                          </w:p>
                          <w:p w14:paraId="1F73A257" w14:textId="77777777" w:rsidR="00AC30B8" w:rsidRDefault="00AC30B8">
                            <w:pPr>
                              <w:jc w:val="center"/>
                            </w:pPr>
                          </w:p>
                          <w:p w14:paraId="1F73A258" w14:textId="77777777" w:rsidR="00AC30B8" w:rsidRDefault="00AC30B8">
                            <w:pPr>
                              <w:jc w:val="center"/>
                            </w:pPr>
                          </w:p>
                          <w:p w14:paraId="1F73A259" w14:textId="77777777" w:rsidR="00AC30B8" w:rsidRDefault="00AC30B8">
                            <w:pPr>
                              <w:jc w:val="center"/>
                            </w:pPr>
                          </w:p>
                          <w:p w14:paraId="1F73A25A" w14:textId="77777777" w:rsidR="00AC30B8" w:rsidRDefault="00AC30B8">
                            <w:pPr>
                              <w:jc w:val="center"/>
                            </w:pPr>
                          </w:p>
                          <w:p w14:paraId="1F73A25B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D5" id="_x0000_s1197" style="position:absolute;margin-left:482pt;margin-top:27.5pt;width:218pt;height:2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" filled="f" strokeweight=".35281mm">
                <v:textbox>
                  <w:txbxContent>
                    <w:p w14:paraId="1F73A255" w14:textId="77777777" w:rsidR="00AC30B8" w:rsidRDefault="005640B9">
                      <w:pPr>
                        <w:jc w:val="center"/>
                      </w:pPr>
                      <w:r>
                        <w:t xml:space="preserve">IDEJA ZGODBE: text box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256" w14:textId="77777777" w:rsidR="00AC30B8" w:rsidRDefault="00AC30B8">
                      <w:pPr>
                        <w:jc w:val="center"/>
                      </w:pPr>
                    </w:p>
                    <w:p w14:paraId="1F73A257" w14:textId="77777777" w:rsidR="00AC30B8" w:rsidRDefault="00AC30B8">
                      <w:pPr>
                        <w:jc w:val="center"/>
                      </w:pPr>
                    </w:p>
                    <w:p w14:paraId="1F73A258" w14:textId="77777777" w:rsidR="00AC30B8" w:rsidRDefault="00AC30B8">
                      <w:pPr>
                        <w:jc w:val="center"/>
                      </w:pPr>
                    </w:p>
                    <w:p w14:paraId="1F73A259" w14:textId="77777777" w:rsidR="00AC30B8" w:rsidRDefault="00AC30B8">
                      <w:pPr>
                        <w:jc w:val="center"/>
                      </w:pPr>
                    </w:p>
                    <w:p w14:paraId="1F73A25A" w14:textId="77777777" w:rsidR="00AC30B8" w:rsidRDefault="00AC30B8">
                      <w:pPr>
                        <w:jc w:val="center"/>
                      </w:pPr>
                    </w:p>
                    <w:p w14:paraId="1F73A25B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hd w:val="clear" w:color="auto" w:fill="C0C0C0"/>
          <w:lang w:val="en-US"/>
        </w:rPr>
        <w:drawing>
          <wp:anchor distT="0" distB="0" distL="114300" distR="114300" simplePos="0" relativeHeight="252063744" behindDoc="0" locked="0" layoutInCell="1" allowOverlap="1" wp14:anchorId="1F739BD7" wp14:editId="1F739BD8">
            <wp:simplePos x="0" y="0"/>
            <wp:positionH relativeFrom="column">
              <wp:posOffset>5822319</wp:posOffset>
            </wp:positionH>
            <wp:positionV relativeFrom="paragraph">
              <wp:posOffset>678809</wp:posOffset>
            </wp:positionV>
            <wp:extent cx="118743" cy="323853"/>
            <wp:effectExtent l="0" t="7305" r="0" b="26352"/>
            <wp:wrapTight wrapText="bothSides">
              <wp:wrapPolygon edited="0">
                <wp:start x="19879" y="3672"/>
                <wp:lineTo x="390" y="-286"/>
                <wp:lineTo x="-3016" y="7653"/>
                <wp:lineTo x="-127" y="13918"/>
                <wp:lineTo x="3886" y="14960"/>
                <wp:lineTo x="14771" y="15581"/>
                <wp:lineTo x="24500" y="13696"/>
                <wp:lineTo x="19879" y="3672"/>
              </wp:wrapPolygon>
            </wp:wrapTight>
            <wp:docPr id="315314593" name="Picture 1490868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772698">
                      <a:off x="0" y="0"/>
                      <a:ext cx="118743" cy="323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1F739BD9" wp14:editId="1F739BDA">
                <wp:simplePos x="0" y="0"/>
                <wp:positionH relativeFrom="column">
                  <wp:posOffset>6121395</wp:posOffset>
                </wp:positionH>
                <wp:positionV relativeFrom="paragraph">
                  <wp:posOffset>717547</wp:posOffset>
                </wp:positionV>
                <wp:extent cx="2768602" cy="317497"/>
                <wp:effectExtent l="0" t="0" r="12698" b="25403"/>
                <wp:wrapTight wrapText="bothSides">
                  <wp:wrapPolygon edited="0">
                    <wp:start x="0" y="0"/>
                    <wp:lineTo x="0" y="22076"/>
                    <wp:lineTo x="21550" y="22076"/>
                    <wp:lineTo x="21550" y="0"/>
                    <wp:lineTo x="0" y="0"/>
                  </wp:wrapPolygon>
                </wp:wrapTight>
                <wp:docPr id="15843191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2" cy="31749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25D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KATERI DETAJLI: text box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25E" w14:textId="77777777" w:rsidR="00AC30B8" w:rsidRDefault="00AC30B8">
                            <w:pPr>
                              <w:jc w:val="center"/>
                            </w:pPr>
                          </w:p>
                          <w:p w14:paraId="1F73A25F" w14:textId="77777777" w:rsidR="00AC30B8" w:rsidRDefault="00AC30B8">
                            <w:pPr>
                              <w:jc w:val="center"/>
                            </w:pPr>
                          </w:p>
                          <w:p w14:paraId="1F73A260" w14:textId="77777777" w:rsidR="00AC30B8" w:rsidRDefault="00AC30B8">
                            <w:pPr>
                              <w:jc w:val="center"/>
                            </w:pPr>
                          </w:p>
                          <w:p w14:paraId="1F73A261" w14:textId="77777777" w:rsidR="00AC30B8" w:rsidRDefault="00AC30B8">
                            <w:pPr>
                              <w:jc w:val="center"/>
                            </w:pPr>
                          </w:p>
                          <w:p w14:paraId="1F73A262" w14:textId="77777777" w:rsidR="00AC30B8" w:rsidRDefault="00AC30B8">
                            <w:pPr>
                              <w:jc w:val="center"/>
                            </w:pPr>
                          </w:p>
                          <w:p w14:paraId="1F73A263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D9" id="_x0000_s1198" style="position:absolute;margin-left:482pt;margin-top:56.5pt;width:218pt;height:2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" filled="f" strokeweight=".35281mm">
                <v:textbox>
                  <w:txbxContent>
                    <w:p w14:paraId="1F73A25D" w14:textId="77777777" w:rsidR="00AC30B8" w:rsidRDefault="005640B9">
                      <w:pPr>
                        <w:jc w:val="center"/>
                      </w:pPr>
                      <w:r>
                        <w:t xml:space="preserve">KATERI DETAJLI: text box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25E" w14:textId="77777777" w:rsidR="00AC30B8" w:rsidRDefault="00AC30B8">
                      <w:pPr>
                        <w:jc w:val="center"/>
                      </w:pPr>
                    </w:p>
                    <w:p w14:paraId="1F73A25F" w14:textId="77777777" w:rsidR="00AC30B8" w:rsidRDefault="00AC30B8">
                      <w:pPr>
                        <w:jc w:val="center"/>
                      </w:pPr>
                    </w:p>
                    <w:p w14:paraId="1F73A260" w14:textId="77777777" w:rsidR="00AC30B8" w:rsidRDefault="00AC30B8">
                      <w:pPr>
                        <w:jc w:val="center"/>
                      </w:pPr>
                    </w:p>
                    <w:p w14:paraId="1F73A261" w14:textId="77777777" w:rsidR="00AC30B8" w:rsidRDefault="00AC30B8">
                      <w:pPr>
                        <w:jc w:val="center"/>
                      </w:pPr>
                    </w:p>
                    <w:p w14:paraId="1F73A262" w14:textId="77777777" w:rsidR="00AC30B8" w:rsidRDefault="00AC30B8">
                      <w:pPr>
                        <w:jc w:val="center"/>
                      </w:pPr>
                    </w:p>
                    <w:p w14:paraId="1F73A263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hd w:val="clear" w:color="auto" w:fill="C0C0C0"/>
          <w:lang w:val="en-US"/>
        </w:rPr>
        <w:drawing>
          <wp:anchor distT="0" distB="0" distL="114300" distR="114300" simplePos="0" relativeHeight="252065792" behindDoc="0" locked="0" layoutInCell="1" allowOverlap="1" wp14:anchorId="1F739BDB" wp14:editId="1F739BDC">
            <wp:simplePos x="0" y="0"/>
            <wp:positionH relativeFrom="column">
              <wp:posOffset>5793114</wp:posOffset>
            </wp:positionH>
            <wp:positionV relativeFrom="paragraph">
              <wp:posOffset>1047111</wp:posOffset>
            </wp:positionV>
            <wp:extent cx="118743" cy="323853"/>
            <wp:effectExtent l="0" t="7305" r="0" b="26352"/>
            <wp:wrapTight wrapText="bothSides">
              <wp:wrapPolygon edited="0">
                <wp:start x="19879" y="3672"/>
                <wp:lineTo x="390" y="-286"/>
                <wp:lineTo x="-3016" y="7653"/>
                <wp:lineTo x="-127" y="13918"/>
                <wp:lineTo x="3886" y="14960"/>
                <wp:lineTo x="14771" y="15581"/>
                <wp:lineTo x="24500" y="13696"/>
                <wp:lineTo x="19879" y="3672"/>
              </wp:wrapPolygon>
            </wp:wrapTight>
            <wp:docPr id="688535585" name="Picture 558532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772698">
                      <a:off x="0" y="0"/>
                      <a:ext cx="118743" cy="323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1F739BDD" wp14:editId="1F739BDE">
                <wp:simplePos x="0" y="0"/>
                <wp:positionH relativeFrom="margin">
                  <wp:posOffset>2313944</wp:posOffset>
                </wp:positionH>
                <wp:positionV relativeFrom="paragraph">
                  <wp:posOffset>6986</wp:posOffset>
                </wp:positionV>
                <wp:extent cx="1530348" cy="279404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107260002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48" cy="2794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73A265" w14:textId="77777777" w:rsidR="00AC30B8" w:rsidRDefault="005640B9">
                            <w:r>
                              <w:rPr>
                                <w:shd w:val="clear" w:color="auto" w:fill="C0C0C0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39BDD" id="_x0000_s1199" type="#_x0000_t202" style="position:absolute;margin-left:182.2pt;margin-top:.55pt;width:120.5pt;height:22pt;z-index:252057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" stroked="f">
                <v:textbox>
                  <w:txbxContent>
                    <w:p w14:paraId="1F73A265" w14:textId="77777777" w:rsidR="00AC30B8" w:rsidRDefault="005640B9">
                      <w:r>
                        <w:rPr>
                          <w:shd w:val="clear" w:color="auto" w:fill="C0C0C0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1F739BDF" wp14:editId="1F739BE0">
                <wp:simplePos x="0" y="0"/>
                <wp:positionH relativeFrom="column">
                  <wp:posOffset>6127751</wp:posOffset>
                </wp:positionH>
                <wp:positionV relativeFrom="paragraph">
                  <wp:posOffset>1085850</wp:posOffset>
                </wp:positionV>
                <wp:extent cx="3098801" cy="317497"/>
                <wp:effectExtent l="0" t="0" r="25399" b="25403"/>
                <wp:wrapTight wrapText="bothSides">
                  <wp:wrapPolygon edited="0">
                    <wp:start x="0" y="0"/>
                    <wp:lineTo x="0" y="22076"/>
                    <wp:lineTo x="21644" y="22076"/>
                    <wp:lineTo x="21644" y="0"/>
                    <wp:lineTo x="0" y="0"/>
                  </wp:wrapPolygon>
                </wp:wrapTight>
                <wp:docPr id="19020706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1" cy="31749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267" w14:textId="77777777" w:rsidR="00AC30B8" w:rsidRDefault="005640B9">
                            <w:r>
                              <w:t xml:space="preserve">KATERA NAVODILA: text box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268" w14:textId="77777777" w:rsidR="00AC30B8" w:rsidRDefault="00AC30B8">
                            <w:pPr>
                              <w:jc w:val="center"/>
                            </w:pPr>
                          </w:p>
                          <w:p w14:paraId="1F73A269" w14:textId="77777777" w:rsidR="00AC30B8" w:rsidRDefault="00AC30B8">
                            <w:pPr>
                              <w:jc w:val="center"/>
                            </w:pPr>
                          </w:p>
                          <w:p w14:paraId="1F73A26A" w14:textId="77777777" w:rsidR="00AC30B8" w:rsidRDefault="00AC30B8">
                            <w:pPr>
                              <w:jc w:val="center"/>
                            </w:pPr>
                          </w:p>
                          <w:p w14:paraId="1F73A26B" w14:textId="77777777" w:rsidR="00AC30B8" w:rsidRDefault="00AC30B8">
                            <w:pPr>
                              <w:jc w:val="center"/>
                            </w:pPr>
                          </w:p>
                          <w:p w14:paraId="1F73A26C" w14:textId="77777777" w:rsidR="00AC30B8" w:rsidRDefault="00AC30B8">
                            <w:pPr>
                              <w:jc w:val="center"/>
                            </w:pPr>
                          </w:p>
                          <w:p w14:paraId="1F73A26D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DF" id="_x0000_s1200" style="position:absolute;margin-left:482.5pt;margin-top:85.5pt;width:244pt;height:2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" filled="f" strokeweight=".35281mm">
                <v:textbox>
                  <w:txbxContent>
                    <w:p w14:paraId="1F73A267" w14:textId="77777777" w:rsidR="00AC30B8" w:rsidRDefault="005640B9">
                      <w:r>
                        <w:t xml:space="preserve">KATERA NAVODILA: text box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268" w14:textId="77777777" w:rsidR="00AC30B8" w:rsidRDefault="00AC30B8">
                      <w:pPr>
                        <w:jc w:val="center"/>
                      </w:pPr>
                    </w:p>
                    <w:p w14:paraId="1F73A269" w14:textId="77777777" w:rsidR="00AC30B8" w:rsidRDefault="00AC30B8">
                      <w:pPr>
                        <w:jc w:val="center"/>
                      </w:pPr>
                    </w:p>
                    <w:p w14:paraId="1F73A26A" w14:textId="77777777" w:rsidR="00AC30B8" w:rsidRDefault="00AC30B8">
                      <w:pPr>
                        <w:jc w:val="center"/>
                      </w:pPr>
                    </w:p>
                    <w:p w14:paraId="1F73A26B" w14:textId="77777777" w:rsidR="00AC30B8" w:rsidRDefault="00AC30B8">
                      <w:pPr>
                        <w:jc w:val="center"/>
                      </w:pPr>
                    </w:p>
                    <w:p w14:paraId="1F73A26C" w14:textId="77777777" w:rsidR="00AC30B8" w:rsidRDefault="00AC30B8">
                      <w:pPr>
                        <w:jc w:val="center"/>
                      </w:pPr>
                    </w:p>
                    <w:p w14:paraId="1F73A26D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1F739BE1" wp14:editId="1F739BE2">
                <wp:simplePos x="0" y="0"/>
                <wp:positionH relativeFrom="margin">
                  <wp:posOffset>0</wp:posOffset>
                </wp:positionH>
                <wp:positionV relativeFrom="paragraph">
                  <wp:posOffset>-630</wp:posOffset>
                </wp:positionV>
                <wp:extent cx="2216148" cy="272418"/>
                <wp:effectExtent l="0" t="0" r="12702" b="13332"/>
                <wp:wrapNone/>
                <wp:docPr id="17050098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48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FFFF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26F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FFFF00"/>
                              </w:rPr>
                              <w:t>2.2.3. BRANJE</w:t>
                            </w:r>
                          </w:p>
                          <w:p w14:paraId="1F73A270" w14:textId="77777777" w:rsidR="00AC30B8" w:rsidRDefault="00AC30B8">
                            <w:pPr>
                              <w:jc w:val="center"/>
                            </w:pPr>
                          </w:p>
                          <w:p w14:paraId="1F73A271" w14:textId="77777777" w:rsidR="00AC30B8" w:rsidRDefault="00AC30B8">
                            <w:pPr>
                              <w:jc w:val="center"/>
                            </w:pPr>
                          </w:p>
                          <w:p w14:paraId="1F73A272" w14:textId="77777777" w:rsidR="00AC30B8" w:rsidRDefault="00AC30B8">
                            <w:pPr>
                              <w:jc w:val="center"/>
                            </w:pPr>
                          </w:p>
                          <w:p w14:paraId="1F73A273" w14:textId="77777777" w:rsidR="00AC30B8" w:rsidRDefault="00AC30B8">
                            <w:pPr>
                              <w:jc w:val="center"/>
                            </w:pPr>
                          </w:p>
                          <w:p w14:paraId="1F73A274" w14:textId="77777777" w:rsidR="00AC30B8" w:rsidRDefault="005640B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E1" id="_x0000_s1201" style="position:absolute;margin-left:0;margin-top:-.05pt;width:174.5pt;height:21.45pt;z-index:252056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" filled="f" strokecolor="yellow" strokeweight=".35281mm">
                <v:textbox>
                  <w:txbxContent>
                    <w:p w14:paraId="1F73A26F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FFFF00"/>
                        </w:rPr>
                        <w:t>2.2.3. BRANJE</w:t>
                      </w:r>
                    </w:p>
                    <w:p w14:paraId="1F73A270" w14:textId="77777777" w:rsidR="00AC30B8" w:rsidRDefault="00AC30B8">
                      <w:pPr>
                        <w:jc w:val="center"/>
                      </w:pPr>
                    </w:p>
                    <w:p w14:paraId="1F73A271" w14:textId="77777777" w:rsidR="00AC30B8" w:rsidRDefault="00AC30B8">
                      <w:pPr>
                        <w:jc w:val="center"/>
                      </w:pPr>
                    </w:p>
                    <w:p w14:paraId="1F73A272" w14:textId="77777777" w:rsidR="00AC30B8" w:rsidRDefault="00AC30B8">
                      <w:pPr>
                        <w:jc w:val="center"/>
                      </w:pPr>
                    </w:p>
                    <w:p w14:paraId="1F73A273" w14:textId="77777777" w:rsidR="00AC30B8" w:rsidRDefault="00AC30B8">
                      <w:pPr>
                        <w:jc w:val="center"/>
                      </w:pPr>
                    </w:p>
                    <w:p w14:paraId="1F73A274" w14:textId="77777777" w:rsidR="00AC30B8" w:rsidRDefault="005640B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739B4F" w14:textId="77777777" w:rsidR="00AC30B8" w:rsidRDefault="00AC30B8">
      <w:pPr>
        <w:pStyle w:val="Standard"/>
      </w:pPr>
    </w:p>
    <w:p w14:paraId="1F739B50" w14:textId="77777777" w:rsidR="00AC30B8" w:rsidRDefault="00AC30B8">
      <w:pPr>
        <w:pStyle w:val="Standard"/>
      </w:pPr>
    </w:p>
    <w:p w14:paraId="1F739B51" w14:textId="77777777" w:rsidR="00AC30B8" w:rsidRDefault="00AC30B8">
      <w:pPr>
        <w:pStyle w:val="Standard"/>
      </w:pPr>
    </w:p>
    <w:p w14:paraId="1F739B52" w14:textId="77777777" w:rsidR="00AC30B8" w:rsidRDefault="00AC30B8">
      <w:pPr>
        <w:pStyle w:val="Standard"/>
      </w:pPr>
    </w:p>
    <w:p w14:paraId="1F739B53" w14:textId="77777777" w:rsidR="00AC30B8" w:rsidRDefault="00AC30B8">
      <w:pPr>
        <w:pStyle w:val="Standard"/>
      </w:pPr>
    </w:p>
    <w:p w14:paraId="1F739B54" w14:textId="77777777" w:rsidR="00AC30B8" w:rsidRDefault="00AC30B8">
      <w:pPr>
        <w:pStyle w:val="Standard"/>
      </w:pPr>
    </w:p>
    <w:p w14:paraId="1F739B55" w14:textId="77777777" w:rsidR="00AC30B8" w:rsidRDefault="00AC30B8">
      <w:pPr>
        <w:pStyle w:val="Standard"/>
      </w:pPr>
    </w:p>
    <w:p w14:paraId="1F739B56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1F739BE3" wp14:editId="1F739BE4">
                <wp:simplePos x="0" y="0"/>
                <wp:positionH relativeFrom="margin">
                  <wp:posOffset>2599694</wp:posOffset>
                </wp:positionH>
                <wp:positionV relativeFrom="paragraph">
                  <wp:posOffset>3172</wp:posOffset>
                </wp:positionV>
                <wp:extent cx="1530348" cy="279404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31452184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48" cy="2794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73A276" w14:textId="77777777" w:rsidR="00AC30B8" w:rsidRDefault="005640B9">
                            <w:r>
                              <w:rPr>
                                <w:shd w:val="clear" w:color="auto" w:fill="C0C0C0"/>
                                <w:lang w:val="en-US"/>
                              </w:rPr>
                              <w:t xml:space="preserve">AIMS: </w:t>
                            </w:r>
                            <w:r>
                              <w:rPr>
                                <w:shd w:val="clear" w:color="auto" w:fill="C0C0C0"/>
                                <w:lang w:val="en-US"/>
                              </w:rPr>
                              <w:t xml:space="preserve">checklist: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39BE3" id="_x0000_s1202" type="#_x0000_t202" style="position:absolute;margin-left:204.7pt;margin-top:.25pt;width:120.5pt;height:22pt;z-index:252070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" stroked="f">
                <v:textbox>
                  <w:txbxContent>
                    <w:p w14:paraId="1F73A276" w14:textId="77777777" w:rsidR="00AC30B8" w:rsidRDefault="005640B9">
                      <w:r>
                        <w:rPr>
                          <w:shd w:val="clear" w:color="auto" w:fill="C0C0C0"/>
                          <w:lang w:val="en-US"/>
                        </w:rPr>
                        <w:t xml:space="preserve">AIMS: </w:t>
                      </w:r>
                      <w:r>
                        <w:rPr>
                          <w:shd w:val="clear" w:color="auto" w:fill="C0C0C0"/>
                          <w:lang w:val="en-US"/>
                        </w:rPr>
                        <w:t xml:space="preserve">checklist: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1F739BE5" wp14:editId="1F739BE6">
                <wp:simplePos x="0" y="0"/>
                <wp:positionH relativeFrom="margin">
                  <wp:posOffset>222254</wp:posOffset>
                </wp:positionH>
                <wp:positionV relativeFrom="paragraph">
                  <wp:posOffset>-3813</wp:posOffset>
                </wp:positionV>
                <wp:extent cx="2216148" cy="272418"/>
                <wp:effectExtent l="0" t="0" r="12702" b="13332"/>
                <wp:wrapNone/>
                <wp:docPr id="16461769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48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FFFF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278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FFFF00"/>
                              </w:rPr>
                              <w:t>2.2.4. PISANJE</w:t>
                            </w:r>
                          </w:p>
                          <w:p w14:paraId="1F73A279" w14:textId="77777777" w:rsidR="00AC30B8" w:rsidRDefault="00AC30B8">
                            <w:pPr>
                              <w:jc w:val="center"/>
                            </w:pPr>
                          </w:p>
                          <w:p w14:paraId="1F73A27A" w14:textId="77777777" w:rsidR="00AC30B8" w:rsidRDefault="00AC30B8">
                            <w:pPr>
                              <w:jc w:val="center"/>
                            </w:pPr>
                          </w:p>
                          <w:p w14:paraId="1F73A27B" w14:textId="77777777" w:rsidR="00AC30B8" w:rsidRDefault="00AC30B8">
                            <w:pPr>
                              <w:jc w:val="center"/>
                            </w:pPr>
                          </w:p>
                          <w:p w14:paraId="1F73A27C" w14:textId="77777777" w:rsidR="00AC30B8" w:rsidRDefault="00AC30B8">
                            <w:pPr>
                              <w:jc w:val="center"/>
                            </w:pPr>
                          </w:p>
                          <w:p w14:paraId="1F73A27D" w14:textId="77777777" w:rsidR="00AC30B8" w:rsidRDefault="005640B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E5" id="_x0000_s1203" style="position:absolute;margin-left:17.5pt;margin-top:-.3pt;width:174.5pt;height:21.45pt;z-index:252068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" filled="f" strokecolor="yellow" strokeweight=".35281mm">
                <v:textbox>
                  <w:txbxContent>
                    <w:p w14:paraId="1F73A278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FFFF00"/>
                        </w:rPr>
                        <w:t>2.2.4. PISANJE</w:t>
                      </w:r>
                    </w:p>
                    <w:p w14:paraId="1F73A279" w14:textId="77777777" w:rsidR="00AC30B8" w:rsidRDefault="00AC30B8">
                      <w:pPr>
                        <w:jc w:val="center"/>
                      </w:pPr>
                    </w:p>
                    <w:p w14:paraId="1F73A27A" w14:textId="77777777" w:rsidR="00AC30B8" w:rsidRDefault="00AC30B8">
                      <w:pPr>
                        <w:jc w:val="center"/>
                      </w:pPr>
                    </w:p>
                    <w:p w14:paraId="1F73A27B" w14:textId="77777777" w:rsidR="00AC30B8" w:rsidRDefault="00AC30B8">
                      <w:pPr>
                        <w:jc w:val="center"/>
                      </w:pPr>
                    </w:p>
                    <w:p w14:paraId="1F73A27C" w14:textId="77777777" w:rsidR="00AC30B8" w:rsidRDefault="00AC30B8">
                      <w:pPr>
                        <w:jc w:val="center"/>
                      </w:pPr>
                    </w:p>
                    <w:p w14:paraId="1F73A27D" w14:textId="77777777" w:rsidR="00AC30B8" w:rsidRDefault="005640B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739B57" w14:textId="77777777" w:rsidR="00AC30B8" w:rsidRDefault="00AC30B8">
      <w:pPr>
        <w:suppressAutoHyphens w:val="0"/>
        <w:rPr>
          <w:shd w:val="clear" w:color="auto" w:fill="EC9BA4"/>
        </w:rPr>
      </w:pPr>
    </w:p>
    <w:p w14:paraId="1F739B58" w14:textId="77777777" w:rsidR="00AC30B8" w:rsidRDefault="00AC30B8">
      <w:pPr>
        <w:suppressAutoHyphens w:val="0"/>
        <w:rPr>
          <w:shd w:val="clear" w:color="auto" w:fill="EC9BA4"/>
        </w:rPr>
      </w:pPr>
    </w:p>
    <w:p w14:paraId="1F739B59" w14:textId="77777777" w:rsidR="00AC30B8" w:rsidRDefault="005640B9">
      <w:pPr>
        <w:suppressAutoHyphens w:val="0"/>
      </w:pPr>
      <w:r>
        <w:rPr>
          <w:noProof/>
          <w:shd w:val="clear" w:color="auto" w:fill="C0C0C0"/>
          <w:lang w:val="en-US"/>
        </w:rPr>
        <w:drawing>
          <wp:anchor distT="0" distB="0" distL="114300" distR="114300" simplePos="0" relativeHeight="252098560" behindDoc="0" locked="0" layoutInCell="1" allowOverlap="1" wp14:anchorId="1F739BE7" wp14:editId="1F739BE8">
            <wp:simplePos x="0" y="0"/>
            <wp:positionH relativeFrom="column">
              <wp:posOffset>6145852</wp:posOffset>
            </wp:positionH>
            <wp:positionV relativeFrom="paragraph">
              <wp:posOffset>3703005</wp:posOffset>
            </wp:positionV>
            <wp:extent cx="118743" cy="323853"/>
            <wp:effectExtent l="0" t="7305" r="0" b="26352"/>
            <wp:wrapTight wrapText="bothSides">
              <wp:wrapPolygon edited="0">
                <wp:start x="19879" y="3672"/>
                <wp:lineTo x="390" y="-286"/>
                <wp:lineTo x="-3016" y="7653"/>
                <wp:lineTo x="-127" y="13918"/>
                <wp:lineTo x="3886" y="14960"/>
                <wp:lineTo x="14771" y="15581"/>
                <wp:lineTo x="24500" y="13696"/>
                <wp:lineTo x="19879" y="3672"/>
              </wp:wrapPolygon>
            </wp:wrapTight>
            <wp:docPr id="1951586660" name="Picture 19065016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772698">
                      <a:off x="0" y="0"/>
                      <a:ext cx="118743" cy="323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1F739BE9" wp14:editId="1F739BEA">
                <wp:simplePos x="0" y="0"/>
                <wp:positionH relativeFrom="column">
                  <wp:posOffset>6432547</wp:posOffset>
                </wp:positionH>
                <wp:positionV relativeFrom="paragraph">
                  <wp:posOffset>3737609</wp:posOffset>
                </wp:positionV>
                <wp:extent cx="2768602" cy="317497"/>
                <wp:effectExtent l="0" t="0" r="12698" b="25403"/>
                <wp:wrapTight wrapText="bothSides">
                  <wp:wrapPolygon edited="0">
                    <wp:start x="0" y="0"/>
                    <wp:lineTo x="0" y="22076"/>
                    <wp:lineTo x="21550" y="22076"/>
                    <wp:lineTo x="21550" y="0"/>
                    <wp:lineTo x="0" y="0"/>
                  </wp:wrapPolygon>
                </wp:wrapTight>
                <wp:docPr id="21272402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2" cy="31749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27F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OPIS AKTIVNOSTI: text box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280" w14:textId="77777777" w:rsidR="00AC30B8" w:rsidRDefault="00AC30B8">
                            <w:pPr>
                              <w:jc w:val="center"/>
                            </w:pPr>
                          </w:p>
                          <w:p w14:paraId="1F73A281" w14:textId="77777777" w:rsidR="00AC30B8" w:rsidRDefault="00AC30B8">
                            <w:pPr>
                              <w:jc w:val="center"/>
                            </w:pPr>
                          </w:p>
                          <w:p w14:paraId="1F73A282" w14:textId="77777777" w:rsidR="00AC30B8" w:rsidRDefault="00AC30B8">
                            <w:pPr>
                              <w:jc w:val="center"/>
                            </w:pPr>
                          </w:p>
                          <w:p w14:paraId="1F73A283" w14:textId="77777777" w:rsidR="00AC30B8" w:rsidRDefault="00AC30B8">
                            <w:pPr>
                              <w:jc w:val="center"/>
                            </w:pPr>
                          </w:p>
                          <w:p w14:paraId="1F73A284" w14:textId="77777777" w:rsidR="00AC30B8" w:rsidRDefault="00AC30B8">
                            <w:pPr>
                              <w:jc w:val="center"/>
                            </w:pPr>
                          </w:p>
                          <w:p w14:paraId="1F73A285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E9" id="_x0000_s1204" style="position:absolute;margin-left:506.5pt;margin-top:294.3pt;width:218pt;height:2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" filled="f" strokeweight=".35281mm">
                <v:textbox>
                  <w:txbxContent>
                    <w:p w14:paraId="1F73A27F" w14:textId="77777777" w:rsidR="00AC30B8" w:rsidRDefault="005640B9">
                      <w:pPr>
                        <w:jc w:val="center"/>
                      </w:pPr>
                      <w:r>
                        <w:t xml:space="preserve">OPIS AKTIVNOSTI: text box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280" w14:textId="77777777" w:rsidR="00AC30B8" w:rsidRDefault="00AC30B8">
                      <w:pPr>
                        <w:jc w:val="center"/>
                      </w:pPr>
                    </w:p>
                    <w:p w14:paraId="1F73A281" w14:textId="77777777" w:rsidR="00AC30B8" w:rsidRDefault="00AC30B8">
                      <w:pPr>
                        <w:jc w:val="center"/>
                      </w:pPr>
                    </w:p>
                    <w:p w14:paraId="1F73A282" w14:textId="77777777" w:rsidR="00AC30B8" w:rsidRDefault="00AC30B8">
                      <w:pPr>
                        <w:jc w:val="center"/>
                      </w:pPr>
                    </w:p>
                    <w:p w14:paraId="1F73A283" w14:textId="77777777" w:rsidR="00AC30B8" w:rsidRDefault="00AC30B8">
                      <w:pPr>
                        <w:jc w:val="center"/>
                      </w:pPr>
                    </w:p>
                    <w:p w14:paraId="1F73A284" w14:textId="77777777" w:rsidR="00AC30B8" w:rsidRDefault="00AC30B8">
                      <w:pPr>
                        <w:jc w:val="center"/>
                      </w:pPr>
                    </w:p>
                    <w:p w14:paraId="1F73A285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1F739BEB" wp14:editId="1F739BEC">
                <wp:simplePos x="0" y="0"/>
                <wp:positionH relativeFrom="column">
                  <wp:posOffset>2571749</wp:posOffset>
                </wp:positionH>
                <wp:positionV relativeFrom="paragraph">
                  <wp:posOffset>4956176</wp:posOffset>
                </wp:positionV>
                <wp:extent cx="3270251" cy="311152"/>
                <wp:effectExtent l="0" t="0" r="25399" b="12698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6238254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1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287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iskanje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informacij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1F73A288" w14:textId="77777777" w:rsidR="00AC30B8" w:rsidRDefault="00AC30B8">
                            <w:pPr>
                              <w:jc w:val="center"/>
                            </w:pPr>
                          </w:p>
                          <w:p w14:paraId="1F73A289" w14:textId="77777777" w:rsidR="00AC30B8" w:rsidRDefault="00AC30B8">
                            <w:pPr>
                              <w:jc w:val="center"/>
                            </w:pPr>
                          </w:p>
                          <w:p w14:paraId="1F73A28A" w14:textId="77777777" w:rsidR="00AC30B8" w:rsidRDefault="00AC30B8">
                            <w:pPr>
                              <w:jc w:val="center"/>
                            </w:pPr>
                          </w:p>
                          <w:p w14:paraId="1F73A28B" w14:textId="77777777" w:rsidR="00AC30B8" w:rsidRDefault="00AC30B8">
                            <w:pPr>
                              <w:jc w:val="center"/>
                            </w:pPr>
                          </w:p>
                          <w:p w14:paraId="1F73A28C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EB" id="_x0000_s1205" style="position:absolute;margin-left:202.5pt;margin-top:390.25pt;width:257.5pt;height:24.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" filled="f" strokecolor="#c00000" strokeweight=".35281mm">
                <v:textbox>
                  <w:txbxContent>
                    <w:p w14:paraId="1F73A287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iskanje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informacij</w:t>
                      </w:r>
                      <w:proofErr w:type="spellEnd"/>
                      <w:r>
                        <w:t xml:space="preserve"> </w:t>
                      </w:r>
                    </w:p>
                    <w:p w14:paraId="1F73A288" w14:textId="77777777" w:rsidR="00AC30B8" w:rsidRDefault="00AC30B8">
                      <w:pPr>
                        <w:jc w:val="center"/>
                      </w:pPr>
                    </w:p>
                    <w:p w14:paraId="1F73A289" w14:textId="77777777" w:rsidR="00AC30B8" w:rsidRDefault="00AC30B8">
                      <w:pPr>
                        <w:jc w:val="center"/>
                      </w:pPr>
                    </w:p>
                    <w:p w14:paraId="1F73A28A" w14:textId="77777777" w:rsidR="00AC30B8" w:rsidRDefault="00AC30B8">
                      <w:pPr>
                        <w:jc w:val="center"/>
                      </w:pPr>
                    </w:p>
                    <w:p w14:paraId="1F73A28B" w14:textId="77777777" w:rsidR="00AC30B8" w:rsidRDefault="00AC30B8">
                      <w:pPr>
                        <w:jc w:val="center"/>
                      </w:pPr>
                    </w:p>
                    <w:p w14:paraId="1F73A28C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1F739BED" wp14:editId="1F739BEE">
                <wp:simplePos x="0" y="0"/>
                <wp:positionH relativeFrom="column">
                  <wp:posOffset>2565404</wp:posOffset>
                </wp:positionH>
                <wp:positionV relativeFrom="paragraph">
                  <wp:posOffset>4570098</wp:posOffset>
                </wp:positionV>
                <wp:extent cx="3321045" cy="330198"/>
                <wp:effectExtent l="0" t="0" r="12705" b="12702"/>
                <wp:wrapTight wrapText="bothSides">
                  <wp:wrapPolygon edited="0">
                    <wp:start x="0" y="0"/>
                    <wp:lineTo x="0" y="21225"/>
                    <wp:lineTo x="21563" y="21225"/>
                    <wp:lineTo x="21563" y="0"/>
                    <wp:lineTo x="0" y="0"/>
                  </wp:wrapPolygon>
                </wp:wrapTight>
                <wp:docPr id="17999878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45" cy="33019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28E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razumevanje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besedišča</w:t>
                            </w:r>
                            <w:proofErr w:type="spellEnd"/>
                          </w:p>
                          <w:p w14:paraId="1F73A28F" w14:textId="77777777" w:rsidR="00AC30B8" w:rsidRDefault="00AC30B8">
                            <w:pPr>
                              <w:jc w:val="center"/>
                            </w:pPr>
                          </w:p>
                          <w:p w14:paraId="1F73A290" w14:textId="77777777" w:rsidR="00AC30B8" w:rsidRDefault="00AC30B8">
                            <w:pPr>
                              <w:jc w:val="center"/>
                            </w:pPr>
                          </w:p>
                          <w:p w14:paraId="1F73A291" w14:textId="77777777" w:rsidR="00AC30B8" w:rsidRDefault="00AC30B8">
                            <w:pPr>
                              <w:jc w:val="center"/>
                            </w:pPr>
                          </w:p>
                          <w:p w14:paraId="1F73A292" w14:textId="77777777" w:rsidR="00AC30B8" w:rsidRDefault="00AC30B8">
                            <w:pPr>
                              <w:jc w:val="center"/>
                            </w:pPr>
                          </w:p>
                          <w:p w14:paraId="1F73A293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ED" id="_x0000_s1206" style="position:absolute;margin-left:202pt;margin-top:359.85pt;width:261.5pt;height:26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" filled="f" strokecolor="#c00000" strokeweight=".35281mm">
                <v:textbox>
                  <w:txbxContent>
                    <w:p w14:paraId="1F73A28E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razumevanje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besedišča</w:t>
                      </w:r>
                      <w:proofErr w:type="spellEnd"/>
                    </w:p>
                    <w:p w14:paraId="1F73A28F" w14:textId="77777777" w:rsidR="00AC30B8" w:rsidRDefault="00AC30B8">
                      <w:pPr>
                        <w:jc w:val="center"/>
                      </w:pPr>
                    </w:p>
                    <w:p w14:paraId="1F73A290" w14:textId="77777777" w:rsidR="00AC30B8" w:rsidRDefault="00AC30B8">
                      <w:pPr>
                        <w:jc w:val="center"/>
                      </w:pPr>
                    </w:p>
                    <w:p w14:paraId="1F73A291" w14:textId="77777777" w:rsidR="00AC30B8" w:rsidRDefault="00AC30B8">
                      <w:pPr>
                        <w:jc w:val="center"/>
                      </w:pPr>
                    </w:p>
                    <w:p w14:paraId="1F73A292" w14:textId="77777777" w:rsidR="00AC30B8" w:rsidRDefault="00AC30B8">
                      <w:pPr>
                        <w:jc w:val="center"/>
                      </w:pPr>
                    </w:p>
                    <w:p w14:paraId="1F73A293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F739BEF" wp14:editId="1F739BF0">
                <wp:simplePos x="0" y="0"/>
                <wp:positionH relativeFrom="column">
                  <wp:posOffset>2578095</wp:posOffset>
                </wp:positionH>
                <wp:positionV relativeFrom="paragraph">
                  <wp:posOffset>4227198</wp:posOffset>
                </wp:positionV>
                <wp:extent cx="3295653" cy="311152"/>
                <wp:effectExtent l="0" t="0" r="19047" b="12698"/>
                <wp:wrapTight wrapText="bothSides">
                  <wp:wrapPolygon edited="0">
                    <wp:start x="0" y="0"/>
                    <wp:lineTo x="0" y="21159"/>
                    <wp:lineTo x="21600" y="21159"/>
                    <wp:lineTo x="21600" y="0"/>
                    <wp:lineTo x="0" y="0"/>
                  </wp:wrapPolygon>
                </wp:wrapTight>
                <wp:docPr id="13083859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3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295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besedne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vrste</w:t>
                            </w:r>
                            <w:proofErr w:type="spellEnd"/>
                          </w:p>
                          <w:p w14:paraId="1F73A296" w14:textId="77777777" w:rsidR="00AC30B8" w:rsidRDefault="00AC30B8">
                            <w:pPr>
                              <w:jc w:val="center"/>
                            </w:pPr>
                          </w:p>
                          <w:p w14:paraId="1F73A297" w14:textId="77777777" w:rsidR="00AC30B8" w:rsidRDefault="00AC30B8">
                            <w:pPr>
                              <w:jc w:val="center"/>
                            </w:pPr>
                          </w:p>
                          <w:p w14:paraId="1F73A298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EF" id="_x0000_s1207" style="position:absolute;margin-left:203pt;margin-top:332.85pt;width:259.5pt;height:24.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" filled="f" strokecolor="#c00000" strokeweight=".35281mm">
                <v:textbox>
                  <w:txbxContent>
                    <w:p w14:paraId="1F73A295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besedne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vrste</w:t>
                      </w:r>
                      <w:proofErr w:type="spellEnd"/>
                    </w:p>
                    <w:p w14:paraId="1F73A296" w14:textId="77777777" w:rsidR="00AC30B8" w:rsidRDefault="00AC30B8">
                      <w:pPr>
                        <w:jc w:val="center"/>
                      </w:pPr>
                    </w:p>
                    <w:p w14:paraId="1F73A297" w14:textId="77777777" w:rsidR="00AC30B8" w:rsidRDefault="00AC30B8">
                      <w:pPr>
                        <w:jc w:val="center"/>
                      </w:pPr>
                    </w:p>
                    <w:p w14:paraId="1F73A298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1F739BF1" wp14:editId="1F739BF2">
                <wp:simplePos x="0" y="0"/>
                <wp:positionH relativeFrom="column">
                  <wp:posOffset>2603497</wp:posOffset>
                </wp:positionH>
                <wp:positionV relativeFrom="paragraph">
                  <wp:posOffset>3858896</wp:posOffset>
                </wp:positionV>
                <wp:extent cx="3270251" cy="311152"/>
                <wp:effectExtent l="0" t="0" r="25399" b="12698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8087748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1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29A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množina</w:t>
                            </w:r>
                            <w:proofErr w:type="spellEnd"/>
                          </w:p>
                          <w:p w14:paraId="1F73A29B" w14:textId="77777777" w:rsidR="00AC30B8" w:rsidRDefault="00AC30B8">
                            <w:pPr>
                              <w:jc w:val="center"/>
                            </w:pPr>
                          </w:p>
                          <w:p w14:paraId="1F73A29C" w14:textId="77777777" w:rsidR="00AC30B8" w:rsidRDefault="00AC30B8">
                            <w:pPr>
                              <w:jc w:val="center"/>
                            </w:pPr>
                          </w:p>
                          <w:p w14:paraId="1F73A29D" w14:textId="77777777" w:rsidR="00AC30B8" w:rsidRDefault="00AC30B8">
                            <w:pPr>
                              <w:jc w:val="center"/>
                            </w:pPr>
                          </w:p>
                          <w:p w14:paraId="1F73A29E" w14:textId="77777777" w:rsidR="00AC30B8" w:rsidRDefault="00AC30B8">
                            <w:pPr>
                              <w:jc w:val="center"/>
                            </w:pPr>
                          </w:p>
                          <w:p w14:paraId="1F73A29F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F1" id="_x0000_s1208" style="position:absolute;margin-left:205pt;margin-top:303.85pt;width:257.5pt;height:24.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" filled="f" strokecolor="#c00000" strokeweight=".35281mm">
                <v:textbox>
                  <w:txbxContent>
                    <w:p w14:paraId="1F73A29A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množina</w:t>
                      </w:r>
                      <w:proofErr w:type="spellEnd"/>
                    </w:p>
                    <w:p w14:paraId="1F73A29B" w14:textId="77777777" w:rsidR="00AC30B8" w:rsidRDefault="00AC30B8">
                      <w:pPr>
                        <w:jc w:val="center"/>
                      </w:pPr>
                    </w:p>
                    <w:p w14:paraId="1F73A29C" w14:textId="77777777" w:rsidR="00AC30B8" w:rsidRDefault="00AC30B8">
                      <w:pPr>
                        <w:jc w:val="center"/>
                      </w:pPr>
                    </w:p>
                    <w:p w14:paraId="1F73A29D" w14:textId="77777777" w:rsidR="00AC30B8" w:rsidRDefault="00AC30B8">
                      <w:pPr>
                        <w:jc w:val="center"/>
                      </w:pPr>
                    </w:p>
                    <w:p w14:paraId="1F73A29E" w14:textId="77777777" w:rsidR="00AC30B8" w:rsidRDefault="00AC30B8">
                      <w:pPr>
                        <w:jc w:val="center"/>
                      </w:pPr>
                    </w:p>
                    <w:p w14:paraId="1F73A29F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1F739BF3" wp14:editId="1F739BF4">
                <wp:simplePos x="0" y="0"/>
                <wp:positionH relativeFrom="column">
                  <wp:posOffset>2565404</wp:posOffset>
                </wp:positionH>
                <wp:positionV relativeFrom="paragraph">
                  <wp:posOffset>3503294</wp:posOffset>
                </wp:positionV>
                <wp:extent cx="3270251" cy="311152"/>
                <wp:effectExtent l="0" t="0" r="25399" b="12698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11161282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1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2A1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členi</w:t>
                            </w:r>
                            <w:proofErr w:type="spellEnd"/>
                          </w:p>
                          <w:p w14:paraId="1F73A2A2" w14:textId="77777777" w:rsidR="00AC30B8" w:rsidRDefault="00AC30B8">
                            <w:pPr>
                              <w:jc w:val="center"/>
                            </w:pPr>
                          </w:p>
                          <w:p w14:paraId="1F73A2A3" w14:textId="77777777" w:rsidR="00AC30B8" w:rsidRDefault="00AC30B8">
                            <w:pPr>
                              <w:jc w:val="center"/>
                            </w:pPr>
                          </w:p>
                          <w:p w14:paraId="1F73A2A4" w14:textId="77777777" w:rsidR="00AC30B8" w:rsidRDefault="00AC30B8">
                            <w:pPr>
                              <w:jc w:val="center"/>
                            </w:pPr>
                          </w:p>
                          <w:p w14:paraId="1F73A2A5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F3" id="_x0000_s1209" style="position:absolute;margin-left:202pt;margin-top:275.85pt;width:257.5pt;height:24.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" filled="f" strokecolor="#c00000" strokeweight=".35281mm">
                <v:textbox>
                  <w:txbxContent>
                    <w:p w14:paraId="1F73A2A1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členi</w:t>
                      </w:r>
                      <w:proofErr w:type="spellEnd"/>
                    </w:p>
                    <w:p w14:paraId="1F73A2A2" w14:textId="77777777" w:rsidR="00AC30B8" w:rsidRDefault="00AC30B8">
                      <w:pPr>
                        <w:jc w:val="center"/>
                      </w:pPr>
                    </w:p>
                    <w:p w14:paraId="1F73A2A3" w14:textId="77777777" w:rsidR="00AC30B8" w:rsidRDefault="00AC30B8">
                      <w:pPr>
                        <w:jc w:val="center"/>
                      </w:pPr>
                    </w:p>
                    <w:p w14:paraId="1F73A2A4" w14:textId="77777777" w:rsidR="00AC30B8" w:rsidRDefault="00AC30B8">
                      <w:pPr>
                        <w:jc w:val="center"/>
                      </w:pPr>
                    </w:p>
                    <w:p w14:paraId="1F73A2A5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1F739BF5" wp14:editId="1F739BF6">
                <wp:simplePos x="0" y="0"/>
                <wp:positionH relativeFrom="column">
                  <wp:posOffset>2584451</wp:posOffset>
                </wp:positionH>
                <wp:positionV relativeFrom="paragraph">
                  <wp:posOffset>3134992</wp:posOffset>
                </wp:positionV>
                <wp:extent cx="3270251" cy="311152"/>
                <wp:effectExtent l="0" t="0" r="25399" b="12698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3460802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1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2A7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povezava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glasu</w:t>
                            </w:r>
                            <w:proofErr w:type="spellEnd"/>
                            <w:r>
                              <w:t xml:space="preserve"> z </w:t>
                            </w:r>
                            <w:proofErr w:type="spellStart"/>
                            <w:r>
                              <w:t>zapisom</w:t>
                            </w:r>
                            <w:proofErr w:type="spellEnd"/>
                            <w:r>
                              <w:t xml:space="preserve"> - </w:t>
                            </w:r>
                            <w:proofErr w:type="spellStart"/>
                            <w:r>
                              <w:t>izgovorjava</w:t>
                            </w:r>
                            <w:proofErr w:type="spellEnd"/>
                          </w:p>
                          <w:p w14:paraId="1F73A2A8" w14:textId="77777777" w:rsidR="00AC30B8" w:rsidRDefault="00AC30B8">
                            <w:pPr>
                              <w:jc w:val="center"/>
                            </w:pPr>
                          </w:p>
                          <w:p w14:paraId="1F73A2A9" w14:textId="77777777" w:rsidR="00AC30B8" w:rsidRDefault="00AC30B8">
                            <w:pPr>
                              <w:jc w:val="center"/>
                            </w:pPr>
                          </w:p>
                          <w:p w14:paraId="1F73A2AA" w14:textId="77777777" w:rsidR="00AC30B8" w:rsidRDefault="00AC30B8">
                            <w:pPr>
                              <w:jc w:val="center"/>
                            </w:pPr>
                          </w:p>
                          <w:p w14:paraId="1F73A2AB" w14:textId="77777777" w:rsidR="00AC30B8" w:rsidRDefault="00AC30B8">
                            <w:pPr>
                              <w:jc w:val="center"/>
                            </w:pPr>
                          </w:p>
                          <w:p w14:paraId="1F73A2AC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F5" id="_x0000_s1210" style="position:absolute;margin-left:203.5pt;margin-top:246.85pt;width:257.5pt;height:24.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" filled="f" strokecolor="#c00000" strokeweight=".35281mm">
                <v:textbox>
                  <w:txbxContent>
                    <w:p w14:paraId="1F73A2A7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povezava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glasu</w:t>
                      </w:r>
                      <w:proofErr w:type="spellEnd"/>
                      <w:r>
                        <w:t xml:space="preserve"> z </w:t>
                      </w:r>
                      <w:proofErr w:type="spellStart"/>
                      <w:r>
                        <w:t>zapisom</w:t>
                      </w:r>
                      <w:proofErr w:type="spellEnd"/>
                      <w:r>
                        <w:t xml:space="preserve"> - </w:t>
                      </w:r>
                      <w:proofErr w:type="spellStart"/>
                      <w:r>
                        <w:t>izgovorjava</w:t>
                      </w:r>
                      <w:proofErr w:type="spellEnd"/>
                    </w:p>
                    <w:p w14:paraId="1F73A2A8" w14:textId="77777777" w:rsidR="00AC30B8" w:rsidRDefault="00AC30B8">
                      <w:pPr>
                        <w:jc w:val="center"/>
                      </w:pPr>
                    </w:p>
                    <w:p w14:paraId="1F73A2A9" w14:textId="77777777" w:rsidR="00AC30B8" w:rsidRDefault="00AC30B8">
                      <w:pPr>
                        <w:jc w:val="center"/>
                      </w:pPr>
                    </w:p>
                    <w:p w14:paraId="1F73A2AA" w14:textId="77777777" w:rsidR="00AC30B8" w:rsidRDefault="00AC30B8">
                      <w:pPr>
                        <w:jc w:val="center"/>
                      </w:pPr>
                    </w:p>
                    <w:p w14:paraId="1F73A2AB" w14:textId="77777777" w:rsidR="00AC30B8" w:rsidRDefault="00AC30B8">
                      <w:pPr>
                        <w:jc w:val="center"/>
                      </w:pPr>
                    </w:p>
                    <w:p w14:paraId="1F73A2AC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1F739BF7" wp14:editId="1F739BF8">
                <wp:simplePos x="0" y="0"/>
                <wp:positionH relativeFrom="margin">
                  <wp:posOffset>2726685</wp:posOffset>
                </wp:positionH>
                <wp:positionV relativeFrom="paragraph">
                  <wp:posOffset>2773676</wp:posOffset>
                </wp:positionV>
                <wp:extent cx="1530348" cy="279404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152657377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48" cy="2794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73A2AE" w14:textId="77777777" w:rsidR="00AC30B8" w:rsidRDefault="005640B9">
                            <w:r>
                              <w:rPr>
                                <w:shd w:val="clear" w:color="auto" w:fill="C0C0C0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39BF7" id="_x0000_s1211" type="#_x0000_t202" style="position:absolute;margin-left:214.7pt;margin-top:218.4pt;width:120.5pt;height:22pt;z-index:252090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" stroked="f">
                <v:textbox>
                  <w:txbxContent>
                    <w:p w14:paraId="1F73A2AE" w14:textId="77777777" w:rsidR="00AC30B8" w:rsidRDefault="005640B9">
                      <w:r>
                        <w:rPr>
                          <w:shd w:val="clear" w:color="auto" w:fill="C0C0C0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1F739BF9" wp14:editId="1F739BFA">
                <wp:simplePos x="0" y="0"/>
                <wp:positionH relativeFrom="margin">
                  <wp:posOffset>95253</wp:posOffset>
                </wp:positionH>
                <wp:positionV relativeFrom="paragraph">
                  <wp:posOffset>2780662</wp:posOffset>
                </wp:positionV>
                <wp:extent cx="2216148" cy="272418"/>
                <wp:effectExtent l="0" t="0" r="12702" b="13332"/>
                <wp:wrapNone/>
                <wp:docPr id="17371950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48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FFFF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2B0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FFFF00"/>
                              </w:rPr>
                              <w:t>2.2.5. SLOVNICA</w:t>
                            </w:r>
                          </w:p>
                          <w:p w14:paraId="1F73A2B1" w14:textId="77777777" w:rsidR="00AC30B8" w:rsidRDefault="00AC30B8">
                            <w:pPr>
                              <w:jc w:val="center"/>
                            </w:pPr>
                          </w:p>
                          <w:p w14:paraId="1F73A2B2" w14:textId="77777777" w:rsidR="00AC30B8" w:rsidRDefault="00AC30B8">
                            <w:pPr>
                              <w:jc w:val="center"/>
                            </w:pPr>
                          </w:p>
                          <w:p w14:paraId="1F73A2B3" w14:textId="77777777" w:rsidR="00AC30B8" w:rsidRDefault="00AC30B8">
                            <w:pPr>
                              <w:jc w:val="center"/>
                            </w:pPr>
                          </w:p>
                          <w:p w14:paraId="1F73A2B4" w14:textId="77777777" w:rsidR="00AC30B8" w:rsidRDefault="00AC30B8">
                            <w:pPr>
                              <w:jc w:val="center"/>
                            </w:pPr>
                          </w:p>
                          <w:p w14:paraId="1F73A2B5" w14:textId="77777777" w:rsidR="00AC30B8" w:rsidRDefault="005640B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F9" id="_x0000_s1212" style="position:absolute;margin-left:7.5pt;margin-top:218.95pt;width:174.5pt;height:21.45pt;z-index:252088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" filled="f" strokecolor="yellow" strokeweight=".35281mm">
                <v:textbox>
                  <w:txbxContent>
                    <w:p w14:paraId="1F73A2B0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FFFF00"/>
                        </w:rPr>
                        <w:t>2.2.5. SLOVNICA</w:t>
                      </w:r>
                    </w:p>
                    <w:p w14:paraId="1F73A2B1" w14:textId="77777777" w:rsidR="00AC30B8" w:rsidRDefault="00AC30B8">
                      <w:pPr>
                        <w:jc w:val="center"/>
                      </w:pPr>
                    </w:p>
                    <w:p w14:paraId="1F73A2B2" w14:textId="77777777" w:rsidR="00AC30B8" w:rsidRDefault="00AC30B8">
                      <w:pPr>
                        <w:jc w:val="center"/>
                      </w:pPr>
                    </w:p>
                    <w:p w14:paraId="1F73A2B3" w14:textId="77777777" w:rsidR="00AC30B8" w:rsidRDefault="00AC30B8">
                      <w:pPr>
                        <w:jc w:val="center"/>
                      </w:pPr>
                    </w:p>
                    <w:p w14:paraId="1F73A2B4" w14:textId="77777777" w:rsidR="00AC30B8" w:rsidRDefault="00AC30B8">
                      <w:pPr>
                        <w:jc w:val="center"/>
                      </w:pPr>
                    </w:p>
                    <w:p w14:paraId="1F73A2B5" w14:textId="77777777" w:rsidR="00AC30B8" w:rsidRDefault="005640B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1F739BFB" wp14:editId="1F739BFC">
                <wp:simplePos x="0" y="0"/>
                <wp:positionH relativeFrom="column">
                  <wp:posOffset>6349995</wp:posOffset>
                </wp:positionH>
                <wp:positionV relativeFrom="paragraph">
                  <wp:posOffset>822960</wp:posOffset>
                </wp:positionV>
                <wp:extent cx="2768602" cy="317497"/>
                <wp:effectExtent l="0" t="0" r="12698" b="25403"/>
                <wp:wrapTight wrapText="bothSides">
                  <wp:wrapPolygon edited="0">
                    <wp:start x="0" y="0"/>
                    <wp:lineTo x="0" y="22076"/>
                    <wp:lineTo x="21550" y="22076"/>
                    <wp:lineTo x="21550" y="0"/>
                    <wp:lineTo x="0" y="0"/>
                  </wp:wrapPolygon>
                </wp:wrapTight>
                <wp:docPr id="10143147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2" cy="31749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2B7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OPIS AKTIVNOSTI: text box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2B8" w14:textId="77777777" w:rsidR="00AC30B8" w:rsidRDefault="00AC30B8">
                            <w:pPr>
                              <w:jc w:val="center"/>
                            </w:pPr>
                          </w:p>
                          <w:p w14:paraId="1F73A2B9" w14:textId="77777777" w:rsidR="00AC30B8" w:rsidRDefault="00AC30B8">
                            <w:pPr>
                              <w:jc w:val="center"/>
                            </w:pPr>
                          </w:p>
                          <w:p w14:paraId="1F73A2BA" w14:textId="77777777" w:rsidR="00AC30B8" w:rsidRDefault="00AC30B8">
                            <w:pPr>
                              <w:jc w:val="center"/>
                            </w:pPr>
                          </w:p>
                          <w:p w14:paraId="1F73A2BB" w14:textId="77777777" w:rsidR="00AC30B8" w:rsidRDefault="00AC30B8">
                            <w:pPr>
                              <w:jc w:val="center"/>
                            </w:pPr>
                          </w:p>
                          <w:p w14:paraId="1F73A2BC" w14:textId="77777777" w:rsidR="00AC30B8" w:rsidRDefault="00AC30B8">
                            <w:pPr>
                              <w:jc w:val="center"/>
                            </w:pPr>
                          </w:p>
                          <w:p w14:paraId="1F73A2BD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FB" id="_x0000_s1213" style="position:absolute;margin-left:500pt;margin-top:64.8pt;width:218pt;height:2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" filled="f" strokeweight=".35281mm">
                <v:textbox>
                  <w:txbxContent>
                    <w:p w14:paraId="1F73A2B7" w14:textId="77777777" w:rsidR="00AC30B8" w:rsidRDefault="005640B9">
                      <w:pPr>
                        <w:jc w:val="center"/>
                      </w:pPr>
                      <w:r>
                        <w:t xml:space="preserve">OPIS AKTIVNOSTI: text box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2B8" w14:textId="77777777" w:rsidR="00AC30B8" w:rsidRDefault="00AC30B8">
                      <w:pPr>
                        <w:jc w:val="center"/>
                      </w:pPr>
                    </w:p>
                    <w:p w14:paraId="1F73A2B9" w14:textId="77777777" w:rsidR="00AC30B8" w:rsidRDefault="00AC30B8">
                      <w:pPr>
                        <w:jc w:val="center"/>
                      </w:pPr>
                    </w:p>
                    <w:p w14:paraId="1F73A2BA" w14:textId="77777777" w:rsidR="00AC30B8" w:rsidRDefault="00AC30B8">
                      <w:pPr>
                        <w:jc w:val="center"/>
                      </w:pPr>
                    </w:p>
                    <w:p w14:paraId="1F73A2BB" w14:textId="77777777" w:rsidR="00AC30B8" w:rsidRDefault="00AC30B8">
                      <w:pPr>
                        <w:jc w:val="center"/>
                      </w:pPr>
                    </w:p>
                    <w:p w14:paraId="1F73A2BC" w14:textId="77777777" w:rsidR="00AC30B8" w:rsidRDefault="00AC30B8">
                      <w:pPr>
                        <w:jc w:val="center"/>
                      </w:pPr>
                    </w:p>
                    <w:p w14:paraId="1F73A2BD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hd w:val="clear" w:color="auto" w:fill="C0C0C0"/>
          <w:lang w:val="en-US"/>
        </w:rPr>
        <w:drawing>
          <wp:anchor distT="0" distB="0" distL="114300" distR="114300" simplePos="0" relativeHeight="252075008" behindDoc="0" locked="0" layoutInCell="1" allowOverlap="1" wp14:anchorId="1F739BFD" wp14:editId="1F739BFE">
            <wp:simplePos x="0" y="0"/>
            <wp:positionH relativeFrom="column">
              <wp:posOffset>6063620</wp:posOffset>
            </wp:positionH>
            <wp:positionV relativeFrom="paragraph">
              <wp:posOffset>788665</wp:posOffset>
            </wp:positionV>
            <wp:extent cx="118743" cy="323853"/>
            <wp:effectExtent l="0" t="7305" r="0" b="26352"/>
            <wp:wrapTight wrapText="bothSides">
              <wp:wrapPolygon edited="0">
                <wp:start x="19879" y="3672"/>
                <wp:lineTo x="390" y="-286"/>
                <wp:lineTo x="-3016" y="7653"/>
                <wp:lineTo x="-127" y="13918"/>
                <wp:lineTo x="3886" y="14960"/>
                <wp:lineTo x="14771" y="15581"/>
                <wp:lineTo x="24500" y="13696"/>
                <wp:lineTo x="19879" y="3672"/>
              </wp:wrapPolygon>
            </wp:wrapTight>
            <wp:docPr id="1108805261" name="Picture 1591242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772698">
                      <a:off x="0" y="0"/>
                      <a:ext cx="118743" cy="323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1F739BFF" wp14:editId="1F739C00">
                <wp:simplePos x="0" y="0"/>
                <wp:positionH relativeFrom="column">
                  <wp:posOffset>2495553</wp:posOffset>
                </wp:positionH>
                <wp:positionV relativeFrom="paragraph">
                  <wp:posOffset>1985006</wp:posOffset>
                </wp:positionV>
                <wp:extent cx="3270251" cy="311152"/>
                <wp:effectExtent l="0" t="0" r="25399" b="12698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15487271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1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2BF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funkcionalno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dajanje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navodil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slike</w:t>
                            </w:r>
                            <w:proofErr w:type="spellEnd"/>
                          </w:p>
                          <w:p w14:paraId="1F73A2C0" w14:textId="77777777" w:rsidR="00AC30B8" w:rsidRDefault="00AC30B8">
                            <w:pPr>
                              <w:jc w:val="center"/>
                            </w:pPr>
                          </w:p>
                          <w:p w14:paraId="1F73A2C1" w14:textId="77777777" w:rsidR="00AC30B8" w:rsidRDefault="00AC30B8">
                            <w:pPr>
                              <w:jc w:val="center"/>
                            </w:pPr>
                          </w:p>
                          <w:p w14:paraId="1F73A2C2" w14:textId="77777777" w:rsidR="00AC30B8" w:rsidRDefault="00AC30B8">
                            <w:pPr>
                              <w:jc w:val="center"/>
                            </w:pPr>
                          </w:p>
                          <w:p w14:paraId="1F73A2C3" w14:textId="77777777" w:rsidR="00AC30B8" w:rsidRDefault="00AC30B8">
                            <w:pPr>
                              <w:jc w:val="center"/>
                            </w:pPr>
                          </w:p>
                          <w:p w14:paraId="1F73A2C4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BFF" id="_x0000_s1214" style="position:absolute;margin-left:196.5pt;margin-top:156.3pt;width:257.5pt;height:24.5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" filled="f" strokecolor="#c00000" strokeweight=".35281mm">
                <v:textbox>
                  <w:txbxContent>
                    <w:p w14:paraId="1F73A2BF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funkcionalno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dajanje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navodil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slike</w:t>
                      </w:r>
                      <w:proofErr w:type="spellEnd"/>
                    </w:p>
                    <w:p w14:paraId="1F73A2C0" w14:textId="77777777" w:rsidR="00AC30B8" w:rsidRDefault="00AC30B8">
                      <w:pPr>
                        <w:jc w:val="center"/>
                      </w:pPr>
                    </w:p>
                    <w:p w14:paraId="1F73A2C1" w14:textId="77777777" w:rsidR="00AC30B8" w:rsidRDefault="00AC30B8">
                      <w:pPr>
                        <w:jc w:val="center"/>
                      </w:pPr>
                    </w:p>
                    <w:p w14:paraId="1F73A2C2" w14:textId="77777777" w:rsidR="00AC30B8" w:rsidRDefault="00AC30B8">
                      <w:pPr>
                        <w:jc w:val="center"/>
                      </w:pPr>
                    </w:p>
                    <w:p w14:paraId="1F73A2C3" w14:textId="77777777" w:rsidR="00AC30B8" w:rsidRDefault="00AC30B8">
                      <w:pPr>
                        <w:jc w:val="center"/>
                      </w:pPr>
                    </w:p>
                    <w:p w14:paraId="1F73A2C4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1F739C01" wp14:editId="1F739C02">
                <wp:simplePos x="0" y="0"/>
                <wp:positionH relativeFrom="column">
                  <wp:posOffset>2438403</wp:posOffset>
                </wp:positionH>
                <wp:positionV relativeFrom="paragraph">
                  <wp:posOffset>1578611</wp:posOffset>
                </wp:positionV>
                <wp:extent cx="3321045" cy="330198"/>
                <wp:effectExtent l="0" t="0" r="12705" b="12702"/>
                <wp:wrapTight wrapText="bothSides">
                  <wp:wrapPolygon edited="0">
                    <wp:start x="0" y="0"/>
                    <wp:lineTo x="0" y="21225"/>
                    <wp:lineTo x="21563" y="21225"/>
                    <wp:lineTo x="21563" y="0"/>
                    <wp:lineTo x="0" y="0"/>
                  </wp:wrapPolygon>
                </wp:wrapTight>
                <wp:docPr id="5413558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45" cy="33019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2C6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selektivno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zapis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risba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detajlov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sliki</w:t>
                            </w:r>
                            <w:proofErr w:type="spellEnd"/>
                          </w:p>
                          <w:p w14:paraId="1F73A2C7" w14:textId="77777777" w:rsidR="00AC30B8" w:rsidRDefault="00AC30B8">
                            <w:pPr>
                              <w:jc w:val="center"/>
                            </w:pPr>
                          </w:p>
                          <w:p w14:paraId="1F73A2C8" w14:textId="77777777" w:rsidR="00AC30B8" w:rsidRDefault="00AC30B8">
                            <w:pPr>
                              <w:jc w:val="center"/>
                            </w:pPr>
                          </w:p>
                          <w:p w14:paraId="1F73A2C9" w14:textId="77777777" w:rsidR="00AC30B8" w:rsidRDefault="00AC30B8">
                            <w:pPr>
                              <w:jc w:val="center"/>
                            </w:pPr>
                          </w:p>
                          <w:p w14:paraId="1F73A2CA" w14:textId="77777777" w:rsidR="00AC30B8" w:rsidRDefault="00AC30B8">
                            <w:pPr>
                              <w:jc w:val="center"/>
                            </w:pPr>
                          </w:p>
                          <w:p w14:paraId="1F73A2CB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01" id="_x0000_s1215" style="position:absolute;margin-left:192pt;margin-top:124.3pt;width:261.5pt;height:26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" filled="f" strokecolor="#c00000" strokeweight=".35281mm">
                <v:textbox>
                  <w:txbxContent>
                    <w:p w14:paraId="1F73A2C6" w14:textId="77777777" w:rsidR="00AC30B8" w:rsidRDefault="005640B9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selektivno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zapis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risba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detajlov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sliki</w:t>
                      </w:r>
                      <w:proofErr w:type="spellEnd"/>
                    </w:p>
                    <w:p w14:paraId="1F73A2C7" w14:textId="77777777" w:rsidR="00AC30B8" w:rsidRDefault="00AC30B8">
                      <w:pPr>
                        <w:jc w:val="center"/>
                      </w:pPr>
                    </w:p>
                    <w:p w14:paraId="1F73A2C8" w14:textId="77777777" w:rsidR="00AC30B8" w:rsidRDefault="00AC30B8">
                      <w:pPr>
                        <w:jc w:val="center"/>
                      </w:pPr>
                    </w:p>
                    <w:p w14:paraId="1F73A2C9" w14:textId="77777777" w:rsidR="00AC30B8" w:rsidRDefault="00AC30B8">
                      <w:pPr>
                        <w:jc w:val="center"/>
                      </w:pPr>
                    </w:p>
                    <w:p w14:paraId="1F73A2CA" w14:textId="77777777" w:rsidR="00AC30B8" w:rsidRDefault="00AC30B8">
                      <w:pPr>
                        <w:jc w:val="center"/>
                      </w:pPr>
                    </w:p>
                    <w:p w14:paraId="1F73A2CB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1F739C03" wp14:editId="1F739C04">
                <wp:simplePos x="0" y="0"/>
                <wp:positionH relativeFrom="column">
                  <wp:posOffset>2451104</wp:posOffset>
                </wp:positionH>
                <wp:positionV relativeFrom="paragraph">
                  <wp:posOffset>1178561</wp:posOffset>
                </wp:positionV>
                <wp:extent cx="3295653" cy="311152"/>
                <wp:effectExtent l="0" t="0" r="19047" b="12698"/>
                <wp:wrapTight wrapText="bothSides">
                  <wp:wrapPolygon edited="0">
                    <wp:start x="0" y="0"/>
                    <wp:lineTo x="0" y="21159"/>
                    <wp:lineTo x="21600" y="21159"/>
                    <wp:lineTo x="21600" y="0"/>
                    <wp:lineTo x="0" y="0"/>
                  </wp:wrapPolygon>
                </wp:wrapTight>
                <wp:docPr id="13837641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3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2CD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globalno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oblikovanje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strukture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zgodbe</w:t>
                            </w:r>
                            <w:proofErr w:type="spellEnd"/>
                          </w:p>
                          <w:p w14:paraId="1F73A2CE" w14:textId="77777777" w:rsidR="00AC30B8" w:rsidRDefault="00AC30B8">
                            <w:pPr>
                              <w:jc w:val="center"/>
                            </w:pPr>
                          </w:p>
                          <w:p w14:paraId="1F73A2CF" w14:textId="77777777" w:rsidR="00AC30B8" w:rsidRDefault="00AC30B8">
                            <w:pPr>
                              <w:jc w:val="center"/>
                            </w:pPr>
                          </w:p>
                          <w:p w14:paraId="1F73A2D0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03" id="_x0000_s1216" style="position:absolute;margin-left:193pt;margin-top:92.8pt;width:259.5pt;height:24.5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" filled="f" strokecolor="#c00000" strokeweight=".35281mm">
                <v:textbox>
                  <w:txbxContent>
                    <w:p w14:paraId="1F73A2CD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globalno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oblikovanje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strukture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zgodbe</w:t>
                      </w:r>
                      <w:proofErr w:type="spellEnd"/>
                    </w:p>
                    <w:p w14:paraId="1F73A2CE" w14:textId="77777777" w:rsidR="00AC30B8" w:rsidRDefault="00AC30B8">
                      <w:pPr>
                        <w:jc w:val="center"/>
                      </w:pPr>
                    </w:p>
                    <w:p w14:paraId="1F73A2CF" w14:textId="77777777" w:rsidR="00AC30B8" w:rsidRDefault="00AC30B8">
                      <w:pPr>
                        <w:jc w:val="center"/>
                      </w:pPr>
                    </w:p>
                    <w:p w14:paraId="1F73A2D0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1F739C05" wp14:editId="1F739C06">
                <wp:simplePos x="0" y="0"/>
                <wp:positionH relativeFrom="column">
                  <wp:posOffset>2444748</wp:posOffset>
                </wp:positionH>
                <wp:positionV relativeFrom="paragraph">
                  <wp:posOffset>784856</wp:posOffset>
                </wp:positionV>
                <wp:extent cx="3270251" cy="311152"/>
                <wp:effectExtent l="0" t="0" r="25399" b="12698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4332998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1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2D2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opismenjevanje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zapis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2D3" w14:textId="77777777" w:rsidR="00AC30B8" w:rsidRDefault="00AC30B8">
                            <w:pPr>
                              <w:jc w:val="center"/>
                            </w:pPr>
                          </w:p>
                          <w:p w14:paraId="1F73A2D4" w14:textId="77777777" w:rsidR="00AC30B8" w:rsidRDefault="00AC30B8">
                            <w:pPr>
                              <w:jc w:val="center"/>
                            </w:pPr>
                          </w:p>
                          <w:p w14:paraId="1F73A2D5" w14:textId="77777777" w:rsidR="00AC30B8" w:rsidRDefault="00AC30B8">
                            <w:pPr>
                              <w:jc w:val="center"/>
                            </w:pPr>
                          </w:p>
                          <w:p w14:paraId="1F73A2D6" w14:textId="77777777" w:rsidR="00AC30B8" w:rsidRDefault="00AC30B8">
                            <w:pPr>
                              <w:jc w:val="center"/>
                            </w:pPr>
                          </w:p>
                          <w:p w14:paraId="1F73A2D7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05" id="_x0000_s1217" style="position:absolute;margin-left:192.5pt;margin-top:61.8pt;width:257.5pt;height:24.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" filled="f" strokecolor="#c00000" strokeweight=".35281mm">
                <v:textbox>
                  <w:txbxContent>
                    <w:p w14:paraId="1F73A2D2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opismenjevanje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zapis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2D3" w14:textId="77777777" w:rsidR="00AC30B8" w:rsidRDefault="00AC30B8">
                      <w:pPr>
                        <w:jc w:val="center"/>
                      </w:pPr>
                    </w:p>
                    <w:p w14:paraId="1F73A2D4" w14:textId="77777777" w:rsidR="00AC30B8" w:rsidRDefault="00AC30B8">
                      <w:pPr>
                        <w:jc w:val="center"/>
                      </w:pPr>
                    </w:p>
                    <w:p w14:paraId="1F73A2D5" w14:textId="77777777" w:rsidR="00AC30B8" w:rsidRDefault="00AC30B8">
                      <w:pPr>
                        <w:jc w:val="center"/>
                      </w:pPr>
                    </w:p>
                    <w:p w14:paraId="1F73A2D6" w14:textId="77777777" w:rsidR="00AC30B8" w:rsidRDefault="00AC30B8">
                      <w:pPr>
                        <w:jc w:val="center"/>
                      </w:pPr>
                    </w:p>
                    <w:p w14:paraId="1F73A2D7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1F739C07" wp14:editId="1F739C08">
                <wp:simplePos x="0" y="0"/>
                <wp:positionH relativeFrom="column">
                  <wp:posOffset>2463795</wp:posOffset>
                </wp:positionH>
                <wp:positionV relativeFrom="paragraph">
                  <wp:posOffset>410208</wp:posOffset>
                </wp:positionV>
                <wp:extent cx="3270251" cy="311152"/>
                <wp:effectExtent l="0" t="0" r="25399" b="12698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20540480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1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2D9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opismenjevanje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prepoznavanje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prvega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glasu</w:t>
                            </w:r>
                            <w:proofErr w:type="spellEnd"/>
                          </w:p>
                          <w:p w14:paraId="1F73A2DA" w14:textId="77777777" w:rsidR="00AC30B8" w:rsidRDefault="00AC30B8">
                            <w:pPr>
                              <w:jc w:val="center"/>
                            </w:pPr>
                          </w:p>
                          <w:p w14:paraId="1F73A2DB" w14:textId="77777777" w:rsidR="00AC30B8" w:rsidRDefault="00AC30B8">
                            <w:pPr>
                              <w:jc w:val="center"/>
                            </w:pPr>
                          </w:p>
                          <w:p w14:paraId="1F73A2DC" w14:textId="77777777" w:rsidR="00AC30B8" w:rsidRDefault="00AC30B8">
                            <w:pPr>
                              <w:jc w:val="center"/>
                            </w:pPr>
                          </w:p>
                          <w:p w14:paraId="1F73A2DD" w14:textId="77777777" w:rsidR="00AC30B8" w:rsidRDefault="00AC30B8">
                            <w:pPr>
                              <w:jc w:val="center"/>
                            </w:pPr>
                          </w:p>
                          <w:p w14:paraId="1F73A2DE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07" id="_x0000_s1218" style="position:absolute;margin-left:194pt;margin-top:32.3pt;width:257.5pt;height:24.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" filled="f" strokecolor="#c00000" strokeweight=".35281mm">
                <v:textbox>
                  <w:txbxContent>
                    <w:p w14:paraId="1F73A2D9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opismenjevanje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prepoznavanje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prvega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glasu</w:t>
                      </w:r>
                      <w:proofErr w:type="spellEnd"/>
                    </w:p>
                    <w:p w14:paraId="1F73A2DA" w14:textId="77777777" w:rsidR="00AC30B8" w:rsidRDefault="00AC30B8">
                      <w:pPr>
                        <w:jc w:val="center"/>
                      </w:pPr>
                    </w:p>
                    <w:p w14:paraId="1F73A2DB" w14:textId="77777777" w:rsidR="00AC30B8" w:rsidRDefault="00AC30B8">
                      <w:pPr>
                        <w:jc w:val="center"/>
                      </w:pPr>
                    </w:p>
                    <w:p w14:paraId="1F73A2DC" w14:textId="77777777" w:rsidR="00AC30B8" w:rsidRDefault="00AC30B8">
                      <w:pPr>
                        <w:jc w:val="center"/>
                      </w:pPr>
                    </w:p>
                    <w:p w14:paraId="1F73A2DD" w14:textId="77777777" w:rsidR="00AC30B8" w:rsidRDefault="00AC30B8">
                      <w:pPr>
                        <w:jc w:val="center"/>
                      </w:pPr>
                    </w:p>
                    <w:p w14:paraId="1F73A2DE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1F739C09" wp14:editId="1F739C0A">
                <wp:simplePos x="0" y="0"/>
                <wp:positionH relativeFrom="column">
                  <wp:posOffset>2457450</wp:posOffset>
                </wp:positionH>
                <wp:positionV relativeFrom="paragraph">
                  <wp:posOffset>3813</wp:posOffset>
                </wp:positionV>
                <wp:extent cx="3270251" cy="311152"/>
                <wp:effectExtent l="0" t="0" r="25399" b="12698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19824198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1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2E0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predopismenjevanje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zapis</w:t>
                            </w:r>
                            <w:proofErr w:type="spellEnd"/>
                            <w:r>
                              <w:t xml:space="preserve"> je </w:t>
                            </w:r>
                            <w:proofErr w:type="spellStart"/>
                            <w:r>
                              <w:t>risba</w:t>
                            </w:r>
                            <w:proofErr w:type="spellEnd"/>
                          </w:p>
                          <w:p w14:paraId="1F73A2E1" w14:textId="77777777" w:rsidR="00AC30B8" w:rsidRDefault="00AC30B8">
                            <w:pPr>
                              <w:jc w:val="center"/>
                            </w:pPr>
                          </w:p>
                          <w:p w14:paraId="1F73A2E2" w14:textId="77777777" w:rsidR="00AC30B8" w:rsidRDefault="00AC30B8">
                            <w:pPr>
                              <w:jc w:val="center"/>
                            </w:pPr>
                          </w:p>
                          <w:p w14:paraId="1F73A2E3" w14:textId="77777777" w:rsidR="00AC30B8" w:rsidRDefault="00AC30B8">
                            <w:pPr>
                              <w:jc w:val="center"/>
                            </w:pPr>
                          </w:p>
                          <w:p w14:paraId="1F73A2E4" w14:textId="77777777" w:rsidR="00AC30B8" w:rsidRDefault="00AC30B8">
                            <w:pPr>
                              <w:jc w:val="center"/>
                            </w:pPr>
                          </w:p>
                          <w:p w14:paraId="1F73A2E5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09" id="_x0000_s1219" style="position:absolute;margin-left:193.5pt;margin-top:.3pt;width:257.5pt;height:24.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" filled="f" strokecolor="#c00000" strokeweight=".35281mm">
                <v:textbox>
                  <w:txbxContent>
                    <w:p w14:paraId="1F73A2E0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predopismenjevanje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zapis</w:t>
                      </w:r>
                      <w:proofErr w:type="spellEnd"/>
                      <w:r>
                        <w:t xml:space="preserve"> je </w:t>
                      </w:r>
                      <w:proofErr w:type="spellStart"/>
                      <w:r>
                        <w:t>risba</w:t>
                      </w:r>
                      <w:proofErr w:type="spellEnd"/>
                    </w:p>
                    <w:p w14:paraId="1F73A2E1" w14:textId="77777777" w:rsidR="00AC30B8" w:rsidRDefault="00AC30B8">
                      <w:pPr>
                        <w:jc w:val="center"/>
                      </w:pPr>
                    </w:p>
                    <w:p w14:paraId="1F73A2E2" w14:textId="77777777" w:rsidR="00AC30B8" w:rsidRDefault="00AC30B8">
                      <w:pPr>
                        <w:jc w:val="center"/>
                      </w:pPr>
                    </w:p>
                    <w:p w14:paraId="1F73A2E3" w14:textId="77777777" w:rsidR="00AC30B8" w:rsidRDefault="00AC30B8">
                      <w:pPr>
                        <w:jc w:val="center"/>
                      </w:pPr>
                    </w:p>
                    <w:p w14:paraId="1F73A2E4" w14:textId="77777777" w:rsidR="00AC30B8" w:rsidRDefault="00AC30B8">
                      <w:pPr>
                        <w:jc w:val="center"/>
                      </w:pPr>
                    </w:p>
                    <w:p w14:paraId="1F73A2E5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B5A" w14:textId="77777777" w:rsidR="00AC30B8" w:rsidRDefault="005640B9">
      <w:pPr>
        <w:pStyle w:val="Standard"/>
        <w:pageBreakBefore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1F739C0B" wp14:editId="1F739C0C">
                <wp:simplePos x="0" y="0"/>
                <wp:positionH relativeFrom="margin">
                  <wp:posOffset>171450</wp:posOffset>
                </wp:positionH>
                <wp:positionV relativeFrom="paragraph">
                  <wp:posOffset>4443</wp:posOffset>
                </wp:positionV>
                <wp:extent cx="1765304" cy="349245"/>
                <wp:effectExtent l="0" t="0" r="25396" b="12705"/>
                <wp:wrapNone/>
                <wp:docPr id="5906727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4" cy="349245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70AD47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2E7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00FF00"/>
                              </w:rPr>
                              <w:t>2.3. OBLIKA DELA</w:t>
                            </w:r>
                          </w:p>
                          <w:p w14:paraId="1F73A2E8" w14:textId="77777777" w:rsidR="00AC30B8" w:rsidRDefault="00AC30B8">
                            <w:pPr>
                              <w:jc w:val="center"/>
                            </w:pPr>
                          </w:p>
                          <w:p w14:paraId="1F73A2E9" w14:textId="77777777" w:rsidR="00AC30B8" w:rsidRDefault="00AC30B8">
                            <w:pPr>
                              <w:jc w:val="center"/>
                            </w:pPr>
                          </w:p>
                          <w:p w14:paraId="1F73A2EA" w14:textId="77777777" w:rsidR="00AC30B8" w:rsidRDefault="00AC30B8">
                            <w:pPr>
                              <w:jc w:val="center"/>
                            </w:pPr>
                          </w:p>
                          <w:p w14:paraId="1F73A2EB" w14:textId="77777777" w:rsidR="00AC30B8" w:rsidRDefault="00AC30B8">
                            <w:pPr>
                              <w:jc w:val="center"/>
                            </w:pPr>
                          </w:p>
                          <w:p w14:paraId="1F73A2EC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0B" id="_x0000_s1220" style="position:absolute;margin-left:13.5pt;margin-top:.35pt;width:139pt;height:27.5pt;z-index:252101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" filled="f" strokecolor="#70ad47" strokeweight=".35281mm">
                <v:textbox>
                  <w:txbxContent>
                    <w:p w14:paraId="1F73A2E7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00FF00"/>
                        </w:rPr>
                        <w:t>2.3. OBLIKA DELA</w:t>
                      </w:r>
                    </w:p>
                    <w:p w14:paraId="1F73A2E8" w14:textId="77777777" w:rsidR="00AC30B8" w:rsidRDefault="00AC30B8">
                      <w:pPr>
                        <w:jc w:val="center"/>
                      </w:pPr>
                    </w:p>
                    <w:p w14:paraId="1F73A2E9" w14:textId="77777777" w:rsidR="00AC30B8" w:rsidRDefault="00AC30B8">
                      <w:pPr>
                        <w:jc w:val="center"/>
                      </w:pPr>
                    </w:p>
                    <w:p w14:paraId="1F73A2EA" w14:textId="77777777" w:rsidR="00AC30B8" w:rsidRDefault="00AC30B8">
                      <w:pPr>
                        <w:jc w:val="center"/>
                      </w:pPr>
                    </w:p>
                    <w:p w14:paraId="1F73A2EB" w14:textId="77777777" w:rsidR="00AC30B8" w:rsidRDefault="00AC30B8">
                      <w:pPr>
                        <w:jc w:val="center"/>
                      </w:pPr>
                    </w:p>
                    <w:p w14:paraId="1F73A2EC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739B5B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F739C0D" wp14:editId="1F739C0E">
                <wp:simplePos x="0" y="0"/>
                <wp:positionH relativeFrom="column">
                  <wp:posOffset>2203447</wp:posOffset>
                </wp:positionH>
                <wp:positionV relativeFrom="paragraph">
                  <wp:posOffset>1736729</wp:posOffset>
                </wp:positionV>
                <wp:extent cx="2794004" cy="311152"/>
                <wp:effectExtent l="0" t="0" r="25396" b="12698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4919194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2EE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kreativno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iskanje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rešitev</w:t>
                            </w:r>
                            <w:proofErr w:type="spellEnd"/>
                          </w:p>
                          <w:p w14:paraId="1F73A2EF" w14:textId="77777777" w:rsidR="00AC30B8" w:rsidRDefault="00AC30B8">
                            <w:pPr>
                              <w:jc w:val="center"/>
                            </w:pPr>
                          </w:p>
                          <w:p w14:paraId="1F73A2F0" w14:textId="77777777" w:rsidR="00AC30B8" w:rsidRDefault="00AC30B8">
                            <w:pPr>
                              <w:jc w:val="center"/>
                            </w:pPr>
                          </w:p>
                          <w:p w14:paraId="1F73A2F1" w14:textId="77777777" w:rsidR="00AC30B8" w:rsidRDefault="00AC30B8">
                            <w:pPr>
                              <w:jc w:val="center"/>
                            </w:pPr>
                          </w:p>
                          <w:p w14:paraId="1F73A2F2" w14:textId="77777777" w:rsidR="00AC30B8" w:rsidRDefault="00AC30B8">
                            <w:pPr>
                              <w:jc w:val="center"/>
                            </w:pPr>
                          </w:p>
                          <w:p w14:paraId="1F73A2F3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0D" id="_x0000_s1221" style="position:absolute;margin-left:173.5pt;margin-top:136.75pt;width:220pt;height:24.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" filled="f" strokecolor="#c00000" strokeweight=".35281mm">
                <v:textbox>
                  <w:txbxContent>
                    <w:p w14:paraId="1F73A2EE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kreativno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iskanje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rešitev</w:t>
                      </w:r>
                      <w:proofErr w:type="spellEnd"/>
                    </w:p>
                    <w:p w14:paraId="1F73A2EF" w14:textId="77777777" w:rsidR="00AC30B8" w:rsidRDefault="00AC30B8">
                      <w:pPr>
                        <w:jc w:val="center"/>
                      </w:pPr>
                    </w:p>
                    <w:p w14:paraId="1F73A2F0" w14:textId="77777777" w:rsidR="00AC30B8" w:rsidRDefault="00AC30B8">
                      <w:pPr>
                        <w:jc w:val="center"/>
                      </w:pPr>
                    </w:p>
                    <w:p w14:paraId="1F73A2F1" w14:textId="77777777" w:rsidR="00AC30B8" w:rsidRDefault="00AC30B8">
                      <w:pPr>
                        <w:jc w:val="center"/>
                      </w:pPr>
                    </w:p>
                    <w:p w14:paraId="1F73A2F2" w14:textId="77777777" w:rsidR="00AC30B8" w:rsidRDefault="00AC30B8">
                      <w:pPr>
                        <w:jc w:val="center"/>
                      </w:pPr>
                    </w:p>
                    <w:p w14:paraId="1F73A2F3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1F739C0F" wp14:editId="1F739C10">
                <wp:simplePos x="0" y="0"/>
                <wp:positionH relativeFrom="column">
                  <wp:posOffset>2181858</wp:posOffset>
                </wp:positionH>
                <wp:positionV relativeFrom="paragraph">
                  <wp:posOffset>1343655</wp:posOffset>
                </wp:positionV>
                <wp:extent cx="2794004" cy="342269"/>
                <wp:effectExtent l="0" t="0" r="25396" b="19681"/>
                <wp:wrapTight wrapText="bothSides">
                  <wp:wrapPolygon edited="0">
                    <wp:start x="0" y="0"/>
                    <wp:lineTo x="0" y="21640"/>
                    <wp:lineTo x="21649" y="21640"/>
                    <wp:lineTo x="21649" y="0"/>
                    <wp:lineTo x="0" y="0"/>
                  </wp:wrapPolygon>
                </wp:wrapTight>
                <wp:docPr id="7054855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42269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2F5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sodelovalno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učenje</w:t>
                            </w:r>
                            <w:proofErr w:type="spellEnd"/>
                          </w:p>
                          <w:p w14:paraId="1F73A2F6" w14:textId="77777777" w:rsidR="00AC30B8" w:rsidRDefault="00AC30B8">
                            <w:pPr>
                              <w:jc w:val="center"/>
                            </w:pPr>
                          </w:p>
                          <w:p w14:paraId="1F73A2F7" w14:textId="77777777" w:rsidR="00AC30B8" w:rsidRDefault="00AC30B8">
                            <w:pPr>
                              <w:jc w:val="center"/>
                            </w:pPr>
                          </w:p>
                          <w:p w14:paraId="1F73A2F8" w14:textId="77777777" w:rsidR="00AC30B8" w:rsidRDefault="00AC30B8">
                            <w:pPr>
                              <w:jc w:val="center"/>
                            </w:pPr>
                          </w:p>
                          <w:p w14:paraId="1F73A2F9" w14:textId="77777777" w:rsidR="00AC30B8" w:rsidRDefault="00AC30B8">
                            <w:pPr>
                              <w:jc w:val="center"/>
                            </w:pPr>
                          </w:p>
                          <w:p w14:paraId="1F73A2FA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0F" id="_x0000_s1222" style="position:absolute;margin-left:171.8pt;margin-top:105.8pt;width:220pt;height:26.9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" filled="f" strokecolor="#c00000" strokeweight=".35281mm">
                <v:textbox>
                  <w:txbxContent>
                    <w:p w14:paraId="1F73A2F5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sodelovalno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učenje</w:t>
                      </w:r>
                      <w:proofErr w:type="spellEnd"/>
                    </w:p>
                    <w:p w14:paraId="1F73A2F6" w14:textId="77777777" w:rsidR="00AC30B8" w:rsidRDefault="00AC30B8">
                      <w:pPr>
                        <w:jc w:val="center"/>
                      </w:pPr>
                    </w:p>
                    <w:p w14:paraId="1F73A2F7" w14:textId="77777777" w:rsidR="00AC30B8" w:rsidRDefault="00AC30B8">
                      <w:pPr>
                        <w:jc w:val="center"/>
                      </w:pPr>
                    </w:p>
                    <w:p w14:paraId="1F73A2F8" w14:textId="77777777" w:rsidR="00AC30B8" w:rsidRDefault="00AC30B8">
                      <w:pPr>
                        <w:jc w:val="center"/>
                      </w:pPr>
                    </w:p>
                    <w:p w14:paraId="1F73A2F9" w14:textId="77777777" w:rsidR="00AC30B8" w:rsidRDefault="00AC30B8">
                      <w:pPr>
                        <w:jc w:val="center"/>
                      </w:pPr>
                    </w:p>
                    <w:p w14:paraId="1F73A2FA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1F739C11" wp14:editId="1F739C12">
                <wp:simplePos x="0" y="0"/>
                <wp:positionH relativeFrom="column">
                  <wp:posOffset>2203447</wp:posOffset>
                </wp:positionH>
                <wp:positionV relativeFrom="paragraph">
                  <wp:posOffset>987423</wp:posOffset>
                </wp:positionV>
                <wp:extent cx="2794004" cy="311152"/>
                <wp:effectExtent l="0" t="0" r="25396" b="12698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11357047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2FC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delo</w:t>
                            </w:r>
                            <w:proofErr w:type="spellEnd"/>
                            <w:r>
                              <w:t xml:space="preserve"> po </w:t>
                            </w:r>
                            <w:proofErr w:type="spellStart"/>
                            <w:r>
                              <w:t>skupinah</w:t>
                            </w:r>
                            <w:proofErr w:type="spellEnd"/>
                          </w:p>
                          <w:p w14:paraId="1F73A2FD" w14:textId="77777777" w:rsidR="00AC30B8" w:rsidRDefault="00AC30B8">
                            <w:pPr>
                              <w:jc w:val="center"/>
                            </w:pPr>
                          </w:p>
                          <w:p w14:paraId="1F73A2FE" w14:textId="77777777" w:rsidR="00AC30B8" w:rsidRDefault="00AC30B8">
                            <w:pPr>
                              <w:jc w:val="center"/>
                            </w:pPr>
                          </w:p>
                          <w:p w14:paraId="1F73A2FF" w14:textId="77777777" w:rsidR="00AC30B8" w:rsidRDefault="00AC30B8">
                            <w:pPr>
                              <w:jc w:val="center"/>
                            </w:pPr>
                          </w:p>
                          <w:p w14:paraId="1F73A300" w14:textId="77777777" w:rsidR="00AC30B8" w:rsidRDefault="00AC30B8">
                            <w:pPr>
                              <w:jc w:val="center"/>
                            </w:pPr>
                          </w:p>
                          <w:p w14:paraId="1F73A301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11" id="_x0000_s1223" style="position:absolute;margin-left:173.5pt;margin-top:77.75pt;width:220pt;height:24.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" filled="f" strokecolor="#c00000" strokeweight=".35281mm">
                <v:textbox>
                  <w:txbxContent>
                    <w:p w14:paraId="1F73A2FC" w14:textId="77777777" w:rsidR="00AC30B8" w:rsidRDefault="005640B9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delo</w:t>
                      </w:r>
                      <w:proofErr w:type="spellEnd"/>
                      <w:r>
                        <w:t xml:space="preserve"> po </w:t>
                      </w:r>
                      <w:proofErr w:type="spellStart"/>
                      <w:r>
                        <w:t>skupinah</w:t>
                      </w:r>
                      <w:proofErr w:type="spellEnd"/>
                    </w:p>
                    <w:p w14:paraId="1F73A2FD" w14:textId="77777777" w:rsidR="00AC30B8" w:rsidRDefault="00AC30B8">
                      <w:pPr>
                        <w:jc w:val="center"/>
                      </w:pPr>
                    </w:p>
                    <w:p w14:paraId="1F73A2FE" w14:textId="77777777" w:rsidR="00AC30B8" w:rsidRDefault="00AC30B8">
                      <w:pPr>
                        <w:jc w:val="center"/>
                      </w:pPr>
                    </w:p>
                    <w:p w14:paraId="1F73A2FF" w14:textId="77777777" w:rsidR="00AC30B8" w:rsidRDefault="00AC30B8">
                      <w:pPr>
                        <w:jc w:val="center"/>
                      </w:pPr>
                    </w:p>
                    <w:p w14:paraId="1F73A300" w14:textId="77777777" w:rsidR="00AC30B8" w:rsidRDefault="00AC30B8">
                      <w:pPr>
                        <w:jc w:val="center"/>
                      </w:pPr>
                    </w:p>
                    <w:p w14:paraId="1F73A301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1F739C13" wp14:editId="1F739C14">
                <wp:simplePos x="0" y="0"/>
                <wp:positionH relativeFrom="column">
                  <wp:posOffset>2203447</wp:posOffset>
                </wp:positionH>
                <wp:positionV relativeFrom="paragraph">
                  <wp:posOffset>638178</wp:posOffset>
                </wp:positionV>
                <wp:extent cx="2794004" cy="311152"/>
                <wp:effectExtent l="0" t="0" r="25396" b="12698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18288999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303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frontalno</w:t>
                            </w:r>
                            <w:proofErr w:type="spellEnd"/>
                          </w:p>
                          <w:p w14:paraId="1F73A304" w14:textId="77777777" w:rsidR="00AC30B8" w:rsidRDefault="00AC30B8">
                            <w:pPr>
                              <w:jc w:val="center"/>
                            </w:pPr>
                          </w:p>
                          <w:p w14:paraId="1F73A305" w14:textId="77777777" w:rsidR="00AC30B8" w:rsidRDefault="00AC30B8">
                            <w:pPr>
                              <w:jc w:val="center"/>
                            </w:pPr>
                          </w:p>
                          <w:p w14:paraId="1F73A306" w14:textId="77777777" w:rsidR="00AC30B8" w:rsidRDefault="00AC30B8">
                            <w:pPr>
                              <w:jc w:val="center"/>
                            </w:pPr>
                          </w:p>
                          <w:p w14:paraId="1F73A307" w14:textId="77777777" w:rsidR="00AC30B8" w:rsidRDefault="00AC30B8">
                            <w:pPr>
                              <w:jc w:val="center"/>
                            </w:pPr>
                          </w:p>
                          <w:p w14:paraId="1F73A308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13" id="_x0000_s1224" style="position:absolute;margin-left:173.5pt;margin-top:50.25pt;width:220pt;height:24.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" filled="f" strokecolor="#c00000" strokeweight=".35281mm">
                <v:textbox>
                  <w:txbxContent>
                    <w:p w14:paraId="1F73A303" w14:textId="77777777" w:rsidR="00AC30B8" w:rsidRDefault="005640B9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frontalno</w:t>
                      </w:r>
                      <w:proofErr w:type="spellEnd"/>
                    </w:p>
                    <w:p w14:paraId="1F73A304" w14:textId="77777777" w:rsidR="00AC30B8" w:rsidRDefault="00AC30B8">
                      <w:pPr>
                        <w:jc w:val="center"/>
                      </w:pPr>
                    </w:p>
                    <w:p w14:paraId="1F73A305" w14:textId="77777777" w:rsidR="00AC30B8" w:rsidRDefault="00AC30B8">
                      <w:pPr>
                        <w:jc w:val="center"/>
                      </w:pPr>
                    </w:p>
                    <w:p w14:paraId="1F73A306" w14:textId="77777777" w:rsidR="00AC30B8" w:rsidRDefault="00AC30B8">
                      <w:pPr>
                        <w:jc w:val="center"/>
                      </w:pPr>
                    </w:p>
                    <w:p w14:paraId="1F73A307" w14:textId="77777777" w:rsidR="00AC30B8" w:rsidRDefault="00AC30B8">
                      <w:pPr>
                        <w:jc w:val="center"/>
                      </w:pPr>
                    </w:p>
                    <w:p w14:paraId="1F73A308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1F739C15" wp14:editId="1F739C16">
                <wp:simplePos x="0" y="0"/>
                <wp:positionH relativeFrom="column">
                  <wp:posOffset>2197102</wp:posOffset>
                </wp:positionH>
                <wp:positionV relativeFrom="paragraph">
                  <wp:posOffset>288922</wp:posOffset>
                </wp:positionV>
                <wp:extent cx="2794004" cy="311152"/>
                <wp:effectExtent l="0" t="0" r="25396" b="12698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2978829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30A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individualno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delo</w:t>
                            </w:r>
                            <w:proofErr w:type="spellEnd"/>
                          </w:p>
                          <w:p w14:paraId="1F73A30B" w14:textId="77777777" w:rsidR="00AC30B8" w:rsidRDefault="00AC30B8">
                            <w:pPr>
                              <w:jc w:val="center"/>
                            </w:pPr>
                          </w:p>
                          <w:p w14:paraId="1F73A30C" w14:textId="77777777" w:rsidR="00AC30B8" w:rsidRDefault="00AC30B8">
                            <w:pPr>
                              <w:jc w:val="center"/>
                            </w:pPr>
                          </w:p>
                          <w:p w14:paraId="1F73A30D" w14:textId="77777777" w:rsidR="00AC30B8" w:rsidRDefault="00AC30B8">
                            <w:pPr>
                              <w:jc w:val="center"/>
                            </w:pPr>
                          </w:p>
                          <w:p w14:paraId="1F73A30E" w14:textId="77777777" w:rsidR="00AC30B8" w:rsidRDefault="00AC30B8">
                            <w:pPr>
                              <w:jc w:val="center"/>
                            </w:pPr>
                          </w:p>
                          <w:p w14:paraId="1F73A30F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15" id="_x0000_s1225" style="position:absolute;margin-left:173pt;margin-top:22.75pt;width:220pt;height:24.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" filled="f" strokecolor="#c00000" strokeweight=".35281mm">
                <v:textbox>
                  <w:txbxContent>
                    <w:p w14:paraId="1F73A30A" w14:textId="77777777" w:rsidR="00AC30B8" w:rsidRDefault="005640B9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individualno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delo</w:t>
                      </w:r>
                      <w:proofErr w:type="spellEnd"/>
                    </w:p>
                    <w:p w14:paraId="1F73A30B" w14:textId="77777777" w:rsidR="00AC30B8" w:rsidRDefault="00AC30B8">
                      <w:pPr>
                        <w:jc w:val="center"/>
                      </w:pPr>
                    </w:p>
                    <w:p w14:paraId="1F73A30C" w14:textId="77777777" w:rsidR="00AC30B8" w:rsidRDefault="00AC30B8">
                      <w:pPr>
                        <w:jc w:val="center"/>
                      </w:pPr>
                    </w:p>
                    <w:p w14:paraId="1F73A30D" w14:textId="77777777" w:rsidR="00AC30B8" w:rsidRDefault="00AC30B8">
                      <w:pPr>
                        <w:jc w:val="center"/>
                      </w:pPr>
                    </w:p>
                    <w:p w14:paraId="1F73A30E" w14:textId="77777777" w:rsidR="00AC30B8" w:rsidRDefault="00AC30B8">
                      <w:pPr>
                        <w:jc w:val="center"/>
                      </w:pPr>
                    </w:p>
                    <w:p w14:paraId="1F73A30F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1F739C17" wp14:editId="1F739C18">
                <wp:simplePos x="0" y="0"/>
                <wp:positionH relativeFrom="column">
                  <wp:posOffset>2758443</wp:posOffset>
                </wp:positionH>
                <wp:positionV relativeFrom="paragraph">
                  <wp:posOffset>12701</wp:posOffset>
                </wp:positionV>
                <wp:extent cx="1530348" cy="279404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1204119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48" cy="2794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73A311" w14:textId="77777777" w:rsidR="00AC30B8" w:rsidRDefault="005640B9">
                            <w:r>
                              <w:rPr>
                                <w:shd w:val="clear" w:color="auto" w:fill="C0C0C0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39C17" id="_x0000_s1226" type="#_x0000_t202" style="position:absolute;margin-left:217.2pt;margin-top:1pt;width:120.5pt;height:22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" stroked="f">
                <v:textbox>
                  <w:txbxContent>
                    <w:p w14:paraId="1F73A311" w14:textId="77777777" w:rsidR="00AC30B8" w:rsidRDefault="005640B9">
                      <w:r>
                        <w:rPr>
                          <w:shd w:val="clear" w:color="auto" w:fill="C0C0C0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F739B5C" w14:textId="77777777" w:rsidR="00AC30B8" w:rsidRDefault="00AC30B8">
      <w:pPr>
        <w:pStyle w:val="Standard"/>
      </w:pPr>
    </w:p>
    <w:p w14:paraId="1F739B5D" w14:textId="77777777" w:rsidR="00AC30B8" w:rsidRDefault="00AC30B8">
      <w:pPr>
        <w:pStyle w:val="Standard"/>
      </w:pPr>
    </w:p>
    <w:p w14:paraId="1F739B5E" w14:textId="77777777" w:rsidR="00AC30B8" w:rsidRDefault="00AC30B8">
      <w:pPr>
        <w:pStyle w:val="Standard"/>
      </w:pPr>
    </w:p>
    <w:p w14:paraId="1F739B5F" w14:textId="77777777" w:rsidR="00AC30B8" w:rsidRDefault="00AC30B8">
      <w:pPr>
        <w:pStyle w:val="Standard"/>
      </w:pPr>
    </w:p>
    <w:p w14:paraId="1F739B60" w14:textId="77777777" w:rsidR="00AC30B8" w:rsidRDefault="00AC30B8">
      <w:pPr>
        <w:pStyle w:val="Standard"/>
      </w:pPr>
    </w:p>
    <w:p w14:paraId="1F739B61" w14:textId="77777777" w:rsidR="00AC30B8" w:rsidRDefault="00AC30B8">
      <w:pPr>
        <w:pStyle w:val="Standard"/>
      </w:pPr>
    </w:p>
    <w:p w14:paraId="1F739B62" w14:textId="77777777" w:rsidR="00AC30B8" w:rsidRDefault="00AC30B8">
      <w:pPr>
        <w:pStyle w:val="Standard"/>
      </w:pPr>
    </w:p>
    <w:p w14:paraId="1F739B63" w14:textId="77777777" w:rsidR="00AC30B8" w:rsidRDefault="00AC30B8">
      <w:pPr>
        <w:pStyle w:val="Standard"/>
      </w:pPr>
    </w:p>
    <w:p w14:paraId="1F739B64" w14:textId="77777777" w:rsidR="00AC30B8" w:rsidRDefault="00AC30B8">
      <w:pPr>
        <w:pStyle w:val="Standard"/>
      </w:pPr>
    </w:p>
    <w:p w14:paraId="1F739B65" w14:textId="77777777" w:rsidR="00AC30B8" w:rsidRDefault="00AC30B8">
      <w:pPr>
        <w:pStyle w:val="Standard"/>
      </w:pPr>
    </w:p>
    <w:p w14:paraId="1F739B66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1F739C19" wp14:editId="1F739C1A">
                <wp:simplePos x="0" y="0"/>
                <wp:positionH relativeFrom="column">
                  <wp:posOffset>2165354</wp:posOffset>
                </wp:positionH>
                <wp:positionV relativeFrom="paragraph">
                  <wp:posOffset>175893</wp:posOffset>
                </wp:positionV>
                <wp:extent cx="2794004" cy="311152"/>
                <wp:effectExtent l="0" t="0" r="25396" b="12698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15504501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313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skupinska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predstavitev</w:t>
                            </w:r>
                            <w:proofErr w:type="spellEnd"/>
                            <w:r>
                              <w:t xml:space="preserve"> dela</w:t>
                            </w:r>
                          </w:p>
                          <w:p w14:paraId="1F73A314" w14:textId="77777777" w:rsidR="00AC30B8" w:rsidRDefault="00AC30B8">
                            <w:pPr>
                              <w:jc w:val="center"/>
                            </w:pPr>
                          </w:p>
                          <w:p w14:paraId="1F73A315" w14:textId="77777777" w:rsidR="00AC30B8" w:rsidRDefault="00AC30B8">
                            <w:pPr>
                              <w:jc w:val="center"/>
                            </w:pPr>
                          </w:p>
                          <w:p w14:paraId="1F73A316" w14:textId="77777777" w:rsidR="00AC30B8" w:rsidRDefault="00AC30B8">
                            <w:pPr>
                              <w:jc w:val="center"/>
                            </w:pPr>
                          </w:p>
                          <w:p w14:paraId="1F73A317" w14:textId="77777777" w:rsidR="00AC30B8" w:rsidRDefault="00AC30B8">
                            <w:pPr>
                              <w:jc w:val="center"/>
                            </w:pPr>
                          </w:p>
                          <w:p w14:paraId="1F73A318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ssamo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19" id="_x0000_s1227" style="position:absolute;margin-left:170.5pt;margin-top:13.85pt;width:220pt;height:24.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" filled="f" strokecolor="#c00000" strokeweight=".35281mm">
                <v:textbox>
                  <w:txbxContent>
                    <w:p w14:paraId="1F73A313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skupinska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predstavitev</w:t>
                      </w:r>
                      <w:proofErr w:type="spellEnd"/>
                      <w:r>
                        <w:t xml:space="preserve"> dela</w:t>
                      </w:r>
                    </w:p>
                    <w:p w14:paraId="1F73A314" w14:textId="77777777" w:rsidR="00AC30B8" w:rsidRDefault="00AC30B8">
                      <w:pPr>
                        <w:jc w:val="center"/>
                      </w:pPr>
                    </w:p>
                    <w:p w14:paraId="1F73A315" w14:textId="77777777" w:rsidR="00AC30B8" w:rsidRDefault="00AC30B8">
                      <w:pPr>
                        <w:jc w:val="center"/>
                      </w:pPr>
                    </w:p>
                    <w:p w14:paraId="1F73A316" w14:textId="77777777" w:rsidR="00AC30B8" w:rsidRDefault="00AC30B8">
                      <w:pPr>
                        <w:jc w:val="center"/>
                      </w:pPr>
                    </w:p>
                    <w:p w14:paraId="1F73A317" w14:textId="77777777" w:rsidR="00AC30B8" w:rsidRDefault="00AC30B8">
                      <w:pPr>
                        <w:jc w:val="center"/>
                      </w:pPr>
                    </w:p>
                    <w:p w14:paraId="1F73A318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ssamo</w:t>
                      </w:r>
                      <w:proofErr w:type="spellEnd"/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B67" w14:textId="77777777" w:rsidR="00AC30B8" w:rsidRDefault="00AC30B8">
      <w:pPr>
        <w:pStyle w:val="Standard"/>
      </w:pPr>
    </w:p>
    <w:p w14:paraId="1F739B68" w14:textId="77777777" w:rsidR="00AC30B8" w:rsidRDefault="00AC30B8">
      <w:pPr>
        <w:pStyle w:val="Standard"/>
      </w:pPr>
    </w:p>
    <w:p w14:paraId="1F739B69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1F739C1B" wp14:editId="1F739C1C">
                <wp:simplePos x="0" y="0"/>
                <wp:positionH relativeFrom="column">
                  <wp:posOffset>2190746</wp:posOffset>
                </wp:positionH>
                <wp:positionV relativeFrom="paragraph">
                  <wp:posOffset>33659</wp:posOffset>
                </wp:positionV>
                <wp:extent cx="2794004" cy="311152"/>
                <wp:effectExtent l="0" t="0" r="25396" b="12698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14777507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31A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samostojna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predstavitev</w:t>
                            </w:r>
                            <w:proofErr w:type="spellEnd"/>
                            <w:r>
                              <w:t xml:space="preserve"> dela</w:t>
                            </w:r>
                          </w:p>
                          <w:p w14:paraId="1F73A31B" w14:textId="77777777" w:rsidR="00AC30B8" w:rsidRDefault="00AC30B8">
                            <w:pPr>
                              <w:jc w:val="center"/>
                            </w:pPr>
                          </w:p>
                          <w:p w14:paraId="1F73A31C" w14:textId="77777777" w:rsidR="00AC30B8" w:rsidRDefault="00AC30B8">
                            <w:pPr>
                              <w:jc w:val="center"/>
                            </w:pPr>
                          </w:p>
                          <w:p w14:paraId="1F73A31D" w14:textId="77777777" w:rsidR="00AC30B8" w:rsidRDefault="00AC30B8">
                            <w:pPr>
                              <w:jc w:val="center"/>
                            </w:pPr>
                          </w:p>
                          <w:p w14:paraId="1F73A31E" w14:textId="77777777" w:rsidR="00AC30B8" w:rsidRDefault="00AC30B8">
                            <w:pPr>
                              <w:jc w:val="center"/>
                            </w:pPr>
                          </w:p>
                          <w:p w14:paraId="1F73A31F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ssamo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1B" id="_x0000_s1228" style="position:absolute;margin-left:172.5pt;margin-top:2.65pt;width:220pt;height:24.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" filled="f" strokecolor="#c00000" strokeweight=".35281mm">
                <v:textbox>
                  <w:txbxContent>
                    <w:p w14:paraId="1F73A31A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samostojna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predstavitev</w:t>
                      </w:r>
                      <w:proofErr w:type="spellEnd"/>
                      <w:r>
                        <w:t xml:space="preserve"> dela</w:t>
                      </w:r>
                    </w:p>
                    <w:p w14:paraId="1F73A31B" w14:textId="77777777" w:rsidR="00AC30B8" w:rsidRDefault="00AC30B8">
                      <w:pPr>
                        <w:jc w:val="center"/>
                      </w:pPr>
                    </w:p>
                    <w:p w14:paraId="1F73A31C" w14:textId="77777777" w:rsidR="00AC30B8" w:rsidRDefault="00AC30B8">
                      <w:pPr>
                        <w:jc w:val="center"/>
                      </w:pPr>
                    </w:p>
                    <w:p w14:paraId="1F73A31D" w14:textId="77777777" w:rsidR="00AC30B8" w:rsidRDefault="00AC30B8">
                      <w:pPr>
                        <w:jc w:val="center"/>
                      </w:pPr>
                    </w:p>
                    <w:p w14:paraId="1F73A31E" w14:textId="77777777" w:rsidR="00AC30B8" w:rsidRDefault="00AC30B8">
                      <w:pPr>
                        <w:jc w:val="center"/>
                      </w:pPr>
                    </w:p>
                    <w:p w14:paraId="1F73A31F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ssamo</w:t>
                      </w:r>
                      <w:proofErr w:type="spellEnd"/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B6A" w14:textId="77777777" w:rsidR="00AC30B8" w:rsidRDefault="00AC30B8">
      <w:pPr>
        <w:pStyle w:val="Standard"/>
      </w:pPr>
    </w:p>
    <w:p w14:paraId="1F739B6B" w14:textId="77777777" w:rsidR="00AC30B8" w:rsidRDefault="00AC30B8">
      <w:pPr>
        <w:pStyle w:val="Standard"/>
      </w:pPr>
    </w:p>
    <w:p w14:paraId="1F739B6C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1F739C1D" wp14:editId="1F739C1E">
                <wp:simplePos x="0" y="0"/>
                <wp:positionH relativeFrom="margin">
                  <wp:posOffset>-34290</wp:posOffset>
                </wp:positionH>
                <wp:positionV relativeFrom="paragraph">
                  <wp:posOffset>113028</wp:posOffset>
                </wp:positionV>
                <wp:extent cx="1682752" cy="495303"/>
                <wp:effectExtent l="0" t="0" r="12698" b="19047"/>
                <wp:wrapNone/>
                <wp:docPr id="21193630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2" cy="495303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70AD47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321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00FF00"/>
                              </w:rPr>
                              <w:t>2.4. FORMATIVNO SPREMLJANJE</w:t>
                            </w:r>
                          </w:p>
                          <w:p w14:paraId="1F73A322" w14:textId="77777777" w:rsidR="00AC30B8" w:rsidRDefault="00AC30B8">
                            <w:pPr>
                              <w:jc w:val="center"/>
                            </w:pPr>
                          </w:p>
                          <w:p w14:paraId="1F73A323" w14:textId="77777777" w:rsidR="00AC30B8" w:rsidRDefault="00AC30B8">
                            <w:pPr>
                              <w:jc w:val="center"/>
                            </w:pPr>
                          </w:p>
                          <w:p w14:paraId="1F73A324" w14:textId="77777777" w:rsidR="00AC30B8" w:rsidRDefault="00AC30B8">
                            <w:pPr>
                              <w:jc w:val="center"/>
                            </w:pPr>
                          </w:p>
                          <w:p w14:paraId="1F73A325" w14:textId="77777777" w:rsidR="00AC30B8" w:rsidRDefault="00AC30B8">
                            <w:pPr>
                              <w:jc w:val="center"/>
                            </w:pPr>
                          </w:p>
                          <w:p w14:paraId="1F73A326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1D" id="_x0000_s1229" style="position:absolute;margin-left:-2.7pt;margin-top:8.9pt;width:132.5pt;height:39pt;z-index:252110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" filled="f" strokecolor="#70ad47" strokeweight=".35281mm">
                <v:textbox>
                  <w:txbxContent>
                    <w:p w14:paraId="1F73A321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00FF00"/>
                        </w:rPr>
                        <w:t>2.4. FORMATIVNO SPREMLJANJE</w:t>
                      </w:r>
                    </w:p>
                    <w:p w14:paraId="1F73A322" w14:textId="77777777" w:rsidR="00AC30B8" w:rsidRDefault="00AC30B8">
                      <w:pPr>
                        <w:jc w:val="center"/>
                      </w:pPr>
                    </w:p>
                    <w:p w14:paraId="1F73A323" w14:textId="77777777" w:rsidR="00AC30B8" w:rsidRDefault="00AC30B8">
                      <w:pPr>
                        <w:jc w:val="center"/>
                      </w:pPr>
                    </w:p>
                    <w:p w14:paraId="1F73A324" w14:textId="77777777" w:rsidR="00AC30B8" w:rsidRDefault="00AC30B8">
                      <w:pPr>
                        <w:jc w:val="center"/>
                      </w:pPr>
                    </w:p>
                    <w:p w14:paraId="1F73A325" w14:textId="77777777" w:rsidR="00AC30B8" w:rsidRDefault="00AC30B8">
                      <w:pPr>
                        <w:jc w:val="center"/>
                      </w:pPr>
                    </w:p>
                    <w:p w14:paraId="1F73A326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739B6D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1F739C1F" wp14:editId="1F739C20">
                <wp:simplePos x="0" y="0"/>
                <wp:positionH relativeFrom="column">
                  <wp:posOffset>6539861</wp:posOffset>
                </wp:positionH>
                <wp:positionV relativeFrom="paragraph">
                  <wp:posOffset>10158</wp:posOffset>
                </wp:positionV>
                <wp:extent cx="2602867" cy="272418"/>
                <wp:effectExtent l="0" t="0" r="26033" b="13332"/>
                <wp:wrapTight wrapText="bothSides">
                  <wp:wrapPolygon edited="0">
                    <wp:start x="0" y="0"/>
                    <wp:lineTo x="0" y="21147"/>
                    <wp:lineTo x="21658" y="21147"/>
                    <wp:lineTo x="21658" y="0"/>
                    <wp:lineTo x="0" y="0"/>
                  </wp:wrapPolygon>
                </wp:wrapTight>
                <wp:docPr id="9978674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67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328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opis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metrike</w:t>
                            </w:r>
                            <w:proofErr w:type="spellEnd"/>
                            <w:r>
                              <w:t xml:space="preserve"> (text box)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329" w14:textId="77777777" w:rsidR="00AC30B8" w:rsidRDefault="00AC30B8">
                            <w:pPr>
                              <w:jc w:val="center"/>
                            </w:pPr>
                          </w:p>
                          <w:p w14:paraId="1F73A32A" w14:textId="77777777" w:rsidR="00AC30B8" w:rsidRDefault="00AC30B8">
                            <w:pPr>
                              <w:jc w:val="center"/>
                            </w:pPr>
                          </w:p>
                          <w:p w14:paraId="1F73A32B" w14:textId="77777777" w:rsidR="00AC30B8" w:rsidRDefault="00AC30B8">
                            <w:pPr>
                              <w:jc w:val="center"/>
                            </w:pPr>
                          </w:p>
                          <w:p w14:paraId="1F73A32C" w14:textId="77777777" w:rsidR="00AC30B8" w:rsidRDefault="00AC30B8">
                            <w:pPr>
                              <w:jc w:val="center"/>
                            </w:pPr>
                          </w:p>
                          <w:p w14:paraId="1F73A32D" w14:textId="77777777" w:rsidR="00AC30B8" w:rsidRDefault="00AC30B8">
                            <w:pPr>
                              <w:jc w:val="center"/>
                            </w:pPr>
                          </w:p>
                          <w:p w14:paraId="1F73A32E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1F" id="_x0000_s1230" style="position:absolute;margin-left:514.95pt;margin-top:.8pt;width:204.95pt;height:21.4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" filled="f" strokeweight=".35281mm">
                <v:textbox>
                  <w:txbxContent>
                    <w:p w14:paraId="1F73A328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opis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metrike</w:t>
                      </w:r>
                      <w:proofErr w:type="spellEnd"/>
                      <w:r>
                        <w:t xml:space="preserve"> (text box)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329" w14:textId="77777777" w:rsidR="00AC30B8" w:rsidRDefault="00AC30B8">
                      <w:pPr>
                        <w:jc w:val="center"/>
                      </w:pPr>
                    </w:p>
                    <w:p w14:paraId="1F73A32A" w14:textId="77777777" w:rsidR="00AC30B8" w:rsidRDefault="00AC30B8">
                      <w:pPr>
                        <w:jc w:val="center"/>
                      </w:pPr>
                    </w:p>
                    <w:p w14:paraId="1F73A32B" w14:textId="77777777" w:rsidR="00AC30B8" w:rsidRDefault="00AC30B8">
                      <w:pPr>
                        <w:jc w:val="center"/>
                      </w:pPr>
                    </w:p>
                    <w:p w14:paraId="1F73A32C" w14:textId="77777777" w:rsidR="00AC30B8" w:rsidRDefault="00AC30B8">
                      <w:pPr>
                        <w:jc w:val="center"/>
                      </w:pPr>
                    </w:p>
                    <w:p w14:paraId="1F73A32D" w14:textId="77777777" w:rsidR="00AC30B8" w:rsidRDefault="00AC30B8">
                      <w:pPr>
                        <w:jc w:val="center"/>
                      </w:pPr>
                    </w:p>
                    <w:p w14:paraId="1F73A32E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1F739C21" wp14:editId="1F739C22">
                <wp:simplePos x="0" y="0"/>
                <wp:positionH relativeFrom="column">
                  <wp:posOffset>3629025</wp:posOffset>
                </wp:positionH>
                <wp:positionV relativeFrom="paragraph">
                  <wp:posOffset>9528</wp:posOffset>
                </wp:positionV>
                <wp:extent cx="2794004" cy="698501"/>
                <wp:effectExtent l="0" t="0" r="25396" b="25399"/>
                <wp:wrapNone/>
                <wp:docPr id="10998160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698501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330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ozaveščanje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svojega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znanja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: tri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stopenjska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metrika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znam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lahko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še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izpopolnim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moram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še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vaditi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>)</w:t>
                            </w:r>
                          </w:p>
                          <w:p w14:paraId="1F73A331" w14:textId="77777777" w:rsidR="00AC30B8" w:rsidRDefault="00AC30B8">
                            <w:pPr>
                              <w:jc w:val="center"/>
                            </w:pPr>
                          </w:p>
                          <w:p w14:paraId="1F73A332" w14:textId="77777777" w:rsidR="00AC30B8" w:rsidRDefault="00AC30B8">
                            <w:pPr>
                              <w:jc w:val="center"/>
                            </w:pPr>
                          </w:p>
                          <w:p w14:paraId="1F73A333" w14:textId="77777777" w:rsidR="00AC30B8" w:rsidRDefault="00AC30B8">
                            <w:pPr>
                              <w:jc w:val="center"/>
                            </w:pPr>
                          </w:p>
                          <w:p w14:paraId="1F73A334" w14:textId="77777777" w:rsidR="00AC30B8" w:rsidRDefault="00AC30B8">
                            <w:pPr>
                              <w:jc w:val="center"/>
                            </w:pPr>
                          </w:p>
                          <w:p w14:paraId="1F73A335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21" id="_x0000_s1231" style="position:absolute;margin-left:285.75pt;margin-top:.75pt;width:220pt;height:55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" filled="f" strokecolor="#c00000" strokeweight=".35281mm">
                <v:textbox>
                  <w:txbxContent>
                    <w:p w14:paraId="1F73A330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rPr>
                          <w:shd w:val="clear" w:color="auto" w:fill="FF00FF"/>
                        </w:rPr>
                        <w:t>ozaveščanje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svojega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znanja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: tri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stopenjska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metrika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(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znam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>/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lahko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še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izpopolnim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>/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moram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še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vaditi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>)</w:t>
                      </w:r>
                    </w:p>
                    <w:p w14:paraId="1F73A331" w14:textId="77777777" w:rsidR="00AC30B8" w:rsidRDefault="00AC30B8">
                      <w:pPr>
                        <w:jc w:val="center"/>
                      </w:pPr>
                    </w:p>
                    <w:p w14:paraId="1F73A332" w14:textId="77777777" w:rsidR="00AC30B8" w:rsidRDefault="00AC30B8">
                      <w:pPr>
                        <w:jc w:val="center"/>
                      </w:pPr>
                    </w:p>
                    <w:p w14:paraId="1F73A333" w14:textId="77777777" w:rsidR="00AC30B8" w:rsidRDefault="00AC30B8">
                      <w:pPr>
                        <w:jc w:val="center"/>
                      </w:pPr>
                    </w:p>
                    <w:p w14:paraId="1F73A334" w14:textId="77777777" w:rsidR="00AC30B8" w:rsidRDefault="00AC30B8">
                      <w:pPr>
                        <w:jc w:val="center"/>
                      </w:pPr>
                    </w:p>
                    <w:p w14:paraId="1F73A335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1F739C23" wp14:editId="1F739C24">
                <wp:simplePos x="0" y="0"/>
                <wp:positionH relativeFrom="column">
                  <wp:posOffset>1727201</wp:posOffset>
                </wp:positionH>
                <wp:positionV relativeFrom="paragraph">
                  <wp:posOffset>8257</wp:posOffset>
                </wp:positionV>
                <wp:extent cx="1739902" cy="272418"/>
                <wp:effectExtent l="0" t="0" r="12698" b="13332"/>
                <wp:wrapNone/>
                <wp:docPr id="9830934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2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FFC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337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00FF00"/>
                              </w:rPr>
                              <w:t>2.4.1. UČENEC</w:t>
                            </w:r>
                          </w:p>
                          <w:p w14:paraId="1F73A338" w14:textId="77777777" w:rsidR="00AC30B8" w:rsidRDefault="00AC30B8">
                            <w:pPr>
                              <w:jc w:val="center"/>
                            </w:pPr>
                          </w:p>
                          <w:p w14:paraId="1F73A339" w14:textId="77777777" w:rsidR="00AC30B8" w:rsidRDefault="00AC30B8">
                            <w:pPr>
                              <w:jc w:val="center"/>
                            </w:pPr>
                          </w:p>
                          <w:p w14:paraId="1F73A33A" w14:textId="77777777" w:rsidR="00AC30B8" w:rsidRDefault="00AC30B8">
                            <w:pPr>
                              <w:jc w:val="center"/>
                            </w:pPr>
                          </w:p>
                          <w:p w14:paraId="1F73A33B" w14:textId="77777777" w:rsidR="00AC30B8" w:rsidRDefault="00AC30B8">
                            <w:pPr>
                              <w:jc w:val="center"/>
                            </w:pPr>
                          </w:p>
                          <w:p w14:paraId="1F73A33C" w14:textId="77777777" w:rsidR="00AC30B8" w:rsidRDefault="00AC30B8">
                            <w:pPr>
                              <w:jc w:val="center"/>
                            </w:pPr>
                          </w:p>
                          <w:p w14:paraId="1F73A33D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23" id="_x0000_s1232" style="position:absolute;margin-left:136pt;margin-top:.65pt;width:137pt;height:21.4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" filled="f" strokecolor="#ffc000" strokeweight=".35281mm">
                <v:textbox>
                  <w:txbxContent>
                    <w:p w14:paraId="1F73A337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00FF00"/>
                        </w:rPr>
                        <w:t>2.4.1. UČENEC</w:t>
                      </w:r>
                    </w:p>
                    <w:p w14:paraId="1F73A338" w14:textId="77777777" w:rsidR="00AC30B8" w:rsidRDefault="00AC30B8">
                      <w:pPr>
                        <w:jc w:val="center"/>
                      </w:pPr>
                    </w:p>
                    <w:p w14:paraId="1F73A339" w14:textId="77777777" w:rsidR="00AC30B8" w:rsidRDefault="00AC30B8">
                      <w:pPr>
                        <w:jc w:val="center"/>
                      </w:pPr>
                    </w:p>
                    <w:p w14:paraId="1F73A33A" w14:textId="77777777" w:rsidR="00AC30B8" w:rsidRDefault="00AC30B8">
                      <w:pPr>
                        <w:jc w:val="center"/>
                      </w:pPr>
                    </w:p>
                    <w:p w14:paraId="1F73A33B" w14:textId="77777777" w:rsidR="00AC30B8" w:rsidRDefault="00AC30B8">
                      <w:pPr>
                        <w:jc w:val="center"/>
                      </w:pPr>
                    </w:p>
                    <w:p w14:paraId="1F73A33C" w14:textId="77777777" w:rsidR="00AC30B8" w:rsidRDefault="00AC30B8">
                      <w:pPr>
                        <w:jc w:val="center"/>
                      </w:pPr>
                    </w:p>
                    <w:p w14:paraId="1F73A33D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F739B6E" w14:textId="77777777" w:rsidR="00AC30B8" w:rsidRDefault="00AC30B8">
      <w:pPr>
        <w:pStyle w:val="Standard"/>
      </w:pPr>
    </w:p>
    <w:p w14:paraId="1F739B6F" w14:textId="77777777" w:rsidR="00AC30B8" w:rsidRDefault="00AC30B8">
      <w:pPr>
        <w:pStyle w:val="Standard"/>
      </w:pPr>
    </w:p>
    <w:p w14:paraId="1F739B70" w14:textId="77777777" w:rsidR="00AC30B8" w:rsidRDefault="00AC30B8">
      <w:pPr>
        <w:pStyle w:val="Standard"/>
      </w:pPr>
    </w:p>
    <w:p w14:paraId="1F739B71" w14:textId="77777777" w:rsidR="00AC30B8" w:rsidRDefault="00AC30B8">
      <w:pPr>
        <w:pStyle w:val="Standard"/>
      </w:pPr>
    </w:p>
    <w:p w14:paraId="1F739B72" w14:textId="77777777" w:rsidR="00AC30B8" w:rsidRDefault="00AC30B8">
      <w:pPr>
        <w:pStyle w:val="Standard"/>
      </w:pPr>
    </w:p>
    <w:p w14:paraId="1F739B73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1F739C25" wp14:editId="1F739C26">
                <wp:simplePos x="0" y="0"/>
                <wp:positionH relativeFrom="column">
                  <wp:posOffset>3629655</wp:posOffset>
                </wp:positionH>
                <wp:positionV relativeFrom="paragraph">
                  <wp:posOffset>4443</wp:posOffset>
                </wp:positionV>
                <wp:extent cx="2794004" cy="920745"/>
                <wp:effectExtent l="0" t="0" r="25396" b="12705"/>
                <wp:wrapNone/>
                <wp:docPr id="13431396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920745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33F" w14:textId="77777777" w:rsidR="00AC30B8" w:rsidRDefault="005640B9"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KAKO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podajam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navodila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?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Učenci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sledijo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prehitro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podajanje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premalo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korakov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pri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postopnosti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izvajanja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…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25" id="_x0000_s1233" style="position:absolute;margin-left:285.8pt;margin-top:.35pt;width:220pt;height:72.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" filled="f" strokecolor="#c00000" strokeweight=".35281mm">
                <v:textbox>
                  <w:txbxContent>
                    <w:p w14:paraId="1F73A33F" w14:textId="77777777" w:rsidR="00AC30B8" w:rsidRDefault="005640B9">
                      <w:r>
                        <w:rPr>
                          <w:shd w:val="clear" w:color="auto" w:fill="FF00FF"/>
                          <w:lang w:val="en-US"/>
                        </w:rPr>
                        <w:t xml:space="preserve">KAKO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podajam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navodila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?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Učenci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sledijo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prehitro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podajanje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premalo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korakov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pri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postopnosti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izvajanja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1F739C27" wp14:editId="1F739C28">
                <wp:simplePos x="0" y="0"/>
                <wp:positionH relativeFrom="column">
                  <wp:posOffset>6584951</wp:posOffset>
                </wp:positionH>
                <wp:positionV relativeFrom="paragraph">
                  <wp:posOffset>57780</wp:posOffset>
                </wp:positionV>
                <wp:extent cx="2602867" cy="272418"/>
                <wp:effectExtent l="0" t="0" r="26033" b="13332"/>
                <wp:wrapTight wrapText="bothSides">
                  <wp:wrapPolygon edited="0">
                    <wp:start x="0" y="0"/>
                    <wp:lineTo x="0" y="21147"/>
                    <wp:lineTo x="21658" y="21147"/>
                    <wp:lineTo x="21658" y="0"/>
                    <wp:lineTo x="0" y="0"/>
                  </wp:wrapPolygon>
                </wp:wrapTight>
                <wp:docPr id="19920729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67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341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komentar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izboljšanja</w:t>
                            </w:r>
                            <w:proofErr w:type="spellEnd"/>
                            <w:r>
                              <w:t xml:space="preserve"> (text box)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342" w14:textId="77777777" w:rsidR="00AC30B8" w:rsidRDefault="00AC30B8">
                            <w:pPr>
                              <w:jc w:val="center"/>
                            </w:pPr>
                          </w:p>
                          <w:p w14:paraId="1F73A343" w14:textId="77777777" w:rsidR="00AC30B8" w:rsidRDefault="00AC30B8">
                            <w:pPr>
                              <w:jc w:val="center"/>
                            </w:pPr>
                          </w:p>
                          <w:p w14:paraId="1F73A344" w14:textId="77777777" w:rsidR="00AC30B8" w:rsidRDefault="00AC30B8">
                            <w:pPr>
                              <w:jc w:val="center"/>
                            </w:pPr>
                          </w:p>
                          <w:p w14:paraId="1F73A345" w14:textId="77777777" w:rsidR="00AC30B8" w:rsidRDefault="00AC30B8">
                            <w:pPr>
                              <w:jc w:val="center"/>
                            </w:pPr>
                          </w:p>
                          <w:p w14:paraId="1F73A346" w14:textId="77777777" w:rsidR="00AC30B8" w:rsidRDefault="00AC30B8">
                            <w:pPr>
                              <w:jc w:val="center"/>
                            </w:pPr>
                          </w:p>
                          <w:p w14:paraId="1F73A347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27" id="_x0000_s1234" style="position:absolute;margin-left:518.5pt;margin-top:4.55pt;width:204.95pt;height:21.4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" filled="f" strokeweight=".35281mm">
                <v:textbox>
                  <w:txbxContent>
                    <w:p w14:paraId="1F73A341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komentar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izboljšanja</w:t>
                      </w:r>
                      <w:proofErr w:type="spellEnd"/>
                      <w:r>
                        <w:t xml:space="preserve"> (text box)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342" w14:textId="77777777" w:rsidR="00AC30B8" w:rsidRDefault="00AC30B8">
                      <w:pPr>
                        <w:jc w:val="center"/>
                      </w:pPr>
                    </w:p>
                    <w:p w14:paraId="1F73A343" w14:textId="77777777" w:rsidR="00AC30B8" w:rsidRDefault="00AC30B8">
                      <w:pPr>
                        <w:jc w:val="center"/>
                      </w:pPr>
                    </w:p>
                    <w:p w14:paraId="1F73A344" w14:textId="77777777" w:rsidR="00AC30B8" w:rsidRDefault="00AC30B8">
                      <w:pPr>
                        <w:jc w:val="center"/>
                      </w:pPr>
                    </w:p>
                    <w:p w14:paraId="1F73A345" w14:textId="77777777" w:rsidR="00AC30B8" w:rsidRDefault="00AC30B8">
                      <w:pPr>
                        <w:jc w:val="center"/>
                      </w:pPr>
                    </w:p>
                    <w:p w14:paraId="1F73A346" w14:textId="77777777" w:rsidR="00AC30B8" w:rsidRDefault="00AC30B8">
                      <w:pPr>
                        <w:jc w:val="center"/>
                      </w:pPr>
                    </w:p>
                    <w:p w14:paraId="1F73A347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1F739C29" wp14:editId="1F739C2A">
                <wp:simplePos x="0" y="0"/>
                <wp:positionH relativeFrom="column">
                  <wp:posOffset>1758948</wp:posOffset>
                </wp:positionH>
                <wp:positionV relativeFrom="paragraph">
                  <wp:posOffset>24131</wp:posOffset>
                </wp:positionV>
                <wp:extent cx="1739902" cy="272418"/>
                <wp:effectExtent l="0" t="0" r="12698" b="13332"/>
                <wp:wrapNone/>
                <wp:docPr id="8261006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2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FFC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349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00FF00"/>
                              </w:rPr>
                              <w:t>2.4.2. UČITELJ</w:t>
                            </w:r>
                          </w:p>
                          <w:p w14:paraId="1F73A34A" w14:textId="77777777" w:rsidR="00AC30B8" w:rsidRDefault="00AC30B8">
                            <w:pPr>
                              <w:jc w:val="center"/>
                            </w:pPr>
                          </w:p>
                          <w:p w14:paraId="1F73A34B" w14:textId="77777777" w:rsidR="00AC30B8" w:rsidRDefault="00AC30B8">
                            <w:pPr>
                              <w:jc w:val="center"/>
                            </w:pPr>
                          </w:p>
                          <w:p w14:paraId="1F73A34C" w14:textId="77777777" w:rsidR="00AC30B8" w:rsidRDefault="00AC30B8">
                            <w:pPr>
                              <w:jc w:val="center"/>
                            </w:pPr>
                          </w:p>
                          <w:p w14:paraId="1F73A34D" w14:textId="77777777" w:rsidR="00AC30B8" w:rsidRDefault="00AC30B8">
                            <w:pPr>
                              <w:jc w:val="center"/>
                            </w:pPr>
                          </w:p>
                          <w:p w14:paraId="1F73A34E" w14:textId="77777777" w:rsidR="00AC30B8" w:rsidRDefault="00AC30B8">
                            <w:pPr>
                              <w:jc w:val="center"/>
                            </w:pPr>
                          </w:p>
                          <w:p w14:paraId="1F73A34F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29" id="_x0000_s1235" style="position:absolute;margin-left:138.5pt;margin-top:1.9pt;width:137pt;height:21.4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" filled="f" strokecolor="#ffc000" strokeweight=".35281mm">
                <v:textbox>
                  <w:txbxContent>
                    <w:p w14:paraId="1F73A349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00FF00"/>
                        </w:rPr>
                        <w:t>2.4.2. UČITELJ</w:t>
                      </w:r>
                    </w:p>
                    <w:p w14:paraId="1F73A34A" w14:textId="77777777" w:rsidR="00AC30B8" w:rsidRDefault="00AC30B8">
                      <w:pPr>
                        <w:jc w:val="center"/>
                      </w:pPr>
                    </w:p>
                    <w:p w14:paraId="1F73A34B" w14:textId="77777777" w:rsidR="00AC30B8" w:rsidRDefault="00AC30B8">
                      <w:pPr>
                        <w:jc w:val="center"/>
                      </w:pPr>
                    </w:p>
                    <w:p w14:paraId="1F73A34C" w14:textId="77777777" w:rsidR="00AC30B8" w:rsidRDefault="00AC30B8">
                      <w:pPr>
                        <w:jc w:val="center"/>
                      </w:pPr>
                    </w:p>
                    <w:p w14:paraId="1F73A34D" w14:textId="77777777" w:rsidR="00AC30B8" w:rsidRDefault="00AC30B8">
                      <w:pPr>
                        <w:jc w:val="center"/>
                      </w:pPr>
                    </w:p>
                    <w:p w14:paraId="1F73A34E" w14:textId="77777777" w:rsidR="00AC30B8" w:rsidRDefault="00AC30B8">
                      <w:pPr>
                        <w:jc w:val="center"/>
                      </w:pPr>
                    </w:p>
                    <w:p w14:paraId="1F73A34F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F739B74" w14:textId="77777777" w:rsidR="00AC30B8" w:rsidRDefault="00AC30B8">
      <w:pPr>
        <w:pStyle w:val="Standard"/>
      </w:pPr>
    </w:p>
    <w:p w14:paraId="1F739B75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1F739C2B" wp14:editId="1F739C2C">
                <wp:simplePos x="0" y="0"/>
                <wp:positionH relativeFrom="column">
                  <wp:posOffset>6590666</wp:posOffset>
                </wp:positionH>
                <wp:positionV relativeFrom="paragraph">
                  <wp:posOffset>687701</wp:posOffset>
                </wp:positionV>
                <wp:extent cx="2602867" cy="272418"/>
                <wp:effectExtent l="0" t="0" r="26033" b="13332"/>
                <wp:wrapTight wrapText="bothSides">
                  <wp:wrapPolygon edited="0">
                    <wp:start x="0" y="0"/>
                    <wp:lineTo x="0" y="21147"/>
                    <wp:lineTo x="21658" y="21147"/>
                    <wp:lineTo x="21658" y="0"/>
                    <wp:lineTo x="0" y="0"/>
                  </wp:wrapPolygon>
                </wp:wrapTight>
                <wp:docPr id="10618896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67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351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komentar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izboljšanja</w:t>
                            </w:r>
                            <w:proofErr w:type="spellEnd"/>
                            <w:r>
                              <w:t xml:space="preserve"> (text box)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352" w14:textId="77777777" w:rsidR="00AC30B8" w:rsidRDefault="00AC30B8">
                            <w:pPr>
                              <w:jc w:val="center"/>
                            </w:pPr>
                          </w:p>
                          <w:p w14:paraId="1F73A353" w14:textId="77777777" w:rsidR="00AC30B8" w:rsidRDefault="00AC30B8">
                            <w:pPr>
                              <w:jc w:val="center"/>
                            </w:pPr>
                          </w:p>
                          <w:p w14:paraId="1F73A354" w14:textId="77777777" w:rsidR="00AC30B8" w:rsidRDefault="00AC30B8">
                            <w:pPr>
                              <w:jc w:val="center"/>
                            </w:pPr>
                          </w:p>
                          <w:p w14:paraId="1F73A355" w14:textId="77777777" w:rsidR="00AC30B8" w:rsidRDefault="00AC30B8">
                            <w:pPr>
                              <w:jc w:val="center"/>
                            </w:pPr>
                          </w:p>
                          <w:p w14:paraId="1F73A356" w14:textId="77777777" w:rsidR="00AC30B8" w:rsidRDefault="00AC30B8">
                            <w:pPr>
                              <w:jc w:val="center"/>
                            </w:pPr>
                          </w:p>
                          <w:p w14:paraId="1F73A357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2B" id="_x0000_s1236" style="position:absolute;margin-left:518.95pt;margin-top:54.15pt;width:204.95pt;height:21.4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" filled="f" strokeweight=".35281mm">
                <v:textbox>
                  <w:txbxContent>
                    <w:p w14:paraId="1F73A351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komentar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izboljšanja</w:t>
                      </w:r>
                      <w:proofErr w:type="spellEnd"/>
                      <w:r>
                        <w:t xml:space="preserve"> (text box)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352" w14:textId="77777777" w:rsidR="00AC30B8" w:rsidRDefault="00AC30B8">
                      <w:pPr>
                        <w:jc w:val="center"/>
                      </w:pPr>
                    </w:p>
                    <w:p w14:paraId="1F73A353" w14:textId="77777777" w:rsidR="00AC30B8" w:rsidRDefault="00AC30B8">
                      <w:pPr>
                        <w:jc w:val="center"/>
                      </w:pPr>
                    </w:p>
                    <w:p w14:paraId="1F73A354" w14:textId="77777777" w:rsidR="00AC30B8" w:rsidRDefault="00AC30B8">
                      <w:pPr>
                        <w:jc w:val="center"/>
                      </w:pPr>
                    </w:p>
                    <w:p w14:paraId="1F73A355" w14:textId="77777777" w:rsidR="00AC30B8" w:rsidRDefault="00AC30B8">
                      <w:pPr>
                        <w:jc w:val="center"/>
                      </w:pPr>
                    </w:p>
                    <w:p w14:paraId="1F73A356" w14:textId="77777777" w:rsidR="00AC30B8" w:rsidRDefault="00AC30B8">
                      <w:pPr>
                        <w:jc w:val="center"/>
                      </w:pPr>
                    </w:p>
                    <w:p w14:paraId="1F73A357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1F739C2D" wp14:editId="1F739C2E">
                <wp:simplePos x="0" y="0"/>
                <wp:positionH relativeFrom="column">
                  <wp:posOffset>3629655</wp:posOffset>
                </wp:positionH>
                <wp:positionV relativeFrom="paragraph">
                  <wp:posOffset>603888</wp:posOffset>
                </wp:positionV>
                <wp:extent cx="2794004" cy="1098551"/>
                <wp:effectExtent l="0" t="0" r="25396" b="25399"/>
                <wp:wrapNone/>
                <wp:docPr id="4287014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1098551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359" w14:textId="77777777" w:rsidR="00AC30B8" w:rsidRDefault="005640B9"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KAKO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podam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povratno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informacjo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učencu?Ne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podam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popravim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napako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tako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da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poudarim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pravilnost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izvedbe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povprašam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ali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je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prepričan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da je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odgovor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pravilen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otrok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utemelji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pogovor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) …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2D" id="_x0000_s1237" style="position:absolute;margin-left:285.8pt;margin-top:47.55pt;width:220pt;height:86.5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" filled="f" strokecolor="#c00000" strokeweight=".35281mm">
                <v:textbox>
                  <w:txbxContent>
                    <w:p w14:paraId="1F73A359" w14:textId="77777777" w:rsidR="00AC30B8" w:rsidRDefault="005640B9">
                      <w:r>
                        <w:rPr>
                          <w:shd w:val="clear" w:color="auto" w:fill="FF00FF"/>
                          <w:lang w:val="en-US"/>
                        </w:rPr>
                        <w:t xml:space="preserve">KAKO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podam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povratno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informacjo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učencu?Ne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podam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;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popravim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napako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tako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da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poudarim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pravilnost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izvedbe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;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povprašam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ali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je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prepričan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da je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odgovor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pravilen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otrok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utemelji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pogovor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>) …</w:t>
                      </w:r>
                    </w:p>
                  </w:txbxContent>
                </v:textbox>
              </v:rect>
            </w:pict>
          </mc:Fallback>
        </mc:AlternateContent>
      </w:r>
    </w:p>
    <w:p w14:paraId="1F739B76" w14:textId="77777777" w:rsidR="00AC30B8" w:rsidRDefault="00AC30B8">
      <w:pPr>
        <w:pageBreakBefore/>
        <w:suppressAutoHyphens w:val="0"/>
        <w:rPr>
          <w:shd w:val="clear" w:color="auto" w:fill="EC9BA4"/>
        </w:rPr>
      </w:pPr>
    </w:p>
    <w:p w14:paraId="1F739B77" w14:textId="77777777" w:rsidR="00AC30B8" w:rsidRDefault="005640B9">
      <w:pPr>
        <w:tabs>
          <w:tab w:val="left" w:pos="2552"/>
        </w:tabs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1F739C2F" wp14:editId="1F739C30">
                <wp:simplePos x="0" y="0"/>
                <wp:positionH relativeFrom="column">
                  <wp:posOffset>975363</wp:posOffset>
                </wp:positionH>
                <wp:positionV relativeFrom="paragraph">
                  <wp:posOffset>162562</wp:posOffset>
                </wp:positionV>
                <wp:extent cx="476247" cy="127001"/>
                <wp:effectExtent l="0" t="57150" r="3" b="25399"/>
                <wp:wrapNone/>
                <wp:docPr id="67680458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47" cy="127001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E35AE" id="Straight Arrow Connector 3" o:spid="_x0000_s1026" type="#_x0000_t32" style="position:absolute;margin-left:76.8pt;margin-top:12.8pt;width:37.5pt;height:10pt;flip:y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" strokecolor="#4472c4" strokeweight=".17625mm">
                <v:stroke endarrow="open" joinstyle="miter"/>
              </v:shape>
            </w:pict>
          </mc:Fallback>
        </mc:AlternateContent>
      </w:r>
      <w:r>
        <w:tab/>
        <w:t xml:space="preserve">ko </w:t>
      </w:r>
      <w:proofErr w:type="spellStart"/>
      <w:r>
        <w:t>izbere</w:t>
      </w:r>
      <w:proofErr w:type="spellEnd"/>
      <w:r>
        <w:t xml:space="preserve"> ELEMENTARNE IGRE, se </w:t>
      </w:r>
      <w:proofErr w:type="spellStart"/>
      <w:r>
        <w:t>pojavijo</w:t>
      </w:r>
      <w:proofErr w:type="spellEnd"/>
      <w:r>
        <w:t xml:space="preserve"> </w:t>
      </w:r>
      <w:proofErr w:type="spellStart"/>
      <w:r>
        <w:t>vse</w:t>
      </w:r>
      <w:proofErr w:type="spellEnd"/>
      <w:r>
        <w:t xml:space="preserve"> </w:t>
      </w:r>
      <w:proofErr w:type="spellStart"/>
      <w:r>
        <w:t>rubrike</w:t>
      </w:r>
      <w:proofErr w:type="spellEnd"/>
      <w:r>
        <w:t xml:space="preserve"> pod 3. </w:t>
      </w:r>
      <w:proofErr w:type="spellStart"/>
      <w:r>
        <w:t>Nekatere</w:t>
      </w:r>
      <w:proofErr w:type="spellEnd"/>
      <w:r>
        <w:t xml:space="preserve"> </w:t>
      </w:r>
      <w:proofErr w:type="spellStart"/>
      <w:r>
        <w:t>rubrike</w:t>
      </w:r>
      <w:proofErr w:type="spellEnd"/>
      <w:r>
        <w:t xml:space="preserve"> so </w:t>
      </w:r>
      <w:proofErr w:type="spellStart"/>
      <w:r>
        <w:t>obvezne</w:t>
      </w:r>
      <w:proofErr w:type="spellEnd"/>
      <w:r>
        <w:t xml:space="preserve">, </w:t>
      </w:r>
      <w:proofErr w:type="spellStart"/>
      <w:r>
        <w:t>nekatere</w:t>
      </w:r>
      <w:proofErr w:type="spellEnd"/>
      <w:r>
        <w:t xml:space="preserve"> se </w:t>
      </w:r>
      <w:proofErr w:type="spellStart"/>
      <w:r>
        <w:t>izberejo</w:t>
      </w:r>
      <w:proofErr w:type="spellEnd"/>
      <w:r>
        <w:t>.</w:t>
      </w:r>
    </w:p>
    <w:p w14:paraId="1F739B78" w14:textId="77777777" w:rsidR="00AC30B8" w:rsidRDefault="00AC30B8">
      <w:pPr>
        <w:suppressAutoHyphens w:val="0"/>
        <w:rPr>
          <w:shd w:val="clear" w:color="auto" w:fill="EC9BA4"/>
        </w:rPr>
      </w:pPr>
    </w:p>
    <w:p w14:paraId="1F739B79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1F739C31" wp14:editId="1F739C32">
                <wp:simplePos x="0" y="0"/>
                <wp:positionH relativeFrom="column">
                  <wp:posOffset>2416814</wp:posOffset>
                </wp:positionH>
                <wp:positionV relativeFrom="paragraph">
                  <wp:posOffset>8887</wp:posOffset>
                </wp:positionV>
                <wp:extent cx="6153153" cy="869951"/>
                <wp:effectExtent l="0" t="0" r="19047" b="25399"/>
                <wp:wrapNone/>
                <wp:docPr id="315247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3" cy="869951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7030A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35B" w14:textId="77777777" w:rsidR="00AC30B8" w:rsidRDefault="005640B9">
                            <w:pPr>
                              <w:rPr>
                                <w:shd w:val="clear" w:color="auto" w:fill="FF00FF"/>
                              </w:rPr>
                            </w:pP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Uporaba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socializacije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funkcioniranje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v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skupini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sledenje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upoštevanje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navodil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orientacija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v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prostoru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potrpežljivost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kontrola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lastnega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telesa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motorika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senzorika</w:t>
                            </w:r>
                            <w:proofErr w:type="spellEnd"/>
                          </w:p>
                          <w:p w14:paraId="1F73A35C" w14:textId="77777777" w:rsidR="00AC30B8" w:rsidRDefault="005640B9">
                            <w:pPr>
                              <w:rPr>
                                <w:shd w:val="clear" w:color="auto" w:fill="FF00FF"/>
                              </w:rPr>
                            </w:pPr>
                            <w:r>
                              <w:rPr>
                                <w:shd w:val="clear" w:color="auto" w:fill="FF00FF"/>
                              </w:rPr>
                              <w:t xml:space="preserve">Etika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komunikacije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spoštovanje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sogovornika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vloge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v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komunikaciji</w:t>
                            </w:r>
                            <w:proofErr w:type="spellEnd"/>
                          </w:p>
                          <w:p w14:paraId="1F73A35D" w14:textId="77777777" w:rsidR="00AC30B8" w:rsidRDefault="005640B9">
                            <w:r>
                              <w:rPr>
                                <w:shd w:val="clear" w:color="auto" w:fill="FF00FF"/>
                              </w:rPr>
                              <w:t xml:space="preserve">POMNJENJE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besedišča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slovnice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v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kontekstu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vsebine</w:t>
                            </w:r>
                            <w:proofErr w:type="spellEnd"/>
                          </w:p>
                          <w:p w14:paraId="1F73A35E" w14:textId="77777777" w:rsidR="00AC30B8" w:rsidRDefault="00AC30B8"/>
                          <w:p w14:paraId="1F73A35F" w14:textId="77777777" w:rsidR="00AC30B8" w:rsidRDefault="00AC30B8"/>
                          <w:p w14:paraId="1F73A360" w14:textId="77777777" w:rsidR="00AC30B8" w:rsidRDefault="00AC30B8"/>
                          <w:p w14:paraId="1F73A361" w14:textId="77777777" w:rsidR="00AC30B8" w:rsidRDefault="00AC30B8"/>
                          <w:p w14:paraId="1F73A362" w14:textId="77777777" w:rsidR="00AC30B8" w:rsidRDefault="00AC30B8"/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31" id="_x0000_s1238" style="position:absolute;margin-left:190.3pt;margin-top:.7pt;width:484.5pt;height:68.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" filled="f" strokecolor="#7030a0" strokeweight=".35281mm">
                <v:textbox>
                  <w:txbxContent>
                    <w:p w14:paraId="1F73A35B" w14:textId="77777777" w:rsidR="00AC30B8" w:rsidRDefault="005640B9">
                      <w:pPr>
                        <w:rPr>
                          <w:shd w:val="clear" w:color="auto" w:fill="FF00FF"/>
                        </w:rPr>
                      </w:pPr>
                      <w:proofErr w:type="spellStart"/>
                      <w:r>
                        <w:rPr>
                          <w:shd w:val="clear" w:color="auto" w:fill="FF00FF"/>
                        </w:rPr>
                        <w:t>Uporaba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socializacije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: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funkcioniranje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v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skupini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,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sledenje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>/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upoštevanje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navodil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,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orientacija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v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prostoru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,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potrpežljivost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,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kontrola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lastnega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telesa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,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motorika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,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senzorika</w:t>
                      </w:r>
                      <w:proofErr w:type="spellEnd"/>
                    </w:p>
                    <w:p w14:paraId="1F73A35C" w14:textId="77777777" w:rsidR="00AC30B8" w:rsidRDefault="005640B9">
                      <w:pPr>
                        <w:rPr>
                          <w:shd w:val="clear" w:color="auto" w:fill="FF00FF"/>
                        </w:rPr>
                      </w:pPr>
                      <w:r>
                        <w:rPr>
                          <w:shd w:val="clear" w:color="auto" w:fill="FF00FF"/>
                        </w:rPr>
                        <w:t xml:space="preserve">Etika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komunikacije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: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spoštovanje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sogovornika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,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vloge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v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komunikaciji</w:t>
                      </w:r>
                      <w:proofErr w:type="spellEnd"/>
                    </w:p>
                    <w:p w14:paraId="1F73A35D" w14:textId="77777777" w:rsidR="00AC30B8" w:rsidRDefault="005640B9">
                      <w:r>
                        <w:rPr>
                          <w:shd w:val="clear" w:color="auto" w:fill="FF00FF"/>
                        </w:rPr>
                        <w:t xml:space="preserve">POMNJENJE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besedišča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,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slovnice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v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kontekstu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vsebine</w:t>
                      </w:r>
                      <w:proofErr w:type="spellEnd"/>
                    </w:p>
                    <w:p w14:paraId="1F73A35E" w14:textId="77777777" w:rsidR="00AC30B8" w:rsidRDefault="00AC30B8"/>
                    <w:p w14:paraId="1F73A35F" w14:textId="77777777" w:rsidR="00AC30B8" w:rsidRDefault="00AC30B8"/>
                    <w:p w14:paraId="1F73A360" w14:textId="77777777" w:rsidR="00AC30B8" w:rsidRDefault="00AC30B8"/>
                    <w:p w14:paraId="1F73A361" w14:textId="77777777" w:rsidR="00AC30B8" w:rsidRDefault="00AC30B8"/>
                    <w:p w14:paraId="1F73A362" w14:textId="77777777" w:rsidR="00AC30B8" w:rsidRDefault="00AC30B8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1F739C33" wp14:editId="1F739C34">
                <wp:simplePos x="0" y="0"/>
                <wp:positionH relativeFrom="margin">
                  <wp:posOffset>50804</wp:posOffset>
                </wp:positionH>
                <wp:positionV relativeFrom="paragraph">
                  <wp:posOffset>26032</wp:posOffset>
                </wp:positionV>
                <wp:extent cx="2178045" cy="584201"/>
                <wp:effectExtent l="0" t="0" r="12705" b="25399"/>
                <wp:wrapNone/>
                <wp:docPr id="2879579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45" cy="584201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364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FFFF00"/>
                              </w:rPr>
                              <w:t>3. ELEMENTARNE IGRE</w:t>
                            </w:r>
                          </w:p>
                          <w:p w14:paraId="1F73A365" w14:textId="77777777" w:rsidR="00AC30B8" w:rsidRDefault="00AC30B8">
                            <w:pPr>
                              <w:jc w:val="center"/>
                            </w:pPr>
                          </w:p>
                          <w:p w14:paraId="1F73A366" w14:textId="77777777" w:rsidR="00AC30B8" w:rsidRDefault="00AC30B8">
                            <w:pPr>
                              <w:jc w:val="center"/>
                            </w:pPr>
                          </w:p>
                          <w:p w14:paraId="1F73A367" w14:textId="77777777" w:rsidR="00AC30B8" w:rsidRDefault="00AC30B8">
                            <w:pPr>
                              <w:jc w:val="center"/>
                            </w:pPr>
                          </w:p>
                          <w:p w14:paraId="1F73A368" w14:textId="77777777" w:rsidR="00AC30B8" w:rsidRDefault="00AC30B8">
                            <w:pPr>
                              <w:jc w:val="center"/>
                            </w:pPr>
                          </w:p>
                          <w:p w14:paraId="1F73A369" w14:textId="77777777" w:rsidR="00AC30B8" w:rsidRDefault="00AC30B8">
                            <w:pPr>
                              <w:jc w:val="center"/>
                            </w:pPr>
                          </w:p>
                          <w:p w14:paraId="1F73A36A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33" id="_x0000_s1239" style="position:absolute;margin-left:4pt;margin-top:2.05pt;width:171.5pt;height:46pt;z-index:252121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" filled="f" strokeweight=".35281mm">
                <v:textbox>
                  <w:txbxContent>
                    <w:p w14:paraId="1F73A364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FFFF00"/>
                        </w:rPr>
                        <w:t>3. ELEMENTARNE IGRE</w:t>
                      </w:r>
                    </w:p>
                    <w:p w14:paraId="1F73A365" w14:textId="77777777" w:rsidR="00AC30B8" w:rsidRDefault="00AC30B8">
                      <w:pPr>
                        <w:jc w:val="center"/>
                      </w:pPr>
                    </w:p>
                    <w:p w14:paraId="1F73A366" w14:textId="77777777" w:rsidR="00AC30B8" w:rsidRDefault="00AC30B8">
                      <w:pPr>
                        <w:jc w:val="center"/>
                      </w:pPr>
                    </w:p>
                    <w:p w14:paraId="1F73A367" w14:textId="77777777" w:rsidR="00AC30B8" w:rsidRDefault="00AC30B8">
                      <w:pPr>
                        <w:jc w:val="center"/>
                      </w:pPr>
                    </w:p>
                    <w:p w14:paraId="1F73A368" w14:textId="77777777" w:rsidR="00AC30B8" w:rsidRDefault="00AC30B8">
                      <w:pPr>
                        <w:jc w:val="center"/>
                      </w:pPr>
                    </w:p>
                    <w:p w14:paraId="1F73A369" w14:textId="77777777" w:rsidR="00AC30B8" w:rsidRDefault="00AC30B8">
                      <w:pPr>
                        <w:jc w:val="center"/>
                      </w:pPr>
                    </w:p>
                    <w:p w14:paraId="1F73A36A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739B7A" w14:textId="77777777" w:rsidR="00AC30B8" w:rsidRDefault="00AC30B8">
      <w:pPr>
        <w:suppressAutoHyphens w:val="0"/>
        <w:rPr>
          <w:shd w:val="clear" w:color="auto" w:fill="EC9BA4"/>
        </w:rPr>
      </w:pPr>
    </w:p>
    <w:p w14:paraId="1F739B7B" w14:textId="77777777" w:rsidR="00AC30B8" w:rsidRDefault="00AC30B8">
      <w:pPr>
        <w:suppressAutoHyphens w:val="0"/>
        <w:rPr>
          <w:shd w:val="clear" w:color="auto" w:fill="EC9BA4"/>
        </w:rPr>
      </w:pPr>
    </w:p>
    <w:p w14:paraId="1F739B7C" w14:textId="77777777" w:rsidR="00AC30B8" w:rsidRDefault="00AC30B8">
      <w:pPr>
        <w:suppressAutoHyphens w:val="0"/>
        <w:rPr>
          <w:shd w:val="clear" w:color="auto" w:fill="EC9BA4"/>
        </w:rPr>
      </w:pPr>
    </w:p>
    <w:p w14:paraId="1F739B7D" w14:textId="77777777" w:rsidR="00AC30B8" w:rsidRDefault="00AC30B8">
      <w:pPr>
        <w:suppressAutoHyphens w:val="0"/>
        <w:rPr>
          <w:shd w:val="clear" w:color="auto" w:fill="EC9BA4"/>
        </w:rPr>
      </w:pPr>
    </w:p>
    <w:p w14:paraId="1F739B7E" w14:textId="77777777" w:rsidR="00AC30B8" w:rsidRDefault="00AC30B8">
      <w:pPr>
        <w:suppressAutoHyphens w:val="0"/>
        <w:rPr>
          <w:shd w:val="clear" w:color="auto" w:fill="EC9BA4"/>
        </w:rPr>
      </w:pPr>
    </w:p>
    <w:p w14:paraId="1F739B7F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1F739C35" wp14:editId="1F739C36">
                <wp:simplePos x="0" y="0"/>
                <wp:positionH relativeFrom="margin">
                  <wp:align>left</wp:align>
                </wp:positionH>
                <wp:positionV relativeFrom="paragraph">
                  <wp:posOffset>176534</wp:posOffset>
                </wp:positionV>
                <wp:extent cx="1447796" cy="323853"/>
                <wp:effectExtent l="0" t="0" r="19054" b="19047"/>
                <wp:wrapNone/>
                <wp:docPr id="19345355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796" cy="323853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7030A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36C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00FF00"/>
                              </w:rPr>
                              <w:t>3.1. IGRE</w:t>
                            </w:r>
                          </w:p>
                          <w:p w14:paraId="1F73A36D" w14:textId="77777777" w:rsidR="00AC30B8" w:rsidRDefault="00AC30B8">
                            <w:pPr>
                              <w:jc w:val="center"/>
                            </w:pPr>
                          </w:p>
                          <w:p w14:paraId="1F73A36E" w14:textId="77777777" w:rsidR="00AC30B8" w:rsidRDefault="00AC30B8">
                            <w:pPr>
                              <w:jc w:val="center"/>
                            </w:pPr>
                          </w:p>
                          <w:p w14:paraId="1F73A36F" w14:textId="77777777" w:rsidR="00AC30B8" w:rsidRDefault="00AC30B8">
                            <w:pPr>
                              <w:jc w:val="center"/>
                            </w:pPr>
                          </w:p>
                          <w:p w14:paraId="1F73A370" w14:textId="77777777" w:rsidR="00AC30B8" w:rsidRDefault="00AC30B8">
                            <w:pPr>
                              <w:jc w:val="center"/>
                            </w:pPr>
                          </w:p>
                          <w:p w14:paraId="1F73A371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35" id="_x0000_s1240" style="position:absolute;margin-left:0;margin-top:13.9pt;width:114pt;height:25.5pt;z-index:2521241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" filled="f" strokecolor="#7030a0" strokeweight=".35281mm">
                <v:textbox>
                  <w:txbxContent>
                    <w:p w14:paraId="1F73A36C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00FF00"/>
                        </w:rPr>
                        <w:t>3.1. IGRE</w:t>
                      </w:r>
                    </w:p>
                    <w:p w14:paraId="1F73A36D" w14:textId="77777777" w:rsidR="00AC30B8" w:rsidRDefault="00AC30B8">
                      <w:pPr>
                        <w:jc w:val="center"/>
                      </w:pPr>
                    </w:p>
                    <w:p w14:paraId="1F73A36E" w14:textId="77777777" w:rsidR="00AC30B8" w:rsidRDefault="00AC30B8">
                      <w:pPr>
                        <w:jc w:val="center"/>
                      </w:pPr>
                    </w:p>
                    <w:p w14:paraId="1F73A36F" w14:textId="77777777" w:rsidR="00AC30B8" w:rsidRDefault="00AC30B8">
                      <w:pPr>
                        <w:jc w:val="center"/>
                      </w:pPr>
                    </w:p>
                    <w:p w14:paraId="1F73A370" w14:textId="77777777" w:rsidR="00AC30B8" w:rsidRDefault="00AC30B8">
                      <w:pPr>
                        <w:jc w:val="center"/>
                      </w:pPr>
                    </w:p>
                    <w:p w14:paraId="1F73A371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739B80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1F739C37" wp14:editId="1F739C38">
                <wp:simplePos x="0" y="0"/>
                <wp:positionH relativeFrom="column">
                  <wp:posOffset>1572255</wp:posOffset>
                </wp:positionH>
                <wp:positionV relativeFrom="paragraph">
                  <wp:posOffset>52065</wp:posOffset>
                </wp:positionV>
                <wp:extent cx="3600450" cy="279404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486" y="20618"/>
                    <wp:lineTo x="21486" y="0"/>
                    <wp:lineTo x="0" y="0"/>
                  </wp:wrapPolygon>
                </wp:wrapTight>
                <wp:docPr id="6306820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2794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73A373" w14:textId="77777777" w:rsidR="00AC30B8" w:rsidRDefault="005640B9">
                            <w:r>
                              <w:rPr>
                                <w:shd w:val="clear" w:color="auto" w:fill="C0C0C0"/>
                                <w:lang w:val="en-US"/>
                              </w:rPr>
                              <w:t xml:space="preserve">DELI SCENARIJA SOCIALNE IGRE checklist: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39C37" id="_x0000_s1241" type="#_x0000_t202" style="position:absolute;margin-left:123.8pt;margin-top:4.1pt;width:283.5pt;height:22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" stroked="f">
                <v:textbox>
                  <w:txbxContent>
                    <w:p w14:paraId="1F73A373" w14:textId="77777777" w:rsidR="00AC30B8" w:rsidRDefault="005640B9">
                      <w:r>
                        <w:rPr>
                          <w:shd w:val="clear" w:color="auto" w:fill="C0C0C0"/>
                          <w:lang w:val="en-US"/>
                        </w:rPr>
                        <w:t xml:space="preserve">DELI SCENARIJA SOCIALNE IGRE checklist: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shd w:val="clear" w:color="auto" w:fill="EC9BA4"/>
        </w:rPr>
        <w:t xml:space="preserve"> </w:t>
      </w:r>
    </w:p>
    <w:p w14:paraId="1F739B81" w14:textId="77777777" w:rsidR="00AC30B8" w:rsidRDefault="00AC30B8">
      <w:pPr>
        <w:suppressAutoHyphens w:val="0"/>
        <w:rPr>
          <w:shd w:val="clear" w:color="auto" w:fill="EC9BA4"/>
        </w:rPr>
      </w:pPr>
    </w:p>
    <w:p w14:paraId="1F739B82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1F739C39" wp14:editId="1F739C3A">
                <wp:simplePos x="0" y="0"/>
                <wp:positionH relativeFrom="column">
                  <wp:posOffset>717547</wp:posOffset>
                </wp:positionH>
                <wp:positionV relativeFrom="paragraph">
                  <wp:posOffset>113669</wp:posOffset>
                </wp:positionV>
                <wp:extent cx="2794004" cy="311152"/>
                <wp:effectExtent l="0" t="0" r="25396" b="12698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11065487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375" w14:textId="77777777" w:rsidR="00AC30B8" w:rsidRDefault="005640B9">
                            <w:pPr>
                              <w:jc w:val="center"/>
                            </w:pPr>
                            <w:r>
                              <w:t>UVOD</w:t>
                            </w:r>
                          </w:p>
                          <w:p w14:paraId="1F73A376" w14:textId="77777777" w:rsidR="00AC30B8" w:rsidRDefault="00AC30B8">
                            <w:pPr>
                              <w:jc w:val="center"/>
                            </w:pPr>
                          </w:p>
                          <w:p w14:paraId="1F73A377" w14:textId="77777777" w:rsidR="00AC30B8" w:rsidRDefault="00AC30B8">
                            <w:pPr>
                              <w:jc w:val="center"/>
                            </w:pPr>
                          </w:p>
                          <w:p w14:paraId="1F73A378" w14:textId="77777777" w:rsidR="00AC30B8" w:rsidRDefault="00AC30B8">
                            <w:pPr>
                              <w:jc w:val="center"/>
                            </w:pPr>
                          </w:p>
                          <w:p w14:paraId="1F73A379" w14:textId="77777777" w:rsidR="00AC30B8" w:rsidRDefault="00AC30B8">
                            <w:pPr>
                              <w:jc w:val="center"/>
                            </w:pPr>
                          </w:p>
                          <w:p w14:paraId="1F73A37A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39" id="_x0000_s1242" style="position:absolute;margin-left:56.5pt;margin-top:8.95pt;width:220pt;height:24.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" filled="f" strokecolor="#c00000" strokeweight=".35281mm">
                <v:textbox>
                  <w:txbxContent>
                    <w:p w14:paraId="1F73A375" w14:textId="77777777" w:rsidR="00AC30B8" w:rsidRDefault="005640B9">
                      <w:pPr>
                        <w:jc w:val="center"/>
                      </w:pPr>
                      <w:r>
                        <w:t>UVOD</w:t>
                      </w:r>
                    </w:p>
                    <w:p w14:paraId="1F73A376" w14:textId="77777777" w:rsidR="00AC30B8" w:rsidRDefault="00AC30B8">
                      <w:pPr>
                        <w:jc w:val="center"/>
                      </w:pPr>
                    </w:p>
                    <w:p w14:paraId="1F73A377" w14:textId="77777777" w:rsidR="00AC30B8" w:rsidRDefault="00AC30B8">
                      <w:pPr>
                        <w:jc w:val="center"/>
                      </w:pPr>
                    </w:p>
                    <w:p w14:paraId="1F73A378" w14:textId="77777777" w:rsidR="00AC30B8" w:rsidRDefault="00AC30B8">
                      <w:pPr>
                        <w:jc w:val="center"/>
                      </w:pPr>
                    </w:p>
                    <w:p w14:paraId="1F73A379" w14:textId="77777777" w:rsidR="00AC30B8" w:rsidRDefault="00AC30B8">
                      <w:pPr>
                        <w:jc w:val="center"/>
                      </w:pPr>
                    </w:p>
                    <w:p w14:paraId="1F73A37A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B83" w14:textId="77777777" w:rsidR="00AC30B8" w:rsidRDefault="00AC30B8">
      <w:pPr>
        <w:suppressAutoHyphens w:val="0"/>
        <w:rPr>
          <w:shd w:val="clear" w:color="auto" w:fill="EC9BA4"/>
        </w:rPr>
      </w:pPr>
    </w:p>
    <w:p w14:paraId="1F739B84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1F739C3B" wp14:editId="1F739C3C">
                <wp:simplePos x="0" y="0"/>
                <wp:positionH relativeFrom="column">
                  <wp:posOffset>704846</wp:posOffset>
                </wp:positionH>
                <wp:positionV relativeFrom="paragraph">
                  <wp:posOffset>160020</wp:posOffset>
                </wp:positionV>
                <wp:extent cx="2794004" cy="311152"/>
                <wp:effectExtent l="0" t="0" r="25396" b="12698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17424939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37C" w14:textId="77777777" w:rsidR="00AC30B8" w:rsidRDefault="005640B9">
                            <w:pPr>
                              <w:jc w:val="center"/>
                            </w:pPr>
                            <w:r>
                              <w:t>JEDRO</w:t>
                            </w:r>
                          </w:p>
                          <w:p w14:paraId="1F73A37D" w14:textId="77777777" w:rsidR="00AC30B8" w:rsidRDefault="00AC30B8">
                            <w:pPr>
                              <w:jc w:val="center"/>
                            </w:pPr>
                          </w:p>
                          <w:p w14:paraId="1F73A37E" w14:textId="77777777" w:rsidR="00AC30B8" w:rsidRDefault="00AC30B8">
                            <w:pPr>
                              <w:jc w:val="center"/>
                            </w:pPr>
                          </w:p>
                          <w:p w14:paraId="1F73A37F" w14:textId="77777777" w:rsidR="00AC30B8" w:rsidRDefault="00AC30B8">
                            <w:pPr>
                              <w:jc w:val="center"/>
                            </w:pPr>
                          </w:p>
                          <w:p w14:paraId="1F73A380" w14:textId="77777777" w:rsidR="00AC30B8" w:rsidRDefault="00AC30B8">
                            <w:pPr>
                              <w:jc w:val="center"/>
                            </w:pPr>
                          </w:p>
                          <w:p w14:paraId="1F73A381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3B" id="_x0000_s1243" style="position:absolute;margin-left:55.5pt;margin-top:12.6pt;width:220pt;height:24.5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" filled="f" strokecolor="#c00000" strokeweight=".35281mm">
                <v:textbox>
                  <w:txbxContent>
                    <w:p w14:paraId="1F73A37C" w14:textId="77777777" w:rsidR="00AC30B8" w:rsidRDefault="005640B9">
                      <w:pPr>
                        <w:jc w:val="center"/>
                      </w:pPr>
                      <w:r>
                        <w:t>JEDRO</w:t>
                      </w:r>
                    </w:p>
                    <w:p w14:paraId="1F73A37D" w14:textId="77777777" w:rsidR="00AC30B8" w:rsidRDefault="00AC30B8">
                      <w:pPr>
                        <w:jc w:val="center"/>
                      </w:pPr>
                    </w:p>
                    <w:p w14:paraId="1F73A37E" w14:textId="77777777" w:rsidR="00AC30B8" w:rsidRDefault="00AC30B8">
                      <w:pPr>
                        <w:jc w:val="center"/>
                      </w:pPr>
                    </w:p>
                    <w:p w14:paraId="1F73A37F" w14:textId="77777777" w:rsidR="00AC30B8" w:rsidRDefault="00AC30B8">
                      <w:pPr>
                        <w:jc w:val="center"/>
                      </w:pPr>
                    </w:p>
                    <w:p w14:paraId="1F73A380" w14:textId="77777777" w:rsidR="00AC30B8" w:rsidRDefault="00AC30B8">
                      <w:pPr>
                        <w:jc w:val="center"/>
                      </w:pPr>
                    </w:p>
                    <w:p w14:paraId="1F73A381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B85" w14:textId="77777777" w:rsidR="00AC30B8" w:rsidRDefault="00AC30B8">
      <w:pPr>
        <w:suppressAutoHyphens w:val="0"/>
        <w:rPr>
          <w:shd w:val="clear" w:color="auto" w:fill="EC9BA4"/>
        </w:rPr>
      </w:pPr>
    </w:p>
    <w:p w14:paraId="1F739B86" w14:textId="77777777" w:rsidR="00AC30B8" w:rsidRDefault="00AC30B8">
      <w:pPr>
        <w:suppressAutoHyphens w:val="0"/>
        <w:rPr>
          <w:shd w:val="clear" w:color="auto" w:fill="EC9BA4"/>
        </w:rPr>
      </w:pPr>
    </w:p>
    <w:p w14:paraId="1F739B87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1F739C3D" wp14:editId="1F739C3E">
                <wp:simplePos x="0" y="0"/>
                <wp:positionH relativeFrom="column">
                  <wp:posOffset>4569457</wp:posOffset>
                </wp:positionH>
                <wp:positionV relativeFrom="paragraph">
                  <wp:posOffset>6345</wp:posOffset>
                </wp:positionV>
                <wp:extent cx="1568452" cy="704846"/>
                <wp:effectExtent l="0" t="0" r="12698" b="19054"/>
                <wp:wrapTight wrapText="bothSides">
                  <wp:wrapPolygon edited="0">
                    <wp:start x="0" y="0"/>
                    <wp:lineTo x="0" y="21619"/>
                    <wp:lineTo x="21513" y="21619"/>
                    <wp:lineTo x="21513" y="0"/>
                    <wp:lineTo x="0" y="0"/>
                  </wp:wrapPolygon>
                </wp:wrapTight>
                <wp:docPr id="9400004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2" cy="704846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383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AKTIVNOST, </w:t>
                            </w:r>
                            <w:proofErr w:type="spellStart"/>
                            <w:r>
                              <w:t>potek</w:t>
                            </w:r>
                            <w:proofErr w:type="spellEnd"/>
                            <w:r>
                              <w:t xml:space="preserve"> dela (text box)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384" w14:textId="77777777" w:rsidR="00AC30B8" w:rsidRDefault="00AC30B8">
                            <w:pPr>
                              <w:jc w:val="center"/>
                            </w:pPr>
                          </w:p>
                          <w:p w14:paraId="1F73A385" w14:textId="77777777" w:rsidR="00AC30B8" w:rsidRDefault="00AC30B8">
                            <w:pPr>
                              <w:jc w:val="center"/>
                            </w:pPr>
                          </w:p>
                          <w:p w14:paraId="1F73A386" w14:textId="77777777" w:rsidR="00AC30B8" w:rsidRDefault="00AC30B8">
                            <w:pPr>
                              <w:jc w:val="center"/>
                            </w:pPr>
                          </w:p>
                          <w:p w14:paraId="1F73A387" w14:textId="77777777" w:rsidR="00AC30B8" w:rsidRDefault="00AC30B8">
                            <w:pPr>
                              <w:jc w:val="center"/>
                            </w:pPr>
                          </w:p>
                          <w:p w14:paraId="1F73A388" w14:textId="77777777" w:rsidR="00AC30B8" w:rsidRDefault="00AC30B8">
                            <w:pPr>
                              <w:jc w:val="center"/>
                            </w:pPr>
                          </w:p>
                          <w:p w14:paraId="1F73A389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3D" id="_x0000_s1244" style="position:absolute;margin-left:359.8pt;margin-top:.5pt;width:123.5pt;height:55.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" filled="f" strokeweight=".35281mm">
                <v:textbox>
                  <w:txbxContent>
                    <w:p w14:paraId="1F73A383" w14:textId="77777777" w:rsidR="00AC30B8" w:rsidRDefault="005640B9">
                      <w:pPr>
                        <w:jc w:val="center"/>
                      </w:pPr>
                      <w:r>
                        <w:t xml:space="preserve">AKTIVNOST, </w:t>
                      </w:r>
                      <w:proofErr w:type="spellStart"/>
                      <w:r>
                        <w:t>potek</w:t>
                      </w:r>
                      <w:proofErr w:type="spellEnd"/>
                      <w:r>
                        <w:t xml:space="preserve"> dela (text box)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384" w14:textId="77777777" w:rsidR="00AC30B8" w:rsidRDefault="00AC30B8">
                      <w:pPr>
                        <w:jc w:val="center"/>
                      </w:pPr>
                    </w:p>
                    <w:p w14:paraId="1F73A385" w14:textId="77777777" w:rsidR="00AC30B8" w:rsidRDefault="00AC30B8">
                      <w:pPr>
                        <w:jc w:val="center"/>
                      </w:pPr>
                    </w:p>
                    <w:p w14:paraId="1F73A386" w14:textId="77777777" w:rsidR="00AC30B8" w:rsidRDefault="00AC30B8">
                      <w:pPr>
                        <w:jc w:val="center"/>
                      </w:pPr>
                    </w:p>
                    <w:p w14:paraId="1F73A387" w14:textId="77777777" w:rsidR="00AC30B8" w:rsidRDefault="00AC30B8">
                      <w:pPr>
                        <w:jc w:val="center"/>
                      </w:pPr>
                    </w:p>
                    <w:p w14:paraId="1F73A388" w14:textId="77777777" w:rsidR="00AC30B8" w:rsidRDefault="00AC30B8">
                      <w:pPr>
                        <w:jc w:val="center"/>
                      </w:pPr>
                    </w:p>
                    <w:p w14:paraId="1F73A389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1F739C3F" wp14:editId="1F739C40">
                <wp:simplePos x="0" y="0"/>
                <wp:positionH relativeFrom="column">
                  <wp:posOffset>704846</wp:posOffset>
                </wp:positionH>
                <wp:positionV relativeFrom="paragraph">
                  <wp:posOffset>5715</wp:posOffset>
                </wp:positionV>
                <wp:extent cx="2794004" cy="311152"/>
                <wp:effectExtent l="0" t="0" r="25396" b="12698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20270269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38B" w14:textId="77777777" w:rsidR="00AC30B8" w:rsidRDefault="005640B9">
                            <w:pPr>
                              <w:jc w:val="center"/>
                            </w:pPr>
                            <w:r>
                              <w:t>ZAKLJUČEK</w:t>
                            </w:r>
                          </w:p>
                          <w:p w14:paraId="1F73A38C" w14:textId="77777777" w:rsidR="00AC30B8" w:rsidRDefault="00AC30B8">
                            <w:pPr>
                              <w:jc w:val="center"/>
                            </w:pPr>
                          </w:p>
                          <w:p w14:paraId="1F73A38D" w14:textId="77777777" w:rsidR="00AC30B8" w:rsidRDefault="00AC30B8">
                            <w:pPr>
                              <w:jc w:val="center"/>
                            </w:pPr>
                          </w:p>
                          <w:p w14:paraId="1F73A38E" w14:textId="77777777" w:rsidR="00AC30B8" w:rsidRDefault="00AC30B8">
                            <w:pPr>
                              <w:jc w:val="center"/>
                            </w:pPr>
                          </w:p>
                          <w:p w14:paraId="1F73A38F" w14:textId="77777777" w:rsidR="00AC30B8" w:rsidRDefault="00AC30B8">
                            <w:pPr>
                              <w:jc w:val="center"/>
                            </w:pPr>
                          </w:p>
                          <w:p w14:paraId="1F73A390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3F" id="_x0000_s1245" style="position:absolute;margin-left:55.5pt;margin-top:.45pt;width:220pt;height:24.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" filled="f" strokecolor="#c00000" strokeweight=".35281mm">
                <v:textbox>
                  <w:txbxContent>
                    <w:p w14:paraId="1F73A38B" w14:textId="77777777" w:rsidR="00AC30B8" w:rsidRDefault="005640B9">
                      <w:pPr>
                        <w:jc w:val="center"/>
                      </w:pPr>
                      <w:r>
                        <w:t>ZAKLJUČEK</w:t>
                      </w:r>
                    </w:p>
                    <w:p w14:paraId="1F73A38C" w14:textId="77777777" w:rsidR="00AC30B8" w:rsidRDefault="00AC30B8">
                      <w:pPr>
                        <w:jc w:val="center"/>
                      </w:pPr>
                    </w:p>
                    <w:p w14:paraId="1F73A38D" w14:textId="77777777" w:rsidR="00AC30B8" w:rsidRDefault="00AC30B8">
                      <w:pPr>
                        <w:jc w:val="center"/>
                      </w:pPr>
                    </w:p>
                    <w:p w14:paraId="1F73A38E" w14:textId="77777777" w:rsidR="00AC30B8" w:rsidRDefault="00AC30B8">
                      <w:pPr>
                        <w:jc w:val="center"/>
                      </w:pPr>
                    </w:p>
                    <w:p w14:paraId="1F73A38F" w14:textId="77777777" w:rsidR="00AC30B8" w:rsidRDefault="00AC30B8">
                      <w:pPr>
                        <w:jc w:val="center"/>
                      </w:pPr>
                    </w:p>
                    <w:p w14:paraId="1F73A390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B88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1F739C41" wp14:editId="1F739C42">
                <wp:simplePos x="0" y="0"/>
                <wp:positionH relativeFrom="column">
                  <wp:posOffset>3915405</wp:posOffset>
                </wp:positionH>
                <wp:positionV relativeFrom="paragraph">
                  <wp:posOffset>126360</wp:posOffset>
                </wp:positionV>
                <wp:extent cx="311152" cy="6356"/>
                <wp:effectExtent l="0" t="76200" r="12698" b="107944"/>
                <wp:wrapNone/>
                <wp:docPr id="155945232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2" cy="6356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2313B" id="Straight Arrow Connector 4" o:spid="_x0000_s1026" type="#_x0000_t32" style="position:absolute;margin-left:308.3pt;margin-top:9.95pt;width:24.5pt;height:.5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" strokecolor="#4472c4" strokeweight=".17625mm">
                <v:stroke endarrow="open" joinstyle="miter"/>
              </v:shape>
            </w:pict>
          </mc:Fallback>
        </mc:AlternateContent>
      </w:r>
    </w:p>
    <w:p w14:paraId="1F739B89" w14:textId="77777777" w:rsidR="00AC30B8" w:rsidRDefault="00AC30B8">
      <w:pPr>
        <w:suppressAutoHyphens w:val="0"/>
        <w:rPr>
          <w:shd w:val="clear" w:color="auto" w:fill="EC9BA4"/>
        </w:rPr>
      </w:pPr>
    </w:p>
    <w:p w14:paraId="1F739B8A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1F739C43" wp14:editId="1F739C44">
                <wp:simplePos x="0" y="0"/>
                <wp:positionH relativeFrom="column">
                  <wp:posOffset>721361</wp:posOffset>
                </wp:positionH>
                <wp:positionV relativeFrom="paragraph">
                  <wp:posOffset>7616</wp:posOffset>
                </wp:positionV>
                <wp:extent cx="2794004" cy="342269"/>
                <wp:effectExtent l="0" t="0" r="25396" b="19681"/>
                <wp:wrapTight wrapText="bothSides">
                  <wp:wrapPolygon edited="0">
                    <wp:start x="0" y="0"/>
                    <wp:lineTo x="0" y="21640"/>
                    <wp:lineTo x="21649" y="21640"/>
                    <wp:lineTo x="21649" y="0"/>
                    <wp:lineTo x="0" y="0"/>
                  </wp:wrapPolygon>
                </wp:wrapTight>
                <wp:docPr id="8080024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42269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392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Elementarna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igra</w:t>
                            </w:r>
                            <w:proofErr w:type="spellEnd"/>
                            <w:r>
                              <w:t xml:space="preserve"> 1. </w:t>
                            </w:r>
                            <w:proofErr w:type="spellStart"/>
                            <w:r>
                              <w:t>reda</w:t>
                            </w:r>
                            <w:proofErr w:type="spellEnd"/>
                          </w:p>
                          <w:p w14:paraId="1F73A393" w14:textId="77777777" w:rsidR="00AC30B8" w:rsidRDefault="00AC30B8">
                            <w:pPr>
                              <w:jc w:val="center"/>
                            </w:pPr>
                          </w:p>
                          <w:p w14:paraId="1F73A394" w14:textId="77777777" w:rsidR="00AC30B8" w:rsidRDefault="00AC30B8">
                            <w:pPr>
                              <w:jc w:val="center"/>
                            </w:pPr>
                          </w:p>
                          <w:p w14:paraId="1F73A395" w14:textId="77777777" w:rsidR="00AC30B8" w:rsidRDefault="00AC30B8">
                            <w:pPr>
                              <w:jc w:val="center"/>
                            </w:pPr>
                          </w:p>
                          <w:p w14:paraId="1F73A396" w14:textId="77777777" w:rsidR="00AC30B8" w:rsidRDefault="00AC30B8">
                            <w:pPr>
                              <w:jc w:val="center"/>
                            </w:pPr>
                          </w:p>
                          <w:p w14:paraId="1F73A397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43" id="_x0000_s1246" style="position:absolute;margin-left:56.8pt;margin-top:.6pt;width:220pt;height:26.9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" filled="f" strokecolor="#c00000" strokeweight=".35281mm">
                <v:textbox>
                  <w:txbxContent>
                    <w:p w14:paraId="1F73A392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Elementarna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igra</w:t>
                      </w:r>
                      <w:proofErr w:type="spellEnd"/>
                      <w:r>
                        <w:t xml:space="preserve"> 1. </w:t>
                      </w:r>
                      <w:proofErr w:type="spellStart"/>
                      <w:r>
                        <w:t>reda</w:t>
                      </w:r>
                      <w:proofErr w:type="spellEnd"/>
                    </w:p>
                    <w:p w14:paraId="1F73A393" w14:textId="77777777" w:rsidR="00AC30B8" w:rsidRDefault="00AC30B8">
                      <w:pPr>
                        <w:jc w:val="center"/>
                      </w:pPr>
                    </w:p>
                    <w:p w14:paraId="1F73A394" w14:textId="77777777" w:rsidR="00AC30B8" w:rsidRDefault="00AC30B8">
                      <w:pPr>
                        <w:jc w:val="center"/>
                      </w:pPr>
                    </w:p>
                    <w:p w14:paraId="1F73A395" w14:textId="77777777" w:rsidR="00AC30B8" w:rsidRDefault="00AC30B8">
                      <w:pPr>
                        <w:jc w:val="center"/>
                      </w:pPr>
                    </w:p>
                    <w:p w14:paraId="1F73A396" w14:textId="77777777" w:rsidR="00AC30B8" w:rsidRDefault="00AC30B8">
                      <w:pPr>
                        <w:jc w:val="center"/>
                      </w:pPr>
                    </w:p>
                    <w:p w14:paraId="1F73A397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B8B" w14:textId="77777777" w:rsidR="00AC30B8" w:rsidRDefault="00AC30B8">
      <w:pPr>
        <w:suppressAutoHyphens w:val="0"/>
        <w:rPr>
          <w:shd w:val="clear" w:color="auto" w:fill="EC9BA4"/>
        </w:rPr>
      </w:pPr>
    </w:p>
    <w:p w14:paraId="1F739B8C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1F739C45" wp14:editId="1F739C46">
                <wp:simplePos x="0" y="0"/>
                <wp:positionH relativeFrom="column">
                  <wp:posOffset>711202</wp:posOffset>
                </wp:positionH>
                <wp:positionV relativeFrom="paragraph">
                  <wp:posOffset>69210</wp:posOffset>
                </wp:positionV>
                <wp:extent cx="2794004" cy="311152"/>
                <wp:effectExtent l="0" t="0" r="25396" b="12698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1590049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399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Elementarna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igra</w:t>
                            </w:r>
                            <w:proofErr w:type="spellEnd"/>
                            <w:r>
                              <w:t xml:space="preserve"> 2. </w:t>
                            </w:r>
                            <w:proofErr w:type="spellStart"/>
                            <w:r>
                              <w:t>reda</w:t>
                            </w:r>
                            <w:proofErr w:type="spellEnd"/>
                          </w:p>
                          <w:p w14:paraId="1F73A39A" w14:textId="77777777" w:rsidR="00AC30B8" w:rsidRDefault="00AC30B8">
                            <w:pPr>
                              <w:jc w:val="center"/>
                            </w:pPr>
                          </w:p>
                          <w:p w14:paraId="1F73A39B" w14:textId="77777777" w:rsidR="00AC30B8" w:rsidRDefault="00AC30B8">
                            <w:pPr>
                              <w:jc w:val="center"/>
                            </w:pPr>
                          </w:p>
                          <w:p w14:paraId="1F73A39C" w14:textId="77777777" w:rsidR="00AC30B8" w:rsidRDefault="00AC30B8">
                            <w:pPr>
                              <w:jc w:val="center"/>
                            </w:pPr>
                          </w:p>
                          <w:p w14:paraId="1F73A39D" w14:textId="77777777" w:rsidR="00AC30B8" w:rsidRDefault="00AC30B8">
                            <w:pPr>
                              <w:jc w:val="center"/>
                            </w:pPr>
                          </w:p>
                          <w:p w14:paraId="1F73A39E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45" id="_x0000_s1247" style="position:absolute;margin-left:56pt;margin-top:5.45pt;width:220pt;height:24.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" filled="f" strokecolor="#c00000" strokeweight=".35281mm">
                <v:textbox>
                  <w:txbxContent>
                    <w:p w14:paraId="1F73A399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Elementarna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igra</w:t>
                      </w:r>
                      <w:proofErr w:type="spellEnd"/>
                      <w:r>
                        <w:t xml:space="preserve"> 2. </w:t>
                      </w:r>
                      <w:proofErr w:type="spellStart"/>
                      <w:r>
                        <w:t>reda</w:t>
                      </w:r>
                      <w:proofErr w:type="spellEnd"/>
                    </w:p>
                    <w:p w14:paraId="1F73A39A" w14:textId="77777777" w:rsidR="00AC30B8" w:rsidRDefault="00AC30B8">
                      <w:pPr>
                        <w:jc w:val="center"/>
                      </w:pPr>
                    </w:p>
                    <w:p w14:paraId="1F73A39B" w14:textId="77777777" w:rsidR="00AC30B8" w:rsidRDefault="00AC30B8">
                      <w:pPr>
                        <w:jc w:val="center"/>
                      </w:pPr>
                    </w:p>
                    <w:p w14:paraId="1F73A39C" w14:textId="77777777" w:rsidR="00AC30B8" w:rsidRDefault="00AC30B8">
                      <w:pPr>
                        <w:jc w:val="center"/>
                      </w:pPr>
                    </w:p>
                    <w:p w14:paraId="1F73A39D" w14:textId="77777777" w:rsidR="00AC30B8" w:rsidRDefault="00AC30B8">
                      <w:pPr>
                        <w:jc w:val="center"/>
                      </w:pPr>
                    </w:p>
                    <w:p w14:paraId="1F73A39E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B8D" w14:textId="77777777" w:rsidR="00AC30B8" w:rsidRDefault="00AC30B8">
      <w:pPr>
        <w:suppressAutoHyphens w:val="0"/>
        <w:rPr>
          <w:shd w:val="clear" w:color="auto" w:fill="EC9BA4"/>
        </w:rPr>
      </w:pPr>
    </w:p>
    <w:p w14:paraId="1F739B8E" w14:textId="77777777" w:rsidR="00AC30B8" w:rsidRDefault="00AC30B8">
      <w:pPr>
        <w:suppressAutoHyphens w:val="0"/>
        <w:rPr>
          <w:shd w:val="clear" w:color="auto" w:fill="EC9BA4"/>
        </w:rPr>
      </w:pPr>
    </w:p>
    <w:p w14:paraId="1F739B8F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1F739C47" wp14:editId="1F739C48">
                <wp:simplePos x="0" y="0"/>
                <wp:positionH relativeFrom="column">
                  <wp:posOffset>730248</wp:posOffset>
                </wp:positionH>
                <wp:positionV relativeFrom="paragraph">
                  <wp:posOffset>6345</wp:posOffset>
                </wp:positionV>
                <wp:extent cx="2794004" cy="311152"/>
                <wp:effectExtent l="0" t="0" r="25396" b="12698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5621558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3A0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učenje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besedišča</w:t>
                            </w:r>
                            <w:proofErr w:type="spellEnd"/>
                          </w:p>
                          <w:p w14:paraId="1F73A3A1" w14:textId="77777777" w:rsidR="00AC30B8" w:rsidRDefault="00AC30B8">
                            <w:pPr>
                              <w:jc w:val="center"/>
                            </w:pPr>
                          </w:p>
                          <w:p w14:paraId="1F73A3A2" w14:textId="77777777" w:rsidR="00AC30B8" w:rsidRDefault="00AC30B8">
                            <w:pPr>
                              <w:jc w:val="center"/>
                            </w:pPr>
                          </w:p>
                          <w:p w14:paraId="1F73A3A3" w14:textId="77777777" w:rsidR="00AC30B8" w:rsidRDefault="00AC30B8">
                            <w:pPr>
                              <w:jc w:val="center"/>
                            </w:pPr>
                          </w:p>
                          <w:p w14:paraId="1F73A3A4" w14:textId="77777777" w:rsidR="00AC30B8" w:rsidRDefault="00AC30B8">
                            <w:pPr>
                              <w:jc w:val="center"/>
                            </w:pPr>
                          </w:p>
                          <w:p w14:paraId="1F73A3A5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ssamo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47" id="_x0000_s1248" style="position:absolute;margin-left:57.5pt;margin-top:.5pt;width:220pt;height:24.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" filled="f" strokecolor="#c00000" strokeweight=".35281mm">
                <v:textbox>
                  <w:txbxContent>
                    <w:p w14:paraId="1F73A3A0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učenje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besedišča</w:t>
                      </w:r>
                      <w:proofErr w:type="spellEnd"/>
                    </w:p>
                    <w:p w14:paraId="1F73A3A1" w14:textId="77777777" w:rsidR="00AC30B8" w:rsidRDefault="00AC30B8">
                      <w:pPr>
                        <w:jc w:val="center"/>
                      </w:pPr>
                    </w:p>
                    <w:p w14:paraId="1F73A3A2" w14:textId="77777777" w:rsidR="00AC30B8" w:rsidRDefault="00AC30B8">
                      <w:pPr>
                        <w:jc w:val="center"/>
                      </w:pPr>
                    </w:p>
                    <w:p w14:paraId="1F73A3A3" w14:textId="77777777" w:rsidR="00AC30B8" w:rsidRDefault="00AC30B8">
                      <w:pPr>
                        <w:jc w:val="center"/>
                      </w:pPr>
                    </w:p>
                    <w:p w14:paraId="1F73A3A4" w14:textId="77777777" w:rsidR="00AC30B8" w:rsidRDefault="00AC30B8">
                      <w:pPr>
                        <w:jc w:val="center"/>
                      </w:pPr>
                    </w:p>
                    <w:p w14:paraId="1F73A3A5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ssamo</w:t>
                      </w:r>
                      <w:proofErr w:type="spellEnd"/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B90" w14:textId="77777777" w:rsidR="00AC30B8" w:rsidRDefault="00AC30B8">
      <w:pPr>
        <w:suppressAutoHyphens w:val="0"/>
        <w:rPr>
          <w:shd w:val="clear" w:color="auto" w:fill="EC9BA4"/>
        </w:rPr>
      </w:pPr>
    </w:p>
    <w:p w14:paraId="1F739B91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1F739C49" wp14:editId="1F739C4A">
                <wp:simplePos x="0" y="0"/>
                <wp:positionH relativeFrom="column">
                  <wp:posOffset>711202</wp:posOffset>
                </wp:positionH>
                <wp:positionV relativeFrom="paragraph">
                  <wp:posOffset>30476</wp:posOffset>
                </wp:positionV>
                <wp:extent cx="2794004" cy="311152"/>
                <wp:effectExtent l="0" t="0" r="25396" b="12698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14316269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3A7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učenje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dialoga</w:t>
                            </w:r>
                            <w:proofErr w:type="spellEnd"/>
                          </w:p>
                          <w:p w14:paraId="1F73A3A8" w14:textId="77777777" w:rsidR="00AC30B8" w:rsidRDefault="00AC30B8">
                            <w:pPr>
                              <w:jc w:val="center"/>
                            </w:pPr>
                          </w:p>
                          <w:p w14:paraId="1F73A3A9" w14:textId="77777777" w:rsidR="00AC30B8" w:rsidRDefault="00AC30B8">
                            <w:pPr>
                              <w:jc w:val="center"/>
                            </w:pPr>
                          </w:p>
                          <w:p w14:paraId="1F73A3AA" w14:textId="77777777" w:rsidR="00AC30B8" w:rsidRDefault="00AC30B8">
                            <w:pPr>
                              <w:jc w:val="center"/>
                            </w:pPr>
                          </w:p>
                          <w:p w14:paraId="1F73A3AB" w14:textId="77777777" w:rsidR="00AC30B8" w:rsidRDefault="00AC30B8">
                            <w:pPr>
                              <w:jc w:val="center"/>
                            </w:pPr>
                          </w:p>
                          <w:p w14:paraId="1F73A3AC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ssamo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49" id="_x0000_s1249" style="position:absolute;margin-left:56pt;margin-top:2.4pt;width:220pt;height:24.5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" filled="f" strokecolor="#c00000" strokeweight=".35281mm">
                <v:textbox>
                  <w:txbxContent>
                    <w:p w14:paraId="1F73A3A7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učenje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dialoga</w:t>
                      </w:r>
                      <w:proofErr w:type="spellEnd"/>
                    </w:p>
                    <w:p w14:paraId="1F73A3A8" w14:textId="77777777" w:rsidR="00AC30B8" w:rsidRDefault="00AC30B8">
                      <w:pPr>
                        <w:jc w:val="center"/>
                      </w:pPr>
                    </w:p>
                    <w:p w14:paraId="1F73A3A9" w14:textId="77777777" w:rsidR="00AC30B8" w:rsidRDefault="00AC30B8">
                      <w:pPr>
                        <w:jc w:val="center"/>
                      </w:pPr>
                    </w:p>
                    <w:p w14:paraId="1F73A3AA" w14:textId="77777777" w:rsidR="00AC30B8" w:rsidRDefault="00AC30B8">
                      <w:pPr>
                        <w:jc w:val="center"/>
                      </w:pPr>
                    </w:p>
                    <w:p w14:paraId="1F73A3AB" w14:textId="77777777" w:rsidR="00AC30B8" w:rsidRDefault="00AC30B8">
                      <w:pPr>
                        <w:jc w:val="center"/>
                      </w:pPr>
                    </w:p>
                    <w:p w14:paraId="1F73A3AC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ssamo</w:t>
                      </w:r>
                      <w:proofErr w:type="spellEnd"/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B92" w14:textId="77777777" w:rsidR="00AC30B8" w:rsidRDefault="00AC30B8">
      <w:pPr>
        <w:suppressAutoHyphens w:val="0"/>
        <w:rPr>
          <w:shd w:val="clear" w:color="auto" w:fill="EC9BA4"/>
        </w:rPr>
      </w:pPr>
    </w:p>
    <w:p w14:paraId="1F739B93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1F739C4B" wp14:editId="1F739C4C">
                <wp:simplePos x="0" y="0"/>
                <wp:positionH relativeFrom="column">
                  <wp:posOffset>723903</wp:posOffset>
                </wp:positionH>
                <wp:positionV relativeFrom="paragraph">
                  <wp:posOffset>67308</wp:posOffset>
                </wp:positionV>
                <wp:extent cx="2794004" cy="311152"/>
                <wp:effectExtent l="0" t="0" r="25396" b="12698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10541001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3AE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učenje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strukture</w:t>
                            </w:r>
                            <w:proofErr w:type="spellEnd"/>
                          </w:p>
                          <w:p w14:paraId="1F73A3AF" w14:textId="77777777" w:rsidR="00AC30B8" w:rsidRDefault="00AC30B8">
                            <w:pPr>
                              <w:jc w:val="center"/>
                            </w:pPr>
                          </w:p>
                          <w:p w14:paraId="1F73A3B0" w14:textId="77777777" w:rsidR="00AC30B8" w:rsidRDefault="00AC30B8">
                            <w:pPr>
                              <w:jc w:val="center"/>
                            </w:pPr>
                          </w:p>
                          <w:p w14:paraId="1F73A3B1" w14:textId="77777777" w:rsidR="00AC30B8" w:rsidRDefault="00AC30B8">
                            <w:pPr>
                              <w:jc w:val="center"/>
                            </w:pPr>
                          </w:p>
                          <w:p w14:paraId="1F73A3B2" w14:textId="77777777" w:rsidR="00AC30B8" w:rsidRDefault="00AC30B8">
                            <w:pPr>
                              <w:jc w:val="center"/>
                            </w:pPr>
                          </w:p>
                          <w:p w14:paraId="1F73A3B3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ssamo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4B" id="_x0000_s1250" style="position:absolute;margin-left:57pt;margin-top:5.3pt;width:220pt;height:24.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" filled="f" strokecolor="#c00000" strokeweight=".35281mm">
                <v:textbox>
                  <w:txbxContent>
                    <w:p w14:paraId="1F73A3AE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učenje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strukture</w:t>
                      </w:r>
                      <w:proofErr w:type="spellEnd"/>
                    </w:p>
                    <w:p w14:paraId="1F73A3AF" w14:textId="77777777" w:rsidR="00AC30B8" w:rsidRDefault="00AC30B8">
                      <w:pPr>
                        <w:jc w:val="center"/>
                      </w:pPr>
                    </w:p>
                    <w:p w14:paraId="1F73A3B0" w14:textId="77777777" w:rsidR="00AC30B8" w:rsidRDefault="00AC30B8">
                      <w:pPr>
                        <w:jc w:val="center"/>
                      </w:pPr>
                    </w:p>
                    <w:p w14:paraId="1F73A3B1" w14:textId="77777777" w:rsidR="00AC30B8" w:rsidRDefault="00AC30B8">
                      <w:pPr>
                        <w:jc w:val="center"/>
                      </w:pPr>
                    </w:p>
                    <w:p w14:paraId="1F73A3B2" w14:textId="77777777" w:rsidR="00AC30B8" w:rsidRDefault="00AC30B8">
                      <w:pPr>
                        <w:jc w:val="center"/>
                      </w:pPr>
                    </w:p>
                    <w:p w14:paraId="1F73A3B3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ssamo</w:t>
                      </w:r>
                      <w:proofErr w:type="spellEnd"/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B94" w14:textId="77777777" w:rsidR="00AC30B8" w:rsidRDefault="00AC30B8">
      <w:pPr>
        <w:suppressAutoHyphens w:val="0"/>
        <w:rPr>
          <w:shd w:val="clear" w:color="auto" w:fill="EC9BA4"/>
        </w:rPr>
      </w:pPr>
    </w:p>
    <w:p w14:paraId="1F739B95" w14:textId="77777777" w:rsidR="00AC30B8" w:rsidRDefault="00AC30B8">
      <w:pPr>
        <w:suppressAutoHyphens w:val="0"/>
        <w:rPr>
          <w:shd w:val="clear" w:color="auto" w:fill="EC9BA4"/>
        </w:rPr>
      </w:pPr>
    </w:p>
    <w:p w14:paraId="1F739B96" w14:textId="77777777" w:rsidR="00AC30B8" w:rsidRDefault="00AC30B8">
      <w:pPr>
        <w:suppressAutoHyphens w:val="0"/>
        <w:rPr>
          <w:shd w:val="clear" w:color="auto" w:fill="EC9BA4"/>
        </w:rPr>
      </w:pPr>
    </w:p>
    <w:p w14:paraId="1F739B97" w14:textId="77777777" w:rsidR="00AC30B8" w:rsidRDefault="00AC30B8">
      <w:pPr>
        <w:suppressAutoHyphens w:val="0"/>
        <w:rPr>
          <w:shd w:val="clear" w:color="auto" w:fill="EC9BA4"/>
        </w:rPr>
      </w:pPr>
    </w:p>
    <w:p w14:paraId="1F739B98" w14:textId="77777777" w:rsidR="00AC30B8" w:rsidRDefault="00AC30B8">
      <w:pPr>
        <w:suppressAutoHyphens w:val="0"/>
        <w:rPr>
          <w:shd w:val="clear" w:color="auto" w:fill="EC9BA4"/>
        </w:rPr>
      </w:pPr>
    </w:p>
    <w:p w14:paraId="1F739B99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1F739C4D" wp14:editId="1F739C4E">
                <wp:simplePos x="0" y="0"/>
                <wp:positionH relativeFrom="margin">
                  <wp:posOffset>152403</wp:posOffset>
                </wp:positionH>
                <wp:positionV relativeFrom="paragraph">
                  <wp:posOffset>168907</wp:posOffset>
                </wp:positionV>
                <wp:extent cx="1511302" cy="374647"/>
                <wp:effectExtent l="0" t="0" r="12698" b="25403"/>
                <wp:wrapNone/>
                <wp:docPr id="16579000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2" cy="37464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7030A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3B5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00FF00"/>
                              </w:rPr>
                              <w:t>3.2. JEZIK</w:t>
                            </w:r>
                          </w:p>
                          <w:p w14:paraId="1F73A3B6" w14:textId="77777777" w:rsidR="00AC30B8" w:rsidRDefault="00AC30B8">
                            <w:pPr>
                              <w:jc w:val="center"/>
                            </w:pPr>
                          </w:p>
                          <w:p w14:paraId="1F73A3B7" w14:textId="77777777" w:rsidR="00AC30B8" w:rsidRDefault="00AC30B8">
                            <w:pPr>
                              <w:jc w:val="center"/>
                            </w:pPr>
                          </w:p>
                          <w:p w14:paraId="1F73A3B8" w14:textId="77777777" w:rsidR="00AC30B8" w:rsidRDefault="00AC30B8">
                            <w:pPr>
                              <w:jc w:val="center"/>
                            </w:pPr>
                          </w:p>
                          <w:p w14:paraId="1F73A3B9" w14:textId="77777777" w:rsidR="00AC30B8" w:rsidRDefault="00AC30B8">
                            <w:pPr>
                              <w:jc w:val="center"/>
                            </w:pPr>
                          </w:p>
                          <w:p w14:paraId="1F73A3BA" w14:textId="77777777" w:rsidR="00AC30B8" w:rsidRDefault="00AC30B8">
                            <w:pPr>
                              <w:jc w:val="center"/>
                            </w:pPr>
                          </w:p>
                          <w:p w14:paraId="1F73A3BB" w14:textId="77777777" w:rsidR="00AC30B8" w:rsidRDefault="00AC30B8">
                            <w:pPr>
                              <w:jc w:val="center"/>
                            </w:pPr>
                          </w:p>
                          <w:p w14:paraId="1F73A3BC" w14:textId="77777777" w:rsidR="00AC30B8" w:rsidRDefault="00AC30B8">
                            <w:pPr>
                              <w:jc w:val="center"/>
                            </w:pPr>
                          </w:p>
                          <w:p w14:paraId="1F73A3BD" w14:textId="77777777" w:rsidR="00AC30B8" w:rsidRDefault="00AC30B8">
                            <w:pPr>
                              <w:jc w:val="center"/>
                            </w:pPr>
                          </w:p>
                          <w:p w14:paraId="1F73A3BE" w14:textId="77777777" w:rsidR="00AC30B8" w:rsidRDefault="00AC30B8">
                            <w:pPr>
                              <w:jc w:val="center"/>
                            </w:pPr>
                          </w:p>
                          <w:p w14:paraId="1F73A3BF" w14:textId="77777777" w:rsidR="00AC30B8" w:rsidRDefault="00AC30B8">
                            <w:pPr>
                              <w:jc w:val="center"/>
                            </w:pPr>
                          </w:p>
                          <w:p w14:paraId="1F73A3C0" w14:textId="77777777" w:rsidR="00AC30B8" w:rsidRDefault="00AC30B8">
                            <w:pPr>
                              <w:jc w:val="center"/>
                            </w:pPr>
                          </w:p>
                          <w:p w14:paraId="1F73A3C1" w14:textId="77777777" w:rsidR="00AC30B8" w:rsidRDefault="00AC30B8">
                            <w:pPr>
                              <w:jc w:val="center"/>
                            </w:pPr>
                          </w:p>
                          <w:p w14:paraId="1F73A3C2" w14:textId="77777777" w:rsidR="00AC30B8" w:rsidRDefault="00AC30B8">
                            <w:pPr>
                              <w:jc w:val="center"/>
                            </w:pPr>
                          </w:p>
                          <w:p w14:paraId="1F73A3C3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4D" id="_x0000_s1251" style="position:absolute;margin-left:12pt;margin-top:13.3pt;width:119pt;height:29.5pt;z-index:252136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" filled="f" strokecolor="#7030a0" strokeweight=".35281mm">
                <v:textbox>
                  <w:txbxContent>
                    <w:p w14:paraId="1F73A3B5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00FF00"/>
                        </w:rPr>
                        <w:t>3.2. JEZIK</w:t>
                      </w:r>
                    </w:p>
                    <w:p w14:paraId="1F73A3B6" w14:textId="77777777" w:rsidR="00AC30B8" w:rsidRDefault="00AC30B8">
                      <w:pPr>
                        <w:jc w:val="center"/>
                      </w:pPr>
                    </w:p>
                    <w:p w14:paraId="1F73A3B7" w14:textId="77777777" w:rsidR="00AC30B8" w:rsidRDefault="00AC30B8">
                      <w:pPr>
                        <w:jc w:val="center"/>
                      </w:pPr>
                    </w:p>
                    <w:p w14:paraId="1F73A3B8" w14:textId="77777777" w:rsidR="00AC30B8" w:rsidRDefault="00AC30B8">
                      <w:pPr>
                        <w:jc w:val="center"/>
                      </w:pPr>
                    </w:p>
                    <w:p w14:paraId="1F73A3B9" w14:textId="77777777" w:rsidR="00AC30B8" w:rsidRDefault="00AC30B8">
                      <w:pPr>
                        <w:jc w:val="center"/>
                      </w:pPr>
                    </w:p>
                    <w:p w14:paraId="1F73A3BA" w14:textId="77777777" w:rsidR="00AC30B8" w:rsidRDefault="00AC30B8">
                      <w:pPr>
                        <w:jc w:val="center"/>
                      </w:pPr>
                    </w:p>
                    <w:p w14:paraId="1F73A3BB" w14:textId="77777777" w:rsidR="00AC30B8" w:rsidRDefault="00AC30B8">
                      <w:pPr>
                        <w:jc w:val="center"/>
                      </w:pPr>
                    </w:p>
                    <w:p w14:paraId="1F73A3BC" w14:textId="77777777" w:rsidR="00AC30B8" w:rsidRDefault="00AC30B8">
                      <w:pPr>
                        <w:jc w:val="center"/>
                      </w:pPr>
                    </w:p>
                    <w:p w14:paraId="1F73A3BD" w14:textId="77777777" w:rsidR="00AC30B8" w:rsidRDefault="00AC30B8">
                      <w:pPr>
                        <w:jc w:val="center"/>
                      </w:pPr>
                    </w:p>
                    <w:p w14:paraId="1F73A3BE" w14:textId="77777777" w:rsidR="00AC30B8" w:rsidRDefault="00AC30B8">
                      <w:pPr>
                        <w:jc w:val="center"/>
                      </w:pPr>
                    </w:p>
                    <w:p w14:paraId="1F73A3BF" w14:textId="77777777" w:rsidR="00AC30B8" w:rsidRDefault="00AC30B8">
                      <w:pPr>
                        <w:jc w:val="center"/>
                      </w:pPr>
                    </w:p>
                    <w:p w14:paraId="1F73A3C0" w14:textId="77777777" w:rsidR="00AC30B8" w:rsidRDefault="00AC30B8">
                      <w:pPr>
                        <w:jc w:val="center"/>
                      </w:pPr>
                    </w:p>
                    <w:p w14:paraId="1F73A3C1" w14:textId="77777777" w:rsidR="00AC30B8" w:rsidRDefault="00AC30B8">
                      <w:pPr>
                        <w:jc w:val="center"/>
                      </w:pPr>
                    </w:p>
                    <w:p w14:paraId="1F73A3C2" w14:textId="77777777" w:rsidR="00AC30B8" w:rsidRDefault="00AC30B8">
                      <w:pPr>
                        <w:jc w:val="center"/>
                      </w:pPr>
                    </w:p>
                    <w:p w14:paraId="1F73A3C3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739B9A" w14:textId="77777777" w:rsidR="00AC30B8" w:rsidRDefault="00AC30B8">
      <w:pPr>
        <w:pStyle w:val="Standard"/>
      </w:pPr>
    </w:p>
    <w:p w14:paraId="1F739B9B" w14:textId="77777777" w:rsidR="00AC30B8" w:rsidRDefault="00AC30B8">
      <w:pPr>
        <w:pStyle w:val="Standard"/>
      </w:pPr>
    </w:p>
    <w:p w14:paraId="1F739B9C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1F739C4F" wp14:editId="1F739C50">
                <wp:simplePos x="0" y="0"/>
                <wp:positionH relativeFrom="margin">
                  <wp:posOffset>2305046</wp:posOffset>
                </wp:positionH>
                <wp:positionV relativeFrom="paragraph">
                  <wp:posOffset>145417</wp:posOffset>
                </wp:positionV>
                <wp:extent cx="1530348" cy="279404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98822264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48" cy="2794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73A3C5" w14:textId="77777777" w:rsidR="00AC30B8" w:rsidRDefault="005640B9">
                            <w:r>
                              <w:rPr>
                                <w:shd w:val="clear" w:color="auto" w:fill="C0C0C0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39C4F" id="_x0000_s1252" type="#_x0000_t202" style="position:absolute;margin-left:181.5pt;margin-top:11.45pt;width:120.5pt;height:22pt;z-index:252138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" stroked="f">
                <v:textbox>
                  <w:txbxContent>
                    <w:p w14:paraId="1F73A3C5" w14:textId="77777777" w:rsidR="00AC30B8" w:rsidRDefault="005640B9">
                      <w:r>
                        <w:rPr>
                          <w:shd w:val="clear" w:color="auto" w:fill="C0C0C0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1F739C51" wp14:editId="1F739C52">
                <wp:simplePos x="0" y="0"/>
                <wp:positionH relativeFrom="margin">
                  <wp:posOffset>-63495</wp:posOffset>
                </wp:positionH>
                <wp:positionV relativeFrom="paragraph">
                  <wp:posOffset>126360</wp:posOffset>
                </wp:positionV>
                <wp:extent cx="2216148" cy="272418"/>
                <wp:effectExtent l="0" t="0" r="12702" b="13332"/>
                <wp:wrapNone/>
                <wp:docPr id="5025707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48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FFFF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3C7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FFFF00"/>
                              </w:rPr>
                              <w:t>3.2.1. POSLUŠANJE</w:t>
                            </w:r>
                          </w:p>
                          <w:p w14:paraId="1F73A3C8" w14:textId="77777777" w:rsidR="00AC30B8" w:rsidRDefault="00AC30B8">
                            <w:pPr>
                              <w:jc w:val="center"/>
                            </w:pPr>
                          </w:p>
                          <w:p w14:paraId="1F73A3C9" w14:textId="77777777" w:rsidR="00AC30B8" w:rsidRDefault="00AC30B8">
                            <w:pPr>
                              <w:jc w:val="center"/>
                            </w:pPr>
                          </w:p>
                          <w:p w14:paraId="1F73A3CA" w14:textId="77777777" w:rsidR="00AC30B8" w:rsidRDefault="00AC30B8">
                            <w:pPr>
                              <w:jc w:val="center"/>
                            </w:pPr>
                          </w:p>
                          <w:p w14:paraId="1F73A3CB" w14:textId="77777777" w:rsidR="00AC30B8" w:rsidRDefault="00AC30B8">
                            <w:pPr>
                              <w:jc w:val="center"/>
                            </w:pPr>
                          </w:p>
                          <w:p w14:paraId="1F73A3CC" w14:textId="77777777" w:rsidR="00AC30B8" w:rsidRDefault="005640B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51" id="_x0000_s1253" style="position:absolute;margin-left:-5pt;margin-top:9.95pt;width:174.5pt;height:21.45pt;z-index:252137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" filled="f" strokecolor="yellow" strokeweight=".35281mm">
                <v:textbox>
                  <w:txbxContent>
                    <w:p w14:paraId="1F73A3C7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FFFF00"/>
                        </w:rPr>
                        <w:t>3.2.1. POSLUŠANJE</w:t>
                      </w:r>
                    </w:p>
                    <w:p w14:paraId="1F73A3C8" w14:textId="77777777" w:rsidR="00AC30B8" w:rsidRDefault="00AC30B8">
                      <w:pPr>
                        <w:jc w:val="center"/>
                      </w:pPr>
                    </w:p>
                    <w:p w14:paraId="1F73A3C9" w14:textId="77777777" w:rsidR="00AC30B8" w:rsidRDefault="00AC30B8">
                      <w:pPr>
                        <w:jc w:val="center"/>
                      </w:pPr>
                    </w:p>
                    <w:p w14:paraId="1F73A3CA" w14:textId="77777777" w:rsidR="00AC30B8" w:rsidRDefault="00AC30B8">
                      <w:pPr>
                        <w:jc w:val="center"/>
                      </w:pPr>
                    </w:p>
                    <w:p w14:paraId="1F73A3CB" w14:textId="77777777" w:rsidR="00AC30B8" w:rsidRDefault="00AC30B8">
                      <w:pPr>
                        <w:jc w:val="center"/>
                      </w:pPr>
                    </w:p>
                    <w:p w14:paraId="1F73A3CC" w14:textId="77777777" w:rsidR="00AC30B8" w:rsidRDefault="005640B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739B9D" w14:textId="77777777" w:rsidR="00AC30B8" w:rsidRDefault="00AC30B8">
      <w:pPr>
        <w:pStyle w:val="Standard"/>
      </w:pPr>
    </w:p>
    <w:p w14:paraId="1F739B9E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1F739C53" wp14:editId="1F739C54">
                <wp:simplePos x="0" y="0"/>
                <wp:positionH relativeFrom="column">
                  <wp:posOffset>6112507</wp:posOffset>
                </wp:positionH>
                <wp:positionV relativeFrom="paragraph">
                  <wp:posOffset>137160</wp:posOffset>
                </wp:positionV>
                <wp:extent cx="2768602" cy="317497"/>
                <wp:effectExtent l="0" t="0" r="12698" b="25403"/>
                <wp:wrapTight wrapText="bothSides">
                  <wp:wrapPolygon edited="0">
                    <wp:start x="0" y="0"/>
                    <wp:lineTo x="0" y="22076"/>
                    <wp:lineTo x="21550" y="22076"/>
                    <wp:lineTo x="21550" y="0"/>
                    <wp:lineTo x="0" y="0"/>
                  </wp:wrapPolygon>
                </wp:wrapTight>
                <wp:docPr id="80390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2" cy="31749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3CE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IDEJA ZGODBE: text box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3CF" w14:textId="77777777" w:rsidR="00AC30B8" w:rsidRDefault="00AC30B8">
                            <w:pPr>
                              <w:jc w:val="center"/>
                            </w:pPr>
                          </w:p>
                          <w:p w14:paraId="1F73A3D0" w14:textId="77777777" w:rsidR="00AC30B8" w:rsidRDefault="00AC30B8">
                            <w:pPr>
                              <w:jc w:val="center"/>
                            </w:pPr>
                          </w:p>
                          <w:p w14:paraId="1F73A3D1" w14:textId="77777777" w:rsidR="00AC30B8" w:rsidRDefault="00AC30B8">
                            <w:pPr>
                              <w:jc w:val="center"/>
                            </w:pPr>
                          </w:p>
                          <w:p w14:paraId="1F73A3D2" w14:textId="77777777" w:rsidR="00AC30B8" w:rsidRDefault="00AC30B8">
                            <w:pPr>
                              <w:jc w:val="center"/>
                            </w:pPr>
                          </w:p>
                          <w:p w14:paraId="1F73A3D3" w14:textId="77777777" w:rsidR="00AC30B8" w:rsidRDefault="00AC30B8">
                            <w:pPr>
                              <w:jc w:val="center"/>
                            </w:pPr>
                          </w:p>
                          <w:p w14:paraId="1F73A3D4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53" id="_x0000_s1254" style="position:absolute;margin-left:481.3pt;margin-top:10.8pt;width:218pt;height:2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" filled="f" strokeweight=".35281mm">
                <v:textbox>
                  <w:txbxContent>
                    <w:p w14:paraId="1F73A3CE" w14:textId="77777777" w:rsidR="00AC30B8" w:rsidRDefault="005640B9">
                      <w:pPr>
                        <w:jc w:val="center"/>
                      </w:pPr>
                      <w:r>
                        <w:t xml:space="preserve">IDEJA ZGODBE: text box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3CF" w14:textId="77777777" w:rsidR="00AC30B8" w:rsidRDefault="00AC30B8">
                      <w:pPr>
                        <w:jc w:val="center"/>
                      </w:pPr>
                    </w:p>
                    <w:p w14:paraId="1F73A3D0" w14:textId="77777777" w:rsidR="00AC30B8" w:rsidRDefault="00AC30B8">
                      <w:pPr>
                        <w:jc w:val="center"/>
                      </w:pPr>
                    </w:p>
                    <w:p w14:paraId="1F73A3D1" w14:textId="77777777" w:rsidR="00AC30B8" w:rsidRDefault="00AC30B8">
                      <w:pPr>
                        <w:jc w:val="center"/>
                      </w:pPr>
                    </w:p>
                    <w:p w14:paraId="1F73A3D2" w14:textId="77777777" w:rsidR="00AC30B8" w:rsidRDefault="00AC30B8">
                      <w:pPr>
                        <w:jc w:val="center"/>
                      </w:pPr>
                    </w:p>
                    <w:p w14:paraId="1F73A3D3" w14:textId="77777777" w:rsidR="00AC30B8" w:rsidRDefault="00AC30B8">
                      <w:pPr>
                        <w:jc w:val="center"/>
                      </w:pPr>
                    </w:p>
                    <w:p w14:paraId="1F73A3D4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hd w:val="clear" w:color="auto" w:fill="C0C0C0"/>
          <w:lang w:val="en-US"/>
        </w:rPr>
        <w:drawing>
          <wp:anchor distT="0" distB="0" distL="114300" distR="114300" simplePos="0" relativeHeight="252148736" behindDoc="0" locked="0" layoutInCell="1" allowOverlap="1" wp14:anchorId="1F739C55" wp14:editId="1F739C56">
            <wp:simplePos x="0" y="0"/>
            <wp:positionH relativeFrom="column">
              <wp:posOffset>5867409</wp:posOffset>
            </wp:positionH>
            <wp:positionV relativeFrom="paragraph">
              <wp:posOffset>92076</wp:posOffset>
            </wp:positionV>
            <wp:extent cx="118743" cy="323853"/>
            <wp:effectExtent l="0" t="7305" r="0" b="26352"/>
            <wp:wrapTight wrapText="bothSides">
              <wp:wrapPolygon edited="0">
                <wp:start x="19879" y="3672"/>
                <wp:lineTo x="390" y="-286"/>
                <wp:lineTo x="-3016" y="7653"/>
                <wp:lineTo x="-127" y="13918"/>
                <wp:lineTo x="3886" y="14960"/>
                <wp:lineTo x="14771" y="15581"/>
                <wp:lineTo x="24500" y="13696"/>
                <wp:lineTo x="19879" y="3672"/>
              </wp:wrapPolygon>
            </wp:wrapTight>
            <wp:docPr id="1280632213" name="Picture 188708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772698">
                      <a:off x="0" y="0"/>
                      <a:ext cx="118743" cy="323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1F739C57" wp14:editId="1F739C58">
                <wp:simplePos x="0" y="0"/>
                <wp:positionH relativeFrom="column">
                  <wp:posOffset>2289813</wp:posOffset>
                </wp:positionH>
                <wp:positionV relativeFrom="paragraph">
                  <wp:posOffset>80010</wp:posOffset>
                </wp:positionV>
                <wp:extent cx="3295653" cy="311152"/>
                <wp:effectExtent l="0" t="0" r="19047" b="12698"/>
                <wp:wrapTight wrapText="bothSides">
                  <wp:wrapPolygon edited="0">
                    <wp:start x="0" y="0"/>
                    <wp:lineTo x="0" y="21159"/>
                    <wp:lineTo x="21600" y="21159"/>
                    <wp:lineTo x="21600" y="0"/>
                    <wp:lineTo x="0" y="0"/>
                  </wp:wrapPolygon>
                </wp:wrapTight>
                <wp:docPr id="14963049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3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3D6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globalno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razumevanje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glavne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ideje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zgodbe</w:t>
                            </w:r>
                            <w:proofErr w:type="spellEnd"/>
                          </w:p>
                          <w:p w14:paraId="1F73A3D7" w14:textId="77777777" w:rsidR="00AC30B8" w:rsidRDefault="00AC30B8">
                            <w:pPr>
                              <w:jc w:val="center"/>
                            </w:pPr>
                          </w:p>
                          <w:p w14:paraId="1F73A3D8" w14:textId="77777777" w:rsidR="00AC30B8" w:rsidRDefault="00AC30B8">
                            <w:pPr>
                              <w:jc w:val="center"/>
                            </w:pPr>
                          </w:p>
                          <w:p w14:paraId="1F73A3D9" w14:textId="77777777" w:rsidR="00AC30B8" w:rsidRDefault="00AC30B8">
                            <w:pPr>
                              <w:jc w:val="center"/>
                            </w:pPr>
                          </w:p>
                          <w:p w14:paraId="1F73A3DA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57" id="_x0000_s1255" style="position:absolute;margin-left:180.3pt;margin-top:6.3pt;width:259.5pt;height:24.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" filled="f" strokecolor="#c00000" strokeweight=".35281mm">
                <v:textbox>
                  <w:txbxContent>
                    <w:p w14:paraId="1F73A3D6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globalno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razumevanje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glavne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ideje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zgodbe</w:t>
                      </w:r>
                      <w:proofErr w:type="spellEnd"/>
                    </w:p>
                    <w:p w14:paraId="1F73A3D7" w14:textId="77777777" w:rsidR="00AC30B8" w:rsidRDefault="00AC30B8">
                      <w:pPr>
                        <w:jc w:val="center"/>
                      </w:pPr>
                    </w:p>
                    <w:p w14:paraId="1F73A3D8" w14:textId="77777777" w:rsidR="00AC30B8" w:rsidRDefault="00AC30B8">
                      <w:pPr>
                        <w:jc w:val="center"/>
                      </w:pPr>
                    </w:p>
                    <w:p w14:paraId="1F73A3D9" w14:textId="77777777" w:rsidR="00AC30B8" w:rsidRDefault="00AC30B8">
                      <w:pPr>
                        <w:jc w:val="center"/>
                      </w:pPr>
                    </w:p>
                    <w:p w14:paraId="1F73A3DA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B9F" w14:textId="77777777" w:rsidR="00AC30B8" w:rsidRDefault="00AC30B8">
      <w:pPr>
        <w:pStyle w:val="Standard"/>
      </w:pPr>
    </w:p>
    <w:p w14:paraId="1F739BA0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1F739C59" wp14:editId="1F739C5A">
                <wp:simplePos x="0" y="0"/>
                <wp:positionH relativeFrom="column">
                  <wp:posOffset>6112507</wp:posOffset>
                </wp:positionH>
                <wp:positionV relativeFrom="paragraph">
                  <wp:posOffset>155576</wp:posOffset>
                </wp:positionV>
                <wp:extent cx="2768602" cy="317497"/>
                <wp:effectExtent l="0" t="0" r="12698" b="25403"/>
                <wp:wrapTight wrapText="bothSides">
                  <wp:wrapPolygon edited="0">
                    <wp:start x="0" y="0"/>
                    <wp:lineTo x="0" y="22076"/>
                    <wp:lineTo x="21550" y="22076"/>
                    <wp:lineTo x="21550" y="0"/>
                    <wp:lineTo x="0" y="0"/>
                  </wp:wrapPolygon>
                </wp:wrapTight>
                <wp:docPr id="7429144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2" cy="31749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3DC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KATERI DETAJLI: text box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3DD" w14:textId="77777777" w:rsidR="00AC30B8" w:rsidRDefault="00AC30B8">
                            <w:pPr>
                              <w:jc w:val="center"/>
                            </w:pPr>
                          </w:p>
                          <w:p w14:paraId="1F73A3DE" w14:textId="77777777" w:rsidR="00AC30B8" w:rsidRDefault="00AC30B8">
                            <w:pPr>
                              <w:jc w:val="center"/>
                            </w:pPr>
                          </w:p>
                          <w:p w14:paraId="1F73A3DF" w14:textId="77777777" w:rsidR="00AC30B8" w:rsidRDefault="00AC30B8">
                            <w:pPr>
                              <w:jc w:val="center"/>
                            </w:pPr>
                          </w:p>
                          <w:p w14:paraId="1F73A3E0" w14:textId="77777777" w:rsidR="00AC30B8" w:rsidRDefault="00AC30B8">
                            <w:pPr>
                              <w:jc w:val="center"/>
                            </w:pPr>
                          </w:p>
                          <w:p w14:paraId="1F73A3E1" w14:textId="77777777" w:rsidR="00AC30B8" w:rsidRDefault="00AC30B8">
                            <w:pPr>
                              <w:jc w:val="center"/>
                            </w:pPr>
                          </w:p>
                          <w:p w14:paraId="1F73A3E2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59" id="_x0000_s1256" style="position:absolute;margin-left:481.3pt;margin-top:12.25pt;width:218pt;height:2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" filled="f" strokeweight=".35281mm">
                <v:textbox>
                  <w:txbxContent>
                    <w:p w14:paraId="1F73A3DC" w14:textId="77777777" w:rsidR="00AC30B8" w:rsidRDefault="005640B9">
                      <w:pPr>
                        <w:jc w:val="center"/>
                      </w:pPr>
                      <w:r>
                        <w:t xml:space="preserve">KATERI DETAJLI: text box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3DD" w14:textId="77777777" w:rsidR="00AC30B8" w:rsidRDefault="00AC30B8">
                      <w:pPr>
                        <w:jc w:val="center"/>
                      </w:pPr>
                    </w:p>
                    <w:p w14:paraId="1F73A3DE" w14:textId="77777777" w:rsidR="00AC30B8" w:rsidRDefault="00AC30B8">
                      <w:pPr>
                        <w:jc w:val="center"/>
                      </w:pPr>
                    </w:p>
                    <w:p w14:paraId="1F73A3DF" w14:textId="77777777" w:rsidR="00AC30B8" w:rsidRDefault="00AC30B8">
                      <w:pPr>
                        <w:jc w:val="center"/>
                      </w:pPr>
                    </w:p>
                    <w:p w14:paraId="1F73A3E0" w14:textId="77777777" w:rsidR="00AC30B8" w:rsidRDefault="00AC30B8">
                      <w:pPr>
                        <w:jc w:val="center"/>
                      </w:pPr>
                    </w:p>
                    <w:p w14:paraId="1F73A3E1" w14:textId="77777777" w:rsidR="00AC30B8" w:rsidRDefault="00AC30B8">
                      <w:pPr>
                        <w:jc w:val="center"/>
                      </w:pPr>
                    </w:p>
                    <w:p w14:paraId="1F73A3E2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hd w:val="clear" w:color="auto" w:fill="C0C0C0"/>
          <w:lang w:val="en-US"/>
        </w:rPr>
        <w:drawing>
          <wp:anchor distT="0" distB="0" distL="114300" distR="114300" simplePos="0" relativeHeight="252150784" behindDoc="0" locked="0" layoutInCell="1" allowOverlap="1" wp14:anchorId="1F739C5B" wp14:editId="1F739C5C">
            <wp:simplePos x="0" y="0"/>
            <wp:positionH relativeFrom="column">
              <wp:posOffset>5814062</wp:posOffset>
            </wp:positionH>
            <wp:positionV relativeFrom="paragraph">
              <wp:posOffset>110492</wp:posOffset>
            </wp:positionV>
            <wp:extent cx="118743" cy="323853"/>
            <wp:effectExtent l="0" t="7305" r="0" b="26352"/>
            <wp:wrapTight wrapText="bothSides">
              <wp:wrapPolygon edited="0">
                <wp:start x="19879" y="3672"/>
                <wp:lineTo x="390" y="-286"/>
                <wp:lineTo x="-3016" y="7653"/>
                <wp:lineTo x="-127" y="13918"/>
                <wp:lineTo x="3886" y="14960"/>
                <wp:lineTo x="14771" y="15581"/>
                <wp:lineTo x="24500" y="13696"/>
                <wp:lineTo x="19879" y="3672"/>
              </wp:wrapPolygon>
            </wp:wrapTight>
            <wp:docPr id="1639759044" name="Picture 56443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772698">
                      <a:off x="0" y="0"/>
                      <a:ext cx="118743" cy="323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1F739C5D" wp14:editId="1F739C5E">
                <wp:simplePos x="0" y="0"/>
                <wp:positionH relativeFrom="column">
                  <wp:posOffset>2302514</wp:posOffset>
                </wp:positionH>
                <wp:positionV relativeFrom="paragraph">
                  <wp:posOffset>85725</wp:posOffset>
                </wp:positionV>
                <wp:extent cx="3321045" cy="330198"/>
                <wp:effectExtent l="0" t="0" r="12705" b="12702"/>
                <wp:wrapTight wrapText="bothSides">
                  <wp:wrapPolygon edited="0">
                    <wp:start x="0" y="0"/>
                    <wp:lineTo x="0" y="21225"/>
                    <wp:lineTo x="21563" y="21225"/>
                    <wp:lineTo x="21563" y="0"/>
                    <wp:lineTo x="0" y="0"/>
                  </wp:wrapPolygon>
                </wp:wrapTight>
                <wp:docPr id="531629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45" cy="33019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3E4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selektivno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prepoznavanje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detajlov</w:t>
                            </w:r>
                            <w:proofErr w:type="spellEnd"/>
                            <w:r>
                              <w:t xml:space="preserve"> (v </w:t>
                            </w:r>
                            <w:proofErr w:type="spellStart"/>
                            <w:r>
                              <w:t>zgodbi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F73A3E5" w14:textId="77777777" w:rsidR="00AC30B8" w:rsidRDefault="00AC30B8">
                            <w:pPr>
                              <w:jc w:val="center"/>
                            </w:pPr>
                          </w:p>
                          <w:p w14:paraId="1F73A3E6" w14:textId="77777777" w:rsidR="00AC30B8" w:rsidRDefault="00AC30B8">
                            <w:pPr>
                              <w:jc w:val="center"/>
                            </w:pPr>
                          </w:p>
                          <w:p w14:paraId="1F73A3E7" w14:textId="77777777" w:rsidR="00AC30B8" w:rsidRDefault="00AC30B8">
                            <w:pPr>
                              <w:jc w:val="center"/>
                            </w:pPr>
                          </w:p>
                          <w:p w14:paraId="1F73A3E8" w14:textId="77777777" w:rsidR="00AC30B8" w:rsidRDefault="00AC30B8">
                            <w:pPr>
                              <w:jc w:val="center"/>
                            </w:pPr>
                          </w:p>
                          <w:p w14:paraId="1F73A3E9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5D" id="_x0000_s1257" style="position:absolute;margin-left:181.3pt;margin-top:6.75pt;width:261.5pt;height:26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" filled="f" strokecolor="#c00000" strokeweight=".35281mm">
                <v:textbox>
                  <w:txbxContent>
                    <w:p w14:paraId="1F73A3E4" w14:textId="77777777" w:rsidR="00AC30B8" w:rsidRDefault="005640B9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selektivno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prepoznavanje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detajlov</w:t>
                      </w:r>
                      <w:proofErr w:type="spellEnd"/>
                      <w:r>
                        <w:t xml:space="preserve"> (v </w:t>
                      </w:r>
                      <w:proofErr w:type="spellStart"/>
                      <w:r>
                        <w:t>zgodbi</w:t>
                      </w:r>
                      <w:proofErr w:type="spellEnd"/>
                      <w:r>
                        <w:t>)</w:t>
                      </w:r>
                    </w:p>
                    <w:p w14:paraId="1F73A3E5" w14:textId="77777777" w:rsidR="00AC30B8" w:rsidRDefault="00AC30B8">
                      <w:pPr>
                        <w:jc w:val="center"/>
                      </w:pPr>
                    </w:p>
                    <w:p w14:paraId="1F73A3E6" w14:textId="77777777" w:rsidR="00AC30B8" w:rsidRDefault="00AC30B8">
                      <w:pPr>
                        <w:jc w:val="center"/>
                      </w:pPr>
                    </w:p>
                    <w:p w14:paraId="1F73A3E7" w14:textId="77777777" w:rsidR="00AC30B8" w:rsidRDefault="00AC30B8">
                      <w:pPr>
                        <w:jc w:val="center"/>
                      </w:pPr>
                    </w:p>
                    <w:p w14:paraId="1F73A3E8" w14:textId="77777777" w:rsidR="00AC30B8" w:rsidRDefault="00AC30B8">
                      <w:pPr>
                        <w:jc w:val="center"/>
                      </w:pPr>
                    </w:p>
                    <w:p w14:paraId="1F73A3E9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BA1" w14:textId="77777777" w:rsidR="00AC30B8" w:rsidRDefault="00AC30B8">
      <w:pPr>
        <w:pStyle w:val="Standard"/>
      </w:pPr>
    </w:p>
    <w:p w14:paraId="1F739BA2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1F739C5F" wp14:editId="1F739C60">
                <wp:simplePos x="0" y="0"/>
                <wp:positionH relativeFrom="column">
                  <wp:posOffset>6118863</wp:posOffset>
                </wp:positionH>
                <wp:positionV relativeFrom="paragraph">
                  <wp:posOffset>173351</wp:posOffset>
                </wp:positionV>
                <wp:extent cx="3098801" cy="317497"/>
                <wp:effectExtent l="0" t="0" r="25399" b="25403"/>
                <wp:wrapTight wrapText="bothSides">
                  <wp:wrapPolygon edited="0">
                    <wp:start x="0" y="0"/>
                    <wp:lineTo x="0" y="22076"/>
                    <wp:lineTo x="21644" y="22076"/>
                    <wp:lineTo x="21644" y="0"/>
                    <wp:lineTo x="0" y="0"/>
                  </wp:wrapPolygon>
                </wp:wrapTight>
                <wp:docPr id="3629931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1" cy="31749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3EB" w14:textId="77777777" w:rsidR="00AC30B8" w:rsidRDefault="005640B9">
                            <w:r>
                              <w:t xml:space="preserve">KATERA NAVODILA: text box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3EC" w14:textId="77777777" w:rsidR="00AC30B8" w:rsidRDefault="00AC30B8">
                            <w:pPr>
                              <w:jc w:val="center"/>
                            </w:pPr>
                          </w:p>
                          <w:p w14:paraId="1F73A3ED" w14:textId="77777777" w:rsidR="00AC30B8" w:rsidRDefault="00AC30B8">
                            <w:pPr>
                              <w:jc w:val="center"/>
                            </w:pPr>
                          </w:p>
                          <w:p w14:paraId="1F73A3EE" w14:textId="77777777" w:rsidR="00AC30B8" w:rsidRDefault="00AC30B8">
                            <w:pPr>
                              <w:jc w:val="center"/>
                            </w:pPr>
                          </w:p>
                          <w:p w14:paraId="1F73A3EF" w14:textId="77777777" w:rsidR="00AC30B8" w:rsidRDefault="00AC30B8">
                            <w:pPr>
                              <w:jc w:val="center"/>
                            </w:pPr>
                          </w:p>
                          <w:p w14:paraId="1F73A3F0" w14:textId="77777777" w:rsidR="00AC30B8" w:rsidRDefault="00AC30B8">
                            <w:pPr>
                              <w:jc w:val="center"/>
                            </w:pPr>
                          </w:p>
                          <w:p w14:paraId="1F73A3F1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5F" id="_x0000_s1258" style="position:absolute;margin-left:481.8pt;margin-top:13.65pt;width:244pt;height:2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" filled="f" strokeweight=".35281mm">
                <v:textbox>
                  <w:txbxContent>
                    <w:p w14:paraId="1F73A3EB" w14:textId="77777777" w:rsidR="00AC30B8" w:rsidRDefault="005640B9">
                      <w:r>
                        <w:t xml:space="preserve">KATERA NAVODILA: text box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3EC" w14:textId="77777777" w:rsidR="00AC30B8" w:rsidRDefault="00AC30B8">
                      <w:pPr>
                        <w:jc w:val="center"/>
                      </w:pPr>
                    </w:p>
                    <w:p w14:paraId="1F73A3ED" w14:textId="77777777" w:rsidR="00AC30B8" w:rsidRDefault="00AC30B8">
                      <w:pPr>
                        <w:jc w:val="center"/>
                      </w:pPr>
                    </w:p>
                    <w:p w14:paraId="1F73A3EE" w14:textId="77777777" w:rsidR="00AC30B8" w:rsidRDefault="00AC30B8">
                      <w:pPr>
                        <w:jc w:val="center"/>
                      </w:pPr>
                    </w:p>
                    <w:p w14:paraId="1F73A3EF" w14:textId="77777777" w:rsidR="00AC30B8" w:rsidRDefault="00AC30B8">
                      <w:pPr>
                        <w:jc w:val="center"/>
                      </w:pPr>
                    </w:p>
                    <w:p w14:paraId="1F73A3F0" w14:textId="77777777" w:rsidR="00AC30B8" w:rsidRDefault="00AC30B8">
                      <w:pPr>
                        <w:jc w:val="center"/>
                      </w:pPr>
                    </w:p>
                    <w:p w14:paraId="1F73A3F1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hd w:val="clear" w:color="auto" w:fill="C0C0C0"/>
          <w:lang w:val="en-US"/>
        </w:rPr>
        <w:drawing>
          <wp:anchor distT="0" distB="0" distL="114300" distR="114300" simplePos="0" relativeHeight="252152832" behindDoc="0" locked="0" layoutInCell="1" allowOverlap="1" wp14:anchorId="1F739C61" wp14:editId="1F739C62">
            <wp:simplePos x="0" y="0"/>
            <wp:positionH relativeFrom="column">
              <wp:posOffset>5784857</wp:posOffset>
            </wp:positionH>
            <wp:positionV relativeFrom="paragraph">
              <wp:posOffset>128267</wp:posOffset>
            </wp:positionV>
            <wp:extent cx="118743" cy="323853"/>
            <wp:effectExtent l="0" t="7305" r="0" b="26352"/>
            <wp:wrapTight wrapText="bothSides">
              <wp:wrapPolygon edited="0">
                <wp:start x="19879" y="3672"/>
                <wp:lineTo x="390" y="-286"/>
                <wp:lineTo x="-3016" y="7653"/>
                <wp:lineTo x="-127" y="13918"/>
                <wp:lineTo x="3886" y="14960"/>
                <wp:lineTo x="14771" y="15581"/>
                <wp:lineTo x="24500" y="13696"/>
                <wp:lineTo x="19879" y="3672"/>
              </wp:wrapPolygon>
            </wp:wrapTight>
            <wp:docPr id="938824132" name="Picture 4615459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772698">
                      <a:off x="0" y="0"/>
                      <a:ext cx="118743" cy="323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1F739C63" wp14:editId="1F739C64">
                <wp:simplePos x="0" y="0"/>
                <wp:positionH relativeFrom="column">
                  <wp:posOffset>2308860</wp:posOffset>
                </wp:positionH>
                <wp:positionV relativeFrom="paragraph">
                  <wp:posOffset>116201</wp:posOffset>
                </wp:positionV>
                <wp:extent cx="3270251" cy="311152"/>
                <wp:effectExtent l="0" t="0" r="25399" b="12698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3407846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1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3F3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funkcionalno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razumevanje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navodil</w:t>
                            </w:r>
                            <w:proofErr w:type="spellEnd"/>
                          </w:p>
                          <w:p w14:paraId="1F73A3F4" w14:textId="77777777" w:rsidR="00AC30B8" w:rsidRDefault="00AC30B8">
                            <w:pPr>
                              <w:jc w:val="center"/>
                            </w:pPr>
                          </w:p>
                          <w:p w14:paraId="1F73A3F5" w14:textId="77777777" w:rsidR="00AC30B8" w:rsidRDefault="00AC30B8">
                            <w:pPr>
                              <w:jc w:val="center"/>
                            </w:pPr>
                          </w:p>
                          <w:p w14:paraId="1F73A3F6" w14:textId="77777777" w:rsidR="00AC30B8" w:rsidRDefault="00AC30B8">
                            <w:pPr>
                              <w:jc w:val="center"/>
                            </w:pPr>
                          </w:p>
                          <w:p w14:paraId="1F73A3F7" w14:textId="77777777" w:rsidR="00AC30B8" w:rsidRDefault="00AC30B8">
                            <w:pPr>
                              <w:jc w:val="center"/>
                            </w:pPr>
                          </w:p>
                          <w:p w14:paraId="1F73A3F8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63" id="_x0000_s1259" style="position:absolute;margin-left:181.8pt;margin-top:9.15pt;width:257.5pt;height:24.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" filled="f" strokecolor="#c00000" strokeweight=".35281mm">
                <v:textbox>
                  <w:txbxContent>
                    <w:p w14:paraId="1F73A3F3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funkcionalno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razumevanje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navodil</w:t>
                      </w:r>
                      <w:proofErr w:type="spellEnd"/>
                    </w:p>
                    <w:p w14:paraId="1F73A3F4" w14:textId="77777777" w:rsidR="00AC30B8" w:rsidRDefault="00AC30B8">
                      <w:pPr>
                        <w:jc w:val="center"/>
                      </w:pPr>
                    </w:p>
                    <w:p w14:paraId="1F73A3F5" w14:textId="77777777" w:rsidR="00AC30B8" w:rsidRDefault="00AC30B8">
                      <w:pPr>
                        <w:jc w:val="center"/>
                      </w:pPr>
                    </w:p>
                    <w:p w14:paraId="1F73A3F6" w14:textId="77777777" w:rsidR="00AC30B8" w:rsidRDefault="00AC30B8">
                      <w:pPr>
                        <w:jc w:val="center"/>
                      </w:pPr>
                    </w:p>
                    <w:p w14:paraId="1F73A3F7" w14:textId="77777777" w:rsidR="00AC30B8" w:rsidRDefault="00AC30B8">
                      <w:pPr>
                        <w:jc w:val="center"/>
                      </w:pPr>
                    </w:p>
                    <w:p w14:paraId="1F73A3F8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BA3" w14:textId="77777777" w:rsidR="00AC30B8" w:rsidRDefault="00AC30B8">
      <w:pPr>
        <w:pStyle w:val="Standard"/>
      </w:pPr>
    </w:p>
    <w:p w14:paraId="1F739BA4" w14:textId="77777777" w:rsidR="00AC30B8" w:rsidRDefault="005640B9">
      <w:pPr>
        <w:pStyle w:val="Standard"/>
      </w:pPr>
      <w:r>
        <w:t xml:space="preserve"> </w:t>
      </w:r>
    </w:p>
    <w:p w14:paraId="1F739BA5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1F739C65" wp14:editId="1F739C66">
                <wp:simplePos x="0" y="0"/>
                <wp:positionH relativeFrom="margin">
                  <wp:posOffset>2364738</wp:posOffset>
                </wp:positionH>
                <wp:positionV relativeFrom="paragraph">
                  <wp:posOffset>7616</wp:posOffset>
                </wp:positionV>
                <wp:extent cx="1530348" cy="279404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165583478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48" cy="2794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73A3FA" w14:textId="77777777" w:rsidR="00AC30B8" w:rsidRDefault="005640B9">
                            <w:r>
                              <w:rPr>
                                <w:shd w:val="clear" w:color="auto" w:fill="C0C0C0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39C65" id="_x0000_s1260" type="#_x0000_t202" style="position:absolute;margin-left:186.2pt;margin-top:.6pt;width:120.5pt;height:22pt;z-index:252143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" stroked="f">
                <v:textbox>
                  <w:txbxContent>
                    <w:p w14:paraId="1F73A3FA" w14:textId="77777777" w:rsidR="00AC30B8" w:rsidRDefault="005640B9">
                      <w:r>
                        <w:rPr>
                          <w:shd w:val="clear" w:color="auto" w:fill="C0C0C0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F739BA6" w14:textId="77777777" w:rsidR="00AC30B8" w:rsidRDefault="00AC30B8">
      <w:pPr>
        <w:pStyle w:val="Standard"/>
      </w:pPr>
    </w:p>
    <w:p w14:paraId="1F739BA7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1F739C67" wp14:editId="1F739C68">
                <wp:simplePos x="0" y="0"/>
                <wp:positionH relativeFrom="margin">
                  <wp:align>right</wp:align>
                </wp:positionH>
                <wp:positionV relativeFrom="paragraph">
                  <wp:posOffset>65407</wp:posOffset>
                </wp:positionV>
                <wp:extent cx="3098801" cy="317497"/>
                <wp:effectExtent l="0" t="0" r="25399" b="25403"/>
                <wp:wrapTight wrapText="bothSides">
                  <wp:wrapPolygon edited="0">
                    <wp:start x="0" y="0"/>
                    <wp:lineTo x="0" y="22076"/>
                    <wp:lineTo x="21644" y="22076"/>
                    <wp:lineTo x="21644" y="0"/>
                    <wp:lineTo x="0" y="0"/>
                  </wp:wrapPolygon>
                </wp:wrapTight>
                <wp:docPr id="10391421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1" cy="31749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3FC" w14:textId="77777777" w:rsidR="00AC30B8" w:rsidRDefault="005640B9">
                            <w:r>
                              <w:t xml:space="preserve">KATERO BESEDIŠČE: text box do </w:t>
                            </w:r>
                            <w:r>
                              <w:t xml:space="preserve">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3FD" w14:textId="77777777" w:rsidR="00AC30B8" w:rsidRDefault="00AC30B8">
                            <w:pPr>
                              <w:jc w:val="center"/>
                            </w:pPr>
                          </w:p>
                          <w:p w14:paraId="1F73A3FE" w14:textId="77777777" w:rsidR="00AC30B8" w:rsidRDefault="00AC30B8">
                            <w:pPr>
                              <w:jc w:val="center"/>
                            </w:pPr>
                          </w:p>
                          <w:p w14:paraId="1F73A3FF" w14:textId="77777777" w:rsidR="00AC30B8" w:rsidRDefault="00AC30B8">
                            <w:pPr>
                              <w:jc w:val="center"/>
                            </w:pPr>
                          </w:p>
                          <w:p w14:paraId="1F73A400" w14:textId="77777777" w:rsidR="00AC30B8" w:rsidRDefault="00AC30B8">
                            <w:pPr>
                              <w:jc w:val="center"/>
                            </w:pPr>
                          </w:p>
                          <w:p w14:paraId="1F73A401" w14:textId="77777777" w:rsidR="00AC30B8" w:rsidRDefault="00AC30B8">
                            <w:pPr>
                              <w:jc w:val="center"/>
                            </w:pPr>
                          </w:p>
                          <w:p w14:paraId="1F73A402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67" id="_x0000_s1261" style="position:absolute;margin-left:192.8pt;margin-top:5.15pt;width:244pt;height:25pt;z-index:2521579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" filled="f" strokeweight=".35281mm">
                <v:textbox>
                  <w:txbxContent>
                    <w:p w14:paraId="1F73A3FC" w14:textId="77777777" w:rsidR="00AC30B8" w:rsidRDefault="005640B9">
                      <w:r>
                        <w:t xml:space="preserve">KATERO BESEDIŠČE: text box do </w:t>
                      </w:r>
                      <w:r>
                        <w:t xml:space="preserve">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3FD" w14:textId="77777777" w:rsidR="00AC30B8" w:rsidRDefault="00AC30B8">
                      <w:pPr>
                        <w:jc w:val="center"/>
                      </w:pPr>
                    </w:p>
                    <w:p w14:paraId="1F73A3FE" w14:textId="77777777" w:rsidR="00AC30B8" w:rsidRDefault="00AC30B8">
                      <w:pPr>
                        <w:jc w:val="center"/>
                      </w:pPr>
                    </w:p>
                    <w:p w14:paraId="1F73A3FF" w14:textId="77777777" w:rsidR="00AC30B8" w:rsidRDefault="00AC30B8">
                      <w:pPr>
                        <w:jc w:val="center"/>
                      </w:pPr>
                    </w:p>
                    <w:p w14:paraId="1F73A400" w14:textId="77777777" w:rsidR="00AC30B8" w:rsidRDefault="00AC30B8">
                      <w:pPr>
                        <w:jc w:val="center"/>
                      </w:pPr>
                    </w:p>
                    <w:p w14:paraId="1F73A401" w14:textId="77777777" w:rsidR="00AC30B8" w:rsidRDefault="00AC30B8">
                      <w:pPr>
                        <w:jc w:val="center"/>
                      </w:pPr>
                    </w:p>
                    <w:p w14:paraId="1F73A402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  <w:shd w:val="clear" w:color="auto" w:fill="C0C0C0"/>
          <w:lang w:val="en-US"/>
        </w:rPr>
        <w:drawing>
          <wp:anchor distT="0" distB="0" distL="114300" distR="114300" simplePos="0" relativeHeight="252154880" behindDoc="0" locked="0" layoutInCell="1" allowOverlap="1" wp14:anchorId="1F739C69" wp14:editId="1F739C6A">
            <wp:simplePos x="0" y="0"/>
            <wp:positionH relativeFrom="column">
              <wp:posOffset>5862965</wp:posOffset>
            </wp:positionH>
            <wp:positionV relativeFrom="paragraph">
              <wp:posOffset>31112</wp:posOffset>
            </wp:positionV>
            <wp:extent cx="118743" cy="323853"/>
            <wp:effectExtent l="0" t="7305" r="0" b="26352"/>
            <wp:wrapTight wrapText="bothSides">
              <wp:wrapPolygon edited="0">
                <wp:start x="19879" y="3672"/>
                <wp:lineTo x="390" y="-286"/>
                <wp:lineTo x="-3016" y="7653"/>
                <wp:lineTo x="-127" y="13918"/>
                <wp:lineTo x="3886" y="14960"/>
                <wp:lineTo x="14771" y="15581"/>
                <wp:lineTo x="24500" y="13696"/>
                <wp:lineTo x="19879" y="3672"/>
              </wp:wrapPolygon>
            </wp:wrapTight>
            <wp:docPr id="1295390728" name="Picture 9593587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772698">
                      <a:off x="0" y="0"/>
                      <a:ext cx="118743" cy="323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1F739C6B" wp14:editId="1F739C6C">
                <wp:simplePos x="0" y="0"/>
                <wp:positionH relativeFrom="column">
                  <wp:posOffset>2381253</wp:posOffset>
                </wp:positionH>
                <wp:positionV relativeFrom="paragraph">
                  <wp:posOffset>5715</wp:posOffset>
                </wp:positionV>
                <wp:extent cx="3295653" cy="311152"/>
                <wp:effectExtent l="0" t="0" r="19047" b="12698"/>
                <wp:wrapTight wrapText="bothSides">
                  <wp:wrapPolygon edited="0">
                    <wp:start x="0" y="0"/>
                    <wp:lineTo x="0" y="21159"/>
                    <wp:lineTo x="21600" y="21159"/>
                    <wp:lineTo x="21600" y="0"/>
                    <wp:lineTo x="0" y="0"/>
                  </wp:wrapPolygon>
                </wp:wrapTight>
                <wp:docPr id="5130972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3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404" w14:textId="77777777" w:rsidR="00AC30B8" w:rsidRDefault="005640B9">
                            <w:pPr>
                              <w:jc w:val="center"/>
                            </w:pPr>
                            <w:r>
                              <w:t>gap-fill dialog</w:t>
                            </w:r>
                          </w:p>
                          <w:p w14:paraId="1F73A405" w14:textId="77777777" w:rsidR="00AC30B8" w:rsidRDefault="00AC30B8">
                            <w:pPr>
                              <w:jc w:val="center"/>
                            </w:pPr>
                          </w:p>
                          <w:p w14:paraId="1F73A406" w14:textId="77777777" w:rsidR="00AC30B8" w:rsidRDefault="00AC30B8">
                            <w:pPr>
                              <w:jc w:val="center"/>
                            </w:pPr>
                          </w:p>
                          <w:p w14:paraId="1F73A407" w14:textId="77777777" w:rsidR="00AC30B8" w:rsidRDefault="00AC30B8">
                            <w:pPr>
                              <w:jc w:val="center"/>
                            </w:pPr>
                          </w:p>
                          <w:p w14:paraId="1F73A408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6B" id="_x0000_s1262" style="position:absolute;margin-left:187.5pt;margin-top:.45pt;width:259.5pt;height:24.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" filled="f" strokecolor="#c00000" strokeweight=".35281mm">
                <v:textbox>
                  <w:txbxContent>
                    <w:p w14:paraId="1F73A404" w14:textId="77777777" w:rsidR="00AC30B8" w:rsidRDefault="005640B9">
                      <w:pPr>
                        <w:jc w:val="center"/>
                      </w:pPr>
                      <w:r>
                        <w:t>gap-fill dialog</w:t>
                      </w:r>
                    </w:p>
                    <w:p w14:paraId="1F73A405" w14:textId="77777777" w:rsidR="00AC30B8" w:rsidRDefault="00AC30B8">
                      <w:pPr>
                        <w:jc w:val="center"/>
                      </w:pPr>
                    </w:p>
                    <w:p w14:paraId="1F73A406" w14:textId="77777777" w:rsidR="00AC30B8" w:rsidRDefault="00AC30B8">
                      <w:pPr>
                        <w:jc w:val="center"/>
                      </w:pPr>
                    </w:p>
                    <w:p w14:paraId="1F73A407" w14:textId="77777777" w:rsidR="00AC30B8" w:rsidRDefault="00AC30B8">
                      <w:pPr>
                        <w:jc w:val="center"/>
                      </w:pPr>
                    </w:p>
                    <w:p w14:paraId="1F73A408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1F739C6D" wp14:editId="1F739C6E">
                <wp:simplePos x="0" y="0"/>
                <wp:positionH relativeFrom="margin">
                  <wp:align>left</wp:align>
                </wp:positionH>
                <wp:positionV relativeFrom="paragraph">
                  <wp:posOffset>9528</wp:posOffset>
                </wp:positionV>
                <wp:extent cx="2216148" cy="272418"/>
                <wp:effectExtent l="0" t="0" r="12702" b="13332"/>
                <wp:wrapNone/>
                <wp:docPr id="4633858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48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FFFF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40A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FFFF00"/>
                              </w:rPr>
                              <w:t>3.2.2. KOMUNIKACIJA</w:t>
                            </w:r>
                          </w:p>
                          <w:p w14:paraId="1F73A40B" w14:textId="77777777" w:rsidR="00AC30B8" w:rsidRDefault="00AC30B8">
                            <w:pPr>
                              <w:jc w:val="center"/>
                            </w:pPr>
                          </w:p>
                          <w:p w14:paraId="1F73A40C" w14:textId="77777777" w:rsidR="00AC30B8" w:rsidRDefault="00AC30B8">
                            <w:pPr>
                              <w:jc w:val="center"/>
                            </w:pPr>
                          </w:p>
                          <w:p w14:paraId="1F73A40D" w14:textId="77777777" w:rsidR="00AC30B8" w:rsidRDefault="00AC30B8">
                            <w:pPr>
                              <w:jc w:val="center"/>
                            </w:pPr>
                          </w:p>
                          <w:p w14:paraId="1F73A40E" w14:textId="77777777" w:rsidR="00AC30B8" w:rsidRDefault="00AC30B8">
                            <w:pPr>
                              <w:jc w:val="center"/>
                            </w:pPr>
                          </w:p>
                          <w:p w14:paraId="1F73A40F" w14:textId="77777777" w:rsidR="00AC30B8" w:rsidRDefault="005640B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6D" id="_x0000_s1263" style="position:absolute;margin-left:0;margin-top:.75pt;width:174.5pt;height:21.45pt;z-index:2521425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" filled="f" strokecolor="yellow" strokeweight=".35281mm">
                <v:textbox>
                  <w:txbxContent>
                    <w:p w14:paraId="1F73A40A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FFFF00"/>
                        </w:rPr>
                        <w:t>3.2.2. KOMUNIKACIJA</w:t>
                      </w:r>
                    </w:p>
                    <w:p w14:paraId="1F73A40B" w14:textId="77777777" w:rsidR="00AC30B8" w:rsidRDefault="00AC30B8">
                      <w:pPr>
                        <w:jc w:val="center"/>
                      </w:pPr>
                    </w:p>
                    <w:p w14:paraId="1F73A40C" w14:textId="77777777" w:rsidR="00AC30B8" w:rsidRDefault="00AC30B8">
                      <w:pPr>
                        <w:jc w:val="center"/>
                      </w:pPr>
                    </w:p>
                    <w:p w14:paraId="1F73A40D" w14:textId="77777777" w:rsidR="00AC30B8" w:rsidRDefault="00AC30B8">
                      <w:pPr>
                        <w:jc w:val="center"/>
                      </w:pPr>
                    </w:p>
                    <w:p w14:paraId="1F73A40E" w14:textId="77777777" w:rsidR="00AC30B8" w:rsidRDefault="00AC30B8">
                      <w:pPr>
                        <w:jc w:val="center"/>
                      </w:pPr>
                    </w:p>
                    <w:p w14:paraId="1F73A40F" w14:textId="77777777" w:rsidR="00AC30B8" w:rsidRDefault="005640B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739BA8" w14:textId="77777777" w:rsidR="00AC30B8" w:rsidRDefault="00AC30B8">
      <w:pPr>
        <w:pStyle w:val="Standard"/>
      </w:pPr>
    </w:p>
    <w:p w14:paraId="1F739BA9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1F739C6F" wp14:editId="1F739C70">
                <wp:simplePos x="0" y="0"/>
                <wp:positionH relativeFrom="margin">
                  <wp:align>right</wp:align>
                </wp:positionH>
                <wp:positionV relativeFrom="paragraph">
                  <wp:posOffset>133987</wp:posOffset>
                </wp:positionV>
                <wp:extent cx="3098801" cy="317497"/>
                <wp:effectExtent l="0" t="0" r="25399" b="25403"/>
                <wp:wrapTight wrapText="bothSides">
                  <wp:wrapPolygon edited="0">
                    <wp:start x="0" y="0"/>
                    <wp:lineTo x="0" y="22076"/>
                    <wp:lineTo x="21644" y="22076"/>
                    <wp:lineTo x="21644" y="0"/>
                    <wp:lineTo x="0" y="0"/>
                  </wp:wrapPolygon>
                </wp:wrapTight>
                <wp:docPr id="8522933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1" cy="31749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411" w14:textId="77777777" w:rsidR="00AC30B8" w:rsidRDefault="005640B9">
                            <w:r>
                              <w:t xml:space="preserve">OPIS SODELOVANJA: text box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412" w14:textId="77777777" w:rsidR="00AC30B8" w:rsidRDefault="00AC30B8">
                            <w:pPr>
                              <w:jc w:val="center"/>
                            </w:pPr>
                          </w:p>
                          <w:p w14:paraId="1F73A413" w14:textId="77777777" w:rsidR="00AC30B8" w:rsidRDefault="00AC30B8">
                            <w:pPr>
                              <w:jc w:val="center"/>
                            </w:pPr>
                          </w:p>
                          <w:p w14:paraId="1F73A414" w14:textId="77777777" w:rsidR="00AC30B8" w:rsidRDefault="00AC30B8">
                            <w:pPr>
                              <w:jc w:val="center"/>
                            </w:pPr>
                          </w:p>
                          <w:p w14:paraId="1F73A415" w14:textId="77777777" w:rsidR="00AC30B8" w:rsidRDefault="00AC30B8">
                            <w:pPr>
                              <w:jc w:val="center"/>
                            </w:pPr>
                          </w:p>
                          <w:p w14:paraId="1F73A416" w14:textId="77777777" w:rsidR="00AC30B8" w:rsidRDefault="00AC30B8">
                            <w:pPr>
                              <w:jc w:val="center"/>
                            </w:pPr>
                          </w:p>
                          <w:p w14:paraId="1F73A417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6F" id="_x0000_s1264" style="position:absolute;margin-left:192.8pt;margin-top:10.55pt;width:244pt;height:25pt;z-index:2521589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" filled="f" strokeweight=".35281mm">
                <v:textbox>
                  <w:txbxContent>
                    <w:p w14:paraId="1F73A411" w14:textId="77777777" w:rsidR="00AC30B8" w:rsidRDefault="005640B9">
                      <w:r>
                        <w:t xml:space="preserve">OPIS SODELOVANJA: text box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412" w14:textId="77777777" w:rsidR="00AC30B8" w:rsidRDefault="00AC30B8">
                      <w:pPr>
                        <w:jc w:val="center"/>
                      </w:pPr>
                    </w:p>
                    <w:p w14:paraId="1F73A413" w14:textId="77777777" w:rsidR="00AC30B8" w:rsidRDefault="00AC30B8">
                      <w:pPr>
                        <w:jc w:val="center"/>
                      </w:pPr>
                    </w:p>
                    <w:p w14:paraId="1F73A414" w14:textId="77777777" w:rsidR="00AC30B8" w:rsidRDefault="00AC30B8">
                      <w:pPr>
                        <w:jc w:val="center"/>
                      </w:pPr>
                    </w:p>
                    <w:p w14:paraId="1F73A415" w14:textId="77777777" w:rsidR="00AC30B8" w:rsidRDefault="00AC30B8">
                      <w:pPr>
                        <w:jc w:val="center"/>
                      </w:pPr>
                    </w:p>
                    <w:p w14:paraId="1F73A416" w14:textId="77777777" w:rsidR="00AC30B8" w:rsidRDefault="00AC30B8">
                      <w:pPr>
                        <w:jc w:val="center"/>
                      </w:pPr>
                    </w:p>
                    <w:p w14:paraId="1F73A417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  <w:shd w:val="clear" w:color="auto" w:fill="C0C0C0"/>
          <w:lang w:val="en-US"/>
        </w:rPr>
        <w:drawing>
          <wp:anchor distT="0" distB="0" distL="114300" distR="114300" simplePos="0" relativeHeight="252155904" behindDoc="0" locked="0" layoutInCell="1" allowOverlap="1" wp14:anchorId="1F739C71" wp14:editId="1F739C72">
            <wp:simplePos x="0" y="0"/>
            <wp:positionH relativeFrom="column">
              <wp:posOffset>5880740</wp:posOffset>
            </wp:positionH>
            <wp:positionV relativeFrom="paragraph">
              <wp:posOffset>62230</wp:posOffset>
            </wp:positionV>
            <wp:extent cx="118743" cy="323853"/>
            <wp:effectExtent l="0" t="7305" r="0" b="26352"/>
            <wp:wrapTight wrapText="bothSides">
              <wp:wrapPolygon edited="0">
                <wp:start x="19879" y="3672"/>
                <wp:lineTo x="390" y="-286"/>
                <wp:lineTo x="-3016" y="7653"/>
                <wp:lineTo x="-127" y="13918"/>
                <wp:lineTo x="3886" y="14960"/>
                <wp:lineTo x="14771" y="15581"/>
                <wp:lineTo x="24500" y="13696"/>
                <wp:lineTo x="19879" y="3672"/>
              </wp:wrapPolygon>
            </wp:wrapTight>
            <wp:docPr id="1481621613" name="Picture 11079134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772698">
                      <a:off x="0" y="0"/>
                      <a:ext cx="118743" cy="323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1F739C73" wp14:editId="1F739C74">
                <wp:simplePos x="0" y="0"/>
                <wp:positionH relativeFrom="column">
                  <wp:posOffset>2393954</wp:posOffset>
                </wp:positionH>
                <wp:positionV relativeFrom="paragraph">
                  <wp:posOffset>68580</wp:posOffset>
                </wp:positionV>
                <wp:extent cx="3321045" cy="330198"/>
                <wp:effectExtent l="0" t="0" r="12705" b="12702"/>
                <wp:wrapTight wrapText="bothSides">
                  <wp:wrapPolygon edited="0">
                    <wp:start x="0" y="0"/>
                    <wp:lineTo x="0" y="21225"/>
                    <wp:lineTo x="21563" y="21225"/>
                    <wp:lineTo x="21563" y="0"/>
                    <wp:lineTo x="0" y="0"/>
                  </wp:wrapPolygon>
                </wp:wrapTight>
                <wp:docPr id="11953884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45" cy="33019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419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neverbalno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sodelovanje</w:t>
                            </w:r>
                            <w:proofErr w:type="spellEnd"/>
                            <w:r>
                              <w:t xml:space="preserve"> pri </w:t>
                            </w:r>
                            <w:proofErr w:type="spellStart"/>
                            <w:r>
                              <w:t>dialogu</w:t>
                            </w:r>
                            <w:proofErr w:type="spellEnd"/>
                          </w:p>
                          <w:p w14:paraId="1F73A41A" w14:textId="77777777" w:rsidR="00AC30B8" w:rsidRDefault="00AC30B8">
                            <w:pPr>
                              <w:jc w:val="center"/>
                            </w:pPr>
                          </w:p>
                          <w:p w14:paraId="1F73A41B" w14:textId="77777777" w:rsidR="00AC30B8" w:rsidRDefault="00AC30B8">
                            <w:pPr>
                              <w:jc w:val="center"/>
                            </w:pPr>
                          </w:p>
                          <w:p w14:paraId="1F73A41C" w14:textId="77777777" w:rsidR="00AC30B8" w:rsidRDefault="00AC30B8">
                            <w:pPr>
                              <w:jc w:val="center"/>
                            </w:pPr>
                          </w:p>
                          <w:p w14:paraId="1F73A41D" w14:textId="77777777" w:rsidR="00AC30B8" w:rsidRDefault="00AC30B8">
                            <w:pPr>
                              <w:jc w:val="center"/>
                            </w:pPr>
                          </w:p>
                          <w:p w14:paraId="1F73A41E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73" id="_x0000_s1265" style="position:absolute;margin-left:188.5pt;margin-top:5.4pt;width:261.5pt;height:26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" filled="f" strokecolor="#c00000" strokeweight=".35281mm">
                <v:textbox>
                  <w:txbxContent>
                    <w:p w14:paraId="1F73A419" w14:textId="77777777" w:rsidR="00AC30B8" w:rsidRDefault="005640B9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neverbalno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sodelovanje</w:t>
                      </w:r>
                      <w:proofErr w:type="spellEnd"/>
                      <w:r>
                        <w:t xml:space="preserve"> pri </w:t>
                      </w:r>
                      <w:proofErr w:type="spellStart"/>
                      <w:r>
                        <w:t>dialogu</w:t>
                      </w:r>
                      <w:proofErr w:type="spellEnd"/>
                    </w:p>
                    <w:p w14:paraId="1F73A41A" w14:textId="77777777" w:rsidR="00AC30B8" w:rsidRDefault="00AC30B8">
                      <w:pPr>
                        <w:jc w:val="center"/>
                      </w:pPr>
                    </w:p>
                    <w:p w14:paraId="1F73A41B" w14:textId="77777777" w:rsidR="00AC30B8" w:rsidRDefault="00AC30B8">
                      <w:pPr>
                        <w:jc w:val="center"/>
                      </w:pPr>
                    </w:p>
                    <w:p w14:paraId="1F73A41C" w14:textId="77777777" w:rsidR="00AC30B8" w:rsidRDefault="00AC30B8">
                      <w:pPr>
                        <w:jc w:val="center"/>
                      </w:pPr>
                    </w:p>
                    <w:p w14:paraId="1F73A41D" w14:textId="77777777" w:rsidR="00AC30B8" w:rsidRDefault="00AC30B8">
                      <w:pPr>
                        <w:jc w:val="center"/>
                      </w:pPr>
                    </w:p>
                    <w:p w14:paraId="1F73A41E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BAA" w14:textId="77777777" w:rsidR="00AC30B8" w:rsidRDefault="00AC30B8">
      <w:pPr>
        <w:pStyle w:val="Standard"/>
      </w:pPr>
    </w:p>
    <w:p w14:paraId="1F739BAB" w14:textId="77777777" w:rsidR="00AC30B8" w:rsidRDefault="00AC30B8">
      <w:pPr>
        <w:pStyle w:val="Standard"/>
      </w:pPr>
    </w:p>
    <w:p w14:paraId="1F739BAC" w14:textId="77777777" w:rsidR="00AC30B8" w:rsidRDefault="005640B9">
      <w:pPr>
        <w:pStyle w:val="Standard"/>
      </w:pPr>
      <w:r>
        <w:rPr>
          <w:noProof/>
          <w:shd w:val="clear" w:color="auto" w:fill="C0C0C0"/>
          <w:lang w:val="en-US"/>
        </w:rPr>
        <w:drawing>
          <wp:anchor distT="0" distB="0" distL="114300" distR="114300" simplePos="0" relativeHeight="252156928" behindDoc="0" locked="0" layoutInCell="1" allowOverlap="1" wp14:anchorId="1F739C75" wp14:editId="1F739C76">
            <wp:simplePos x="0" y="0"/>
            <wp:positionH relativeFrom="column">
              <wp:posOffset>5901699</wp:posOffset>
            </wp:positionH>
            <wp:positionV relativeFrom="paragraph">
              <wp:posOffset>20323</wp:posOffset>
            </wp:positionV>
            <wp:extent cx="118743" cy="323853"/>
            <wp:effectExtent l="0" t="7305" r="0" b="26352"/>
            <wp:wrapTight wrapText="bothSides">
              <wp:wrapPolygon edited="0">
                <wp:start x="19879" y="3672"/>
                <wp:lineTo x="390" y="-286"/>
                <wp:lineTo x="-3016" y="7653"/>
                <wp:lineTo x="-127" y="13918"/>
                <wp:lineTo x="3886" y="14960"/>
                <wp:lineTo x="14771" y="15581"/>
                <wp:lineTo x="24500" y="13696"/>
                <wp:lineTo x="19879" y="3672"/>
              </wp:wrapPolygon>
            </wp:wrapTight>
            <wp:docPr id="1757484009" name="Picture 5644284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772698">
                      <a:off x="0" y="0"/>
                      <a:ext cx="118743" cy="323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1F739C77" wp14:editId="1F739C78">
                <wp:simplePos x="0" y="0"/>
                <wp:positionH relativeFrom="margin">
                  <wp:posOffset>6216648</wp:posOffset>
                </wp:positionH>
                <wp:positionV relativeFrom="paragraph">
                  <wp:posOffset>0</wp:posOffset>
                </wp:positionV>
                <wp:extent cx="3098801" cy="317497"/>
                <wp:effectExtent l="0" t="0" r="25399" b="25403"/>
                <wp:wrapTight wrapText="bothSides">
                  <wp:wrapPolygon edited="0">
                    <wp:start x="0" y="0"/>
                    <wp:lineTo x="0" y="22076"/>
                    <wp:lineTo x="21644" y="22076"/>
                    <wp:lineTo x="21644" y="0"/>
                    <wp:lineTo x="0" y="0"/>
                  </wp:wrapPolygon>
                </wp:wrapTight>
                <wp:docPr id="19022439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1" cy="31749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420" w14:textId="77777777" w:rsidR="00AC30B8" w:rsidRDefault="005640B9">
                            <w:r>
                              <w:t xml:space="preserve">OPIS DIALOGA: text box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421" w14:textId="77777777" w:rsidR="00AC30B8" w:rsidRDefault="00AC30B8">
                            <w:pPr>
                              <w:jc w:val="center"/>
                            </w:pPr>
                          </w:p>
                          <w:p w14:paraId="1F73A422" w14:textId="77777777" w:rsidR="00AC30B8" w:rsidRDefault="00AC30B8">
                            <w:pPr>
                              <w:jc w:val="center"/>
                            </w:pPr>
                          </w:p>
                          <w:p w14:paraId="1F73A423" w14:textId="77777777" w:rsidR="00AC30B8" w:rsidRDefault="00AC30B8">
                            <w:pPr>
                              <w:jc w:val="center"/>
                            </w:pPr>
                          </w:p>
                          <w:p w14:paraId="1F73A424" w14:textId="77777777" w:rsidR="00AC30B8" w:rsidRDefault="00AC30B8">
                            <w:pPr>
                              <w:jc w:val="center"/>
                            </w:pPr>
                          </w:p>
                          <w:p w14:paraId="1F73A425" w14:textId="77777777" w:rsidR="00AC30B8" w:rsidRDefault="00AC30B8">
                            <w:pPr>
                              <w:jc w:val="center"/>
                            </w:pPr>
                          </w:p>
                          <w:p w14:paraId="1F73A426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77" id="_x0000_s1266" style="position:absolute;margin-left:489.5pt;margin-top:0;width:244pt;height:25pt;z-index:252160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" filled="f" strokeweight=".35281mm">
                <v:textbox>
                  <w:txbxContent>
                    <w:p w14:paraId="1F73A420" w14:textId="77777777" w:rsidR="00AC30B8" w:rsidRDefault="005640B9">
                      <w:r>
                        <w:t xml:space="preserve">OPIS DIALOGA: text box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421" w14:textId="77777777" w:rsidR="00AC30B8" w:rsidRDefault="00AC30B8">
                      <w:pPr>
                        <w:jc w:val="center"/>
                      </w:pPr>
                    </w:p>
                    <w:p w14:paraId="1F73A422" w14:textId="77777777" w:rsidR="00AC30B8" w:rsidRDefault="00AC30B8">
                      <w:pPr>
                        <w:jc w:val="center"/>
                      </w:pPr>
                    </w:p>
                    <w:p w14:paraId="1F73A423" w14:textId="77777777" w:rsidR="00AC30B8" w:rsidRDefault="00AC30B8">
                      <w:pPr>
                        <w:jc w:val="center"/>
                      </w:pPr>
                    </w:p>
                    <w:p w14:paraId="1F73A424" w14:textId="77777777" w:rsidR="00AC30B8" w:rsidRDefault="00AC30B8">
                      <w:pPr>
                        <w:jc w:val="center"/>
                      </w:pPr>
                    </w:p>
                    <w:p w14:paraId="1F73A425" w14:textId="77777777" w:rsidR="00AC30B8" w:rsidRDefault="00AC30B8">
                      <w:pPr>
                        <w:jc w:val="center"/>
                      </w:pPr>
                    </w:p>
                    <w:p w14:paraId="1F73A426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1F739C79" wp14:editId="1F739C7A">
                <wp:simplePos x="0" y="0"/>
                <wp:positionH relativeFrom="column">
                  <wp:posOffset>2432047</wp:posOffset>
                </wp:positionH>
                <wp:positionV relativeFrom="paragraph">
                  <wp:posOffset>0</wp:posOffset>
                </wp:positionV>
                <wp:extent cx="3270251" cy="311152"/>
                <wp:effectExtent l="0" t="0" r="25399" b="12698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20954567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1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428" w14:textId="77777777" w:rsidR="00AC30B8" w:rsidRDefault="005640B9">
                            <w:pPr>
                              <w:jc w:val="center"/>
                            </w:pPr>
                            <w:r>
                              <w:t>dialog</w:t>
                            </w:r>
                          </w:p>
                          <w:p w14:paraId="1F73A429" w14:textId="77777777" w:rsidR="00AC30B8" w:rsidRDefault="00AC30B8">
                            <w:pPr>
                              <w:jc w:val="center"/>
                            </w:pPr>
                          </w:p>
                          <w:p w14:paraId="1F73A42A" w14:textId="77777777" w:rsidR="00AC30B8" w:rsidRDefault="00AC30B8">
                            <w:pPr>
                              <w:jc w:val="center"/>
                            </w:pPr>
                          </w:p>
                          <w:p w14:paraId="1F73A42B" w14:textId="77777777" w:rsidR="00AC30B8" w:rsidRDefault="00AC30B8">
                            <w:pPr>
                              <w:jc w:val="center"/>
                            </w:pPr>
                          </w:p>
                          <w:p w14:paraId="1F73A42C" w14:textId="77777777" w:rsidR="00AC30B8" w:rsidRDefault="00AC30B8">
                            <w:pPr>
                              <w:jc w:val="center"/>
                            </w:pPr>
                          </w:p>
                          <w:p w14:paraId="1F73A42D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79" id="_x0000_s1267" style="position:absolute;margin-left:191.5pt;margin-top:0;width:257.5pt;height:24.5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" filled="f" strokecolor="#c00000" strokeweight=".35281mm">
                <v:textbox>
                  <w:txbxContent>
                    <w:p w14:paraId="1F73A428" w14:textId="77777777" w:rsidR="00AC30B8" w:rsidRDefault="005640B9">
                      <w:pPr>
                        <w:jc w:val="center"/>
                      </w:pPr>
                      <w:r>
                        <w:t>dialog</w:t>
                      </w:r>
                    </w:p>
                    <w:p w14:paraId="1F73A429" w14:textId="77777777" w:rsidR="00AC30B8" w:rsidRDefault="00AC30B8">
                      <w:pPr>
                        <w:jc w:val="center"/>
                      </w:pPr>
                    </w:p>
                    <w:p w14:paraId="1F73A42A" w14:textId="77777777" w:rsidR="00AC30B8" w:rsidRDefault="00AC30B8">
                      <w:pPr>
                        <w:jc w:val="center"/>
                      </w:pPr>
                    </w:p>
                    <w:p w14:paraId="1F73A42B" w14:textId="77777777" w:rsidR="00AC30B8" w:rsidRDefault="00AC30B8">
                      <w:pPr>
                        <w:jc w:val="center"/>
                      </w:pPr>
                    </w:p>
                    <w:p w14:paraId="1F73A42C" w14:textId="77777777" w:rsidR="00AC30B8" w:rsidRDefault="00AC30B8">
                      <w:pPr>
                        <w:jc w:val="center"/>
                      </w:pPr>
                    </w:p>
                    <w:p w14:paraId="1F73A42D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BAD" w14:textId="77777777" w:rsidR="00AC30B8" w:rsidRDefault="00AC30B8">
      <w:pPr>
        <w:pStyle w:val="Standard"/>
      </w:pPr>
    </w:p>
    <w:p w14:paraId="1F739BAE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1F739C7B" wp14:editId="1F739C7C">
                <wp:simplePos x="0" y="0"/>
                <wp:positionH relativeFrom="column">
                  <wp:posOffset>2442206</wp:posOffset>
                </wp:positionH>
                <wp:positionV relativeFrom="paragraph">
                  <wp:posOffset>101598</wp:posOffset>
                </wp:positionV>
                <wp:extent cx="3270251" cy="590546"/>
                <wp:effectExtent l="0" t="0" r="25399" b="19054"/>
                <wp:wrapTight wrapText="bothSides">
                  <wp:wrapPolygon edited="0">
                    <wp:start x="0" y="0"/>
                    <wp:lineTo x="0" y="21623"/>
                    <wp:lineTo x="21642" y="21623"/>
                    <wp:lineTo x="21642" y="0"/>
                    <wp:lineTo x="0" y="0"/>
                  </wp:wrapPolygon>
                </wp:wrapTight>
                <wp:docPr id="8388277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1" cy="590546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42F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neverbalna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komunikacija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izmenjava</w:t>
                            </w:r>
                            <w:proofErr w:type="spellEnd"/>
                            <w:r>
                              <w:t xml:space="preserve"> gest/</w:t>
                            </w:r>
                            <w:proofErr w:type="spellStart"/>
                            <w:r>
                              <w:t>mimike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F73A430" w14:textId="77777777" w:rsidR="00AC30B8" w:rsidRDefault="00AC30B8">
                            <w:pPr>
                              <w:jc w:val="center"/>
                            </w:pPr>
                          </w:p>
                          <w:p w14:paraId="1F73A431" w14:textId="77777777" w:rsidR="00AC30B8" w:rsidRDefault="00AC30B8">
                            <w:pPr>
                              <w:jc w:val="center"/>
                            </w:pPr>
                          </w:p>
                          <w:p w14:paraId="1F73A432" w14:textId="77777777" w:rsidR="00AC30B8" w:rsidRDefault="00AC30B8">
                            <w:pPr>
                              <w:jc w:val="center"/>
                            </w:pPr>
                          </w:p>
                          <w:p w14:paraId="1F73A433" w14:textId="77777777" w:rsidR="00AC30B8" w:rsidRDefault="00AC30B8">
                            <w:pPr>
                              <w:jc w:val="center"/>
                            </w:pPr>
                          </w:p>
                          <w:p w14:paraId="1F73A434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7B" id="_x0000_s1268" style="position:absolute;margin-left:192.3pt;margin-top:8pt;width:257.5pt;height:46.5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" filled="f" strokecolor="#c00000" strokeweight=".35281mm">
                <v:textbox>
                  <w:txbxContent>
                    <w:p w14:paraId="1F73A42F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neverbalna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komunikacija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izmenjava</w:t>
                      </w:r>
                      <w:proofErr w:type="spellEnd"/>
                      <w:r>
                        <w:t xml:space="preserve"> gest/</w:t>
                      </w:r>
                      <w:proofErr w:type="spellStart"/>
                      <w:r>
                        <w:t>mimike</w:t>
                      </w:r>
                      <w:proofErr w:type="spellEnd"/>
                      <w:r>
                        <w:t>)</w:t>
                      </w:r>
                    </w:p>
                    <w:p w14:paraId="1F73A430" w14:textId="77777777" w:rsidR="00AC30B8" w:rsidRDefault="00AC30B8">
                      <w:pPr>
                        <w:jc w:val="center"/>
                      </w:pPr>
                    </w:p>
                    <w:p w14:paraId="1F73A431" w14:textId="77777777" w:rsidR="00AC30B8" w:rsidRDefault="00AC30B8">
                      <w:pPr>
                        <w:jc w:val="center"/>
                      </w:pPr>
                    </w:p>
                    <w:p w14:paraId="1F73A432" w14:textId="77777777" w:rsidR="00AC30B8" w:rsidRDefault="00AC30B8">
                      <w:pPr>
                        <w:jc w:val="center"/>
                      </w:pPr>
                    </w:p>
                    <w:p w14:paraId="1F73A433" w14:textId="77777777" w:rsidR="00AC30B8" w:rsidRDefault="00AC30B8">
                      <w:pPr>
                        <w:jc w:val="center"/>
                      </w:pPr>
                    </w:p>
                    <w:p w14:paraId="1F73A434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1F739C7D" wp14:editId="1F739C7E">
                <wp:simplePos x="0" y="0"/>
                <wp:positionH relativeFrom="margin">
                  <wp:posOffset>6210303</wp:posOffset>
                </wp:positionH>
                <wp:positionV relativeFrom="paragraph">
                  <wp:posOffset>100327</wp:posOffset>
                </wp:positionV>
                <wp:extent cx="3098801" cy="317497"/>
                <wp:effectExtent l="0" t="0" r="25399" b="25403"/>
                <wp:wrapTight wrapText="bothSides">
                  <wp:wrapPolygon edited="0">
                    <wp:start x="0" y="0"/>
                    <wp:lineTo x="0" y="22076"/>
                    <wp:lineTo x="21644" y="22076"/>
                    <wp:lineTo x="21644" y="0"/>
                    <wp:lineTo x="0" y="0"/>
                  </wp:wrapPolygon>
                </wp:wrapTight>
                <wp:docPr id="14207847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1" cy="31749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436" w14:textId="77777777" w:rsidR="00AC30B8" w:rsidRDefault="005640B9">
                            <w:r>
                              <w:t xml:space="preserve">OPIS AKTIVNOSTI: text box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437" w14:textId="77777777" w:rsidR="00AC30B8" w:rsidRDefault="00AC30B8">
                            <w:pPr>
                              <w:jc w:val="center"/>
                            </w:pPr>
                          </w:p>
                          <w:p w14:paraId="1F73A438" w14:textId="77777777" w:rsidR="00AC30B8" w:rsidRDefault="00AC30B8">
                            <w:pPr>
                              <w:jc w:val="center"/>
                            </w:pPr>
                          </w:p>
                          <w:p w14:paraId="1F73A439" w14:textId="77777777" w:rsidR="00AC30B8" w:rsidRDefault="00AC30B8">
                            <w:pPr>
                              <w:jc w:val="center"/>
                            </w:pPr>
                          </w:p>
                          <w:p w14:paraId="1F73A43A" w14:textId="77777777" w:rsidR="00AC30B8" w:rsidRDefault="00AC30B8">
                            <w:pPr>
                              <w:jc w:val="center"/>
                            </w:pPr>
                          </w:p>
                          <w:p w14:paraId="1F73A43B" w14:textId="77777777" w:rsidR="00AC30B8" w:rsidRDefault="00AC30B8">
                            <w:pPr>
                              <w:jc w:val="center"/>
                            </w:pPr>
                          </w:p>
                          <w:p w14:paraId="1F73A43C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7D" id="_x0000_s1269" style="position:absolute;margin-left:489pt;margin-top:7.9pt;width:244pt;height:25pt;z-index:252162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" filled="f" strokeweight=".35281mm">
                <v:textbox>
                  <w:txbxContent>
                    <w:p w14:paraId="1F73A436" w14:textId="77777777" w:rsidR="00AC30B8" w:rsidRDefault="005640B9">
                      <w:r>
                        <w:t xml:space="preserve">OPIS AKTIVNOSTI: text box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437" w14:textId="77777777" w:rsidR="00AC30B8" w:rsidRDefault="00AC30B8">
                      <w:pPr>
                        <w:jc w:val="center"/>
                      </w:pPr>
                    </w:p>
                    <w:p w14:paraId="1F73A438" w14:textId="77777777" w:rsidR="00AC30B8" w:rsidRDefault="00AC30B8">
                      <w:pPr>
                        <w:jc w:val="center"/>
                      </w:pPr>
                    </w:p>
                    <w:p w14:paraId="1F73A439" w14:textId="77777777" w:rsidR="00AC30B8" w:rsidRDefault="00AC30B8">
                      <w:pPr>
                        <w:jc w:val="center"/>
                      </w:pPr>
                    </w:p>
                    <w:p w14:paraId="1F73A43A" w14:textId="77777777" w:rsidR="00AC30B8" w:rsidRDefault="00AC30B8">
                      <w:pPr>
                        <w:jc w:val="center"/>
                      </w:pPr>
                    </w:p>
                    <w:p w14:paraId="1F73A43B" w14:textId="77777777" w:rsidR="00AC30B8" w:rsidRDefault="00AC30B8">
                      <w:pPr>
                        <w:jc w:val="center"/>
                      </w:pPr>
                    </w:p>
                    <w:p w14:paraId="1F73A43C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  <w:shd w:val="clear" w:color="auto" w:fill="C0C0C0"/>
          <w:lang w:val="en-US"/>
        </w:rPr>
        <w:drawing>
          <wp:anchor distT="0" distB="0" distL="114300" distR="114300" simplePos="0" relativeHeight="252161024" behindDoc="0" locked="0" layoutInCell="1" allowOverlap="1" wp14:anchorId="1F739C7F" wp14:editId="1F739C80">
            <wp:simplePos x="0" y="0"/>
            <wp:positionH relativeFrom="column">
              <wp:posOffset>5888677</wp:posOffset>
            </wp:positionH>
            <wp:positionV relativeFrom="paragraph">
              <wp:posOffset>113985</wp:posOffset>
            </wp:positionV>
            <wp:extent cx="118743" cy="323853"/>
            <wp:effectExtent l="0" t="7305" r="0" b="26352"/>
            <wp:wrapTight wrapText="bothSides">
              <wp:wrapPolygon edited="0">
                <wp:start x="19879" y="3672"/>
                <wp:lineTo x="390" y="-286"/>
                <wp:lineTo x="-3016" y="7653"/>
                <wp:lineTo x="-127" y="13918"/>
                <wp:lineTo x="3886" y="14960"/>
                <wp:lineTo x="14771" y="15581"/>
                <wp:lineTo x="24500" y="13696"/>
                <wp:lineTo x="19879" y="3672"/>
              </wp:wrapPolygon>
            </wp:wrapTight>
            <wp:docPr id="1133542605" name="Picture 840816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772698">
                      <a:off x="0" y="0"/>
                      <a:ext cx="118743" cy="323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F739BAF" w14:textId="77777777" w:rsidR="00AC30B8" w:rsidRDefault="00AC30B8">
      <w:pPr>
        <w:pStyle w:val="Standard"/>
      </w:pPr>
    </w:p>
    <w:p w14:paraId="1F739BB0" w14:textId="77777777" w:rsidR="00AC30B8" w:rsidRDefault="00AC30B8">
      <w:pPr>
        <w:pStyle w:val="Standard"/>
      </w:pPr>
    </w:p>
    <w:p w14:paraId="1F739BB1" w14:textId="77777777" w:rsidR="00AC30B8" w:rsidRDefault="00AC30B8">
      <w:pPr>
        <w:pStyle w:val="Standard"/>
      </w:pPr>
    </w:p>
    <w:p w14:paraId="1F739BB2" w14:textId="77777777" w:rsidR="00AC30B8" w:rsidRDefault="00AC30B8">
      <w:pPr>
        <w:pStyle w:val="Standard"/>
      </w:pPr>
    </w:p>
    <w:p w14:paraId="1F739BB3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1F739C81" wp14:editId="1F739C82">
                <wp:simplePos x="0" y="0"/>
                <wp:positionH relativeFrom="column">
                  <wp:posOffset>2298701</wp:posOffset>
                </wp:positionH>
                <wp:positionV relativeFrom="paragraph">
                  <wp:posOffset>292095</wp:posOffset>
                </wp:positionV>
                <wp:extent cx="3295653" cy="311152"/>
                <wp:effectExtent l="0" t="0" r="19047" b="12698"/>
                <wp:wrapTight wrapText="bothSides">
                  <wp:wrapPolygon edited="0">
                    <wp:start x="0" y="0"/>
                    <wp:lineTo x="0" y="21159"/>
                    <wp:lineTo x="21600" y="21159"/>
                    <wp:lineTo x="21600" y="0"/>
                    <wp:lineTo x="0" y="0"/>
                  </wp:wrapPolygon>
                </wp:wrapTight>
                <wp:docPr id="2578486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3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43E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globalno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prepoznavanje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sporočila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ilustraciji</w:t>
                            </w:r>
                            <w:proofErr w:type="spellEnd"/>
                          </w:p>
                          <w:p w14:paraId="1F73A43F" w14:textId="77777777" w:rsidR="00AC30B8" w:rsidRDefault="00AC30B8">
                            <w:pPr>
                              <w:jc w:val="center"/>
                            </w:pPr>
                          </w:p>
                          <w:p w14:paraId="1F73A440" w14:textId="77777777" w:rsidR="00AC30B8" w:rsidRDefault="00AC30B8">
                            <w:pPr>
                              <w:jc w:val="center"/>
                            </w:pPr>
                          </w:p>
                          <w:p w14:paraId="1F73A441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81" id="_x0000_s1270" style="position:absolute;margin-left:181pt;margin-top:23pt;width:259.5pt;height:24.5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" filled="f" strokecolor="#c00000" strokeweight=".35281mm">
                <v:textbox>
                  <w:txbxContent>
                    <w:p w14:paraId="1F73A43E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globalno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prepoznavanje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sporočila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ilustraciji</w:t>
                      </w:r>
                      <w:proofErr w:type="spellEnd"/>
                    </w:p>
                    <w:p w14:paraId="1F73A43F" w14:textId="77777777" w:rsidR="00AC30B8" w:rsidRDefault="00AC30B8">
                      <w:pPr>
                        <w:jc w:val="center"/>
                      </w:pPr>
                    </w:p>
                    <w:p w14:paraId="1F73A440" w14:textId="77777777" w:rsidR="00AC30B8" w:rsidRDefault="00AC30B8">
                      <w:pPr>
                        <w:jc w:val="center"/>
                      </w:pPr>
                    </w:p>
                    <w:p w14:paraId="1F73A441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1F739C83" wp14:editId="1F739C84">
                <wp:simplePos x="0" y="0"/>
                <wp:positionH relativeFrom="column">
                  <wp:posOffset>2311402</wp:posOffset>
                </wp:positionH>
                <wp:positionV relativeFrom="paragraph">
                  <wp:posOffset>647696</wp:posOffset>
                </wp:positionV>
                <wp:extent cx="3321045" cy="330198"/>
                <wp:effectExtent l="0" t="0" r="12705" b="12702"/>
                <wp:wrapTight wrapText="bothSides">
                  <wp:wrapPolygon edited="0">
                    <wp:start x="0" y="0"/>
                    <wp:lineTo x="0" y="21225"/>
                    <wp:lineTo x="21563" y="21225"/>
                    <wp:lineTo x="21563" y="0"/>
                    <wp:lineTo x="0" y="0"/>
                  </wp:wrapPolygon>
                </wp:wrapTight>
                <wp:docPr id="15134307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45" cy="33019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443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selektivno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prepoznavanje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detajlov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sliki</w:t>
                            </w:r>
                            <w:proofErr w:type="spellEnd"/>
                          </w:p>
                          <w:p w14:paraId="1F73A444" w14:textId="77777777" w:rsidR="00AC30B8" w:rsidRDefault="00AC30B8">
                            <w:pPr>
                              <w:jc w:val="center"/>
                            </w:pPr>
                          </w:p>
                          <w:p w14:paraId="1F73A445" w14:textId="77777777" w:rsidR="00AC30B8" w:rsidRDefault="00AC30B8">
                            <w:pPr>
                              <w:jc w:val="center"/>
                            </w:pPr>
                          </w:p>
                          <w:p w14:paraId="1F73A446" w14:textId="77777777" w:rsidR="00AC30B8" w:rsidRDefault="00AC30B8">
                            <w:pPr>
                              <w:jc w:val="center"/>
                            </w:pPr>
                          </w:p>
                          <w:p w14:paraId="1F73A447" w14:textId="77777777" w:rsidR="00AC30B8" w:rsidRDefault="00AC30B8">
                            <w:pPr>
                              <w:jc w:val="center"/>
                            </w:pPr>
                          </w:p>
                          <w:p w14:paraId="1F73A448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83" id="_x0000_s1271" style="position:absolute;margin-left:182pt;margin-top:51pt;width:261.5pt;height:26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" filled="f" strokecolor="#c00000" strokeweight=".35281mm">
                <v:textbox>
                  <w:txbxContent>
                    <w:p w14:paraId="1F73A443" w14:textId="77777777" w:rsidR="00AC30B8" w:rsidRDefault="005640B9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selektivno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prepoznavanje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detajlov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sliki</w:t>
                      </w:r>
                      <w:proofErr w:type="spellEnd"/>
                    </w:p>
                    <w:p w14:paraId="1F73A444" w14:textId="77777777" w:rsidR="00AC30B8" w:rsidRDefault="00AC30B8">
                      <w:pPr>
                        <w:jc w:val="center"/>
                      </w:pPr>
                    </w:p>
                    <w:p w14:paraId="1F73A445" w14:textId="77777777" w:rsidR="00AC30B8" w:rsidRDefault="00AC30B8">
                      <w:pPr>
                        <w:jc w:val="center"/>
                      </w:pPr>
                    </w:p>
                    <w:p w14:paraId="1F73A446" w14:textId="77777777" w:rsidR="00AC30B8" w:rsidRDefault="00AC30B8">
                      <w:pPr>
                        <w:jc w:val="center"/>
                      </w:pPr>
                    </w:p>
                    <w:p w14:paraId="1F73A447" w14:textId="77777777" w:rsidR="00AC30B8" w:rsidRDefault="00AC30B8">
                      <w:pPr>
                        <w:jc w:val="center"/>
                      </w:pPr>
                    </w:p>
                    <w:p w14:paraId="1F73A448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1F739C85" wp14:editId="1F739C86">
                <wp:simplePos x="0" y="0"/>
                <wp:positionH relativeFrom="column">
                  <wp:posOffset>2317747</wp:posOffset>
                </wp:positionH>
                <wp:positionV relativeFrom="paragraph">
                  <wp:posOffset>1028700</wp:posOffset>
                </wp:positionV>
                <wp:extent cx="3270251" cy="311152"/>
                <wp:effectExtent l="0" t="0" r="25399" b="12698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8942877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1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44A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funkcionalno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dajanje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navodil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slike</w:t>
                            </w:r>
                            <w:proofErr w:type="spellEnd"/>
                          </w:p>
                          <w:p w14:paraId="1F73A44B" w14:textId="77777777" w:rsidR="00AC30B8" w:rsidRDefault="00AC30B8">
                            <w:pPr>
                              <w:jc w:val="center"/>
                            </w:pPr>
                          </w:p>
                          <w:p w14:paraId="1F73A44C" w14:textId="77777777" w:rsidR="00AC30B8" w:rsidRDefault="00AC30B8">
                            <w:pPr>
                              <w:jc w:val="center"/>
                            </w:pPr>
                          </w:p>
                          <w:p w14:paraId="1F73A44D" w14:textId="77777777" w:rsidR="00AC30B8" w:rsidRDefault="00AC30B8">
                            <w:pPr>
                              <w:jc w:val="center"/>
                            </w:pPr>
                          </w:p>
                          <w:p w14:paraId="1F73A44E" w14:textId="77777777" w:rsidR="00AC30B8" w:rsidRDefault="00AC30B8">
                            <w:pPr>
                              <w:jc w:val="center"/>
                            </w:pPr>
                          </w:p>
                          <w:p w14:paraId="1F73A44F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85" id="_x0000_s1272" style="position:absolute;margin-left:182.5pt;margin-top:81pt;width:257.5pt;height:24.5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" filled="f" strokecolor="#c00000" strokeweight=".35281mm">
                <v:textbox>
                  <w:txbxContent>
                    <w:p w14:paraId="1F73A44A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funkcionalno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dajanje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navodil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slike</w:t>
                      </w:r>
                      <w:proofErr w:type="spellEnd"/>
                    </w:p>
                    <w:p w14:paraId="1F73A44B" w14:textId="77777777" w:rsidR="00AC30B8" w:rsidRDefault="00AC30B8">
                      <w:pPr>
                        <w:jc w:val="center"/>
                      </w:pPr>
                    </w:p>
                    <w:p w14:paraId="1F73A44C" w14:textId="77777777" w:rsidR="00AC30B8" w:rsidRDefault="00AC30B8">
                      <w:pPr>
                        <w:jc w:val="center"/>
                      </w:pPr>
                    </w:p>
                    <w:p w14:paraId="1F73A44D" w14:textId="77777777" w:rsidR="00AC30B8" w:rsidRDefault="00AC30B8">
                      <w:pPr>
                        <w:jc w:val="center"/>
                      </w:pPr>
                    </w:p>
                    <w:p w14:paraId="1F73A44E" w14:textId="77777777" w:rsidR="00AC30B8" w:rsidRDefault="00AC30B8">
                      <w:pPr>
                        <w:jc w:val="center"/>
                      </w:pPr>
                    </w:p>
                    <w:p w14:paraId="1F73A44F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hd w:val="clear" w:color="auto" w:fill="C0C0C0"/>
          <w:lang w:val="en-US"/>
        </w:rPr>
        <w:drawing>
          <wp:anchor distT="0" distB="0" distL="114300" distR="114300" simplePos="0" relativeHeight="252168192" behindDoc="0" locked="0" layoutInCell="1" allowOverlap="1" wp14:anchorId="1F739C87" wp14:editId="1F739C88">
            <wp:simplePos x="0" y="0"/>
            <wp:positionH relativeFrom="column">
              <wp:posOffset>5875656</wp:posOffset>
            </wp:positionH>
            <wp:positionV relativeFrom="paragraph">
              <wp:posOffset>310517</wp:posOffset>
            </wp:positionV>
            <wp:extent cx="118743" cy="323853"/>
            <wp:effectExtent l="0" t="7305" r="0" b="26352"/>
            <wp:wrapTight wrapText="bothSides">
              <wp:wrapPolygon edited="0">
                <wp:start x="19879" y="3672"/>
                <wp:lineTo x="390" y="-286"/>
                <wp:lineTo x="-3016" y="7653"/>
                <wp:lineTo x="-127" y="13918"/>
                <wp:lineTo x="3886" y="14960"/>
                <wp:lineTo x="14771" y="15581"/>
                <wp:lineTo x="24500" y="13696"/>
                <wp:lineTo x="19879" y="3672"/>
              </wp:wrapPolygon>
            </wp:wrapTight>
            <wp:docPr id="955797837" name="Picture 16210488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772698">
                      <a:off x="0" y="0"/>
                      <a:ext cx="118743" cy="323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1F739C89" wp14:editId="1F739C8A">
                <wp:simplePos x="0" y="0"/>
                <wp:positionH relativeFrom="column">
                  <wp:posOffset>6121395</wp:posOffset>
                </wp:positionH>
                <wp:positionV relativeFrom="paragraph">
                  <wp:posOffset>349245</wp:posOffset>
                </wp:positionV>
                <wp:extent cx="2768602" cy="317497"/>
                <wp:effectExtent l="0" t="0" r="12698" b="25403"/>
                <wp:wrapTight wrapText="bothSides">
                  <wp:wrapPolygon edited="0">
                    <wp:start x="0" y="0"/>
                    <wp:lineTo x="0" y="22076"/>
                    <wp:lineTo x="21550" y="22076"/>
                    <wp:lineTo x="21550" y="0"/>
                    <wp:lineTo x="0" y="0"/>
                  </wp:wrapPolygon>
                </wp:wrapTight>
                <wp:docPr id="12678388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2" cy="31749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451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IDEJA ZGODBE: text box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452" w14:textId="77777777" w:rsidR="00AC30B8" w:rsidRDefault="00AC30B8">
                            <w:pPr>
                              <w:jc w:val="center"/>
                            </w:pPr>
                          </w:p>
                          <w:p w14:paraId="1F73A453" w14:textId="77777777" w:rsidR="00AC30B8" w:rsidRDefault="00AC30B8">
                            <w:pPr>
                              <w:jc w:val="center"/>
                            </w:pPr>
                          </w:p>
                          <w:p w14:paraId="1F73A454" w14:textId="77777777" w:rsidR="00AC30B8" w:rsidRDefault="00AC30B8">
                            <w:pPr>
                              <w:jc w:val="center"/>
                            </w:pPr>
                          </w:p>
                          <w:p w14:paraId="1F73A455" w14:textId="77777777" w:rsidR="00AC30B8" w:rsidRDefault="00AC30B8">
                            <w:pPr>
                              <w:jc w:val="center"/>
                            </w:pPr>
                          </w:p>
                          <w:p w14:paraId="1F73A456" w14:textId="77777777" w:rsidR="00AC30B8" w:rsidRDefault="00AC30B8">
                            <w:pPr>
                              <w:jc w:val="center"/>
                            </w:pPr>
                          </w:p>
                          <w:p w14:paraId="1F73A457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89" id="_x0000_s1273" style="position:absolute;margin-left:482pt;margin-top:27.5pt;width:218pt;height:25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" filled="f" strokeweight=".35281mm">
                <v:textbox>
                  <w:txbxContent>
                    <w:p w14:paraId="1F73A451" w14:textId="77777777" w:rsidR="00AC30B8" w:rsidRDefault="005640B9">
                      <w:pPr>
                        <w:jc w:val="center"/>
                      </w:pPr>
                      <w:r>
                        <w:t xml:space="preserve">IDEJA ZGODBE: text box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452" w14:textId="77777777" w:rsidR="00AC30B8" w:rsidRDefault="00AC30B8">
                      <w:pPr>
                        <w:jc w:val="center"/>
                      </w:pPr>
                    </w:p>
                    <w:p w14:paraId="1F73A453" w14:textId="77777777" w:rsidR="00AC30B8" w:rsidRDefault="00AC30B8">
                      <w:pPr>
                        <w:jc w:val="center"/>
                      </w:pPr>
                    </w:p>
                    <w:p w14:paraId="1F73A454" w14:textId="77777777" w:rsidR="00AC30B8" w:rsidRDefault="00AC30B8">
                      <w:pPr>
                        <w:jc w:val="center"/>
                      </w:pPr>
                    </w:p>
                    <w:p w14:paraId="1F73A455" w14:textId="77777777" w:rsidR="00AC30B8" w:rsidRDefault="00AC30B8">
                      <w:pPr>
                        <w:jc w:val="center"/>
                      </w:pPr>
                    </w:p>
                    <w:p w14:paraId="1F73A456" w14:textId="77777777" w:rsidR="00AC30B8" w:rsidRDefault="00AC30B8">
                      <w:pPr>
                        <w:jc w:val="center"/>
                      </w:pPr>
                    </w:p>
                    <w:p w14:paraId="1F73A457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hd w:val="clear" w:color="auto" w:fill="C0C0C0"/>
          <w:lang w:val="en-US"/>
        </w:rPr>
        <w:drawing>
          <wp:anchor distT="0" distB="0" distL="114300" distR="114300" simplePos="0" relativeHeight="252170240" behindDoc="0" locked="0" layoutInCell="1" allowOverlap="1" wp14:anchorId="1F739C8B" wp14:editId="1F739C8C">
            <wp:simplePos x="0" y="0"/>
            <wp:positionH relativeFrom="column">
              <wp:posOffset>5822319</wp:posOffset>
            </wp:positionH>
            <wp:positionV relativeFrom="paragraph">
              <wp:posOffset>678809</wp:posOffset>
            </wp:positionV>
            <wp:extent cx="118743" cy="323853"/>
            <wp:effectExtent l="0" t="7305" r="0" b="26352"/>
            <wp:wrapTight wrapText="bothSides">
              <wp:wrapPolygon edited="0">
                <wp:start x="19879" y="3672"/>
                <wp:lineTo x="390" y="-286"/>
                <wp:lineTo x="-3016" y="7653"/>
                <wp:lineTo x="-127" y="13918"/>
                <wp:lineTo x="3886" y="14960"/>
                <wp:lineTo x="14771" y="15581"/>
                <wp:lineTo x="24500" y="13696"/>
                <wp:lineTo x="19879" y="3672"/>
              </wp:wrapPolygon>
            </wp:wrapTight>
            <wp:docPr id="1476036468" name="Picture 10377894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772698">
                      <a:off x="0" y="0"/>
                      <a:ext cx="118743" cy="323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1F739C8D" wp14:editId="1F739C8E">
                <wp:simplePos x="0" y="0"/>
                <wp:positionH relativeFrom="column">
                  <wp:posOffset>6121395</wp:posOffset>
                </wp:positionH>
                <wp:positionV relativeFrom="paragraph">
                  <wp:posOffset>717547</wp:posOffset>
                </wp:positionV>
                <wp:extent cx="2768602" cy="317497"/>
                <wp:effectExtent l="0" t="0" r="12698" b="25403"/>
                <wp:wrapTight wrapText="bothSides">
                  <wp:wrapPolygon edited="0">
                    <wp:start x="0" y="0"/>
                    <wp:lineTo x="0" y="22076"/>
                    <wp:lineTo x="21550" y="22076"/>
                    <wp:lineTo x="21550" y="0"/>
                    <wp:lineTo x="0" y="0"/>
                  </wp:wrapPolygon>
                </wp:wrapTight>
                <wp:docPr id="6696963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2" cy="31749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459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KATERI DETAJLI: text box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45A" w14:textId="77777777" w:rsidR="00AC30B8" w:rsidRDefault="00AC30B8">
                            <w:pPr>
                              <w:jc w:val="center"/>
                            </w:pPr>
                          </w:p>
                          <w:p w14:paraId="1F73A45B" w14:textId="77777777" w:rsidR="00AC30B8" w:rsidRDefault="00AC30B8">
                            <w:pPr>
                              <w:jc w:val="center"/>
                            </w:pPr>
                          </w:p>
                          <w:p w14:paraId="1F73A45C" w14:textId="77777777" w:rsidR="00AC30B8" w:rsidRDefault="00AC30B8">
                            <w:pPr>
                              <w:jc w:val="center"/>
                            </w:pPr>
                          </w:p>
                          <w:p w14:paraId="1F73A45D" w14:textId="77777777" w:rsidR="00AC30B8" w:rsidRDefault="00AC30B8">
                            <w:pPr>
                              <w:jc w:val="center"/>
                            </w:pPr>
                          </w:p>
                          <w:p w14:paraId="1F73A45E" w14:textId="77777777" w:rsidR="00AC30B8" w:rsidRDefault="00AC30B8">
                            <w:pPr>
                              <w:jc w:val="center"/>
                            </w:pPr>
                          </w:p>
                          <w:p w14:paraId="1F73A45F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8D" id="_x0000_s1274" style="position:absolute;margin-left:482pt;margin-top:56.5pt;width:218pt;height:25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" filled="f" strokeweight=".35281mm">
                <v:textbox>
                  <w:txbxContent>
                    <w:p w14:paraId="1F73A459" w14:textId="77777777" w:rsidR="00AC30B8" w:rsidRDefault="005640B9">
                      <w:pPr>
                        <w:jc w:val="center"/>
                      </w:pPr>
                      <w:r>
                        <w:t xml:space="preserve">KATERI DETAJLI: text box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45A" w14:textId="77777777" w:rsidR="00AC30B8" w:rsidRDefault="00AC30B8">
                      <w:pPr>
                        <w:jc w:val="center"/>
                      </w:pPr>
                    </w:p>
                    <w:p w14:paraId="1F73A45B" w14:textId="77777777" w:rsidR="00AC30B8" w:rsidRDefault="00AC30B8">
                      <w:pPr>
                        <w:jc w:val="center"/>
                      </w:pPr>
                    </w:p>
                    <w:p w14:paraId="1F73A45C" w14:textId="77777777" w:rsidR="00AC30B8" w:rsidRDefault="00AC30B8">
                      <w:pPr>
                        <w:jc w:val="center"/>
                      </w:pPr>
                    </w:p>
                    <w:p w14:paraId="1F73A45D" w14:textId="77777777" w:rsidR="00AC30B8" w:rsidRDefault="00AC30B8">
                      <w:pPr>
                        <w:jc w:val="center"/>
                      </w:pPr>
                    </w:p>
                    <w:p w14:paraId="1F73A45E" w14:textId="77777777" w:rsidR="00AC30B8" w:rsidRDefault="00AC30B8">
                      <w:pPr>
                        <w:jc w:val="center"/>
                      </w:pPr>
                    </w:p>
                    <w:p w14:paraId="1F73A45F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hd w:val="clear" w:color="auto" w:fill="C0C0C0"/>
          <w:lang w:val="en-US"/>
        </w:rPr>
        <w:drawing>
          <wp:anchor distT="0" distB="0" distL="114300" distR="114300" simplePos="0" relativeHeight="252172288" behindDoc="0" locked="0" layoutInCell="1" allowOverlap="1" wp14:anchorId="1F739C8F" wp14:editId="1F739C90">
            <wp:simplePos x="0" y="0"/>
            <wp:positionH relativeFrom="column">
              <wp:posOffset>5793114</wp:posOffset>
            </wp:positionH>
            <wp:positionV relativeFrom="paragraph">
              <wp:posOffset>1047111</wp:posOffset>
            </wp:positionV>
            <wp:extent cx="118743" cy="323853"/>
            <wp:effectExtent l="0" t="7305" r="0" b="26352"/>
            <wp:wrapTight wrapText="bothSides">
              <wp:wrapPolygon edited="0">
                <wp:start x="19879" y="3672"/>
                <wp:lineTo x="390" y="-286"/>
                <wp:lineTo x="-3016" y="7653"/>
                <wp:lineTo x="-127" y="13918"/>
                <wp:lineTo x="3886" y="14960"/>
                <wp:lineTo x="14771" y="15581"/>
                <wp:lineTo x="24500" y="13696"/>
                <wp:lineTo x="19879" y="3672"/>
              </wp:wrapPolygon>
            </wp:wrapTight>
            <wp:docPr id="2119968659" name="Picture 5398508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772698">
                      <a:off x="0" y="0"/>
                      <a:ext cx="118743" cy="323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1F739C91" wp14:editId="1F739C92">
                <wp:simplePos x="0" y="0"/>
                <wp:positionH relativeFrom="margin">
                  <wp:posOffset>2313944</wp:posOffset>
                </wp:positionH>
                <wp:positionV relativeFrom="paragraph">
                  <wp:posOffset>6986</wp:posOffset>
                </wp:positionV>
                <wp:extent cx="1530348" cy="279404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100616711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48" cy="2794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73A461" w14:textId="77777777" w:rsidR="00AC30B8" w:rsidRDefault="005640B9">
                            <w:r>
                              <w:rPr>
                                <w:shd w:val="clear" w:color="auto" w:fill="C0C0C0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39C91" id="_x0000_s1275" type="#_x0000_t202" style="position:absolute;margin-left:182.2pt;margin-top:.55pt;width:120.5pt;height:22pt;z-index:252164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" stroked="f">
                <v:textbox>
                  <w:txbxContent>
                    <w:p w14:paraId="1F73A461" w14:textId="77777777" w:rsidR="00AC30B8" w:rsidRDefault="005640B9">
                      <w:r>
                        <w:rPr>
                          <w:shd w:val="clear" w:color="auto" w:fill="C0C0C0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1F739C93" wp14:editId="1F739C94">
                <wp:simplePos x="0" y="0"/>
                <wp:positionH relativeFrom="column">
                  <wp:posOffset>6127751</wp:posOffset>
                </wp:positionH>
                <wp:positionV relativeFrom="paragraph">
                  <wp:posOffset>1085850</wp:posOffset>
                </wp:positionV>
                <wp:extent cx="3098801" cy="317497"/>
                <wp:effectExtent l="0" t="0" r="25399" b="25403"/>
                <wp:wrapTight wrapText="bothSides">
                  <wp:wrapPolygon edited="0">
                    <wp:start x="0" y="0"/>
                    <wp:lineTo x="0" y="22076"/>
                    <wp:lineTo x="21644" y="22076"/>
                    <wp:lineTo x="21644" y="0"/>
                    <wp:lineTo x="0" y="0"/>
                  </wp:wrapPolygon>
                </wp:wrapTight>
                <wp:docPr id="21109356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1" cy="31749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463" w14:textId="77777777" w:rsidR="00AC30B8" w:rsidRDefault="005640B9">
                            <w:r>
                              <w:t xml:space="preserve">KATERA NAVODILA: text box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464" w14:textId="77777777" w:rsidR="00AC30B8" w:rsidRDefault="00AC30B8">
                            <w:pPr>
                              <w:jc w:val="center"/>
                            </w:pPr>
                          </w:p>
                          <w:p w14:paraId="1F73A465" w14:textId="77777777" w:rsidR="00AC30B8" w:rsidRDefault="00AC30B8">
                            <w:pPr>
                              <w:jc w:val="center"/>
                            </w:pPr>
                          </w:p>
                          <w:p w14:paraId="1F73A466" w14:textId="77777777" w:rsidR="00AC30B8" w:rsidRDefault="00AC30B8">
                            <w:pPr>
                              <w:jc w:val="center"/>
                            </w:pPr>
                          </w:p>
                          <w:p w14:paraId="1F73A467" w14:textId="77777777" w:rsidR="00AC30B8" w:rsidRDefault="00AC30B8">
                            <w:pPr>
                              <w:jc w:val="center"/>
                            </w:pPr>
                          </w:p>
                          <w:p w14:paraId="1F73A468" w14:textId="77777777" w:rsidR="00AC30B8" w:rsidRDefault="00AC30B8">
                            <w:pPr>
                              <w:jc w:val="center"/>
                            </w:pPr>
                          </w:p>
                          <w:p w14:paraId="1F73A469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93" id="_x0000_s1276" style="position:absolute;margin-left:482.5pt;margin-top:85.5pt;width:244pt;height:25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" filled="f" strokeweight=".35281mm">
                <v:textbox>
                  <w:txbxContent>
                    <w:p w14:paraId="1F73A463" w14:textId="77777777" w:rsidR="00AC30B8" w:rsidRDefault="005640B9">
                      <w:r>
                        <w:t xml:space="preserve">KATERA NAVODILA: text box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464" w14:textId="77777777" w:rsidR="00AC30B8" w:rsidRDefault="00AC30B8">
                      <w:pPr>
                        <w:jc w:val="center"/>
                      </w:pPr>
                    </w:p>
                    <w:p w14:paraId="1F73A465" w14:textId="77777777" w:rsidR="00AC30B8" w:rsidRDefault="00AC30B8">
                      <w:pPr>
                        <w:jc w:val="center"/>
                      </w:pPr>
                    </w:p>
                    <w:p w14:paraId="1F73A466" w14:textId="77777777" w:rsidR="00AC30B8" w:rsidRDefault="00AC30B8">
                      <w:pPr>
                        <w:jc w:val="center"/>
                      </w:pPr>
                    </w:p>
                    <w:p w14:paraId="1F73A467" w14:textId="77777777" w:rsidR="00AC30B8" w:rsidRDefault="00AC30B8">
                      <w:pPr>
                        <w:jc w:val="center"/>
                      </w:pPr>
                    </w:p>
                    <w:p w14:paraId="1F73A468" w14:textId="77777777" w:rsidR="00AC30B8" w:rsidRDefault="00AC30B8">
                      <w:pPr>
                        <w:jc w:val="center"/>
                      </w:pPr>
                    </w:p>
                    <w:p w14:paraId="1F73A469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1F739C95" wp14:editId="1F739C96">
                <wp:simplePos x="0" y="0"/>
                <wp:positionH relativeFrom="margin">
                  <wp:posOffset>0</wp:posOffset>
                </wp:positionH>
                <wp:positionV relativeFrom="paragraph">
                  <wp:posOffset>-630</wp:posOffset>
                </wp:positionV>
                <wp:extent cx="2216148" cy="272418"/>
                <wp:effectExtent l="0" t="0" r="12702" b="13332"/>
                <wp:wrapNone/>
                <wp:docPr id="2936546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48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FFFF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46B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FFFF00"/>
                              </w:rPr>
                              <w:t>3.2.3. BRANJE</w:t>
                            </w:r>
                          </w:p>
                          <w:p w14:paraId="1F73A46C" w14:textId="77777777" w:rsidR="00AC30B8" w:rsidRDefault="00AC30B8">
                            <w:pPr>
                              <w:jc w:val="center"/>
                            </w:pPr>
                          </w:p>
                          <w:p w14:paraId="1F73A46D" w14:textId="77777777" w:rsidR="00AC30B8" w:rsidRDefault="00AC30B8">
                            <w:pPr>
                              <w:jc w:val="center"/>
                            </w:pPr>
                          </w:p>
                          <w:p w14:paraId="1F73A46E" w14:textId="77777777" w:rsidR="00AC30B8" w:rsidRDefault="00AC30B8">
                            <w:pPr>
                              <w:jc w:val="center"/>
                            </w:pPr>
                          </w:p>
                          <w:p w14:paraId="1F73A46F" w14:textId="77777777" w:rsidR="00AC30B8" w:rsidRDefault="00AC30B8">
                            <w:pPr>
                              <w:jc w:val="center"/>
                            </w:pPr>
                          </w:p>
                          <w:p w14:paraId="1F73A470" w14:textId="77777777" w:rsidR="00AC30B8" w:rsidRDefault="005640B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95" id="_x0000_s1277" style="position:absolute;margin-left:0;margin-top:-.05pt;width:174.5pt;height:21.45pt;z-index:252163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" filled="f" strokecolor="yellow" strokeweight=".35281mm">
                <v:textbox>
                  <w:txbxContent>
                    <w:p w14:paraId="1F73A46B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FFFF00"/>
                        </w:rPr>
                        <w:t>3.2.3. BRANJE</w:t>
                      </w:r>
                    </w:p>
                    <w:p w14:paraId="1F73A46C" w14:textId="77777777" w:rsidR="00AC30B8" w:rsidRDefault="00AC30B8">
                      <w:pPr>
                        <w:jc w:val="center"/>
                      </w:pPr>
                    </w:p>
                    <w:p w14:paraId="1F73A46D" w14:textId="77777777" w:rsidR="00AC30B8" w:rsidRDefault="00AC30B8">
                      <w:pPr>
                        <w:jc w:val="center"/>
                      </w:pPr>
                    </w:p>
                    <w:p w14:paraId="1F73A46E" w14:textId="77777777" w:rsidR="00AC30B8" w:rsidRDefault="00AC30B8">
                      <w:pPr>
                        <w:jc w:val="center"/>
                      </w:pPr>
                    </w:p>
                    <w:p w14:paraId="1F73A46F" w14:textId="77777777" w:rsidR="00AC30B8" w:rsidRDefault="00AC30B8">
                      <w:pPr>
                        <w:jc w:val="center"/>
                      </w:pPr>
                    </w:p>
                    <w:p w14:paraId="1F73A470" w14:textId="77777777" w:rsidR="00AC30B8" w:rsidRDefault="005640B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739BB4" w14:textId="77777777" w:rsidR="00AC30B8" w:rsidRDefault="00AC30B8">
      <w:pPr>
        <w:pStyle w:val="Standard"/>
      </w:pPr>
    </w:p>
    <w:p w14:paraId="1F739BB5" w14:textId="77777777" w:rsidR="00AC30B8" w:rsidRDefault="00AC30B8">
      <w:pPr>
        <w:pStyle w:val="Standard"/>
      </w:pPr>
    </w:p>
    <w:p w14:paraId="1F739BB6" w14:textId="77777777" w:rsidR="00AC30B8" w:rsidRDefault="00AC30B8">
      <w:pPr>
        <w:pStyle w:val="Standard"/>
      </w:pPr>
    </w:p>
    <w:p w14:paraId="1F739BB7" w14:textId="77777777" w:rsidR="00AC30B8" w:rsidRDefault="00AC30B8">
      <w:pPr>
        <w:pStyle w:val="Standard"/>
      </w:pPr>
    </w:p>
    <w:p w14:paraId="1F739BB8" w14:textId="77777777" w:rsidR="00AC30B8" w:rsidRDefault="00AC30B8">
      <w:pPr>
        <w:pStyle w:val="Standard"/>
      </w:pPr>
    </w:p>
    <w:p w14:paraId="1F739BB9" w14:textId="77777777" w:rsidR="00AC30B8" w:rsidRDefault="00AC30B8">
      <w:pPr>
        <w:pStyle w:val="Standard"/>
      </w:pPr>
    </w:p>
    <w:p w14:paraId="1F739BBA" w14:textId="77777777" w:rsidR="00AC30B8" w:rsidRDefault="00AC30B8">
      <w:pPr>
        <w:pStyle w:val="Standard"/>
      </w:pPr>
    </w:p>
    <w:p w14:paraId="1F739BBB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1F739C97" wp14:editId="1F739C98">
                <wp:simplePos x="0" y="0"/>
                <wp:positionH relativeFrom="margin">
                  <wp:posOffset>2599694</wp:posOffset>
                </wp:positionH>
                <wp:positionV relativeFrom="paragraph">
                  <wp:posOffset>3172</wp:posOffset>
                </wp:positionV>
                <wp:extent cx="1530348" cy="279404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122505427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48" cy="2794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73A472" w14:textId="77777777" w:rsidR="00AC30B8" w:rsidRDefault="005640B9">
                            <w:r>
                              <w:rPr>
                                <w:shd w:val="clear" w:color="auto" w:fill="C0C0C0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39C97" id="_x0000_s1278" type="#_x0000_t202" style="position:absolute;margin-left:204.7pt;margin-top:.25pt;width:120.5pt;height:22pt;z-index:252175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" stroked="f">
                <v:textbox>
                  <w:txbxContent>
                    <w:p w14:paraId="1F73A472" w14:textId="77777777" w:rsidR="00AC30B8" w:rsidRDefault="005640B9">
                      <w:r>
                        <w:rPr>
                          <w:shd w:val="clear" w:color="auto" w:fill="C0C0C0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1F739C99" wp14:editId="1F739C9A">
                <wp:simplePos x="0" y="0"/>
                <wp:positionH relativeFrom="margin">
                  <wp:posOffset>222254</wp:posOffset>
                </wp:positionH>
                <wp:positionV relativeFrom="paragraph">
                  <wp:posOffset>-3813</wp:posOffset>
                </wp:positionV>
                <wp:extent cx="2216148" cy="272418"/>
                <wp:effectExtent l="0" t="0" r="12702" b="13332"/>
                <wp:wrapNone/>
                <wp:docPr id="10536467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48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FFFF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474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FFFF00"/>
                              </w:rPr>
                              <w:t>3.2.4. PISANJE</w:t>
                            </w:r>
                          </w:p>
                          <w:p w14:paraId="1F73A475" w14:textId="77777777" w:rsidR="00AC30B8" w:rsidRDefault="00AC30B8">
                            <w:pPr>
                              <w:jc w:val="center"/>
                            </w:pPr>
                          </w:p>
                          <w:p w14:paraId="1F73A476" w14:textId="77777777" w:rsidR="00AC30B8" w:rsidRDefault="00AC30B8">
                            <w:pPr>
                              <w:jc w:val="center"/>
                            </w:pPr>
                          </w:p>
                          <w:p w14:paraId="1F73A477" w14:textId="77777777" w:rsidR="00AC30B8" w:rsidRDefault="00AC30B8">
                            <w:pPr>
                              <w:jc w:val="center"/>
                            </w:pPr>
                          </w:p>
                          <w:p w14:paraId="1F73A478" w14:textId="77777777" w:rsidR="00AC30B8" w:rsidRDefault="00AC30B8">
                            <w:pPr>
                              <w:jc w:val="center"/>
                            </w:pPr>
                          </w:p>
                          <w:p w14:paraId="1F73A479" w14:textId="77777777" w:rsidR="00AC30B8" w:rsidRDefault="005640B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99" id="_x0000_s1279" style="position:absolute;margin-left:17.5pt;margin-top:-.3pt;width:174.5pt;height:21.45pt;z-index:252174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" filled="f" strokecolor="yellow" strokeweight=".35281mm">
                <v:textbox>
                  <w:txbxContent>
                    <w:p w14:paraId="1F73A474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FFFF00"/>
                        </w:rPr>
                        <w:t>3.2.4. PISANJE</w:t>
                      </w:r>
                    </w:p>
                    <w:p w14:paraId="1F73A475" w14:textId="77777777" w:rsidR="00AC30B8" w:rsidRDefault="00AC30B8">
                      <w:pPr>
                        <w:jc w:val="center"/>
                      </w:pPr>
                    </w:p>
                    <w:p w14:paraId="1F73A476" w14:textId="77777777" w:rsidR="00AC30B8" w:rsidRDefault="00AC30B8">
                      <w:pPr>
                        <w:jc w:val="center"/>
                      </w:pPr>
                    </w:p>
                    <w:p w14:paraId="1F73A477" w14:textId="77777777" w:rsidR="00AC30B8" w:rsidRDefault="00AC30B8">
                      <w:pPr>
                        <w:jc w:val="center"/>
                      </w:pPr>
                    </w:p>
                    <w:p w14:paraId="1F73A478" w14:textId="77777777" w:rsidR="00AC30B8" w:rsidRDefault="00AC30B8">
                      <w:pPr>
                        <w:jc w:val="center"/>
                      </w:pPr>
                    </w:p>
                    <w:p w14:paraId="1F73A479" w14:textId="77777777" w:rsidR="00AC30B8" w:rsidRDefault="005640B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739BBC" w14:textId="77777777" w:rsidR="00AC30B8" w:rsidRDefault="00AC30B8">
      <w:pPr>
        <w:suppressAutoHyphens w:val="0"/>
        <w:rPr>
          <w:shd w:val="clear" w:color="auto" w:fill="EC9BA4"/>
        </w:rPr>
      </w:pPr>
    </w:p>
    <w:p w14:paraId="1F739BBD" w14:textId="77777777" w:rsidR="00AC30B8" w:rsidRDefault="00AC30B8">
      <w:pPr>
        <w:suppressAutoHyphens w:val="0"/>
        <w:rPr>
          <w:shd w:val="clear" w:color="auto" w:fill="EC9BA4"/>
        </w:rPr>
      </w:pPr>
    </w:p>
    <w:p w14:paraId="1F739BBE" w14:textId="77777777" w:rsidR="00AC30B8" w:rsidRDefault="005640B9">
      <w:pPr>
        <w:suppressAutoHyphens w:val="0"/>
      </w:pPr>
      <w:r>
        <w:rPr>
          <w:noProof/>
          <w:shd w:val="clear" w:color="auto" w:fill="C0C0C0"/>
          <w:lang w:val="en-US"/>
        </w:rPr>
        <w:drawing>
          <wp:anchor distT="0" distB="0" distL="114300" distR="114300" simplePos="0" relativeHeight="252192768" behindDoc="0" locked="0" layoutInCell="1" allowOverlap="1" wp14:anchorId="1F739C9B" wp14:editId="1F739C9C">
            <wp:simplePos x="0" y="0"/>
            <wp:positionH relativeFrom="column">
              <wp:posOffset>6145852</wp:posOffset>
            </wp:positionH>
            <wp:positionV relativeFrom="paragraph">
              <wp:posOffset>3703005</wp:posOffset>
            </wp:positionV>
            <wp:extent cx="118743" cy="323853"/>
            <wp:effectExtent l="0" t="7305" r="0" b="26352"/>
            <wp:wrapTight wrapText="bothSides">
              <wp:wrapPolygon edited="0">
                <wp:start x="19879" y="3672"/>
                <wp:lineTo x="390" y="-286"/>
                <wp:lineTo x="-3016" y="7653"/>
                <wp:lineTo x="-127" y="13918"/>
                <wp:lineTo x="3886" y="14960"/>
                <wp:lineTo x="14771" y="15581"/>
                <wp:lineTo x="24500" y="13696"/>
                <wp:lineTo x="19879" y="3672"/>
              </wp:wrapPolygon>
            </wp:wrapTight>
            <wp:docPr id="772941187" name="Picture 165213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772698">
                      <a:off x="0" y="0"/>
                      <a:ext cx="118743" cy="323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1F739C9D" wp14:editId="1F739C9E">
                <wp:simplePos x="0" y="0"/>
                <wp:positionH relativeFrom="column">
                  <wp:posOffset>6432547</wp:posOffset>
                </wp:positionH>
                <wp:positionV relativeFrom="paragraph">
                  <wp:posOffset>3737609</wp:posOffset>
                </wp:positionV>
                <wp:extent cx="2768602" cy="317497"/>
                <wp:effectExtent l="0" t="0" r="12698" b="25403"/>
                <wp:wrapTight wrapText="bothSides">
                  <wp:wrapPolygon edited="0">
                    <wp:start x="0" y="0"/>
                    <wp:lineTo x="0" y="22076"/>
                    <wp:lineTo x="21550" y="22076"/>
                    <wp:lineTo x="21550" y="0"/>
                    <wp:lineTo x="0" y="0"/>
                  </wp:wrapPolygon>
                </wp:wrapTight>
                <wp:docPr id="20265119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2" cy="31749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47B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OPIS </w:t>
                            </w:r>
                            <w:r>
                              <w:t xml:space="preserve">AKTIVNOSTI: text box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47C" w14:textId="77777777" w:rsidR="00AC30B8" w:rsidRDefault="00AC30B8">
                            <w:pPr>
                              <w:jc w:val="center"/>
                            </w:pPr>
                          </w:p>
                          <w:p w14:paraId="1F73A47D" w14:textId="77777777" w:rsidR="00AC30B8" w:rsidRDefault="00AC30B8">
                            <w:pPr>
                              <w:jc w:val="center"/>
                            </w:pPr>
                          </w:p>
                          <w:p w14:paraId="1F73A47E" w14:textId="77777777" w:rsidR="00AC30B8" w:rsidRDefault="00AC30B8">
                            <w:pPr>
                              <w:jc w:val="center"/>
                            </w:pPr>
                          </w:p>
                          <w:p w14:paraId="1F73A47F" w14:textId="77777777" w:rsidR="00AC30B8" w:rsidRDefault="00AC30B8">
                            <w:pPr>
                              <w:jc w:val="center"/>
                            </w:pPr>
                          </w:p>
                          <w:p w14:paraId="1F73A480" w14:textId="77777777" w:rsidR="00AC30B8" w:rsidRDefault="00AC30B8">
                            <w:pPr>
                              <w:jc w:val="center"/>
                            </w:pPr>
                          </w:p>
                          <w:p w14:paraId="1F73A481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9D" id="_x0000_s1280" style="position:absolute;margin-left:506.5pt;margin-top:294.3pt;width:218pt;height:25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" filled="f" strokeweight=".35281mm">
                <v:textbox>
                  <w:txbxContent>
                    <w:p w14:paraId="1F73A47B" w14:textId="77777777" w:rsidR="00AC30B8" w:rsidRDefault="005640B9">
                      <w:pPr>
                        <w:jc w:val="center"/>
                      </w:pPr>
                      <w:r>
                        <w:t xml:space="preserve">OPIS </w:t>
                      </w:r>
                      <w:r>
                        <w:t xml:space="preserve">AKTIVNOSTI: text box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47C" w14:textId="77777777" w:rsidR="00AC30B8" w:rsidRDefault="00AC30B8">
                      <w:pPr>
                        <w:jc w:val="center"/>
                      </w:pPr>
                    </w:p>
                    <w:p w14:paraId="1F73A47D" w14:textId="77777777" w:rsidR="00AC30B8" w:rsidRDefault="00AC30B8">
                      <w:pPr>
                        <w:jc w:val="center"/>
                      </w:pPr>
                    </w:p>
                    <w:p w14:paraId="1F73A47E" w14:textId="77777777" w:rsidR="00AC30B8" w:rsidRDefault="00AC30B8">
                      <w:pPr>
                        <w:jc w:val="center"/>
                      </w:pPr>
                    </w:p>
                    <w:p w14:paraId="1F73A47F" w14:textId="77777777" w:rsidR="00AC30B8" w:rsidRDefault="00AC30B8">
                      <w:pPr>
                        <w:jc w:val="center"/>
                      </w:pPr>
                    </w:p>
                    <w:p w14:paraId="1F73A480" w14:textId="77777777" w:rsidR="00AC30B8" w:rsidRDefault="00AC30B8">
                      <w:pPr>
                        <w:jc w:val="center"/>
                      </w:pPr>
                    </w:p>
                    <w:p w14:paraId="1F73A481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1F739C9F" wp14:editId="1F739CA0">
                <wp:simplePos x="0" y="0"/>
                <wp:positionH relativeFrom="column">
                  <wp:posOffset>2571749</wp:posOffset>
                </wp:positionH>
                <wp:positionV relativeFrom="paragraph">
                  <wp:posOffset>4956176</wp:posOffset>
                </wp:positionV>
                <wp:extent cx="3270251" cy="311152"/>
                <wp:effectExtent l="0" t="0" r="25399" b="12698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1416243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1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483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iskanje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informacij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1F73A484" w14:textId="77777777" w:rsidR="00AC30B8" w:rsidRDefault="00AC30B8">
                            <w:pPr>
                              <w:jc w:val="center"/>
                            </w:pPr>
                          </w:p>
                          <w:p w14:paraId="1F73A485" w14:textId="77777777" w:rsidR="00AC30B8" w:rsidRDefault="00AC30B8">
                            <w:pPr>
                              <w:jc w:val="center"/>
                            </w:pPr>
                          </w:p>
                          <w:p w14:paraId="1F73A486" w14:textId="77777777" w:rsidR="00AC30B8" w:rsidRDefault="00AC30B8">
                            <w:pPr>
                              <w:jc w:val="center"/>
                            </w:pPr>
                          </w:p>
                          <w:p w14:paraId="1F73A487" w14:textId="77777777" w:rsidR="00AC30B8" w:rsidRDefault="00AC30B8">
                            <w:pPr>
                              <w:jc w:val="center"/>
                            </w:pPr>
                          </w:p>
                          <w:p w14:paraId="1F73A488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9F" id="_x0000_s1281" style="position:absolute;margin-left:202.5pt;margin-top:390.25pt;width:257.5pt;height:24.5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" filled="f" strokecolor="#c00000" strokeweight=".35281mm">
                <v:textbox>
                  <w:txbxContent>
                    <w:p w14:paraId="1F73A483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iskanje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informacij</w:t>
                      </w:r>
                      <w:proofErr w:type="spellEnd"/>
                      <w:r>
                        <w:t xml:space="preserve"> </w:t>
                      </w:r>
                    </w:p>
                    <w:p w14:paraId="1F73A484" w14:textId="77777777" w:rsidR="00AC30B8" w:rsidRDefault="00AC30B8">
                      <w:pPr>
                        <w:jc w:val="center"/>
                      </w:pPr>
                    </w:p>
                    <w:p w14:paraId="1F73A485" w14:textId="77777777" w:rsidR="00AC30B8" w:rsidRDefault="00AC30B8">
                      <w:pPr>
                        <w:jc w:val="center"/>
                      </w:pPr>
                    </w:p>
                    <w:p w14:paraId="1F73A486" w14:textId="77777777" w:rsidR="00AC30B8" w:rsidRDefault="00AC30B8">
                      <w:pPr>
                        <w:jc w:val="center"/>
                      </w:pPr>
                    </w:p>
                    <w:p w14:paraId="1F73A487" w14:textId="77777777" w:rsidR="00AC30B8" w:rsidRDefault="00AC30B8">
                      <w:pPr>
                        <w:jc w:val="center"/>
                      </w:pPr>
                    </w:p>
                    <w:p w14:paraId="1F73A488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1F739CA1" wp14:editId="1F739CA2">
                <wp:simplePos x="0" y="0"/>
                <wp:positionH relativeFrom="column">
                  <wp:posOffset>2565404</wp:posOffset>
                </wp:positionH>
                <wp:positionV relativeFrom="paragraph">
                  <wp:posOffset>4570098</wp:posOffset>
                </wp:positionV>
                <wp:extent cx="3321045" cy="330198"/>
                <wp:effectExtent l="0" t="0" r="12705" b="12702"/>
                <wp:wrapTight wrapText="bothSides">
                  <wp:wrapPolygon edited="0">
                    <wp:start x="0" y="0"/>
                    <wp:lineTo x="0" y="21225"/>
                    <wp:lineTo x="21563" y="21225"/>
                    <wp:lineTo x="21563" y="0"/>
                    <wp:lineTo x="0" y="0"/>
                  </wp:wrapPolygon>
                </wp:wrapTight>
                <wp:docPr id="8108579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45" cy="33019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48A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razumevanje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besedišča</w:t>
                            </w:r>
                            <w:proofErr w:type="spellEnd"/>
                          </w:p>
                          <w:p w14:paraId="1F73A48B" w14:textId="77777777" w:rsidR="00AC30B8" w:rsidRDefault="00AC30B8">
                            <w:pPr>
                              <w:jc w:val="center"/>
                            </w:pPr>
                          </w:p>
                          <w:p w14:paraId="1F73A48C" w14:textId="77777777" w:rsidR="00AC30B8" w:rsidRDefault="00AC30B8">
                            <w:pPr>
                              <w:jc w:val="center"/>
                            </w:pPr>
                          </w:p>
                          <w:p w14:paraId="1F73A48D" w14:textId="77777777" w:rsidR="00AC30B8" w:rsidRDefault="00AC30B8">
                            <w:pPr>
                              <w:jc w:val="center"/>
                            </w:pPr>
                          </w:p>
                          <w:p w14:paraId="1F73A48E" w14:textId="77777777" w:rsidR="00AC30B8" w:rsidRDefault="00AC30B8">
                            <w:pPr>
                              <w:jc w:val="center"/>
                            </w:pPr>
                          </w:p>
                          <w:p w14:paraId="1F73A48F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A1" id="_x0000_s1282" style="position:absolute;margin-left:202pt;margin-top:359.85pt;width:261.5pt;height:26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" filled="f" strokecolor="#c00000" strokeweight=".35281mm">
                <v:textbox>
                  <w:txbxContent>
                    <w:p w14:paraId="1F73A48A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razumevanje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besedišča</w:t>
                      </w:r>
                      <w:proofErr w:type="spellEnd"/>
                    </w:p>
                    <w:p w14:paraId="1F73A48B" w14:textId="77777777" w:rsidR="00AC30B8" w:rsidRDefault="00AC30B8">
                      <w:pPr>
                        <w:jc w:val="center"/>
                      </w:pPr>
                    </w:p>
                    <w:p w14:paraId="1F73A48C" w14:textId="77777777" w:rsidR="00AC30B8" w:rsidRDefault="00AC30B8">
                      <w:pPr>
                        <w:jc w:val="center"/>
                      </w:pPr>
                    </w:p>
                    <w:p w14:paraId="1F73A48D" w14:textId="77777777" w:rsidR="00AC30B8" w:rsidRDefault="00AC30B8">
                      <w:pPr>
                        <w:jc w:val="center"/>
                      </w:pPr>
                    </w:p>
                    <w:p w14:paraId="1F73A48E" w14:textId="77777777" w:rsidR="00AC30B8" w:rsidRDefault="00AC30B8">
                      <w:pPr>
                        <w:jc w:val="center"/>
                      </w:pPr>
                    </w:p>
                    <w:p w14:paraId="1F73A48F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1F739CA3" wp14:editId="1F739CA4">
                <wp:simplePos x="0" y="0"/>
                <wp:positionH relativeFrom="column">
                  <wp:posOffset>2578095</wp:posOffset>
                </wp:positionH>
                <wp:positionV relativeFrom="paragraph">
                  <wp:posOffset>4227198</wp:posOffset>
                </wp:positionV>
                <wp:extent cx="3295653" cy="311152"/>
                <wp:effectExtent l="0" t="0" r="19047" b="12698"/>
                <wp:wrapTight wrapText="bothSides">
                  <wp:wrapPolygon edited="0">
                    <wp:start x="0" y="0"/>
                    <wp:lineTo x="0" y="21159"/>
                    <wp:lineTo x="21600" y="21159"/>
                    <wp:lineTo x="21600" y="0"/>
                    <wp:lineTo x="0" y="0"/>
                  </wp:wrapPolygon>
                </wp:wrapTight>
                <wp:docPr id="17118854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3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491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besedne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vrste</w:t>
                            </w:r>
                            <w:proofErr w:type="spellEnd"/>
                          </w:p>
                          <w:p w14:paraId="1F73A492" w14:textId="77777777" w:rsidR="00AC30B8" w:rsidRDefault="00AC30B8">
                            <w:pPr>
                              <w:jc w:val="center"/>
                            </w:pPr>
                          </w:p>
                          <w:p w14:paraId="1F73A493" w14:textId="77777777" w:rsidR="00AC30B8" w:rsidRDefault="00AC30B8">
                            <w:pPr>
                              <w:jc w:val="center"/>
                            </w:pPr>
                          </w:p>
                          <w:p w14:paraId="1F73A494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A3" id="_x0000_s1283" style="position:absolute;margin-left:203pt;margin-top:332.85pt;width:259.5pt;height:24.5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" filled="f" strokecolor="#c00000" strokeweight=".35281mm">
                <v:textbox>
                  <w:txbxContent>
                    <w:p w14:paraId="1F73A491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besedne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vrste</w:t>
                      </w:r>
                      <w:proofErr w:type="spellEnd"/>
                    </w:p>
                    <w:p w14:paraId="1F73A492" w14:textId="77777777" w:rsidR="00AC30B8" w:rsidRDefault="00AC30B8">
                      <w:pPr>
                        <w:jc w:val="center"/>
                      </w:pPr>
                    </w:p>
                    <w:p w14:paraId="1F73A493" w14:textId="77777777" w:rsidR="00AC30B8" w:rsidRDefault="00AC30B8">
                      <w:pPr>
                        <w:jc w:val="center"/>
                      </w:pPr>
                    </w:p>
                    <w:p w14:paraId="1F73A494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1F739CA5" wp14:editId="1F739CA6">
                <wp:simplePos x="0" y="0"/>
                <wp:positionH relativeFrom="column">
                  <wp:posOffset>2603497</wp:posOffset>
                </wp:positionH>
                <wp:positionV relativeFrom="paragraph">
                  <wp:posOffset>3858896</wp:posOffset>
                </wp:positionV>
                <wp:extent cx="3270251" cy="311152"/>
                <wp:effectExtent l="0" t="0" r="25399" b="12698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6634889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1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496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množina</w:t>
                            </w:r>
                            <w:proofErr w:type="spellEnd"/>
                          </w:p>
                          <w:p w14:paraId="1F73A497" w14:textId="77777777" w:rsidR="00AC30B8" w:rsidRDefault="00AC30B8">
                            <w:pPr>
                              <w:jc w:val="center"/>
                            </w:pPr>
                          </w:p>
                          <w:p w14:paraId="1F73A498" w14:textId="77777777" w:rsidR="00AC30B8" w:rsidRDefault="00AC30B8">
                            <w:pPr>
                              <w:jc w:val="center"/>
                            </w:pPr>
                          </w:p>
                          <w:p w14:paraId="1F73A499" w14:textId="77777777" w:rsidR="00AC30B8" w:rsidRDefault="00AC30B8">
                            <w:pPr>
                              <w:jc w:val="center"/>
                            </w:pPr>
                          </w:p>
                          <w:p w14:paraId="1F73A49A" w14:textId="77777777" w:rsidR="00AC30B8" w:rsidRDefault="00AC30B8">
                            <w:pPr>
                              <w:jc w:val="center"/>
                            </w:pPr>
                          </w:p>
                          <w:p w14:paraId="1F73A49B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A5" id="_x0000_s1284" style="position:absolute;margin-left:205pt;margin-top:303.85pt;width:257.5pt;height:24.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" filled="f" strokecolor="#c00000" strokeweight=".35281mm">
                <v:textbox>
                  <w:txbxContent>
                    <w:p w14:paraId="1F73A496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množina</w:t>
                      </w:r>
                      <w:proofErr w:type="spellEnd"/>
                    </w:p>
                    <w:p w14:paraId="1F73A497" w14:textId="77777777" w:rsidR="00AC30B8" w:rsidRDefault="00AC30B8">
                      <w:pPr>
                        <w:jc w:val="center"/>
                      </w:pPr>
                    </w:p>
                    <w:p w14:paraId="1F73A498" w14:textId="77777777" w:rsidR="00AC30B8" w:rsidRDefault="00AC30B8">
                      <w:pPr>
                        <w:jc w:val="center"/>
                      </w:pPr>
                    </w:p>
                    <w:p w14:paraId="1F73A499" w14:textId="77777777" w:rsidR="00AC30B8" w:rsidRDefault="00AC30B8">
                      <w:pPr>
                        <w:jc w:val="center"/>
                      </w:pPr>
                    </w:p>
                    <w:p w14:paraId="1F73A49A" w14:textId="77777777" w:rsidR="00AC30B8" w:rsidRDefault="00AC30B8">
                      <w:pPr>
                        <w:jc w:val="center"/>
                      </w:pPr>
                    </w:p>
                    <w:p w14:paraId="1F73A49B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1F739CA7" wp14:editId="1F739CA8">
                <wp:simplePos x="0" y="0"/>
                <wp:positionH relativeFrom="column">
                  <wp:posOffset>2565404</wp:posOffset>
                </wp:positionH>
                <wp:positionV relativeFrom="paragraph">
                  <wp:posOffset>3503294</wp:posOffset>
                </wp:positionV>
                <wp:extent cx="3270251" cy="311152"/>
                <wp:effectExtent l="0" t="0" r="25399" b="12698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8790446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1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49D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členi</w:t>
                            </w:r>
                            <w:proofErr w:type="spellEnd"/>
                          </w:p>
                          <w:p w14:paraId="1F73A49E" w14:textId="77777777" w:rsidR="00AC30B8" w:rsidRDefault="00AC30B8">
                            <w:pPr>
                              <w:jc w:val="center"/>
                            </w:pPr>
                          </w:p>
                          <w:p w14:paraId="1F73A49F" w14:textId="77777777" w:rsidR="00AC30B8" w:rsidRDefault="00AC30B8">
                            <w:pPr>
                              <w:jc w:val="center"/>
                            </w:pPr>
                          </w:p>
                          <w:p w14:paraId="1F73A4A0" w14:textId="77777777" w:rsidR="00AC30B8" w:rsidRDefault="00AC30B8">
                            <w:pPr>
                              <w:jc w:val="center"/>
                            </w:pPr>
                          </w:p>
                          <w:p w14:paraId="1F73A4A1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A7" id="_x0000_s1285" style="position:absolute;margin-left:202pt;margin-top:275.85pt;width:257.5pt;height:24.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" filled="f" strokecolor="#c00000" strokeweight=".35281mm">
                <v:textbox>
                  <w:txbxContent>
                    <w:p w14:paraId="1F73A49D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členi</w:t>
                      </w:r>
                      <w:proofErr w:type="spellEnd"/>
                    </w:p>
                    <w:p w14:paraId="1F73A49E" w14:textId="77777777" w:rsidR="00AC30B8" w:rsidRDefault="00AC30B8">
                      <w:pPr>
                        <w:jc w:val="center"/>
                      </w:pPr>
                    </w:p>
                    <w:p w14:paraId="1F73A49F" w14:textId="77777777" w:rsidR="00AC30B8" w:rsidRDefault="00AC30B8">
                      <w:pPr>
                        <w:jc w:val="center"/>
                      </w:pPr>
                    </w:p>
                    <w:p w14:paraId="1F73A4A0" w14:textId="77777777" w:rsidR="00AC30B8" w:rsidRDefault="00AC30B8">
                      <w:pPr>
                        <w:jc w:val="center"/>
                      </w:pPr>
                    </w:p>
                    <w:p w14:paraId="1F73A4A1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1F739CA9" wp14:editId="1F739CAA">
                <wp:simplePos x="0" y="0"/>
                <wp:positionH relativeFrom="column">
                  <wp:posOffset>2584451</wp:posOffset>
                </wp:positionH>
                <wp:positionV relativeFrom="paragraph">
                  <wp:posOffset>3134992</wp:posOffset>
                </wp:positionV>
                <wp:extent cx="3270251" cy="311152"/>
                <wp:effectExtent l="0" t="0" r="25399" b="12698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3291135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1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4A3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povezava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glasu</w:t>
                            </w:r>
                            <w:proofErr w:type="spellEnd"/>
                            <w:r>
                              <w:t xml:space="preserve"> z </w:t>
                            </w:r>
                            <w:proofErr w:type="spellStart"/>
                            <w:r>
                              <w:t>zapisom</w:t>
                            </w:r>
                            <w:proofErr w:type="spellEnd"/>
                            <w:r>
                              <w:t xml:space="preserve"> - </w:t>
                            </w:r>
                            <w:proofErr w:type="spellStart"/>
                            <w:r>
                              <w:t>izgovorjava</w:t>
                            </w:r>
                            <w:proofErr w:type="spellEnd"/>
                          </w:p>
                          <w:p w14:paraId="1F73A4A4" w14:textId="77777777" w:rsidR="00AC30B8" w:rsidRDefault="00AC30B8">
                            <w:pPr>
                              <w:jc w:val="center"/>
                            </w:pPr>
                          </w:p>
                          <w:p w14:paraId="1F73A4A5" w14:textId="77777777" w:rsidR="00AC30B8" w:rsidRDefault="00AC30B8">
                            <w:pPr>
                              <w:jc w:val="center"/>
                            </w:pPr>
                          </w:p>
                          <w:p w14:paraId="1F73A4A6" w14:textId="77777777" w:rsidR="00AC30B8" w:rsidRDefault="00AC30B8">
                            <w:pPr>
                              <w:jc w:val="center"/>
                            </w:pPr>
                          </w:p>
                          <w:p w14:paraId="1F73A4A7" w14:textId="77777777" w:rsidR="00AC30B8" w:rsidRDefault="00AC30B8">
                            <w:pPr>
                              <w:jc w:val="center"/>
                            </w:pPr>
                          </w:p>
                          <w:p w14:paraId="1F73A4A8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A9" id="_x0000_s1286" style="position:absolute;margin-left:203.5pt;margin-top:246.85pt;width:257.5pt;height:24.5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" filled="f" strokecolor="#c00000" strokeweight=".35281mm">
                <v:textbox>
                  <w:txbxContent>
                    <w:p w14:paraId="1F73A4A3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povezava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glasu</w:t>
                      </w:r>
                      <w:proofErr w:type="spellEnd"/>
                      <w:r>
                        <w:t xml:space="preserve"> z </w:t>
                      </w:r>
                      <w:proofErr w:type="spellStart"/>
                      <w:r>
                        <w:t>zapisom</w:t>
                      </w:r>
                      <w:proofErr w:type="spellEnd"/>
                      <w:r>
                        <w:t xml:space="preserve"> - </w:t>
                      </w:r>
                      <w:proofErr w:type="spellStart"/>
                      <w:r>
                        <w:t>izgovorjava</w:t>
                      </w:r>
                      <w:proofErr w:type="spellEnd"/>
                    </w:p>
                    <w:p w14:paraId="1F73A4A4" w14:textId="77777777" w:rsidR="00AC30B8" w:rsidRDefault="00AC30B8">
                      <w:pPr>
                        <w:jc w:val="center"/>
                      </w:pPr>
                    </w:p>
                    <w:p w14:paraId="1F73A4A5" w14:textId="77777777" w:rsidR="00AC30B8" w:rsidRDefault="00AC30B8">
                      <w:pPr>
                        <w:jc w:val="center"/>
                      </w:pPr>
                    </w:p>
                    <w:p w14:paraId="1F73A4A6" w14:textId="77777777" w:rsidR="00AC30B8" w:rsidRDefault="00AC30B8">
                      <w:pPr>
                        <w:jc w:val="center"/>
                      </w:pPr>
                    </w:p>
                    <w:p w14:paraId="1F73A4A7" w14:textId="77777777" w:rsidR="00AC30B8" w:rsidRDefault="00AC30B8">
                      <w:pPr>
                        <w:jc w:val="center"/>
                      </w:pPr>
                    </w:p>
                    <w:p w14:paraId="1F73A4A8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1F739CAB" wp14:editId="1F739CAC">
                <wp:simplePos x="0" y="0"/>
                <wp:positionH relativeFrom="margin">
                  <wp:posOffset>2726685</wp:posOffset>
                </wp:positionH>
                <wp:positionV relativeFrom="paragraph">
                  <wp:posOffset>2773676</wp:posOffset>
                </wp:positionV>
                <wp:extent cx="1530348" cy="279404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366151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48" cy="2794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73A4AA" w14:textId="77777777" w:rsidR="00AC30B8" w:rsidRDefault="005640B9">
                            <w:r>
                              <w:rPr>
                                <w:shd w:val="clear" w:color="auto" w:fill="C0C0C0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39CAB" id="_x0000_s1287" type="#_x0000_t202" style="position:absolute;margin-left:214.7pt;margin-top:218.4pt;width:120.5pt;height:22pt;z-index:252185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" stroked="f">
                <v:textbox>
                  <w:txbxContent>
                    <w:p w14:paraId="1F73A4AA" w14:textId="77777777" w:rsidR="00AC30B8" w:rsidRDefault="005640B9">
                      <w:r>
                        <w:rPr>
                          <w:shd w:val="clear" w:color="auto" w:fill="C0C0C0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1F739CAD" wp14:editId="1F739CAE">
                <wp:simplePos x="0" y="0"/>
                <wp:positionH relativeFrom="margin">
                  <wp:posOffset>95253</wp:posOffset>
                </wp:positionH>
                <wp:positionV relativeFrom="paragraph">
                  <wp:posOffset>2780662</wp:posOffset>
                </wp:positionV>
                <wp:extent cx="2216148" cy="272418"/>
                <wp:effectExtent l="0" t="0" r="12702" b="13332"/>
                <wp:wrapNone/>
                <wp:docPr id="2957024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48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FFFF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4AC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FFFF00"/>
                              </w:rPr>
                              <w:t>3.2.5. SLOVNICA</w:t>
                            </w:r>
                          </w:p>
                          <w:p w14:paraId="1F73A4AD" w14:textId="77777777" w:rsidR="00AC30B8" w:rsidRDefault="00AC30B8">
                            <w:pPr>
                              <w:jc w:val="center"/>
                            </w:pPr>
                          </w:p>
                          <w:p w14:paraId="1F73A4AE" w14:textId="77777777" w:rsidR="00AC30B8" w:rsidRDefault="00AC30B8">
                            <w:pPr>
                              <w:jc w:val="center"/>
                            </w:pPr>
                          </w:p>
                          <w:p w14:paraId="1F73A4AF" w14:textId="77777777" w:rsidR="00AC30B8" w:rsidRDefault="00AC30B8">
                            <w:pPr>
                              <w:jc w:val="center"/>
                            </w:pPr>
                          </w:p>
                          <w:p w14:paraId="1F73A4B0" w14:textId="77777777" w:rsidR="00AC30B8" w:rsidRDefault="00AC30B8">
                            <w:pPr>
                              <w:jc w:val="center"/>
                            </w:pPr>
                          </w:p>
                          <w:p w14:paraId="1F73A4B1" w14:textId="77777777" w:rsidR="00AC30B8" w:rsidRDefault="005640B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AD" id="_x0000_s1288" style="position:absolute;margin-left:7.5pt;margin-top:218.95pt;width:174.5pt;height:21.45pt;z-index:252184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" filled="f" strokecolor="yellow" strokeweight=".35281mm">
                <v:textbox>
                  <w:txbxContent>
                    <w:p w14:paraId="1F73A4AC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FFFF00"/>
                        </w:rPr>
                        <w:t>3.2.5. SLOVNICA</w:t>
                      </w:r>
                    </w:p>
                    <w:p w14:paraId="1F73A4AD" w14:textId="77777777" w:rsidR="00AC30B8" w:rsidRDefault="00AC30B8">
                      <w:pPr>
                        <w:jc w:val="center"/>
                      </w:pPr>
                    </w:p>
                    <w:p w14:paraId="1F73A4AE" w14:textId="77777777" w:rsidR="00AC30B8" w:rsidRDefault="00AC30B8">
                      <w:pPr>
                        <w:jc w:val="center"/>
                      </w:pPr>
                    </w:p>
                    <w:p w14:paraId="1F73A4AF" w14:textId="77777777" w:rsidR="00AC30B8" w:rsidRDefault="00AC30B8">
                      <w:pPr>
                        <w:jc w:val="center"/>
                      </w:pPr>
                    </w:p>
                    <w:p w14:paraId="1F73A4B0" w14:textId="77777777" w:rsidR="00AC30B8" w:rsidRDefault="00AC30B8">
                      <w:pPr>
                        <w:jc w:val="center"/>
                      </w:pPr>
                    </w:p>
                    <w:p w14:paraId="1F73A4B1" w14:textId="77777777" w:rsidR="00AC30B8" w:rsidRDefault="005640B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1F739CAF" wp14:editId="1F739CB0">
                <wp:simplePos x="0" y="0"/>
                <wp:positionH relativeFrom="column">
                  <wp:posOffset>6349995</wp:posOffset>
                </wp:positionH>
                <wp:positionV relativeFrom="paragraph">
                  <wp:posOffset>822960</wp:posOffset>
                </wp:positionV>
                <wp:extent cx="2768602" cy="317497"/>
                <wp:effectExtent l="0" t="0" r="12698" b="25403"/>
                <wp:wrapTight wrapText="bothSides">
                  <wp:wrapPolygon edited="0">
                    <wp:start x="0" y="0"/>
                    <wp:lineTo x="0" y="22076"/>
                    <wp:lineTo x="21550" y="22076"/>
                    <wp:lineTo x="21550" y="0"/>
                    <wp:lineTo x="0" y="0"/>
                  </wp:wrapPolygon>
                </wp:wrapTight>
                <wp:docPr id="20312399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2" cy="31749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4B3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OPIS </w:t>
                            </w:r>
                            <w:r>
                              <w:t xml:space="preserve">AKTIVNOSTI: text box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4B4" w14:textId="77777777" w:rsidR="00AC30B8" w:rsidRDefault="00AC30B8">
                            <w:pPr>
                              <w:jc w:val="center"/>
                            </w:pPr>
                          </w:p>
                          <w:p w14:paraId="1F73A4B5" w14:textId="77777777" w:rsidR="00AC30B8" w:rsidRDefault="00AC30B8">
                            <w:pPr>
                              <w:jc w:val="center"/>
                            </w:pPr>
                          </w:p>
                          <w:p w14:paraId="1F73A4B6" w14:textId="77777777" w:rsidR="00AC30B8" w:rsidRDefault="00AC30B8">
                            <w:pPr>
                              <w:jc w:val="center"/>
                            </w:pPr>
                          </w:p>
                          <w:p w14:paraId="1F73A4B7" w14:textId="77777777" w:rsidR="00AC30B8" w:rsidRDefault="00AC30B8">
                            <w:pPr>
                              <w:jc w:val="center"/>
                            </w:pPr>
                          </w:p>
                          <w:p w14:paraId="1F73A4B8" w14:textId="77777777" w:rsidR="00AC30B8" w:rsidRDefault="00AC30B8">
                            <w:pPr>
                              <w:jc w:val="center"/>
                            </w:pPr>
                          </w:p>
                          <w:p w14:paraId="1F73A4B9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AF" id="_x0000_s1289" style="position:absolute;margin-left:500pt;margin-top:64.8pt;width:218pt;height:2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" filled="f" strokeweight=".35281mm">
                <v:textbox>
                  <w:txbxContent>
                    <w:p w14:paraId="1F73A4B3" w14:textId="77777777" w:rsidR="00AC30B8" w:rsidRDefault="005640B9">
                      <w:pPr>
                        <w:jc w:val="center"/>
                      </w:pPr>
                      <w:r>
                        <w:t xml:space="preserve">OPIS </w:t>
                      </w:r>
                      <w:r>
                        <w:t xml:space="preserve">AKTIVNOSTI: text box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4B4" w14:textId="77777777" w:rsidR="00AC30B8" w:rsidRDefault="00AC30B8">
                      <w:pPr>
                        <w:jc w:val="center"/>
                      </w:pPr>
                    </w:p>
                    <w:p w14:paraId="1F73A4B5" w14:textId="77777777" w:rsidR="00AC30B8" w:rsidRDefault="00AC30B8">
                      <w:pPr>
                        <w:jc w:val="center"/>
                      </w:pPr>
                    </w:p>
                    <w:p w14:paraId="1F73A4B6" w14:textId="77777777" w:rsidR="00AC30B8" w:rsidRDefault="00AC30B8">
                      <w:pPr>
                        <w:jc w:val="center"/>
                      </w:pPr>
                    </w:p>
                    <w:p w14:paraId="1F73A4B7" w14:textId="77777777" w:rsidR="00AC30B8" w:rsidRDefault="00AC30B8">
                      <w:pPr>
                        <w:jc w:val="center"/>
                      </w:pPr>
                    </w:p>
                    <w:p w14:paraId="1F73A4B8" w14:textId="77777777" w:rsidR="00AC30B8" w:rsidRDefault="00AC30B8">
                      <w:pPr>
                        <w:jc w:val="center"/>
                      </w:pPr>
                    </w:p>
                    <w:p w14:paraId="1F73A4B9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hd w:val="clear" w:color="auto" w:fill="C0C0C0"/>
          <w:lang w:val="en-US"/>
        </w:rPr>
        <w:drawing>
          <wp:anchor distT="0" distB="0" distL="114300" distR="114300" simplePos="0" relativeHeight="252179456" behindDoc="0" locked="0" layoutInCell="1" allowOverlap="1" wp14:anchorId="1F739CB1" wp14:editId="1F739CB2">
            <wp:simplePos x="0" y="0"/>
            <wp:positionH relativeFrom="column">
              <wp:posOffset>6063620</wp:posOffset>
            </wp:positionH>
            <wp:positionV relativeFrom="paragraph">
              <wp:posOffset>788665</wp:posOffset>
            </wp:positionV>
            <wp:extent cx="118743" cy="323853"/>
            <wp:effectExtent l="0" t="7305" r="0" b="26352"/>
            <wp:wrapTight wrapText="bothSides">
              <wp:wrapPolygon edited="0">
                <wp:start x="19879" y="3672"/>
                <wp:lineTo x="390" y="-286"/>
                <wp:lineTo x="-3016" y="7653"/>
                <wp:lineTo x="-127" y="13918"/>
                <wp:lineTo x="3886" y="14960"/>
                <wp:lineTo x="14771" y="15581"/>
                <wp:lineTo x="24500" y="13696"/>
                <wp:lineTo x="19879" y="3672"/>
              </wp:wrapPolygon>
            </wp:wrapTight>
            <wp:docPr id="1134681777" name="Picture 18862649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772698">
                      <a:off x="0" y="0"/>
                      <a:ext cx="118743" cy="323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1F739CB3" wp14:editId="1F739CB4">
                <wp:simplePos x="0" y="0"/>
                <wp:positionH relativeFrom="column">
                  <wp:posOffset>2495553</wp:posOffset>
                </wp:positionH>
                <wp:positionV relativeFrom="paragraph">
                  <wp:posOffset>1985006</wp:posOffset>
                </wp:positionV>
                <wp:extent cx="3270251" cy="311152"/>
                <wp:effectExtent l="0" t="0" r="25399" b="12698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16644688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1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4BB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funkcionalno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branje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navodil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1F73A4BC" w14:textId="77777777" w:rsidR="00AC30B8" w:rsidRDefault="00AC30B8">
                            <w:pPr>
                              <w:jc w:val="center"/>
                            </w:pPr>
                          </w:p>
                          <w:p w14:paraId="1F73A4BD" w14:textId="77777777" w:rsidR="00AC30B8" w:rsidRDefault="00AC30B8">
                            <w:pPr>
                              <w:jc w:val="center"/>
                            </w:pPr>
                          </w:p>
                          <w:p w14:paraId="1F73A4BE" w14:textId="77777777" w:rsidR="00AC30B8" w:rsidRDefault="00AC30B8">
                            <w:pPr>
                              <w:jc w:val="center"/>
                            </w:pPr>
                          </w:p>
                          <w:p w14:paraId="1F73A4BF" w14:textId="77777777" w:rsidR="00AC30B8" w:rsidRDefault="00AC30B8">
                            <w:pPr>
                              <w:jc w:val="center"/>
                            </w:pPr>
                          </w:p>
                          <w:p w14:paraId="1F73A4C0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B3" id="_x0000_s1290" style="position:absolute;margin-left:196.5pt;margin-top:156.3pt;width:257.5pt;height:24.5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" filled="f" strokecolor="#c00000" strokeweight=".35281mm">
                <v:textbox>
                  <w:txbxContent>
                    <w:p w14:paraId="1F73A4BB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funkcionalno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branje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navodil</w:t>
                      </w:r>
                      <w:proofErr w:type="spellEnd"/>
                      <w:r>
                        <w:t xml:space="preserve"> </w:t>
                      </w:r>
                    </w:p>
                    <w:p w14:paraId="1F73A4BC" w14:textId="77777777" w:rsidR="00AC30B8" w:rsidRDefault="00AC30B8">
                      <w:pPr>
                        <w:jc w:val="center"/>
                      </w:pPr>
                    </w:p>
                    <w:p w14:paraId="1F73A4BD" w14:textId="77777777" w:rsidR="00AC30B8" w:rsidRDefault="00AC30B8">
                      <w:pPr>
                        <w:jc w:val="center"/>
                      </w:pPr>
                    </w:p>
                    <w:p w14:paraId="1F73A4BE" w14:textId="77777777" w:rsidR="00AC30B8" w:rsidRDefault="00AC30B8">
                      <w:pPr>
                        <w:jc w:val="center"/>
                      </w:pPr>
                    </w:p>
                    <w:p w14:paraId="1F73A4BF" w14:textId="77777777" w:rsidR="00AC30B8" w:rsidRDefault="00AC30B8">
                      <w:pPr>
                        <w:jc w:val="center"/>
                      </w:pPr>
                    </w:p>
                    <w:p w14:paraId="1F73A4C0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1F739CB5" wp14:editId="1F739CB6">
                <wp:simplePos x="0" y="0"/>
                <wp:positionH relativeFrom="column">
                  <wp:posOffset>2438403</wp:posOffset>
                </wp:positionH>
                <wp:positionV relativeFrom="paragraph">
                  <wp:posOffset>1578611</wp:posOffset>
                </wp:positionV>
                <wp:extent cx="3321045" cy="330198"/>
                <wp:effectExtent l="0" t="0" r="12705" b="12702"/>
                <wp:wrapTight wrapText="bothSides">
                  <wp:wrapPolygon edited="0">
                    <wp:start x="0" y="0"/>
                    <wp:lineTo x="0" y="21225"/>
                    <wp:lineTo x="21563" y="21225"/>
                    <wp:lineTo x="21563" y="0"/>
                    <wp:lineTo x="0" y="0"/>
                  </wp:wrapPolygon>
                </wp:wrapTight>
                <wp:docPr id="15331240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45" cy="33019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4C2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selektivno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zapis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risba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detajlov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sliki</w:t>
                            </w:r>
                            <w:proofErr w:type="spellEnd"/>
                          </w:p>
                          <w:p w14:paraId="1F73A4C3" w14:textId="77777777" w:rsidR="00AC30B8" w:rsidRDefault="00AC30B8">
                            <w:pPr>
                              <w:jc w:val="center"/>
                            </w:pPr>
                          </w:p>
                          <w:p w14:paraId="1F73A4C4" w14:textId="77777777" w:rsidR="00AC30B8" w:rsidRDefault="00AC30B8">
                            <w:pPr>
                              <w:jc w:val="center"/>
                            </w:pPr>
                          </w:p>
                          <w:p w14:paraId="1F73A4C5" w14:textId="77777777" w:rsidR="00AC30B8" w:rsidRDefault="00AC30B8">
                            <w:pPr>
                              <w:jc w:val="center"/>
                            </w:pPr>
                          </w:p>
                          <w:p w14:paraId="1F73A4C6" w14:textId="77777777" w:rsidR="00AC30B8" w:rsidRDefault="00AC30B8">
                            <w:pPr>
                              <w:jc w:val="center"/>
                            </w:pPr>
                          </w:p>
                          <w:p w14:paraId="1F73A4C7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B5" id="_x0000_s1291" style="position:absolute;margin-left:192pt;margin-top:124.3pt;width:261.5pt;height:26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" filled="f" strokecolor="#c00000" strokeweight=".35281mm">
                <v:textbox>
                  <w:txbxContent>
                    <w:p w14:paraId="1F73A4C2" w14:textId="77777777" w:rsidR="00AC30B8" w:rsidRDefault="005640B9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selektivno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zapis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risba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detajlov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sliki</w:t>
                      </w:r>
                      <w:proofErr w:type="spellEnd"/>
                    </w:p>
                    <w:p w14:paraId="1F73A4C3" w14:textId="77777777" w:rsidR="00AC30B8" w:rsidRDefault="00AC30B8">
                      <w:pPr>
                        <w:jc w:val="center"/>
                      </w:pPr>
                    </w:p>
                    <w:p w14:paraId="1F73A4C4" w14:textId="77777777" w:rsidR="00AC30B8" w:rsidRDefault="00AC30B8">
                      <w:pPr>
                        <w:jc w:val="center"/>
                      </w:pPr>
                    </w:p>
                    <w:p w14:paraId="1F73A4C5" w14:textId="77777777" w:rsidR="00AC30B8" w:rsidRDefault="00AC30B8">
                      <w:pPr>
                        <w:jc w:val="center"/>
                      </w:pPr>
                    </w:p>
                    <w:p w14:paraId="1F73A4C6" w14:textId="77777777" w:rsidR="00AC30B8" w:rsidRDefault="00AC30B8">
                      <w:pPr>
                        <w:jc w:val="center"/>
                      </w:pPr>
                    </w:p>
                    <w:p w14:paraId="1F73A4C7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1F739CB7" wp14:editId="1F739CB8">
                <wp:simplePos x="0" y="0"/>
                <wp:positionH relativeFrom="column">
                  <wp:posOffset>2451104</wp:posOffset>
                </wp:positionH>
                <wp:positionV relativeFrom="paragraph">
                  <wp:posOffset>1178561</wp:posOffset>
                </wp:positionV>
                <wp:extent cx="3295653" cy="311152"/>
                <wp:effectExtent l="0" t="0" r="19047" b="12698"/>
                <wp:wrapTight wrapText="bothSides">
                  <wp:wrapPolygon edited="0">
                    <wp:start x="0" y="0"/>
                    <wp:lineTo x="0" y="21159"/>
                    <wp:lineTo x="21600" y="21159"/>
                    <wp:lineTo x="21600" y="0"/>
                    <wp:lineTo x="0" y="0"/>
                  </wp:wrapPolygon>
                </wp:wrapTight>
                <wp:docPr id="199907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3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4C9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globalno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oblikovanje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strukture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zgodbe</w:t>
                            </w:r>
                            <w:proofErr w:type="spellEnd"/>
                          </w:p>
                          <w:p w14:paraId="1F73A4CA" w14:textId="77777777" w:rsidR="00AC30B8" w:rsidRDefault="00AC30B8">
                            <w:pPr>
                              <w:jc w:val="center"/>
                            </w:pPr>
                          </w:p>
                          <w:p w14:paraId="1F73A4CB" w14:textId="77777777" w:rsidR="00AC30B8" w:rsidRDefault="00AC30B8">
                            <w:pPr>
                              <w:jc w:val="center"/>
                            </w:pPr>
                          </w:p>
                          <w:p w14:paraId="1F73A4CC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B7" id="_x0000_s1292" style="position:absolute;margin-left:193pt;margin-top:92.8pt;width:259.5pt;height:24.5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" filled="f" strokecolor="#c00000" strokeweight=".35281mm">
                <v:textbox>
                  <w:txbxContent>
                    <w:p w14:paraId="1F73A4C9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globalno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oblikovanje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strukture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zgodbe</w:t>
                      </w:r>
                      <w:proofErr w:type="spellEnd"/>
                    </w:p>
                    <w:p w14:paraId="1F73A4CA" w14:textId="77777777" w:rsidR="00AC30B8" w:rsidRDefault="00AC30B8">
                      <w:pPr>
                        <w:jc w:val="center"/>
                      </w:pPr>
                    </w:p>
                    <w:p w14:paraId="1F73A4CB" w14:textId="77777777" w:rsidR="00AC30B8" w:rsidRDefault="00AC30B8">
                      <w:pPr>
                        <w:jc w:val="center"/>
                      </w:pPr>
                    </w:p>
                    <w:p w14:paraId="1F73A4CC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1F739CB9" wp14:editId="1F739CBA">
                <wp:simplePos x="0" y="0"/>
                <wp:positionH relativeFrom="column">
                  <wp:posOffset>2444748</wp:posOffset>
                </wp:positionH>
                <wp:positionV relativeFrom="paragraph">
                  <wp:posOffset>784856</wp:posOffset>
                </wp:positionV>
                <wp:extent cx="3270251" cy="311152"/>
                <wp:effectExtent l="0" t="0" r="25399" b="12698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16532953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1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4CE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opismenjevanje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zapis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4CF" w14:textId="77777777" w:rsidR="00AC30B8" w:rsidRDefault="00AC30B8">
                            <w:pPr>
                              <w:jc w:val="center"/>
                            </w:pPr>
                          </w:p>
                          <w:p w14:paraId="1F73A4D0" w14:textId="77777777" w:rsidR="00AC30B8" w:rsidRDefault="00AC30B8">
                            <w:pPr>
                              <w:jc w:val="center"/>
                            </w:pPr>
                          </w:p>
                          <w:p w14:paraId="1F73A4D1" w14:textId="77777777" w:rsidR="00AC30B8" w:rsidRDefault="00AC30B8">
                            <w:pPr>
                              <w:jc w:val="center"/>
                            </w:pPr>
                          </w:p>
                          <w:p w14:paraId="1F73A4D2" w14:textId="77777777" w:rsidR="00AC30B8" w:rsidRDefault="00AC30B8">
                            <w:pPr>
                              <w:jc w:val="center"/>
                            </w:pPr>
                          </w:p>
                          <w:p w14:paraId="1F73A4D3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B9" id="_x0000_s1293" style="position:absolute;margin-left:192.5pt;margin-top:61.8pt;width:257.5pt;height:24.5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" filled="f" strokecolor="#c00000" strokeweight=".35281mm">
                <v:textbox>
                  <w:txbxContent>
                    <w:p w14:paraId="1F73A4CE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opismenjevanje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zapis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4CF" w14:textId="77777777" w:rsidR="00AC30B8" w:rsidRDefault="00AC30B8">
                      <w:pPr>
                        <w:jc w:val="center"/>
                      </w:pPr>
                    </w:p>
                    <w:p w14:paraId="1F73A4D0" w14:textId="77777777" w:rsidR="00AC30B8" w:rsidRDefault="00AC30B8">
                      <w:pPr>
                        <w:jc w:val="center"/>
                      </w:pPr>
                    </w:p>
                    <w:p w14:paraId="1F73A4D1" w14:textId="77777777" w:rsidR="00AC30B8" w:rsidRDefault="00AC30B8">
                      <w:pPr>
                        <w:jc w:val="center"/>
                      </w:pPr>
                    </w:p>
                    <w:p w14:paraId="1F73A4D2" w14:textId="77777777" w:rsidR="00AC30B8" w:rsidRDefault="00AC30B8">
                      <w:pPr>
                        <w:jc w:val="center"/>
                      </w:pPr>
                    </w:p>
                    <w:p w14:paraId="1F73A4D3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1F739CBB" wp14:editId="1F739CBC">
                <wp:simplePos x="0" y="0"/>
                <wp:positionH relativeFrom="column">
                  <wp:posOffset>2463795</wp:posOffset>
                </wp:positionH>
                <wp:positionV relativeFrom="paragraph">
                  <wp:posOffset>410208</wp:posOffset>
                </wp:positionV>
                <wp:extent cx="3270251" cy="311152"/>
                <wp:effectExtent l="0" t="0" r="25399" b="12698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20688217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1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4D5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opismenjevanje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prepoznavanje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prvega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glasu</w:t>
                            </w:r>
                            <w:proofErr w:type="spellEnd"/>
                          </w:p>
                          <w:p w14:paraId="1F73A4D6" w14:textId="77777777" w:rsidR="00AC30B8" w:rsidRDefault="00AC30B8">
                            <w:pPr>
                              <w:jc w:val="center"/>
                            </w:pPr>
                          </w:p>
                          <w:p w14:paraId="1F73A4D7" w14:textId="77777777" w:rsidR="00AC30B8" w:rsidRDefault="00AC30B8">
                            <w:pPr>
                              <w:jc w:val="center"/>
                            </w:pPr>
                          </w:p>
                          <w:p w14:paraId="1F73A4D8" w14:textId="77777777" w:rsidR="00AC30B8" w:rsidRDefault="00AC30B8">
                            <w:pPr>
                              <w:jc w:val="center"/>
                            </w:pPr>
                          </w:p>
                          <w:p w14:paraId="1F73A4D9" w14:textId="77777777" w:rsidR="00AC30B8" w:rsidRDefault="00AC30B8">
                            <w:pPr>
                              <w:jc w:val="center"/>
                            </w:pPr>
                          </w:p>
                          <w:p w14:paraId="1F73A4DA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BB" id="_x0000_s1294" style="position:absolute;margin-left:194pt;margin-top:32.3pt;width:257.5pt;height:24.5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" filled="f" strokecolor="#c00000" strokeweight=".35281mm">
                <v:textbox>
                  <w:txbxContent>
                    <w:p w14:paraId="1F73A4D5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opismenjevanje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prepoznavanje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prvega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glasu</w:t>
                      </w:r>
                      <w:proofErr w:type="spellEnd"/>
                    </w:p>
                    <w:p w14:paraId="1F73A4D6" w14:textId="77777777" w:rsidR="00AC30B8" w:rsidRDefault="00AC30B8">
                      <w:pPr>
                        <w:jc w:val="center"/>
                      </w:pPr>
                    </w:p>
                    <w:p w14:paraId="1F73A4D7" w14:textId="77777777" w:rsidR="00AC30B8" w:rsidRDefault="00AC30B8">
                      <w:pPr>
                        <w:jc w:val="center"/>
                      </w:pPr>
                    </w:p>
                    <w:p w14:paraId="1F73A4D8" w14:textId="77777777" w:rsidR="00AC30B8" w:rsidRDefault="00AC30B8">
                      <w:pPr>
                        <w:jc w:val="center"/>
                      </w:pPr>
                    </w:p>
                    <w:p w14:paraId="1F73A4D9" w14:textId="77777777" w:rsidR="00AC30B8" w:rsidRDefault="00AC30B8">
                      <w:pPr>
                        <w:jc w:val="center"/>
                      </w:pPr>
                    </w:p>
                    <w:p w14:paraId="1F73A4DA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1F739CBD" wp14:editId="1F739CBE">
                <wp:simplePos x="0" y="0"/>
                <wp:positionH relativeFrom="column">
                  <wp:posOffset>2457450</wp:posOffset>
                </wp:positionH>
                <wp:positionV relativeFrom="paragraph">
                  <wp:posOffset>3813</wp:posOffset>
                </wp:positionV>
                <wp:extent cx="3270251" cy="311152"/>
                <wp:effectExtent l="0" t="0" r="25399" b="12698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15886554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1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4DC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predopismenjevanje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zapis</w:t>
                            </w:r>
                            <w:proofErr w:type="spellEnd"/>
                            <w:r>
                              <w:t xml:space="preserve"> je </w:t>
                            </w:r>
                            <w:proofErr w:type="spellStart"/>
                            <w:r>
                              <w:t>risba</w:t>
                            </w:r>
                            <w:proofErr w:type="spellEnd"/>
                          </w:p>
                          <w:p w14:paraId="1F73A4DD" w14:textId="77777777" w:rsidR="00AC30B8" w:rsidRDefault="00AC30B8">
                            <w:pPr>
                              <w:jc w:val="center"/>
                            </w:pPr>
                          </w:p>
                          <w:p w14:paraId="1F73A4DE" w14:textId="77777777" w:rsidR="00AC30B8" w:rsidRDefault="00AC30B8">
                            <w:pPr>
                              <w:jc w:val="center"/>
                            </w:pPr>
                          </w:p>
                          <w:p w14:paraId="1F73A4DF" w14:textId="77777777" w:rsidR="00AC30B8" w:rsidRDefault="00AC30B8">
                            <w:pPr>
                              <w:jc w:val="center"/>
                            </w:pPr>
                          </w:p>
                          <w:p w14:paraId="1F73A4E0" w14:textId="77777777" w:rsidR="00AC30B8" w:rsidRDefault="00AC30B8">
                            <w:pPr>
                              <w:jc w:val="center"/>
                            </w:pPr>
                          </w:p>
                          <w:p w14:paraId="1F73A4E1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BD" id="_x0000_s1295" style="position:absolute;margin-left:193.5pt;margin-top:.3pt;width:257.5pt;height:24.5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" filled="f" strokecolor="#c00000" strokeweight=".35281mm">
                <v:textbox>
                  <w:txbxContent>
                    <w:p w14:paraId="1F73A4DC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predopismenjevanje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zapis</w:t>
                      </w:r>
                      <w:proofErr w:type="spellEnd"/>
                      <w:r>
                        <w:t xml:space="preserve"> je </w:t>
                      </w:r>
                      <w:proofErr w:type="spellStart"/>
                      <w:r>
                        <w:t>risba</w:t>
                      </w:r>
                      <w:proofErr w:type="spellEnd"/>
                    </w:p>
                    <w:p w14:paraId="1F73A4DD" w14:textId="77777777" w:rsidR="00AC30B8" w:rsidRDefault="00AC30B8">
                      <w:pPr>
                        <w:jc w:val="center"/>
                      </w:pPr>
                    </w:p>
                    <w:p w14:paraId="1F73A4DE" w14:textId="77777777" w:rsidR="00AC30B8" w:rsidRDefault="00AC30B8">
                      <w:pPr>
                        <w:jc w:val="center"/>
                      </w:pPr>
                    </w:p>
                    <w:p w14:paraId="1F73A4DF" w14:textId="77777777" w:rsidR="00AC30B8" w:rsidRDefault="00AC30B8">
                      <w:pPr>
                        <w:jc w:val="center"/>
                      </w:pPr>
                    </w:p>
                    <w:p w14:paraId="1F73A4E0" w14:textId="77777777" w:rsidR="00AC30B8" w:rsidRDefault="00AC30B8">
                      <w:pPr>
                        <w:jc w:val="center"/>
                      </w:pPr>
                    </w:p>
                    <w:p w14:paraId="1F73A4E1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BBF" w14:textId="77777777" w:rsidR="00AC30B8" w:rsidRDefault="005640B9">
      <w:pPr>
        <w:pStyle w:val="Standard"/>
        <w:pageBreakBefore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1F739CBF" wp14:editId="1F739CC0">
                <wp:simplePos x="0" y="0"/>
                <wp:positionH relativeFrom="margin">
                  <wp:posOffset>171450</wp:posOffset>
                </wp:positionH>
                <wp:positionV relativeFrom="paragraph">
                  <wp:posOffset>4443</wp:posOffset>
                </wp:positionV>
                <wp:extent cx="1765304" cy="349245"/>
                <wp:effectExtent l="0" t="0" r="25396" b="12705"/>
                <wp:wrapNone/>
                <wp:docPr id="233652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4" cy="349245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70AD47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4E3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00FF00"/>
                              </w:rPr>
                              <w:t>3.3. OBLIKA DELA</w:t>
                            </w:r>
                          </w:p>
                          <w:p w14:paraId="1F73A4E4" w14:textId="77777777" w:rsidR="00AC30B8" w:rsidRDefault="00AC30B8">
                            <w:pPr>
                              <w:jc w:val="center"/>
                            </w:pPr>
                          </w:p>
                          <w:p w14:paraId="1F73A4E5" w14:textId="77777777" w:rsidR="00AC30B8" w:rsidRDefault="00AC30B8">
                            <w:pPr>
                              <w:jc w:val="center"/>
                            </w:pPr>
                          </w:p>
                          <w:p w14:paraId="1F73A4E6" w14:textId="77777777" w:rsidR="00AC30B8" w:rsidRDefault="00AC30B8">
                            <w:pPr>
                              <w:jc w:val="center"/>
                            </w:pPr>
                          </w:p>
                          <w:p w14:paraId="1F73A4E7" w14:textId="77777777" w:rsidR="00AC30B8" w:rsidRDefault="00AC30B8">
                            <w:pPr>
                              <w:jc w:val="center"/>
                            </w:pPr>
                          </w:p>
                          <w:p w14:paraId="1F73A4E8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BF" id="_x0000_s1296" style="position:absolute;margin-left:13.5pt;margin-top:.35pt;width:139pt;height:27.5pt;z-index:252194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" filled="f" strokecolor="#70ad47" strokeweight=".35281mm">
                <v:textbox>
                  <w:txbxContent>
                    <w:p w14:paraId="1F73A4E3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00FF00"/>
                        </w:rPr>
                        <w:t>3.3. OBLIKA DELA</w:t>
                      </w:r>
                    </w:p>
                    <w:p w14:paraId="1F73A4E4" w14:textId="77777777" w:rsidR="00AC30B8" w:rsidRDefault="00AC30B8">
                      <w:pPr>
                        <w:jc w:val="center"/>
                      </w:pPr>
                    </w:p>
                    <w:p w14:paraId="1F73A4E5" w14:textId="77777777" w:rsidR="00AC30B8" w:rsidRDefault="00AC30B8">
                      <w:pPr>
                        <w:jc w:val="center"/>
                      </w:pPr>
                    </w:p>
                    <w:p w14:paraId="1F73A4E6" w14:textId="77777777" w:rsidR="00AC30B8" w:rsidRDefault="00AC30B8">
                      <w:pPr>
                        <w:jc w:val="center"/>
                      </w:pPr>
                    </w:p>
                    <w:p w14:paraId="1F73A4E7" w14:textId="77777777" w:rsidR="00AC30B8" w:rsidRDefault="00AC30B8">
                      <w:pPr>
                        <w:jc w:val="center"/>
                      </w:pPr>
                    </w:p>
                    <w:p w14:paraId="1F73A4E8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739BC0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1F739CC1" wp14:editId="1F739CC2">
                <wp:simplePos x="0" y="0"/>
                <wp:positionH relativeFrom="column">
                  <wp:posOffset>2203447</wp:posOffset>
                </wp:positionH>
                <wp:positionV relativeFrom="paragraph">
                  <wp:posOffset>1736729</wp:posOffset>
                </wp:positionV>
                <wp:extent cx="2794004" cy="311152"/>
                <wp:effectExtent l="0" t="0" r="25396" b="12698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702171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4EA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kreativno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iskanje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rešitev</w:t>
                            </w:r>
                            <w:proofErr w:type="spellEnd"/>
                          </w:p>
                          <w:p w14:paraId="1F73A4EB" w14:textId="77777777" w:rsidR="00AC30B8" w:rsidRDefault="00AC30B8">
                            <w:pPr>
                              <w:jc w:val="center"/>
                            </w:pPr>
                          </w:p>
                          <w:p w14:paraId="1F73A4EC" w14:textId="77777777" w:rsidR="00AC30B8" w:rsidRDefault="00AC30B8">
                            <w:pPr>
                              <w:jc w:val="center"/>
                            </w:pPr>
                          </w:p>
                          <w:p w14:paraId="1F73A4ED" w14:textId="77777777" w:rsidR="00AC30B8" w:rsidRDefault="00AC30B8">
                            <w:pPr>
                              <w:jc w:val="center"/>
                            </w:pPr>
                          </w:p>
                          <w:p w14:paraId="1F73A4EE" w14:textId="77777777" w:rsidR="00AC30B8" w:rsidRDefault="00AC30B8">
                            <w:pPr>
                              <w:jc w:val="center"/>
                            </w:pPr>
                          </w:p>
                          <w:p w14:paraId="1F73A4EF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C1" id="_x0000_s1297" style="position:absolute;margin-left:173.5pt;margin-top:136.75pt;width:220pt;height:24.5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" filled="f" strokecolor="#c00000" strokeweight=".35281mm">
                <v:textbox>
                  <w:txbxContent>
                    <w:p w14:paraId="1F73A4EA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kreativno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iskanje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rešitev</w:t>
                      </w:r>
                      <w:proofErr w:type="spellEnd"/>
                    </w:p>
                    <w:p w14:paraId="1F73A4EB" w14:textId="77777777" w:rsidR="00AC30B8" w:rsidRDefault="00AC30B8">
                      <w:pPr>
                        <w:jc w:val="center"/>
                      </w:pPr>
                    </w:p>
                    <w:p w14:paraId="1F73A4EC" w14:textId="77777777" w:rsidR="00AC30B8" w:rsidRDefault="00AC30B8">
                      <w:pPr>
                        <w:jc w:val="center"/>
                      </w:pPr>
                    </w:p>
                    <w:p w14:paraId="1F73A4ED" w14:textId="77777777" w:rsidR="00AC30B8" w:rsidRDefault="00AC30B8">
                      <w:pPr>
                        <w:jc w:val="center"/>
                      </w:pPr>
                    </w:p>
                    <w:p w14:paraId="1F73A4EE" w14:textId="77777777" w:rsidR="00AC30B8" w:rsidRDefault="00AC30B8">
                      <w:pPr>
                        <w:jc w:val="center"/>
                      </w:pPr>
                    </w:p>
                    <w:p w14:paraId="1F73A4EF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1F739CC3" wp14:editId="1F739CC4">
                <wp:simplePos x="0" y="0"/>
                <wp:positionH relativeFrom="column">
                  <wp:posOffset>2181858</wp:posOffset>
                </wp:positionH>
                <wp:positionV relativeFrom="paragraph">
                  <wp:posOffset>1343655</wp:posOffset>
                </wp:positionV>
                <wp:extent cx="2794004" cy="342269"/>
                <wp:effectExtent l="0" t="0" r="25396" b="19681"/>
                <wp:wrapTight wrapText="bothSides">
                  <wp:wrapPolygon edited="0">
                    <wp:start x="0" y="0"/>
                    <wp:lineTo x="0" y="21640"/>
                    <wp:lineTo x="21649" y="21640"/>
                    <wp:lineTo x="21649" y="0"/>
                    <wp:lineTo x="0" y="0"/>
                  </wp:wrapPolygon>
                </wp:wrapTight>
                <wp:docPr id="15913919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42269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4F1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sodelovalno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učenje</w:t>
                            </w:r>
                            <w:proofErr w:type="spellEnd"/>
                          </w:p>
                          <w:p w14:paraId="1F73A4F2" w14:textId="77777777" w:rsidR="00AC30B8" w:rsidRDefault="00AC30B8">
                            <w:pPr>
                              <w:jc w:val="center"/>
                            </w:pPr>
                          </w:p>
                          <w:p w14:paraId="1F73A4F3" w14:textId="77777777" w:rsidR="00AC30B8" w:rsidRDefault="00AC30B8">
                            <w:pPr>
                              <w:jc w:val="center"/>
                            </w:pPr>
                          </w:p>
                          <w:p w14:paraId="1F73A4F4" w14:textId="77777777" w:rsidR="00AC30B8" w:rsidRDefault="00AC30B8">
                            <w:pPr>
                              <w:jc w:val="center"/>
                            </w:pPr>
                          </w:p>
                          <w:p w14:paraId="1F73A4F5" w14:textId="77777777" w:rsidR="00AC30B8" w:rsidRDefault="00AC30B8">
                            <w:pPr>
                              <w:jc w:val="center"/>
                            </w:pPr>
                          </w:p>
                          <w:p w14:paraId="1F73A4F6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C3" id="_x0000_s1298" style="position:absolute;margin-left:171.8pt;margin-top:105.8pt;width:220pt;height:26.95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" filled="f" strokecolor="#c00000" strokeweight=".35281mm">
                <v:textbox>
                  <w:txbxContent>
                    <w:p w14:paraId="1F73A4F1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sodelovalno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učenje</w:t>
                      </w:r>
                      <w:proofErr w:type="spellEnd"/>
                    </w:p>
                    <w:p w14:paraId="1F73A4F2" w14:textId="77777777" w:rsidR="00AC30B8" w:rsidRDefault="00AC30B8">
                      <w:pPr>
                        <w:jc w:val="center"/>
                      </w:pPr>
                    </w:p>
                    <w:p w14:paraId="1F73A4F3" w14:textId="77777777" w:rsidR="00AC30B8" w:rsidRDefault="00AC30B8">
                      <w:pPr>
                        <w:jc w:val="center"/>
                      </w:pPr>
                    </w:p>
                    <w:p w14:paraId="1F73A4F4" w14:textId="77777777" w:rsidR="00AC30B8" w:rsidRDefault="00AC30B8">
                      <w:pPr>
                        <w:jc w:val="center"/>
                      </w:pPr>
                    </w:p>
                    <w:p w14:paraId="1F73A4F5" w14:textId="77777777" w:rsidR="00AC30B8" w:rsidRDefault="00AC30B8">
                      <w:pPr>
                        <w:jc w:val="center"/>
                      </w:pPr>
                    </w:p>
                    <w:p w14:paraId="1F73A4F6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1F739CC5" wp14:editId="1F739CC6">
                <wp:simplePos x="0" y="0"/>
                <wp:positionH relativeFrom="column">
                  <wp:posOffset>2203447</wp:posOffset>
                </wp:positionH>
                <wp:positionV relativeFrom="paragraph">
                  <wp:posOffset>987423</wp:posOffset>
                </wp:positionV>
                <wp:extent cx="2794004" cy="311152"/>
                <wp:effectExtent l="0" t="0" r="25396" b="12698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12236840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4F8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delo</w:t>
                            </w:r>
                            <w:proofErr w:type="spellEnd"/>
                            <w:r>
                              <w:t xml:space="preserve"> po </w:t>
                            </w:r>
                            <w:proofErr w:type="spellStart"/>
                            <w:r>
                              <w:t>skupinah</w:t>
                            </w:r>
                            <w:proofErr w:type="spellEnd"/>
                          </w:p>
                          <w:p w14:paraId="1F73A4F9" w14:textId="77777777" w:rsidR="00AC30B8" w:rsidRDefault="00AC30B8">
                            <w:pPr>
                              <w:jc w:val="center"/>
                            </w:pPr>
                          </w:p>
                          <w:p w14:paraId="1F73A4FA" w14:textId="77777777" w:rsidR="00AC30B8" w:rsidRDefault="00AC30B8">
                            <w:pPr>
                              <w:jc w:val="center"/>
                            </w:pPr>
                          </w:p>
                          <w:p w14:paraId="1F73A4FB" w14:textId="77777777" w:rsidR="00AC30B8" w:rsidRDefault="00AC30B8">
                            <w:pPr>
                              <w:jc w:val="center"/>
                            </w:pPr>
                          </w:p>
                          <w:p w14:paraId="1F73A4FC" w14:textId="77777777" w:rsidR="00AC30B8" w:rsidRDefault="00AC30B8">
                            <w:pPr>
                              <w:jc w:val="center"/>
                            </w:pPr>
                          </w:p>
                          <w:p w14:paraId="1F73A4FD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C5" id="_x0000_s1299" style="position:absolute;margin-left:173.5pt;margin-top:77.75pt;width:220pt;height:24.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" filled="f" strokecolor="#c00000" strokeweight=".35281mm">
                <v:textbox>
                  <w:txbxContent>
                    <w:p w14:paraId="1F73A4F8" w14:textId="77777777" w:rsidR="00AC30B8" w:rsidRDefault="005640B9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delo</w:t>
                      </w:r>
                      <w:proofErr w:type="spellEnd"/>
                      <w:r>
                        <w:t xml:space="preserve"> po </w:t>
                      </w:r>
                      <w:proofErr w:type="spellStart"/>
                      <w:r>
                        <w:t>skupinah</w:t>
                      </w:r>
                      <w:proofErr w:type="spellEnd"/>
                    </w:p>
                    <w:p w14:paraId="1F73A4F9" w14:textId="77777777" w:rsidR="00AC30B8" w:rsidRDefault="00AC30B8">
                      <w:pPr>
                        <w:jc w:val="center"/>
                      </w:pPr>
                    </w:p>
                    <w:p w14:paraId="1F73A4FA" w14:textId="77777777" w:rsidR="00AC30B8" w:rsidRDefault="00AC30B8">
                      <w:pPr>
                        <w:jc w:val="center"/>
                      </w:pPr>
                    </w:p>
                    <w:p w14:paraId="1F73A4FB" w14:textId="77777777" w:rsidR="00AC30B8" w:rsidRDefault="00AC30B8">
                      <w:pPr>
                        <w:jc w:val="center"/>
                      </w:pPr>
                    </w:p>
                    <w:p w14:paraId="1F73A4FC" w14:textId="77777777" w:rsidR="00AC30B8" w:rsidRDefault="00AC30B8">
                      <w:pPr>
                        <w:jc w:val="center"/>
                      </w:pPr>
                    </w:p>
                    <w:p w14:paraId="1F73A4FD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1F739CC7" wp14:editId="1F739CC8">
                <wp:simplePos x="0" y="0"/>
                <wp:positionH relativeFrom="column">
                  <wp:posOffset>2203447</wp:posOffset>
                </wp:positionH>
                <wp:positionV relativeFrom="paragraph">
                  <wp:posOffset>638178</wp:posOffset>
                </wp:positionV>
                <wp:extent cx="2794004" cy="311152"/>
                <wp:effectExtent l="0" t="0" r="25396" b="12698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5484142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4FF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frontalno</w:t>
                            </w:r>
                            <w:proofErr w:type="spellEnd"/>
                          </w:p>
                          <w:p w14:paraId="1F73A500" w14:textId="77777777" w:rsidR="00AC30B8" w:rsidRDefault="00AC30B8">
                            <w:pPr>
                              <w:jc w:val="center"/>
                            </w:pPr>
                          </w:p>
                          <w:p w14:paraId="1F73A501" w14:textId="77777777" w:rsidR="00AC30B8" w:rsidRDefault="00AC30B8">
                            <w:pPr>
                              <w:jc w:val="center"/>
                            </w:pPr>
                          </w:p>
                          <w:p w14:paraId="1F73A502" w14:textId="77777777" w:rsidR="00AC30B8" w:rsidRDefault="00AC30B8">
                            <w:pPr>
                              <w:jc w:val="center"/>
                            </w:pPr>
                          </w:p>
                          <w:p w14:paraId="1F73A503" w14:textId="77777777" w:rsidR="00AC30B8" w:rsidRDefault="00AC30B8">
                            <w:pPr>
                              <w:jc w:val="center"/>
                            </w:pPr>
                          </w:p>
                          <w:p w14:paraId="1F73A504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C7" id="_x0000_s1300" style="position:absolute;margin-left:173.5pt;margin-top:50.25pt;width:220pt;height:24.5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" filled="f" strokecolor="#c00000" strokeweight=".35281mm">
                <v:textbox>
                  <w:txbxContent>
                    <w:p w14:paraId="1F73A4FF" w14:textId="77777777" w:rsidR="00AC30B8" w:rsidRDefault="005640B9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frontalno</w:t>
                      </w:r>
                      <w:proofErr w:type="spellEnd"/>
                    </w:p>
                    <w:p w14:paraId="1F73A500" w14:textId="77777777" w:rsidR="00AC30B8" w:rsidRDefault="00AC30B8">
                      <w:pPr>
                        <w:jc w:val="center"/>
                      </w:pPr>
                    </w:p>
                    <w:p w14:paraId="1F73A501" w14:textId="77777777" w:rsidR="00AC30B8" w:rsidRDefault="00AC30B8">
                      <w:pPr>
                        <w:jc w:val="center"/>
                      </w:pPr>
                    </w:p>
                    <w:p w14:paraId="1F73A502" w14:textId="77777777" w:rsidR="00AC30B8" w:rsidRDefault="00AC30B8">
                      <w:pPr>
                        <w:jc w:val="center"/>
                      </w:pPr>
                    </w:p>
                    <w:p w14:paraId="1F73A503" w14:textId="77777777" w:rsidR="00AC30B8" w:rsidRDefault="00AC30B8">
                      <w:pPr>
                        <w:jc w:val="center"/>
                      </w:pPr>
                    </w:p>
                    <w:p w14:paraId="1F73A504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1F739CC9" wp14:editId="1F739CCA">
                <wp:simplePos x="0" y="0"/>
                <wp:positionH relativeFrom="column">
                  <wp:posOffset>2197102</wp:posOffset>
                </wp:positionH>
                <wp:positionV relativeFrom="paragraph">
                  <wp:posOffset>288922</wp:posOffset>
                </wp:positionV>
                <wp:extent cx="2794004" cy="311152"/>
                <wp:effectExtent l="0" t="0" r="25396" b="12698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2837303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506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individualno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delo</w:t>
                            </w:r>
                            <w:proofErr w:type="spellEnd"/>
                          </w:p>
                          <w:p w14:paraId="1F73A507" w14:textId="77777777" w:rsidR="00AC30B8" w:rsidRDefault="00AC30B8">
                            <w:pPr>
                              <w:jc w:val="center"/>
                            </w:pPr>
                          </w:p>
                          <w:p w14:paraId="1F73A508" w14:textId="77777777" w:rsidR="00AC30B8" w:rsidRDefault="00AC30B8">
                            <w:pPr>
                              <w:jc w:val="center"/>
                            </w:pPr>
                          </w:p>
                          <w:p w14:paraId="1F73A509" w14:textId="77777777" w:rsidR="00AC30B8" w:rsidRDefault="00AC30B8">
                            <w:pPr>
                              <w:jc w:val="center"/>
                            </w:pPr>
                          </w:p>
                          <w:p w14:paraId="1F73A50A" w14:textId="77777777" w:rsidR="00AC30B8" w:rsidRDefault="00AC30B8">
                            <w:pPr>
                              <w:jc w:val="center"/>
                            </w:pPr>
                          </w:p>
                          <w:p w14:paraId="1F73A50B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C9" id="_x0000_s1301" style="position:absolute;margin-left:173pt;margin-top:22.75pt;width:220pt;height:24.5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" filled="f" strokecolor="#c00000" strokeweight=".35281mm">
                <v:textbox>
                  <w:txbxContent>
                    <w:p w14:paraId="1F73A506" w14:textId="77777777" w:rsidR="00AC30B8" w:rsidRDefault="005640B9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individualno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delo</w:t>
                      </w:r>
                      <w:proofErr w:type="spellEnd"/>
                    </w:p>
                    <w:p w14:paraId="1F73A507" w14:textId="77777777" w:rsidR="00AC30B8" w:rsidRDefault="00AC30B8">
                      <w:pPr>
                        <w:jc w:val="center"/>
                      </w:pPr>
                    </w:p>
                    <w:p w14:paraId="1F73A508" w14:textId="77777777" w:rsidR="00AC30B8" w:rsidRDefault="00AC30B8">
                      <w:pPr>
                        <w:jc w:val="center"/>
                      </w:pPr>
                    </w:p>
                    <w:p w14:paraId="1F73A509" w14:textId="77777777" w:rsidR="00AC30B8" w:rsidRDefault="00AC30B8">
                      <w:pPr>
                        <w:jc w:val="center"/>
                      </w:pPr>
                    </w:p>
                    <w:p w14:paraId="1F73A50A" w14:textId="77777777" w:rsidR="00AC30B8" w:rsidRDefault="00AC30B8">
                      <w:pPr>
                        <w:jc w:val="center"/>
                      </w:pPr>
                    </w:p>
                    <w:p w14:paraId="1F73A50B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1F739CCB" wp14:editId="1F739CCC">
                <wp:simplePos x="0" y="0"/>
                <wp:positionH relativeFrom="column">
                  <wp:posOffset>2758443</wp:posOffset>
                </wp:positionH>
                <wp:positionV relativeFrom="paragraph">
                  <wp:posOffset>12701</wp:posOffset>
                </wp:positionV>
                <wp:extent cx="1530348" cy="279404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1023090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48" cy="2794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73A50D" w14:textId="77777777" w:rsidR="00AC30B8" w:rsidRDefault="005640B9">
                            <w:r>
                              <w:rPr>
                                <w:shd w:val="clear" w:color="auto" w:fill="C0C0C0"/>
                                <w:lang w:val="en-US"/>
                              </w:rPr>
                              <w:t xml:space="preserve">AIMS: </w:t>
                            </w:r>
                            <w:r>
                              <w:rPr>
                                <w:shd w:val="clear" w:color="auto" w:fill="C0C0C0"/>
                                <w:lang w:val="en-US"/>
                              </w:rPr>
                              <w:t xml:space="preserve">checklist: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39CCB" id="_x0000_s1302" type="#_x0000_t202" style="position:absolute;margin-left:217.2pt;margin-top:1pt;width:120.5pt;height:22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" stroked="f">
                <v:textbox>
                  <w:txbxContent>
                    <w:p w14:paraId="1F73A50D" w14:textId="77777777" w:rsidR="00AC30B8" w:rsidRDefault="005640B9">
                      <w:r>
                        <w:rPr>
                          <w:shd w:val="clear" w:color="auto" w:fill="C0C0C0"/>
                          <w:lang w:val="en-US"/>
                        </w:rPr>
                        <w:t xml:space="preserve">AIMS: </w:t>
                      </w:r>
                      <w:r>
                        <w:rPr>
                          <w:shd w:val="clear" w:color="auto" w:fill="C0C0C0"/>
                          <w:lang w:val="en-US"/>
                        </w:rPr>
                        <w:t xml:space="preserve">checklist: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F739BC1" w14:textId="77777777" w:rsidR="00AC30B8" w:rsidRDefault="00AC30B8">
      <w:pPr>
        <w:pStyle w:val="Standard"/>
      </w:pPr>
    </w:p>
    <w:p w14:paraId="1F739BC2" w14:textId="77777777" w:rsidR="00AC30B8" w:rsidRDefault="00AC30B8">
      <w:pPr>
        <w:pStyle w:val="Standard"/>
      </w:pPr>
    </w:p>
    <w:p w14:paraId="1F739BC3" w14:textId="77777777" w:rsidR="00AC30B8" w:rsidRDefault="00AC30B8">
      <w:pPr>
        <w:pStyle w:val="Standard"/>
      </w:pPr>
    </w:p>
    <w:p w14:paraId="1F739BC4" w14:textId="77777777" w:rsidR="00AC30B8" w:rsidRDefault="00AC30B8">
      <w:pPr>
        <w:pStyle w:val="Standard"/>
      </w:pPr>
    </w:p>
    <w:p w14:paraId="1F739BC5" w14:textId="77777777" w:rsidR="00AC30B8" w:rsidRDefault="00AC30B8">
      <w:pPr>
        <w:pStyle w:val="Standard"/>
      </w:pPr>
    </w:p>
    <w:p w14:paraId="1F739BC6" w14:textId="77777777" w:rsidR="00AC30B8" w:rsidRDefault="00AC30B8">
      <w:pPr>
        <w:pStyle w:val="Standard"/>
      </w:pPr>
    </w:p>
    <w:p w14:paraId="1F739BC7" w14:textId="77777777" w:rsidR="00AC30B8" w:rsidRDefault="00AC30B8">
      <w:pPr>
        <w:pStyle w:val="Standard"/>
      </w:pPr>
    </w:p>
    <w:p w14:paraId="1F739BC8" w14:textId="77777777" w:rsidR="00AC30B8" w:rsidRDefault="00AC30B8">
      <w:pPr>
        <w:pStyle w:val="Standard"/>
      </w:pPr>
    </w:p>
    <w:p w14:paraId="1F739BC9" w14:textId="77777777" w:rsidR="00AC30B8" w:rsidRDefault="00AC30B8">
      <w:pPr>
        <w:pStyle w:val="Standard"/>
      </w:pPr>
    </w:p>
    <w:p w14:paraId="1F739BCA" w14:textId="77777777" w:rsidR="00AC30B8" w:rsidRDefault="00AC30B8">
      <w:pPr>
        <w:pStyle w:val="Standard"/>
      </w:pPr>
    </w:p>
    <w:p w14:paraId="1F739BCB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1F739CCD" wp14:editId="1F739CCE">
                <wp:simplePos x="0" y="0"/>
                <wp:positionH relativeFrom="column">
                  <wp:posOffset>2165354</wp:posOffset>
                </wp:positionH>
                <wp:positionV relativeFrom="paragraph">
                  <wp:posOffset>175893</wp:posOffset>
                </wp:positionV>
                <wp:extent cx="2794004" cy="311152"/>
                <wp:effectExtent l="0" t="0" r="25396" b="12698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3369354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50F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skupinska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predstavitev</w:t>
                            </w:r>
                            <w:proofErr w:type="spellEnd"/>
                            <w:r>
                              <w:t xml:space="preserve"> dela</w:t>
                            </w:r>
                          </w:p>
                          <w:p w14:paraId="1F73A510" w14:textId="77777777" w:rsidR="00AC30B8" w:rsidRDefault="00AC30B8">
                            <w:pPr>
                              <w:jc w:val="center"/>
                            </w:pPr>
                          </w:p>
                          <w:p w14:paraId="1F73A511" w14:textId="77777777" w:rsidR="00AC30B8" w:rsidRDefault="00AC30B8">
                            <w:pPr>
                              <w:jc w:val="center"/>
                            </w:pPr>
                          </w:p>
                          <w:p w14:paraId="1F73A512" w14:textId="77777777" w:rsidR="00AC30B8" w:rsidRDefault="00AC30B8">
                            <w:pPr>
                              <w:jc w:val="center"/>
                            </w:pPr>
                          </w:p>
                          <w:p w14:paraId="1F73A513" w14:textId="77777777" w:rsidR="00AC30B8" w:rsidRDefault="00AC30B8">
                            <w:pPr>
                              <w:jc w:val="center"/>
                            </w:pPr>
                          </w:p>
                          <w:p w14:paraId="1F73A514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ssamo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CD" id="_x0000_s1303" style="position:absolute;margin-left:170.5pt;margin-top:13.85pt;width:220pt;height:24.5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" filled="f" strokecolor="#c00000" strokeweight=".35281mm">
                <v:textbox>
                  <w:txbxContent>
                    <w:p w14:paraId="1F73A50F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skupinska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predstavitev</w:t>
                      </w:r>
                      <w:proofErr w:type="spellEnd"/>
                      <w:r>
                        <w:t xml:space="preserve"> dela</w:t>
                      </w:r>
                    </w:p>
                    <w:p w14:paraId="1F73A510" w14:textId="77777777" w:rsidR="00AC30B8" w:rsidRDefault="00AC30B8">
                      <w:pPr>
                        <w:jc w:val="center"/>
                      </w:pPr>
                    </w:p>
                    <w:p w14:paraId="1F73A511" w14:textId="77777777" w:rsidR="00AC30B8" w:rsidRDefault="00AC30B8">
                      <w:pPr>
                        <w:jc w:val="center"/>
                      </w:pPr>
                    </w:p>
                    <w:p w14:paraId="1F73A512" w14:textId="77777777" w:rsidR="00AC30B8" w:rsidRDefault="00AC30B8">
                      <w:pPr>
                        <w:jc w:val="center"/>
                      </w:pPr>
                    </w:p>
                    <w:p w14:paraId="1F73A513" w14:textId="77777777" w:rsidR="00AC30B8" w:rsidRDefault="00AC30B8">
                      <w:pPr>
                        <w:jc w:val="center"/>
                      </w:pPr>
                    </w:p>
                    <w:p w14:paraId="1F73A514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ssamo</w:t>
                      </w:r>
                      <w:proofErr w:type="spellEnd"/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BCC" w14:textId="77777777" w:rsidR="00AC30B8" w:rsidRDefault="00AC30B8">
      <w:pPr>
        <w:pStyle w:val="Standard"/>
      </w:pPr>
    </w:p>
    <w:p w14:paraId="1F739BCD" w14:textId="77777777" w:rsidR="00AC30B8" w:rsidRDefault="00AC30B8">
      <w:pPr>
        <w:pStyle w:val="Standard"/>
      </w:pPr>
    </w:p>
    <w:p w14:paraId="1F739BCE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1F739CCF" wp14:editId="1F739CD0">
                <wp:simplePos x="0" y="0"/>
                <wp:positionH relativeFrom="column">
                  <wp:posOffset>2190746</wp:posOffset>
                </wp:positionH>
                <wp:positionV relativeFrom="paragraph">
                  <wp:posOffset>33659</wp:posOffset>
                </wp:positionV>
                <wp:extent cx="2794004" cy="311152"/>
                <wp:effectExtent l="0" t="0" r="25396" b="12698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8956425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516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samostojna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predstavitev</w:t>
                            </w:r>
                            <w:proofErr w:type="spellEnd"/>
                            <w:r>
                              <w:t xml:space="preserve"> dela</w:t>
                            </w:r>
                          </w:p>
                          <w:p w14:paraId="1F73A517" w14:textId="77777777" w:rsidR="00AC30B8" w:rsidRDefault="00AC30B8">
                            <w:pPr>
                              <w:jc w:val="center"/>
                            </w:pPr>
                          </w:p>
                          <w:p w14:paraId="1F73A518" w14:textId="77777777" w:rsidR="00AC30B8" w:rsidRDefault="00AC30B8">
                            <w:pPr>
                              <w:jc w:val="center"/>
                            </w:pPr>
                          </w:p>
                          <w:p w14:paraId="1F73A519" w14:textId="77777777" w:rsidR="00AC30B8" w:rsidRDefault="00AC30B8">
                            <w:pPr>
                              <w:jc w:val="center"/>
                            </w:pPr>
                          </w:p>
                          <w:p w14:paraId="1F73A51A" w14:textId="77777777" w:rsidR="00AC30B8" w:rsidRDefault="00AC30B8">
                            <w:pPr>
                              <w:jc w:val="center"/>
                            </w:pPr>
                          </w:p>
                          <w:p w14:paraId="1F73A51B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ssamo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CF" id="_x0000_s1304" style="position:absolute;margin-left:172.5pt;margin-top:2.65pt;width:220pt;height:24.5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" filled="f" strokecolor="#c00000" strokeweight=".35281mm">
                <v:textbox>
                  <w:txbxContent>
                    <w:p w14:paraId="1F73A516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samostojna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predstavitev</w:t>
                      </w:r>
                      <w:proofErr w:type="spellEnd"/>
                      <w:r>
                        <w:t xml:space="preserve"> dela</w:t>
                      </w:r>
                    </w:p>
                    <w:p w14:paraId="1F73A517" w14:textId="77777777" w:rsidR="00AC30B8" w:rsidRDefault="00AC30B8">
                      <w:pPr>
                        <w:jc w:val="center"/>
                      </w:pPr>
                    </w:p>
                    <w:p w14:paraId="1F73A518" w14:textId="77777777" w:rsidR="00AC30B8" w:rsidRDefault="00AC30B8">
                      <w:pPr>
                        <w:jc w:val="center"/>
                      </w:pPr>
                    </w:p>
                    <w:p w14:paraId="1F73A519" w14:textId="77777777" w:rsidR="00AC30B8" w:rsidRDefault="00AC30B8">
                      <w:pPr>
                        <w:jc w:val="center"/>
                      </w:pPr>
                    </w:p>
                    <w:p w14:paraId="1F73A51A" w14:textId="77777777" w:rsidR="00AC30B8" w:rsidRDefault="00AC30B8">
                      <w:pPr>
                        <w:jc w:val="center"/>
                      </w:pPr>
                    </w:p>
                    <w:p w14:paraId="1F73A51B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ssamo</w:t>
                      </w:r>
                      <w:proofErr w:type="spellEnd"/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BCF" w14:textId="77777777" w:rsidR="00AC30B8" w:rsidRDefault="00AC30B8">
      <w:pPr>
        <w:pStyle w:val="Standard"/>
      </w:pPr>
    </w:p>
    <w:p w14:paraId="1F739BD0" w14:textId="77777777" w:rsidR="00AC30B8" w:rsidRDefault="00AC30B8">
      <w:pPr>
        <w:pStyle w:val="Standard"/>
      </w:pPr>
    </w:p>
    <w:p w14:paraId="1F739BD1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1F739CD1" wp14:editId="1F739CD2">
                <wp:simplePos x="0" y="0"/>
                <wp:positionH relativeFrom="margin">
                  <wp:posOffset>-34290</wp:posOffset>
                </wp:positionH>
                <wp:positionV relativeFrom="paragraph">
                  <wp:posOffset>113028</wp:posOffset>
                </wp:positionV>
                <wp:extent cx="1682752" cy="495303"/>
                <wp:effectExtent l="0" t="0" r="12698" b="19047"/>
                <wp:wrapNone/>
                <wp:docPr id="16594096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2" cy="495303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70AD47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51D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00FF00"/>
                              </w:rPr>
                              <w:t>3.4. FORMATIVNO SPREMLJANJE</w:t>
                            </w:r>
                          </w:p>
                          <w:p w14:paraId="1F73A51E" w14:textId="77777777" w:rsidR="00AC30B8" w:rsidRDefault="00AC30B8">
                            <w:pPr>
                              <w:jc w:val="center"/>
                            </w:pPr>
                          </w:p>
                          <w:p w14:paraId="1F73A51F" w14:textId="77777777" w:rsidR="00AC30B8" w:rsidRDefault="00AC30B8">
                            <w:pPr>
                              <w:jc w:val="center"/>
                            </w:pPr>
                          </w:p>
                          <w:p w14:paraId="1F73A520" w14:textId="77777777" w:rsidR="00AC30B8" w:rsidRDefault="00AC30B8">
                            <w:pPr>
                              <w:jc w:val="center"/>
                            </w:pPr>
                          </w:p>
                          <w:p w14:paraId="1F73A521" w14:textId="77777777" w:rsidR="00AC30B8" w:rsidRDefault="00AC30B8">
                            <w:pPr>
                              <w:jc w:val="center"/>
                            </w:pPr>
                          </w:p>
                          <w:p w14:paraId="1F73A522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D1" id="_x0000_s1305" style="position:absolute;margin-left:-2.7pt;margin-top:8.9pt;width:132.5pt;height:39pt;z-index:252204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" filled="f" strokecolor="#70ad47" strokeweight=".35281mm">
                <v:textbox>
                  <w:txbxContent>
                    <w:p w14:paraId="1F73A51D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00FF00"/>
                        </w:rPr>
                        <w:t>3.4. FORMATIVNO SPREMLJANJE</w:t>
                      </w:r>
                    </w:p>
                    <w:p w14:paraId="1F73A51E" w14:textId="77777777" w:rsidR="00AC30B8" w:rsidRDefault="00AC30B8">
                      <w:pPr>
                        <w:jc w:val="center"/>
                      </w:pPr>
                    </w:p>
                    <w:p w14:paraId="1F73A51F" w14:textId="77777777" w:rsidR="00AC30B8" w:rsidRDefault="00AC30B8">
                      <w:pPr>
                        <w:jc w:val="center"/>
                      </w:pPr>
                    </w:p>
                    <w:p w14:paraId="1F73A520" w14:textId="77777777" w:rsidR="00AC30B8" w:rsidRDefault="00AC30B8">
                      <w:pPr>
                        <w:jc w:val="center"/>
                      </w:pPr>
                    </w:p>
                    <w:p w14:paraId="1F73A521" w14:textId="77777777" w:rsidR="00AC30B8" w:rsidRDefault="00AC30B8">
                      <w:pPr>
                        <w:jc w:val="center"/>
                      </w:pPr>
                    </w:p>
                    <w:p w14:paraId="1F73A522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739BD2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1F739CD3" wp14:editId="1F739CD4">
                <wp:simplePos x="0" y="0"/>
                <wp:positionH relativeFrom="column">
                  <wp:posOffset>6539861</wp:posOffset>
                </wp:positionH>
                <wp:positionV relativeFrom="paragraph">
                  <wp:posOffset>10158</wp:posOffset>
                </wp:positionV>
                <wp:extent cx="2602867" cy="272418"/>
                <wp:effectExtent l="0" t="0" r="26033" b="13332"/>
                <wp:wrapTight wrapText="bothSides">
                  <wp:wrapPolygon edited="0">
                    <wp:start x="0" y="0"/>
                    <wp:lineTo x="0" y="21147"/>
                    <wp:lineTo x="21658" y="21147"/>
                    <wp:lineTo x="21658" y="0"/>
                    <wp:lineTo x="0" y="0"/>
                  </wp:wrapPolygon>
                </wp:wrapTight>
                <wp:docPr id="20987473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67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524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opis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metrike</w:t>
                            </w:r>
                            <w:proofErr w:type="spellEnd"/>
                            <w:r>
                              <w:t xml:space="preserve"> (text box)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525" w14:textId="77777777" w:rsidR="00AC30B8" w:rsidRDefault="00AC30B8">
                            <w:pPr>
                              <w:jc w:val="center"/>
                            </w:pPr>
                          </w:p>
                          <w:p w14:paraId="1F73A526" w14:textId="77777777" w:rsidR="00AC30B8" w:rsidRDefault="00AC30B8">
                            <w:pPr>
                              <w:jc w:val="center"/>
                            </w:pPr>
                          </w:p>
                          <w:p w14:paraId="1F73A527" w14:textId="77777777" w:rsidR="00AC30B8" w:rsidRDefault="00AC30B8">
                            <w:pPr>
                              <w:jc w:val="center"/>
                            </w:pPr>
                          </w:p>
                          <w:p w14:paraId="1F73A528" w14:textId="77777777" w:rsidR="00AC30B8" w:rsidRDefault="00AC30B8">
                            <w:pPr>
                              <w:jc w:val="center"/>
                            </w:pPr>
                          </w:p>
                          <w:p w14:paraId="1F73A529" w14:textId="77777777" w:rsidR="00AC30B8" w:rsidRDefault="00AC30B8">
                            <w:pPr>
                              <w:jc w:val="center"/>
                            </w:pPr>
                          </w:p>
                          <w:p w14:paraId="1F73A52A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D3" id="_x0000_s1306" style="position:absolute;margin-left:514.95pt;margin-top:.8pt;width:204.95pt;height:21.45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" filled="f" strokeweight=".35281mm">
                <v:textbox>
                  <w:txbxContent>
                    <w:p w14:paraId="1F73A524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opis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metrike</w:t>
                      </w:r>
                      <w:proofErr w:type="spellEnd"/>
                      <w:r>
                        <w:t xml:space="preserve"> (text box)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525" w14:textId="77777777" w:rsidR="00AC30B8" w:rsidRDefault="00AC30B8">
                      <w:pPr>
                        <w:jc w:val="center"/>
                      </w:pPr>
                    </w:p>
                    <w:p w14:paraId="1F73A526" w14:textId="77777777" w:rsidR="00AC30B8" w:rsidRDefault="00AC30B8">
                      <w:pPr>
                        <w:jc w:val="center"/>
                      </w:pPr>
                    </w:p>
                    <w:p w14:paraId="1F73A527" w14:textId="77777777" w:rsidR="00AC30B8" w:rsidRDefault="00AC30B8">
                      <w:pPr>
                        <w:jc w:val="center"/>
                      </w:pPr>
                    </w:p>
                    <w:p w14:paraId="1F73A528" w14:textId="77777777" w:rsidR="00AC30B8" w:rsidRDefault="00AC30B8">
                      <w:pPr>
                        <w:jc w:val="center"/>
                      </w:pPr>
                    </w:p>
                    <w:p w14:paraId="1F73A529" w14:textId="77777777" w:rsidR="00AC30B8" w:rsidRDefault="00AC30B8">
                      <w:pPr>
                        <w:jc w:val="center"/>
                      </w:pPr>
                    </w:p>
                    <w:p w14:paraId="1F73A52A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1F739CD5" wp14:editId="1F739CD6">
                <wp:simplePos x="0" y="0"/>
                <wp:positionH relativeFrom="column">
                  <wp:posOffset>3629025</wp:posOffset>
                </wp:positionH>
                <wp:positionV relativeFrom="paragraph">
                  <wp:posOffset>9528</wp:posOffset>
                </wp:positionV>
                <wp:extent cx="2794004" cy="698501"/>
                <wp:effectExtent l="0" t="0" r="25396" b="25399"/>
                <wp:wrapNone/>
                <wp:docPr id="14558212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698501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52C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ozaveščanje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svojega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znanja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: tri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stopenjska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metrika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F00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znam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lahko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še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izpopolnim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moram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še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vaditi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>)</w:t>
                            </w:r>
                          </w:p>
                          <w:p w14:paraId="1F73A52D" w14:textId="77777777" w:rsidR="00AC30B8" w:rsidRDefault="00AC30B8">
                            <w:pPr>
                              <w:jc w:val="center"/>
                            </w:pPr>
                          </w:p>
                          <w:p w14:paraId="1F73A52E" w14:textId="77777777" w:rsidR="00AC30B8" w:rsidRDefault="00AC30B8">
                            <w:pPr>
                              <w:jc w:val="center"/>
                            </w:pPr>
                          </w:p>
                          <w:p w14:paraId="1F73A52F" w14:textId="77777777" w:rsidR="00AC30B8" w:rsidRDefault="00AC30B8">
                            <w:pPr>
                              <w:jc w:val="center"/>
                            </w:pPr>
                          </w:p>
                          <w:p w14:paraId="1F73A530" w14:textId="77777777" w:rsidR="00AC30B8" w:rsidRDefault="00AC30B8">
                            <w:pPr>
                              <w:jc w:val="center"/>
                            </w:pPr>
                          </w:p>
                          <w:p w14:paraId="1F73A531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D5" id="_x0000_s1307" style="position:absolute;margin-left:285.75pt;margin-top:.75pt;width:220pt;height:55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" filled="f" strokecolor="#c00000" strokeweight=".35281mm">
                <v:textbox>
                  <w:txbxContent>
                    <w:p w14:paraId="1F73A52C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rPr>
                          <w:shd w:val="clear" w:color="auto" w:fill="FF00FF"/>
                        </w:rPr>
                        <w:t>ozaveščanje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svojega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znanja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: tri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stopenjska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metrika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r>
                        <w:rPr>
                          <w:shd w:val="clear" w:color="auto" w:fill="FF00FF"/>
                        </w:rPr>
                        <w:t>(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znam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>/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lahko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še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izpopolnim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>/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moram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še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vaditi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>)</w:t>
                      </w:r>
                    </w:p>
                    <w:p w14:paraId="1F73A52D" w14:textId="77777777" w:rsidR="00AC30B8" w:rsidRDefault="00AC30B8">
                      <w:pPr>
                        <w:jc w:val="center"/>
                      </w:pPr>
                    </w:p>
                    <w:p w14:paraId="1F73A52E" w14:textId="77777777" w:rsidR="00AC30B8" w:rsidRDefault="00AC30B8">
                      <w:pPr>
                        <w:jc w:val="center"/>
                      </w:pPr>
                    </w:p>
                    <w:p w14:paraId="1F73A52F" w14:textId="77777777" w:rsidR="00AC30B8" w:rsidRDefault="00AC30B8">
                      <w:pPr>
                        <w:jc w:val="center"/>
                      </w:pPr>
                    </w:p>
                    <w:p w14:paraId="1F73A530" w14:textId="77777777" w:rsidR="00AC30B8" w:rsidRDefault="00AC30B8">
                      <w:pPr>
                        <w:jc w:val="center"/>
                      </w:pPr>
                    </w:p>
                    <w:p w14:paraId="1F73A531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1F739CD7" wp14:editId="1F739CD8">
                <wp:simplePos x="0" y="0"/>
                <wp:positionH relativeFrom="column">
                  <wp:posOffset>1727201</wp:posOffset>
                </wp:positionH>
                <wp:positionV relativeFrom="paragraph">
                  <wp:posOffset>8257</wp:posOffset>
                </wp:positionV>
                <wp:extent cx="1739902" cy="272418"/>
                <wp:effectExtent l="0" t="0" r="12698" b="13332"/>
                <wp:wrapNone/>
                <wp:docPr id="17508812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2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FFC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533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00FF00"/>
                              </w:rPr>
                              <w:t>2.4.1. UČENEC</w:t>
                            </w:r>
                          </w:p>
                          <w:p w14:paraId="1F73A534" w14:textId="77777777" w:rsidR="00AC30B8" w:rsidRDefault="00AC30B8">
                            <w:pPr>
                              <w:jc w:val="center"/>
                            </w:pPr>
                          </w:p>
                          <w:p w14:paraId="1F73A535" w14:textId="77777777" w:rsidR="00AC30B8" w:rsidRDefault="00AC30B8">
                            <w:pPr>
                              <w:jc w:val="center"/>
                            </w:pPr>
                          </w:p>
                          <w:p w14:paraId="1F73A536" w14:textId="77777777" w:rsidR="00AC30B8" w:rsidRDefault="00AC30B8">
                            <w:pPr>
                              <w:jc w:val="center"/>
                            </w:pPr>
                          </w:p>
                          <w:p w14:paraId="1F73A537" w14:textId="77777777" w:rsidR="00AC30B8" w:rsidRDefault="00AC30B8">
                            <w:pPr>
                              <w:jc w:val="center"/>
                            </w:pPr>
                          </w:p>
                          <w:p w14:paraId="1F73A538" w14:textId="77777777" w:rsidR="00AC30B8" w:rsidRDefault="00AC30B8">
                            <w:pPr>
                              <w:jc w:val="center"/>
                            </w:pPr>
                          </w:p>
                          <w:p w14:paraId="1F73A539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D7" id="_x0000_s1308" style="position:absolute;margin-left:136pt;margin-top:.65pt;width:137pt;height:21.45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" filled="f" strokecolor="#ffc000" strokeweight=".35281mm">
                <v:textbox>
                  <w:txbxContent>
                    <w:p w14:paraId="1F73A533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00FF00"/>
                        </w:rPr>
                        <w:t>2.4.1. UČENEC</w:t>
                      </w:r>
                    </w:p>
                    <w:p w14:paraId="1F73A534" w14:textId="77777777" w:rsidR="00AC30B8" w:rsidRDefault="00AC30B8">
                      <w:pPr>
                        <w:jc w:val="center"/>
                      </w:pPr>
                    </w:p>
                    <w:p w14:paraId="1F73A535" w14:textId="77777777" w:rsidR="00AC30B8" w:rsidRDefault="00AC30B8">
                      <w:pPr>
                        <w:jc w:val="center"/>
                      </w:pPr>
                    </w:p>
                    <w:p w14:paraId="1F73A536" w14:textId="77777777" w:rsidR="00AC30B8" w:rsidRDefault="00AC30B8">
                      <w:pPr>
                        <w:jc w:val="center"/>
                      </w:pPr>
                    </w:p>
                    <w:p w14:paraId="1F73A537" w14:textId="77777777" w:rsidR="00AC30B8" w:rsidRDefault="00AC30B8">
                      <w:pPr>
                        <w:jc w:val="center"/>
                      </w:pPr>
                    </w:p>
                    <w:p w14:paraId="1F73A538" w14:textId="77777777" w:rsidR="00AC30B8" w:rsidRDefault="00AC30B8">
                      <w:pPr>
                        <w:jc w:val="center"/>
                      </w:pPr>
                    </w:p>
                    <w:p w14:paraId="1F73A539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F739BD3" w14:textId="77777777" w:rsidR="00AC30B8" w:rsidRDefault="00AC30B8">
      <w:pPr>
        <w:pStyle w:val="Standard"/>
      </w:pPr>
    </w:p>
    <w:p w14:paraId="1F739BD4" w14:textId="77777777" w:rsidR="00AC30B8" w:rsidRDefault="00AC30B8">
      <w:pPr>
        <w:pStyle w:val="Standard"/>
      </w:pPr>
    </w:p>
    <w:p w14:paraId="1F739BD5" w14:textId="77777777" w:rsidR="00AC30B8" w:rsidRDefault="00AC30B8">
      <w:pPr>
        <w:pStyle w:val="Standard"/>
      </w:pPr>
    </w:p>
    <w:p w14:paraId="1F739BD6" w14:textId="77777777" w:rsidR="00AC30B8" w:rsidRDefault="00AC30B8">
      <w:pPr>
        <w:pStyle w:val="Standard"/>
      </w:pPr>
    </w:p>
    <w:p w14:paraId="1F739BD7" w14:textId="77777777" w:rsidR="00AC30B8" w:rsidRDefault="00AC30B8">
      <w:pPr>
        <w:pStyle w:val="Standard"/>
      </w:pPr>
    </w:p>
    <w:p w14:paraId="1F739BD8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1F739CD9" wp14:editId="1F739CDA">
                <wp:simplePos x="0" y="0"/>
                <wp:positionH relativeFrom="column">
                  <wp:posOffset>3629655</wp:posOffset>
                </wp:positionH>
                <wp:positionV relativeFrom="paragraph">
                  <wp:posOffset>4443</wp:posOffset>
                </wp:positionV>
                <wp:extent cx="2794004" cy="920745"/>
                <wp:effectExtent l="0" t="0" r="25396" b="12705"/>
                <wp:wrapNone/>
                <wp:docPr id="19405751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920745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53B" w14:textId="77777777" w:rsidR="00AC30B8" w:rsidRDefault="005640B9"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KAKO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podajam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navodila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?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Učenci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sledijo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prehitro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podajanje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premalo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korakov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pri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postopnosti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izvajanja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…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D9" id="_x0000_s1309" style="position:absolute;margin-left:285.8pt;margin-top:.35pt;width:220pt;height:72.5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" filled="f" strokecolor="#c00000" strokeweight=".35281mm">
                <v:textbox>
                  <w:txbxContent>
                    <w:p w14:paraId="1F73A53B" w14:textId="77777777" w:rsidR="00AC30B8" w:rsidRDefault="005640B9">
                      <w:r>
                        <w:rPr>
                          <w:shd w:val="clear" w:color="auto" w:fill="FF00FF"/>
                          <w:lang w:val="en-US"/>
                        </w:rPr>
                        <w:t xml:space="preserve">KAKO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podajam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navodila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?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Učenci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sledijo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prehitro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podajanje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premalo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korakov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pri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postopnosti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izvajanja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1F739CDB" wp14:editId="1F739CDC">
                <wp:simplePos x="0" y="0"/>
                <wp:positionH relativeFrom="column">
                  <wp:posOffset>6584951</wp:posOffset>
                </wp:positionH>
                <wp:positionV relativeFrom="paragraph">
                  <wp:posOffset>57780</wp:posOffset>
                </wp:positionV>
                <wp:extent cx="2602867" cy="272418"/>
                <wp:effectExtent l="0" t="0" r="26033" b="13332"/>
                <wp:wrapTight wrapText="bothSides">
                  <wp:wrapPolygon edited="0">
                    <wp:start x="0" y="0"/>
                    <wp:lineTo x="0" y="21147"/>
                    <wp:lineTo x="21658" y="21147"/>
                    <wp:lineTo x="21658" y="0"/>
                    <wp:lineTo x="0" y="0"/>
                  </wp:wrapPolygon>
                </wp:wrapTight>
                <wp:docPr id="17213932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67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53D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komentar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izboljšanja</w:t>
                            </w:r>
                            <w:proofErr w:type="spellEnd"/>
                            <w:r>
                              <w:t xml:space="preserve"> (text box)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53E" w14:textId="77777777" w:rsidR="00AC30B8" w:rsidRDefault="00AC30B8">
                            <w:pPr>
                              <w:jc w:val="center"/>
                            </w:pPr>
                          </w:p>
                          <w:p w14:paraId="1F73A53F" w14:textId="77777777" w:rsidR="00AC30B8" w:rsidRDefault="00AC30B8">
                            <w:pPr>
                              <w:jc w:val="center"/>
                            </w:pPr>
                          </w:p>
                          <w:p w14:paraId="1F73A540" w14:textId="77777777" w:rsidR="00AC30B8" w:rsidRDefault="00AC30B8">
                            <w:pPr>
                              <w:jc w:val="center"/>
                            </w:pPr>
                          </w:p>
                          <w:p w14:paraId="1F73A541" w14:textId="77777777" w:rsidR="00AC30B8" w:rsidRDefault="00AC30B8">
                            <w:pPr>
                              <w:jc w:val="center"/>
                            </w:pPr>
                          </w:p>
                          <w:p w14:paraId="1F73A542" w14:textId="77777777" w:rsidR="00AC30B8" w:rsidRDefault="00AC30B8">
                            <w:pPr>
                              <w:jc w:val="center"/>
                            </w:pPr>
                          </w:p>
                          <w:p w14:paraId="1F73A543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DB" id="_x0000_s1310" style="position:absolute;margin-left:518.5pt;margin-top:4.55pt;width:204.95pt;height:21.4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" filled="f" strokeweight=".35281mm">
                <v:textbox>
                  <w:txbxContent>
                    <w:p w14:paraId="1F73A53D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komentar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izboljšanja</w:t>
                      </w:r>
                      <w:proofErr w:type="spellEnd"/>
                      <w:r>
                        <w:t xml:space="preserve"> (text box)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53E" w14:textId="77777777" w:rsidR="00AC30B8" w:rsidRDefault="00AC30B8">
                      <w:pPr>
                        <w:jc w:val="center"/>
                      </w:pPr>
                    </w:p>
                    <w:p w14:paraId="1F73A53F" w14:textId="77777777" w:rsidR="00AC30B8" w:rsidRDefault="00AC30B8">
                      <w:pPr>
                        <w:jc w:val="center"/>
                      </w:pPr>
                    </w:p>
                    <w:p w14:paraId="1F73A540" w14:textId="77777777" w:rsidR="00AC30B8" w:rsidRDefault="00AC30B8">
                      <w:pPr>
                        <w:jc w:val="center"/>
                      </w:pPr>
                    </w:p>
                    <w:p w14:paraId="1F73A541" w14:textId="77777777" w:rsidR="00AC30B8" w:rsidRDefault="00AC30B8">
                      <w:pPr>
                        <w:jc w:val="center"/>
                      </w:pPr>
                    </w:p>
                    <w:p w14:paraId="1F73A542" w14:textId="77777777" w:rsidR="00AC30B8" w:rsidRDefault="00AC30B8">
                      <w:pPr>
                        <w:jc w:val="center"/>
                      </w:pPr>
                    </w:p>
                    <w:p w14:paraId="1F73A543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1F739CDD" wp14:editId="1F739CDE">
                <wp:simplePos x="0" y="0"/>
                <wp:positionH relativeFrom="column">
                  <wp:posOffset>1758948</wp:posOffset>
                </wp:positionH>
                <wp:positionV relativeFrom="paragraph">
                  <wp:posOffset>24131</wp:posOffset>
                </wp:positionV>
                <wp:extent cx="1739902" cy="272418"/>
                <wp:effectExtent l="0" t="0" r="12698" b="13332"/>
                <wp:wrapNone/>
                <wp:docPr id="3248456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2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FFC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545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00FF00"/>
                              </w:rPr>
                              <w:t xml:space="preserve">2.4.2. </w:t>
                            </w:r>
                            <w:r>
                              <w:rPr>
                                <w:shd w:val="clear" w:color="auto" w:fill="00FF00"/>
                              </w:rPr>
                              <w:t>UČITELJ</w:t>
                            </w:r>
                          </w:p>
                          <w:p w14:paraId="1F73A546" w14:textId="77777777" w:rsidR="00AC30B8" w:rsidRDefault="00AC30B8">
                            <w:pPr>
                              <w:jc w:val="center"/>
                            </w:pPr>
                          </w:p>
                          <w:p w14:paraId="1F73A547" w14:textId="77777777" w:rsidR="00AC30B8" w:rsidRDefault="00AC30B8">
                            <w:pPr>
                              <w:jc w:val="center"/>
                            </w:pPr>
                          </w:p>
                          <w:p w14:paraId="1F73A548" w14:textId="77777777" w:rsidR="00AC30B8" w:rsidRDefault="00AC30B8">
                            <w:pPr>
                              <w:jc w:val="center"/>
                            </w:pPr>
                          </w:p>
                          <w:p w14:paraId="1F73A549" w14:textId="77777777" w:rsidR="00AC30B8" w:rsidRDefault="00AC30B8">
                            <w:pPr>
                              <w:jc w:val="center"/>
                            </w:pPr>
                          </w:p>
                          <w:p w14:paraId="1F73A54A" w14:textId="77777777" w:rsidR="00AC30B8" w:rsidRDefault="00AC30B8">
                            <w:pPr>
                              <w:jc w:val="center"/>
                            </w:pPr>
                          </w:p>
                          <w:p w14:paraId="1F73A54B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DD" id="_x0000_s1311" style="position:absolute;margin-left:138.5pt;margin-top:1.9pt;width:137pt;height:21.45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" filled="f" strokecolor="#ffc000" strokeweight=".35281mm">
                <v:textbox>
                  <w:txbxContent>
                    <w:p w14:paraId="1F73A545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00FF00"/>
                        </w:rPr>
                        <w:t xml:space="preserve">2.4.2. </w:t>
                      </w:r>
                      <w:r>
                        <w:rPr>
                          <w:shd w:val="clear" w:color="auto" w:fill="00FF00"/>
                        </w:rPr>
                        <w:t>UČITELJ</w:t>
                      </w:r>
                    </w:p>
                    <w:p w14:paraId="1F73A546" w14:textId="77777777" w:rsidR="00AC30B8" w:rsidRDefault="00AC30B8">
                      <w:pPr>
                        <w:jc w:val="center"/>
                      </w:pPr>
                    </w:p>
                    <w:p w14:paraId="1F73A547" w14:textId="77777777" w:rsidR="00AC30B8" w:rsidRDefault="00AC30B8">
                      <w:pPr>
                        <w:jc w:val="center"/>
                      </w:pPr>
                    </w:p>
                    <w:p w14:paraId="1F73A548" w14:textId="77777777" w:rsidR="00AC30B8" w:rsidRDefault="00AC30B8">
                      <w:pPr>
                        <w:jc w:val="center"/>
                      </w:pPr>
                    </w:p>
                    <w:p w14:paraId="1F73A549" w14:textId="77777777" w:rsidR="00AC30B8" w:rsidRDefault="00AC30B8">
                      <w:pPr>
                        <w:jc w:val="center"/>
                      </w:pPr>
                    </w:p>
                    <w:p w14:paraId="1F73A54A" w14:textId="77777777" w:rsidR="00AC30B8" w:rsidRDefault="00AC30B8">
                      <w:pPr>
                        <w:jc w:val="center"/>
                      </w:pPr>
                    </w:p>
                    <w:p w14:paraId="1F73A54B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F739BD9" w14:textId="77777777" w:rsidR="00AC30B8" w:rsidRDefault="00AC30B8">
      <w:pPr>
        <w:pStyle w:val="Standard"/>
      </w:pPr>
    </w:p>
    <w:p w14:paraId="1F739BDA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1F739CDF" wp14:editId="1F739CE0">
                <wp:simplePos x="0" y="0"/>
                <wp:positionH relativeFrom="column">
                  <wp:posOffset>6590666</wp:posOffset>
                </wp:positionH>
                <wp:positionV relativeFrom="paragraph">
                  <wp:posOffset>687701</wp:posOffset>
                </wp:positionV>
                <wp:extent cx="2602867" cy="272418"/>
                <wp:effectExtent l="0" t="0" r="26033" b="13332"/>
                <wp:wrapTight wrapText="bothSides">
                  <wp:wrapPolygon edited="0">
                    <wp:start x="0" y="0"/>
                    <wp:lineTo x="0" y="21147"/>
                    <wp:lineTo x="21658" y="21147"/>
                    <wp:lineTo x="21658" y="0"/>
                    <wp:lineTo x="0" y="0"/>
                  </wp:wrapPolygon>
                </wp:wrapTight>
                <wp:docPr id="18818378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67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54D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komentar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izboljšanja</w:t>
                            </w:r>
                            <w:proofErr w:type="spellEnd"/>
                            <w:r>
                              <w:t xml:space="preserve"> (text box)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54E" w14:textId="77777777" w:rsidR="00AC30B8" w:rsidRDefault="00AC30B8">
                            <w:pPr>
                              <w:jc w:val="center"/>
                            </w:pPr>
                          </w:p>
                          <w:p w14:paraId="1F73A54F" w14:textId="77777777" w:rsidR="00AC30B8" w:rsidRDefault="00AC30B8">
                            <w:pPr>
                              <w:jc w:val="center"/>
                            </w:pPr>
                          </w:p>
                          <w:p w14:paraId="1F73A550" w14:textId="77777777" w:rsidR="00AC30B8" w:rsidRDefault="00AC30B8">
                            <w:pPr>
                              <w:jc w:val="center"/>
                            </w:pPr>
                          </w:p>
                          <w:p w14:paraId="1F73A551" w14:textId="77777777" w:rsidR="00AC30B8" w:rsidRDefault="00AC30B8">
                            <w:pPr>
                              <w:jc w:val="center"/>
                            </w:pPr>
                          </w:p>
                          <w:p w14:paraId="1F73A552" w14:textId="77777777" w:rsidR="00AC30B8" w:rsidRDefault="00AC30B8">
                            <w:pPr>
                              <w:jc w:val="center"/>
                            </w:pPr>
                          </w:p>
                          <w:p w14:paraId="1F73A553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DF" id="_x0000_s1312" style="position:absolute;margin-left:518.95pt;margin-top:54.15pt;width:204.95pt;height:21.45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" filled="f" strokeweight=".35281mm">
                <v:textbox>
                  <w:txbxContent>
                    <w:p w14:paraId="1F73A54D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komentar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izboljšanja</w:t>
                      </w:r>
                      <w:proofErr w:type="spellEnd"/>
                      <w:r>
                        <w:t xml:space="preserve"> (text box)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54E" w14:textId="77777777" w:rsidR="00AC30B8" w:rsidRDefault="00AC30B8">
                      <w:pPr>
                        <w:jc w:val="center"/>
                      </w:pPr>
                    </w:p>
                    <w:p w14:paraId="1F73A54F" w14:textId="77777777" w:rsidR="00AC30B8" w:rsidRDefault="00AC30B8">
                      <w:pPr>
                        <w:jc w:val="center"/>
                      </w:pPr>
                    </w:p>
                    <w:p w14:paraId="1F73A550" w14:textId="77777777" w:rsidR="00AC30B8" w:rsidRDefault="00AC30B8">
                      <w:pPr>
                        <w:jc w:val="center"/>
                      </w:pPr>
                    </w:p>
                    <w:p w14:paraId="1F73A551" w14:textId="77777777" w:rsidR="00AC30B8" w:rsidRDefault="00AC30B8">
                      <w:pPr>
                        <w:jc w:val="center"/>
                      </w:pPr>
                    </w:p>
                    <w:p w14:paraId="1F73A552" w14:textId="77777777" w:rsidR="00AC30B8" w:rsidRDefault="00AC30B8">
                      <w:pPr>
                        <w:jc w:val="center"/>
                      </w:pPr>
                    </w:p>
                    <w:p w14:paraId="1F73A553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1F739CE1" wp14:editId="1F739CE2">
                <wp:simplePos x="0" y="0"/>
                <wp:positionH relativeFrom="column">
                  <wp:posOffset>3629655</wp:posOffset>
                </wp:positionH>
                <wp:positionV relativeFrom="paragraph">
                  <wp:posOffset>603888</wp:posOffset>
                </wp:positionV>
                <wp:extent cx="2794004" cy="1098551"/>
                <wp:effectExtent l="0" t="0" r="25396" b="25399"/>
                <wp:wrapNone/>
                <wp:docPr id="10292100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1098551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555" w14:textId="77777777" w:rsidR="00AC30B8" w:rsidRDefault="005640B9"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KAKO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podam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povratno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informacjo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učencu?Ne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podam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popravim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napako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tako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da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poudarim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pravilnost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izvedbe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povprašam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ali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je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prepričan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da je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odgovor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pravilen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otrok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utemelji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pogovor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) …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E1" id="_x0000_s1313" style="position:absolute;margin-left:285.8pt;margin-top:47.55pt;width:220pt;height:86.5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" filled="f" strokecolor="#c00000" strokeweight=".35281mm">
                <v:textbox>
                  <w:txbxContent>
                    <w:p w14:paraId="1F73A555" w14:textId="77777777" w:rsidR="00AC30B8" w:rsidRDefault="005640B9">
                      <w:r>
                        <w:rPr>
                          <w:shd w:val="clear" w:color="auto" w:fill="FF00FF"/>
                          <w:lang w:val="en-US"/>
                        </w:rPr>
                        <w:t xml:space="preserve">KAKO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podam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povratno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informacjo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učencu?Ne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podam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;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popravim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napako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tako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da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poudarim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pravilnost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izvedbe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;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povprašam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ali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je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prepričan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da je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odgovor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pravilen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otrok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utemelji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r>
                        <w:rPr>
                          <w:shd w:val="clear" w:color="auto" w:fill="FF00FF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pogovor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>) …</w:t>
                      </w:r>
                    </w:p>
                  </w:txbxContent>
                </v:textbox>
              </v:rect>
            </w:pict>
          </mc:Fallback>
        </mc:AlternateContent>
      </w:r>
    </w:p>
    <w:p w14:paraId="1F739BDB" w14:textId="77777777" w:rsidR="00AC30B8" w:rsidRDefault="00AC30B8">
      <w:pPr>
        <w:pageBreakBefore/>
        <w:suppressAutoHyphens w:val="0"/>
        <w:rPr>
          <w:shd w:val="clear" w:color="auto" w:fill="EC9BA4"/>
        </w:rPr>
      </w:pPr>
    </w:p>
    <w:p w14:paraId="1F739BDC" w14:textId="77777777" w:rsidR="00AC30B8" w:rsidRDefault="005640B9">
      <w:pPr>
        <w:tabs>
          <w:tab w:val="left" w:pos="2552"/>
        </w:tabs>
        <w:suppressAutoHyphens w:val="0"/>
      </w:pPr>
      <w:r>
        <w:tab/>
        <w:t xml:space="preserve">ko </w:t>
      </w:r>
      <w:proofErr w:type="spellStart"/>
      <w:r>
        <w:t>izbere</w:t>
      </w:r>
      <w:proofErr w:type="spellEnd"/>
      <w:r>
        <w:t xml:space="preserve"> ELEMENTARNE IGRE, se </w:t>
      </w:r>
      <w:proofErr w:type="spellStart"/>
      <w:r>
        <w:t>pojavijo</w:t>
      </w:r>
      <w:proofErr w:type="spellEnd"/>
      <w:r>
        <w:t xml:space="preserve"> </w:t>
      </w:r>
      <w:proofErr w:type="spellStart"/>
      <w:r>
        <w:t>vse</w:t>
      </w:r>
      <w:proofErr w:type="spellEnd"/>
      <w:r>
        <w:t xml:space="preserve"> </w:t>
      </w:r>
      <w:proofErr w:type="spellStart"/>
      <w:r>
        <w:t>rubrike</w:t>
      </w:r>
      <w:proofErr w:type="spellEnd"/>
      <w:r>
        <w:t xml:space="preserve"> pod 3. </w:t>
      </w:r>
      <w:proofErr w:type="spellStart"/>
      <w:r>
        <w:t>Nekatere</w:t>
      </w:r>
      <w:proofErr w:type="spellEnd"/>
      <w:r>
        <w:t xml:space="preserve"> </w:t>
      </w:r>
      <w:proofErr w:type="spellStart"/>
      <w:r>
        <w:t>rubrike</w:t>
      </w:r>
      <w:proofErr w:type="spellEnd"/>
      <w:r>
        <w:t xml:space="preserve"> so </w:t>
      </w:r>
      <w:proofErr w:type="spellStart"/>
      <w:r>
        <w:t>obvezne</w:t>
      </w:r>
      <w:proofErr w:type="spellEnd"/>
      <w:r>
        <w:t xml:space="preserve">, </w:t>
      </w:r>
      <w:proofErr w:type="spellStart"/>
      <w:r>
        <w:t>nekatere</w:t>
      </w:r>
      <w:proofErr w:type="spellEnd"/>
      <w:r>
        <w:t xml:space="preserve"> se </w:t>
      </w:r>
      <w:proofErr w:type="spellStart"/>
      <w:r>
        <w:t>izberejo</w:t>
      </w:r>
      <w:proofErr w:type="spellEnd"/>
      <w:r>
        <w:t>.</w:t>
      </w:r>
    </w:p>
    <w:p w14:paraId="1F739BDD" w14:textId="77777777" w:rsidR="00AC30B8" w:rsidRDefault="00AC30B8">
      <w:pPr>
        <w:suppressAutoHyphens w:val="0"/>
        <w:rPr>
          <w:shd w:val="clear" w:color="auto" w:fill="EC9BA4"/>
        </w:rPr>
      </w:pPr>
    </w:p>
    <w:p w14:paraId="1F739BDE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1F739CE3" wp14:editId="1F739CE4">
                <wp:simplePos x="0" y="0"/>
                <wp:positionH relativeFrom="column">
                  <wp:posOffset>2416814</wp:posOffset>
                </wp:positionH>
                <wp:positionV relativeFrom="paragraph">
                  <wp:posOffset>8887</wp:posOffset>
                </wp:positionV>
                <wp:extent cx="6153153" cy="869951"/>
                <wp:effectExtent l="0" t="0" r="19047" b="25399"/>
                <wp:wrapNone/>
                <wp:docPr id="12309749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3" cy="869951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7030A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557" w14:textId="77777777" w:rsidR="00AC30B8" w:rsidRDefault="005640B9">
                            <w:pPr>
                              <w:rPr>
                                <w:shd w:val="clear" w:color="auto" w:fill="FF00FF"/>
                              </w:rPr>
                            </w:pP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Uporaba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socializacije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funkcioniranje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v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skupini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sledenje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upoštevanje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navodil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orientacija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v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prostoru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potrpežljivost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vzpostavljanje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kočesnega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kontakta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s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publiko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kontrola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lastnega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telesa</w:t>
                            </w:r>
                            <w:proofErr w:type="spellEnd"/>
                          </w:p>
                          <w:p w14:paraId="1F73A558" w14:textId="77777777" w:rsidR="00AC30B8" w:rsidRDefault="005640B9">
                            <w:pPr>
                              <w:rPr>
                                <w:shd w:val="clear" w:color="auto" w:fill="FF00FF"/>
                              </w:rPr>
                            </w:pPr>
                            <w:r>
                              <w:rPr>
                                <w:shd w:val="clear" w:color="auto" w:fill="FF00FF"/>
                              </w:rPr>
                              <w:t xml:space="preserve">Etika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komunikacije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spoštovanje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sogovornika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vloge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v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komunikaciji</w:t>
                            </w:r>
                            <w:proofErr w:type="spellEnd"/>
                          </w:p>
                          <w:p w14:paraId="1F73A559" w14:textId="77777777" w:rsidR="00AC30B8" w:rsidRDefault="005640B9">
                            <w:r>
                              <w:rPr>
                                <w:shd w:val="clear" w:color="auto" w:fill="FF00FF"/>
                              </w:rPr>
                              <w:t xml:space="preserve">UPORABA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besedišča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slovnice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v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kontekstu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vsebine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z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namenom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podajanja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sporočila</w:t>
                            </w:r>
                            <w:proofErr w:type="spellEnd"/>
                          </w:p>
                          <w:p w14:paraId="1F73A55A" w14:textId="77777777" w:rsidR="00AC30B8" w:rsidRDefault="00AC30B8"/>
                          <w:p w14:paraId="1F73A55B" w14:textId="77777777" w:rsidR="00AC30B8" w:rsidRDefault="00AC30B8"/>
                          <w:p w14:paraId="1F73A55C" w14:textId="77777777" w:rsidR="00AC30B8" w:rsidRDefault="00AC30B8"/>
                          <w:p w14:paraId="1F73A55D" w14:textId="77777777" w:rsidR="00AC30B8" w:rsidRDefault="00AC30B8"/>
                          <w:p w14:paraId="1F73A55E" w14:textId="77777777" w:rsidR="00AC30B8" w:rsidRDefault="00AC30B8"/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E3" id="_x0000_s1314" style="position:absolute;margin-left:190.3pt;margin-top:.7pt;width:484.5pt;height:68.5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" filled="f" strokecolor="#7030a0" strokeweight=".35281mm">
                <v:textbox>
                  <w:txbxContent>
                    <w:p w14:paraId="1F73A557" w14:textId="77777777" w:rsidR="00AC30B8" w:rsidRDefault="005640B9">
                      <w:pPr>
                        <w:rPr>
                          <w:shd w:val="clear" w:color="auto" w:fill="FF00FF"/>
                        </w:rPr>
                      </w:pPr>
                      <w:proofErr w:type="spellStart"/>
                      <w:r>
                        <w:rPr>
                          <w:shd w:val="clear" w:color="auto" w:fill="FF00FF"/>
                        </w:rPr>
                        <w:t>Uporaba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socializacije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: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funkcioniranje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v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skupini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,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sledenje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>/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upoštevanje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navodil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,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orientacija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v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prostoru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,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potrpežljivost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,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vzpostavljanje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kočesnega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kontakta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s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publiko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,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kontrola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lastnega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telesa</w:t>
                      </w:r>
                      <w:proofErr w:type="spellEnd"/>
                    </w:p>
                    <w:p w14:paraId="1F73A558" w14:textId="77777777" w:rsidR="00AC30B8" w:rsidRDefault="005640B9">
                      <w:pPr>
                        <w:rPr>
                          <w:shd w:val="clear" w:color="auto" w:fill="FF00FF"/>
                        </w:rPr>
                      </w:pPr>
                      <w:r>
                        <w:rPr>
                          <w:shd w:val="clear" w:color="auto" w:fill="FF00FF"/>
                        </w:rPr>
                        <w:t xml:space="preserve">Etika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komunikacije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: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spoštovanje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sogovornika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,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vloge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v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komunikaciji</w:t>
                      </w:r>
                      <w:proofErr w:type="spellEnd"/>
                    </w:p>
                    <w:p w14:paraId="1F73A559" w14:textId="77777777" w:rsidR="00AC30B8" w:rsidRDefault="005640B9">
                      <w:r>
                        <w:rPr>
                          <w:shd w:val="clear" w:color="auto" w:fill="FF00FF"/>
                        </w:rPr>
                        <w:t xml:space="preserve">UPORABA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besedišča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,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slovnice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v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kontekstu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vsebine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z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namenom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podajanja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sporočila</w:t>
                      </w:r>
                      <w:proofErr w:type="spellEnd"/>
                    </w:p>
                    <w:p w14:paraId="1F73A55A" w14:textId="77777777" w:rsidR="00AC30B8" w:rsidRDefault="00AC30B8"/>
                    <w:p w14:paraId="1F73A55B" w14:textId="77777777" w:rsidR="00AC30B8" w:rsidRDefault="00AC30B8"/>
                    <w:p w14:paraId="1F73A55C" w14:textId="77777777" w:rsidR="00AC30B8" w:rsidRDefault="00AC30B8"/>
                    <w:p w14:paraId="1F73A55D" w14:textId="77777777" w:rsidR="00AC30B8" w:rsidRDefault="00AC30B8"/>
                    <w:p w14:paraId="1F73A55E" w14:textId="77777777" w:rsidR="00AC30B8" w:rsidRDefault="00AC30B8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1F739CE5" wp14:editId="1F739CE6">
                <wp:simplePos x="0" y="0"/>
                <wp:positionH relativeFrom="margin">
                  <wp:posOffset>50804</wp:posOffset>
                </wp:positionH>
                <wp:positionV relativeFrom="paragraph">
                  <wp:posOffset>26032</wp:posOffset>
                </wp:positionV>
                <wp:extent cx="2178045" cy="584201"/>
                <wp:effectExtent l="0" t="0" r="12705" b="25399"/>
                <wp:wrapNone/>
                <wp:docPr id="5057308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45" cy="584201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560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FFFF00"/>
                              </w:rPr>
                              <w:t>4. UPORABA JEZIKA</w:t>
                            </w:r>
                          </w:p>
                          <w:p w14:paraId="1F73A561" w14:textId="77777777" w:rsidR="00AC30B8" w:rsidRDefault="00AC30B8">
                            <w:pPr>
                              <w:jc w:val="center"/>
                            </w:pPr>
                          </w:p>
                          <w:p w14:paraId="1F73A562" w14:textId="77777777" w:rsidR="00AC30B8" w:rsidRDefault="00AC30B8">
                            <w:pPr>
                              <w:jc w:val="center"/>
                            </w:pPr>
                          </w:p>
                          <w:p w14:paraId="1F73A563" w14:textId="77777777" w:rsidR="00AC30B8" w:rsidRDefault="00AC30B8">
                            <w:pPr>
                              <w:jc w:val="center"/>
                            </w:pPr>
                          </w:p>
                          <w:p w14:paraId="1F73A564" w14:textId="77777777" w:rsidR="00AC30B8" w:rsidRDefault="00AC30B8">
                            <w:pPr>
                              <w:jc w:val="center"/>
                            </w:pPr>
                          </w:p>
                          <w:p w14:paraId="1F73A565" w14:textId="77777777" w:rsidR="00AC30B8" w:rsidRDefault="00AC30B8">
                            <w:pPr>
                              <w:jc w:val="center"/>
                            </w:pPr>
                          </w:p>
                          <w:p w14:paraId="1F73A566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E5" id="_x0000_s1315" style="position:absolute;margin-left:4pt;margin-top:2.05pt;width:171.5pt;height:46pt;z-index:252218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" filled="f" strokeweight=".35281mm">
                <v:textbox>
                  <w:txbxContent>
                    <w:p w14:paraId="1F73A560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FFFF00"/>
                        </w:rPr>
                        <w:t>4. UPORABA JEZIKA</w:t>
                      </w:r>
                    </w:p>
                    <w:p w14:paraId="1F73A561" w14:textId="77777777" w:rsidR="00AC30B8" w:rsidRDefault="00AC30B8">
                      <w:pPr>
                        <w:jc w:val="center"/>
                      </w:pPr>
                    </w:p>
                    <w:p w14:paraId="1F73A562" w14:textId="77777777" w:rsidR="00AC30B8" w:rsidRDefault="00AC30B8">
                      <w:pPr>
                        <w:jc w:val="center"/>
                      </w:pPr>
                    </w:p>
                    <w:p w14:paraId="1F73A563" w14:textId="77777777" w:rsidR="00AC30B8" w:rsidRDefault="00AC30B8">
                      <w:pPr>
                        <w:jc w:val="center"/>
                      </w:pPr>
                    </w:p>
                    <w:p w14:paraId="1F73A564" w14:textId="77777777" w:rsidR="00AC30B8" w:rsidRDefault="00AC30B8">
                      <w:pPr>
                        <w:jc w:val="center"/>
                      </w:pPr>
                    </w:p>
                    <w:p w14:paraId="1F73A565" w14:textId="77777777" w:rsidR="00AC30B8" w:rsidRDefault="00AC30B8">
                      <w:pPr>
                        <w:jc w:val="center"/>
                      </w:pPr>
                    </w:p>
                    <w:p w14:paraId="1F73A566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739BDF" w14:textId="77777777" w:rsidR="00AC30B8" w:rsidRDefault="00AC30B8">
      <w:pPr>
        <w:suppressAutoHyphens w:val="0"/>
        <w:rPr>
          <w:shd w:val="clear" w:color="auto" w:fill="EC9BA4"/>
        </w:rPr>
      </w:pPr>
    </w:p>
    <w:p w14:paraId="1F739BE0" w14:textId="77777777" w:rsidR="00AC30B8" w:rsidRDefault="00AC30B8">
      <w:pPr>
        <w:suppressAutoHyphens w:val="0"/>
        <w:rPr>
          <w:shd w:val="clear" w:color="auto" w:fill="EC9BA4"/>
        </w:rPr>
      </w:pPr>
    </w:p>
    <w:p w14:paraId="1F739BE1" w14:textId="77777777" w:rsidR="00AC30B8" w:rsidRDefault="00AC30B8">
      <w:pPr>
        <w:suppressAutoHyphens w:val="0"/>
        <w:rPr>
          <w:shd w:val="clear" w:color="auto" w:fill="EC9BA4"/>
        </w:rPr>
      </w:pPr>
    </w:p>
    <w:p w14:paraId="1F739BE2" w14:textId="77777777" w:rsidR="00AC30B8" w:rsidRDefault="00AC30B8">
      <w:pPr>
        <w:suppressAutoHyphens w:val="0"/>
        <w:rPr>
          <w:shd w:val="clear" w:color="auto" w:fill="EC9BA4"/>
        </w:rPr>
      </w:pPr>
    </w:p>
    <w:p w14:paraId="1F739BE3" w14:textId="77777777" w:rsidR="00AC30B8" w:rsidRDefault="00AC30B8">
      <w:pPr>
        <w:suppressAutoHyphens w:val="0"/>
        <w:rPr>
          <w:shd w:val="clear" w:color="auto" w:fill="EC9BA4"/>
        </w:rPr>
      </w:pPr>
    </w:p>
    <w:p w14:paraId="1F739BE4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1F739CE7" wp14:editId="1F739CE8">
                <wp:simplePos x="0" y="0"/>
                <wp:positionH relativeFrom="margin">
                  <wp:posOffset>139702</wp:posOffset>
                </wp:positionH>
                <wp:positionV relativeFrom="paragraph">
                  <wp:posOffset>5084</wp:posOffset>
                </wp:positionV>
                <wp:extent cx="2000250" cy="514350"/>
                <wp:effectExtent l="0" t="0" r="19050" b="19050"/>
                <wp:wrapNone/>
                <wp:docPr id="16878194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14350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7030A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568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FFFF00"/>
                              </w:rPr>
                              <w:t xml:space="preserve">4.1. </w:t>
                            </w:r>
                            <w:r>
                              <w:rPr>
                                <w:shd w:val="clear" w:color="auto" w:fill="FFFF00"/>
                              </w:rPr>
                              <w:t>PRIPOVEDOVANJE/ POROČANJE</w:t>
                            </w:r>
                          </w:p>
                          <w:p w14:paraId="1F73A569" w14:textId="77777777" w:rsidR="00AC30B8" w:rsidRDefault="00AC30B8">
                            <w:pPr>
                              <w:jc w:val="center"/>
                            </w:pPr>
                          </w:p>
                          <w:p w14:paraId="1F73A56A" w14:textId="77777777" w:rsidR="00AC30B8" w:rsidRDefault="00AC30B8">
                            <w:pPr>
                              <w:jc w:val="center"/>
                            </w:pPr>
                          </w:p>
                          <w:p w14:paraId="1F73A56B" w14:textId="77777777" w:rsidR="00AC30B8" w:rsidRDefault="00AC30B8">
                            <w:pPr>
                              <w:jc w:val="center"/>
                            </w:pPr>
                          </w:p>
                          <w:p w14:paraId="1F73A56C" w14:textId="77777777" w:rsidR="00AC30B8" w:rsidRDefault="00AC30B8">
                            <w:pPr>
                              <w:jc w:val="center"/>
                            </w:pPr>
                          </w:p>
                          <w:p w14:paraId="1F73A56D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E7" id="_x0000_s1316" style="position:absolute;margin-left:11pt;margin-top:.4pt;width:157.5pt;height:40.5pt;z-index:252220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" filled="f" strokecolor="#7030a0" strokeweight=".35281mm">
                <v:textbox>
                  <w:txbxContent>
                    <w:p w14:paraId="1F73A568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FFFF00"/>
                        </w:rPr>
                        <w:t xml:space="preserve">4.1. </w:t>
                      </w:r>
                      <w:r>
                        <w:rPr>
                          <w:shd w:val="clear" w:color="auto" w:fill="FFFF00"/>
                        </w:rPr>
                        <w:t>PRIPOVEDOVANJE/ POROČANJE</w:t>
                      </w:r>
                    </w:p>
                    <w:p w14:paraId="1F73A569" w14:textId="77777777" w:rsidR="00AC30B8" w:rsidRDefault="00AC30B8">
                      <w:pPr>
                        <w:jc w:val="center"/>
                      </w:pPr>
                    </w:p>
                    <w:p w14:paraId="1F73A56A" w14:textId="77777777" w:rsidR="00AC30B8" w:rsidRDefault="00AC30B8">
                      <w:pPr>
                        <w:jc w:val="center"/>
                      </w:pPr>
                    </w:p>
                    <w:p w14:paraId="1F73A56B" w14:textId="77777777" w:rsidR="00AC30B8" w:rsidRDefault="00AC30B8">
                      <w:pPr>
                        <w:jc w:val="center"/>
                      </w:pPr>
                    </w:p>
                    <w:p w14:paraId="1F73A56C" w14:textId="77777777" w:rsidR="00AC30B8" w:rsidRDefault="00AC30B8">
                      <w:pPr>
                        <w:jc w:val="center"/>
                      </w:pPr>
                    </w:p>
                    <w:p w14:paraId="1F73A56D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739BE5" w14:textId="77777777" w:rsidR="00AC30B8" w:rsidRDefault="005640B9">
      <w:pPr>
        <w:suppressAutoHyphens w:val="0"/>
        <w:rPr>
          <w:shd w:val="clear" w:color="auto" w:fill="EC9BA4"/>
        </w:rPr>
      </w:pPr>
      <w:r>
        <w:rPr>
          <w:shd w:val="clear" w:color="auto" w:fill="EC9BA4"/>
        </w:rPr>
        <w:t xml:space="preserve"> </w:t>
      </w:r>
    </w:p>
    <w:p w14:paraId="1F739BE6" w14:textId="77777777" w:rsidR="00AC30B8" w:rsidRDefault="00AC30B8">
      <w:pPr>
        <w:suppressAutoHyphens w:val="0"/>
        <w:rPr>
          <w:shd w:val="clear" w:color="auto" w:fill="EC9BA4"/>
        </w:rPr>
      </w:pPr>
    </w:p>
    <w:p w14:paraId="1F739BE7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1F739CE9" wp14:editId="1F739CEA">
                <wp:simplePos x="0" y="0"/>
                <wp:positionH relativeFrom="margin">
                  <wp:posOffset>1479554</wp:posOffset>
                </wp:positionH>
                <wp:positionV relativeFrom="paragraph">
                  <wp:posOffset>20958</wp:posOffset>
                </wp:positionV>
                <wp:extent cx="1530348" cy="279404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7493041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48" cy="2794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73A56F" w14:textId="77777777" w:rsidR="00AC30B8" w:rsidRDefault="005640B9">
                            <w:r>
                              <w:rPr>
                                <w:shd w:val="clear" w:color="auto" w:fill="C0C0C0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39CE9" id="_x0000_s1317" type="#_x0000_t202" style="position:absolute;margin-left:116.5pt;margin-top:1.65pt;width:120.5pt;height:22pt;z-index:25231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" stroked="f">
                <v:textbox>
                  <w:txbxContent>
                    <w:p w14:paraId="1F73A56F" w14:textId="77777777" w:rsidR="00AC30B8" w:rsidRDefault="005640B9">
                      <w:r>
                        <w:rPr>
                          <w:shd w:val="clear" w:color="auto" w:fill="C0C0C0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F739BE8" w14:textId="77777777" w:rsidR="00AC30B8" w:rsidRDefault="00AC30B8">
      <w:pPr>
        <w:suppressAutoHyphens w:val="0"/>
        <w:rPr>
          <w:shd w:val="clear" w:color="auto" w:fill="EC9BA4"/>
        </w:rPr>
      </w:pPr>
    </w:p>
    <w:p w14:paraId="1F739BE9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1F739CEB" wp14:editId="1F739CEC">
                <wp:simplePos x="0" y="0"/>
                <wp:positionH relativeFrom="column">
                  <wp:posOffset>711202</wp:posOffset>
                </wp:positionH>
                <wp:positionV relativeFrom="paragraph">
                  <wp:posOffset>7616</wp:posOffset>
                </wp:positionV>
                <wp:extent cx="2794004" cy="311152"/>
                <wp:effectExtent l="0" t="0" r="25396" b="12698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2496281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571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predstavitev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doodla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risane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predloge</w:t>
                            </w:r>
                            <w:proofErr w:type="spellEnd"/>
                          </w:p>
                          <w:p w14:paraId="1F73A572" w14:textId="77777777" w:rsidR="00AC30B8" w:rsidRDefault="00AC30B8">
                            <w:pPr>
                              <w:jc w:val="center"/>
                            </w:pPr>
                          </w:p>
                          <w:p w14:paraId="1F73A573" w14:textId="77777777" w:rsidR="00AC30B8" w:rsidRDefault="00AC30B8">
                            <w:pPr>
                              <w:jc w:val="center"/>
                            </w:pPr>
                          </w:p>
                          <w:p w14:paraId="1F73A574" w14:textId="77777777" w:rsidR="00AC30B8" w:rsidRDefault="00AC30B8">
                            <w:pPr>
                              <w:jc w:val="center"/>
                            </w:pPr>
                          </w:p>
                          <w:p w14:paraId="1F73A575" w14:textId="77777777" w:rsidR="00AC30B8" w:rsidRDefault="00AC30B8">
                            <w:pPr>
                              <w:jc w:val="center"/>
                            </w:pPr>
                          </w:p>
                          <w:p w14:paraId="1F73A576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EB" id="_x0000_s1318" style="position:absolute;margin-left:56pt;margin-top:.6pt;width:220pt;height:24.5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" filled="f" strokecolor="#c00000" strokeweight=".35281mm">
                <v:textbox>
                  <w:txbxContent>
                    <w:p w14:paraId="1F73A571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predstavitev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doodla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risane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predloge</w:t>
                      </w:r>
                      <w:proofErr w:type="spellEnd"/>
                    </w:p>
                    <w:p w14:paraId="1F73A572" w14:textId="77777777" w:rsidR="00AC30B8" w:rsidRDefault="00AC30B8">
                      <w:pPr>
                        <w:jc w:val="center"/>
                      </w:pPr>
                    </w:p>
                    <w:p w14:paraId="1F73A573" w14:textId="77777777" w:rsidR="00AC30B8" w:rsidRDefault="00AC30B8">
                      <w:pPr>
                        <w:jc w:val="center"/>
                      </w:pPr>
                    </w:p>
                    <w:p w14:paraId="1F73A574" w14:textId="77777777" w:rsidR="00AC30B8" w:rsidRDefault="00AC30B8">
                      <w:pPr>
                        <w:jc w:val="center"/>
                      </w:pPr>
                    </w:p>
                    <w:p w14:paraId="1F73A575" w14:textId="77777777" w:rsidR="00AC30B8" w:rsidRDefault="00AC30B8">
                      <w:pPr>
                        <w:jc w:val="center"/>
                      </w:pPr>
                    </w:p>
                    <w:p w14:paraId="1F73A576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BEA" w14:textId="77777777" w:rsidR="00AC30B8" w:rsidRDefault="00AC30B8">
      <w:pPr>
        <w:suppressAutoHyphens w:val="0"/>
        <w:rPr>
          <w:shd w:val="clear" w:color="auto" w:fill="EC9BA4"/>
        </w:rPr>
      </w:pPr>
    </w:p>
    <w:p w14:paraId="1F739BEB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1F739CED" wp14:editId="1F739CEE">
                <wp:simplePos x="0" y="0"/>
                <wp:positionH relativeFrom="column">
                  <wp:posOffset>6430005</wp:posOffset>
                </wp:positionH>
                <wp:positionV relativeFrom="paragraph">
                  <wp:posOffset>22860</wp:posOffset>
                </wp:positionV>
                <wp:extent cx="1568452" cy="946147"/>
                <wp:effectExtent l="0" t="0" r="12698" b="25403"/>
                <wp:wrapTight wrapText="bothSides">
                  <wp:wrapPolygon edited="0">
                    <wp:start x="0" y="0"/>
                    <wp:lineTo x="0" y="21760"/>
                    <wp:lineTo x="21513" y="21760"/>
                    <wp:lineTo x="21513" y="0"/>
                    <wp:lineTo x="0" y="0"/>
                  </wp:wrapPolygon>
                </wp:wrapTight>
                <wp:docPr id="15943264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2" cy="94614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578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UPORABLJENO BESEDIŠČE/STRUKTURE, </w:t>
                            </w:r>
                            <w:proofErr w:type="spellStart"/>
                            <w:r>
                              <w:t>potek</w:t>
                            </w:r>
                            <w:proofErr w:type="spellEnd"/>
                            <w:r>
                              <w:t xml:space="preserve"> dela (text box)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579" w14:textId="77777777" w:rsidR="00AC30B8" w:rsidRDefault="00AC30B8">
                            <w:pPr>
                              <w:jc w:val="center"/>
                            </w:pPr>
                          </w:p>
                          <w:p w14:paraId="1F73A57A" w14:textId="77777777" w:rsidR="00AC30B8" w:rsidRDefault="00AC30B8">
                            <w:pPr>
                              <w:jc w:val="center"/>
                            </w:pPr>
                          </w:p>
                          <w:p w14:paraId="1F73A57B" w14:textId="77777777" w:rsidR="00AC30B8" w:rsidRDefault="00AC30B8">
                            <w:pPr>
                              <w:jc w:val="center"/>
                            </w:pPr>
                          </w:p>
                          <w:p w14:paraId="1F73A57C" w14:textId="77777777" w:rsidR="00AC30B8" w:rsidRDefault="00AC30B8">
                            <w:pPr>
                              <w:jc w:val="center"/>
                            </w:pPr>
                          </w:p>
                          <w:p w14:paraId="1F73A57D" w14:textId="77777777" w:rsidR="00AC30B8" w:rsidRDefault="00AC30B8">
                            <w:pPr>
                              <w:jc w:val="center"/>
                            </w:pPr>
                          </w:p>
                          <w:p w14:paraId="1F73A57E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ED" id="_x0000_s1319" style="position:absolute;margin-left:506.3pt;margin-top:1.8pt;width:123.5pt;height:74.5pt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" filled="f" strokeweight=".35281mm">
                <v:textbox>
                  <w:txbxContent>
                    <w:p w14:paraId="1F73A578" w14:textId="77777777" w:rsidR="00AC30B8" w:rsidRDefault="005640B9">
                      <w:pPr>
                        <w:jc w:val="center"/>
                      </w:pPr>
                      <w:r>
                        <w:t xml:space="preserve">UPORABLJENO BESEDIŠČE/STRUKTURE, </w:t>
                      </w:r>
                      <w:proofErr w:type="spellStart"/>
                      <w:r>
                        <w:t>potek</w:t>
                      </w:r>
                      <w:proofErr w:type="spellEnd"/>
                      <w:r>
                        <w:t xml:space="preserve"> dela (text box)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579" w14:textId="77777777" w:rsidR="00AC30B8" w:rsidRDefault="00AC30B8">
                      <w:pPr>
                        <w:jc w:val="center"/>
                      </w:pPr>
                    </w:p>
                    <w:p w14:paraId="1F73A57A" w14:textId="77777777" w:rsidR="00AC30B8" w:rsidRDefault="00AC30B8">
                      <w:pPr>
                        <w:jc w:val="center"/>
                      </w:pPr>
                    </w:p>
                    <w:p w14:paraId="1F73A57B" w14:textId="77777777" w:rsidR="00AC30B8" w:rsidRDefault="00AC30B8">
                      <w:pPr>
                        <w:jc w:val="center"/>
                      </w:pPr>
                    </w:p>
                    <w:p w14:paraId="1F73A57C" w14:textId="77777777" w:rsidR="00AC30B8" w:rsidRDefault="00AC30B8">
                      <w:pPr>
                        <w:jc w:val="center"/>
                      </w:pPr>
                    </w:p>
                    <w:p w14:paraId="1F73A57D" w14:textId="77777777" w:rsidR="00AC30B8" w:rsidRDefault="00AC30B8">
                      <w:pPr>
                        <w:jc w:val="center"/>
                      </w:pPr>
                    </w:p>
                    <w:p w14:paraId="1F73A57E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1F739CEF" wp14:editId="1F739CF0">
                <wp:simplePos x="0" y="0"/>
                <wp:positionH relativeFrom="column">
                  <wp:posOffset>723903</wp:posOffset>
                </wp:positionH>
                <wp:positionV relativeFrom="paragraph">
                  <wp:posOffset>73023</wp:posOffset>
                </wp:positionV>
                <wp:extent cx="2794004" cy="311152"/>
                <wp:effectExtent l="0" t="0" r="25396" b="12698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2475661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580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predstavtev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sebe</w:t>
                            </w:r>
                            <w:proofErr w:type="spellEnd"/>
                            <w:r>
                              <w:t xml:space="preserve"> (About Me)</w:t>
                            </w:r>
                          </w:p>
                          <w:p w14:paraId="1F73A581" w14:textId="77777777" w:rsidR="00AC30B8" w:rsidRDefault="00AC30B8">
                            <w:pPr>
                              <w:jc w:val="center"/>
                            </w:pPr>
                          </w:p>
                          <w:p w14:paraId="1F73A582" w14:textId="77777777" w:rsidR="00AC30B8" w:rsidRDefault="00AC30B8">
                            <w:pPr>
                              <w:jc w:val="center"/>
                            </w:pPr>
                          </w:p>
                          <w:p w14:paraId="1F73A583" w14:textId="77777777" w:rsidR="00AC30B8" w:rsidRDefault="00AC30B8">
                            <w:pPr>
                              <w:jc w:val="center"/>
                            </w:pPr>
                          </w:p>
                          <w:p w14:paraId="1F73A584" w14:textId="77777777" w:rsidR="00AC30B8" w:rsidRDefault="00AC30B8">
                            <w:pPr>
                              <w:jc w:val="center"/>
                            </w:pPr>
                          </w:p>
                          <w:p w14:paraId="1F73A585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EF" id="_x0000_s1320" style="position:absolute;margin-left:57pt;margin-top:5.75pt;width:220pt;height:24.5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" filled="f" strokecolor="#c00000" strokeweight=".35281mm">
                <v:textbox>
                  <w:txbxContent>
                    <w:p w14:paraId="1F73A580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predstavtev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sebe</w:t>
                      </w:r>
                      <w:proofErr w:type="spellEnd"/>
                      <w:r>
                        <w:t xml:space="preserve"> (About Me)</w:t>
                      </w:r>
                    </w:p>
                    <w:p w14:paraId="1F73A581" w14:textId="77777777" w:rsidR="00AC30B8" w:rsidRDefault="00AC30B8">
                      <w:pPr>
                        <w:jc w:val="center"/>
                      </w:pPr>
                    </w:p>
                    <w:p w14:paraId="1F73A582" w14:textId="77777777" w:rsidR="00AC30B8" w:rsidRDefault="00AC30B8">
                      <w:pPr>
                        <w:jc w:val="center"/>
                      </w:pPr>
                    </w:p>
                    <w:p w14:paraId="1F73A583" w14:textId="77777777" w:rsidR="00AC30B8" w:rsidRDefault="00AC30B8">
                      <w:pPr>
                        <w:jc w:val="center"/>
                      </w:pPr>
                    </w:p>
                    <w:p w14:paraId="1F73A584" w14:textId="77777777" w:rsidR="00AC30B8" w:rsidRDefault="00AC30B8">
                      <w:pPr>
                        <w:jc w:val="center"/>
                      </w:pPr>
                    </w:p>
                    <w:p w14:paraId="1F73A585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BEC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1F739CF1" wp14:editId="1F739CF2">
                <wp:simplePos x="0" y="0"/>
                <wp:positionH relativeFrom="column">
                  <wp:posOffset>4321811</wp:posOffset>
                </wp:positionH>
                <wp:positionV relativeFrom="paragraph">
                  <wp:posOffset>6345</wp:posOffset>
                </wp:positionV>
                <wp:extent cx="1568452" cy="704846"/>
                <wp:effectExtent l="0" t="0" r="12698" b="19054"/>
                <wp:wrapTight wrapText="bothSides">
                  <wp:wrapPolygon edited="0">
                    <wp:start x="0" y="0"/>
                    <wp:lineTo x="0" y="21619"/>
                    <wp:lineTo x="21513" y="21619"/>
                    <wp:lineTo x="21513" y="0"/>
                    <wp:lineTo x="0" y="0"/>
                  </wp:wrapPolygon>
                </wp:wrapTight>
                <wp:docPr id="3612900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2" cy="704846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587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AKTIVNOST, </w:t>
                            </w:r>
                            <w:proofErr w:type="spellStart"/>
                            <w:r>
                              <w:t>potek</w:t>
                            </w:r>
                            <w:proofErr w:type="spellEnd"/>
                            <w:r>
                              <w:t xml:space="preserve"> dela (text </w:t>
                            </w:r>
                            <w:r>
                              <w:t xml:space="preserve">box)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588" w14:textId="77777777" w:rsidR="00AC30B8" w:rsidRDefault="00AC30B8">
                            <w:pPr>
                              <w:jc w:val="center"/>
                            </w:pPr>
                          </w:p>
                          <w:p w14:paraId="1F73A589" w14:textId="77777777" w:rsidR="00AC30B8" w:rsidRDefault="00AC30B8">
                            <w:pPr>
                              <w:jc w:val="center"/>
                            </w:pPr>
                          </w:p>
                          <w:p w14:paraId="1F73A58A" w14:textId="77777777" w:rsidR="00AC30B8" w:rsidRDefault="00AC30B8">
                            <w:pPr>
                              <w:jc w:val="center"/>
                            </w:pPr>
                          </w:p>
                          <w:p w14:paraId="1F73A58B" w14:textId="77777777" w:rsidR="00AC30B8" w:rsidRDefault="00AC30B8">
                            <w:pPr>
                              <w:jc w:val="center"/>
                            </w:pPr>
                          </w:p>
                          <w:p w14:paraId="1F73A58C" w14:textId="77777777" w:rsidR="00AC30B8" w:rsidRDefault="00AC30B8">
                            <w:pPr>
                              <w:jc w:val="center"/>
                            </w:pPr>
                          </w:p>
                          <w:p w14:paraId="1F73A58D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F1" id="_x0000_s1321" style="position:absolute;margin-left:340.3pt;margin-top:.5pt;width:123.5pt;height:55.5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" filled="f" strokeweight=".35281mm">
                <v:textbox>
                  <w:txbxContent>
                    <w:p w14:paraId="1F73A587" w14:textId="77777777" w:rsidR="00AC30B8" w:rsidRDefault="005640B9">
                      <w:pPr>
                        <w:jc w:val="center"/>
                      </w:pPr>
                      <w:r>
                        <w:t xml:space="preserve">AKTIVNOST, </w:t>
                      </w:r>
                      <w:proofErr w:type="spellStart"/>
                      <w:r>
                        <w:t>potek</w:t>
                      </w:r>
                      <w:proofErr w:type="spellEnd"/>
                      <w:r>
                        <w:t xml:space="preserve"> dela (text </w:t>
                      </w:r>
                      <w:r>
                        <w:t xml:space="preserve">box)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588" w14:textId="77777777" w:rsidR="00AC30B8" w:rsidRDefault="00AC30B8">
                      <w:pPr>
                        <w:jc w:val="center"/>
                      </w:pPr>
                    </w:p>
                    <w:p w14:paraId="1F73A589" w14:textId="77777777" w:rsidR="00AC30B8" w:rsidRDefault="00AC30B8">
                      <w:pPr>
                        <w:jc w:val="center"/>
                      </w:pPr>
                    </w:p>
                    <w:p w14:paraId="1F73A58A" w14:textId="77777777" w:rsidR="00AC30B8" w:rsidRDefault="00AC30B8">
                      <w:pPr>
                        <w:jc w:val="center"/>
                      </w:pPr>
                    </w:p>
                    <w:p w14:paraId="1F73A58B" w14:textId="77777777" w:rsidR="00AC30B8" w:rsidRDefault="00AC30B8">
                      <w:pPr>
                        <w:jc w:val="center"/>
                      </w:pPr>
                    </w:p>
                    <w:p w14:paraId="1F73A58C" w14:textId="77777777" w:rsidR="00AC30B8" w:rsidRDefault="00AC30B8">
                      <w:pPr>
                        <w:jc w:val="center"/>
                      </w:pPr>
                    </w:p>
                    <w:p w14:paraId="1F73A58D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BED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1F739CF3" wp14:editId="1F739CF4">
                <wp:simplePos x="0" y="0"/>
                <wp:positionH relativeFrom="column">
                  <wp:posOffset>5966459</wp:posOffset>
                </wp:positionH>
                <wp:positionV relativeFrom="paragraph">
                  <wp:posOffset>120015</wp:posOffset>
                </wp:positionV>
                <wp:extent cx="311153" cy="6345"/>
                <wp:effectExtent l="0" t="76200" r="12697" b="107955"/>
                <wp:wrapNone/>
                <wp:docPr id="207246274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3" cy="6345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1523E" id="Straight Arrow Connector 4" o:spid="_x0000_s1026" type="#_x0000_t32" style="position:absolute;margin-left:469.8pt;margin-top:9.45pt;width:24.5pt;height:.5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" strokecolor="#4472c4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1F739CF5" wp14:editId="1F739CF6">
                <wp:simplePos x="0" y="0"/>
                <wp:positionH relativeFrom="column">
                  <wp:posOffset>727706</wp:posOffset>
                </wp:positionH>
                <wp:positionV relativeFrom="paragraph">
                  <wp:posOffset>129543</wp:posOffset>
                </wp:positionV>
                <wp:extent cx="2794004" cy="342269"/>
                <wp:effectExtent l="0" t="0" r="25396" b="19681"/>
                <wp:wrapTight wrapText="bothSides">
                  <wp:wrapPolygon edited="0">
                    <wp:start x="0" y="0"/>
                    <wp:lineTo x="0" y="21640"/>
                    <wp:lineTo x="21649" y="21640"/>
                    <wp:lineTo x="21649" y="0"/>
                    <wp:lineTo x="0" y="0"/>
                  </wp:wrapPolygon>
                </wp:wrapTight>
                <wp:docPr id="12595436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42269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58F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predstavitev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dneva</w:t>
                            </w:r>
                            <w:proofErr w:type="spellEnd"/>
                            <w:r>
                              <w:t xml:space="preserve"> (About Today)</w:t>
                            </w:r>
                          </w:p>
                          <w:p w14:paraId="1F73A590" w14:textId="77777777" w:rsidR="00AC30B8" w:rsidRDefault="00AC30B8">
                            <w:pPr>
                              <w:jc w:val="center"/>
                            </w:pPr>
                          </w:p>
                          <w:p w14:paraId="1F73A591" w14:textId="77777777" w:rsidR="00AC30B8" w:rsidRDefault="00AC30B8">
                            <w:pPr>
                              <w:jc w:val="center"/>
                            </w:pPr>
                          </w:p>
                          <w:p w14:paraId="1F73A592" w14:textId="77777777" w:rsidR="00AC30B8" w:rsidRDefault="00AC30B8">
                            <w:pPr>
                              <w:jc w:val="center"/>
                            </w:pPr>
                          </w:p>
                          <w:p w14:paraId="1F73A593" w14:textId="77777777" w:rsidR="00AC30B8" w:rsidRDefault="00AC30B8">
                            <w:pPr>
                              <w:jc w:val="center"/>
                            </w:pPr>
                          </w:p>
                          <w:p w14:paraId="1F73A594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F5" id="_x0000_s1322" style="position:absolute;margin-left:57.3pt;margin-top:10.2pt;width:220pt;height:26.95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" filled="f" strokecolor="#c00000" strokeweight=".35281mm">
                <v:textbox>
                  <w:txbxContent>
                    <w:p w14:paraId="1F73A58F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predstavitev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dneva</w:t>
                      </w:r>
                      <w:proofErr w:type="spellEnd"/>
                      <w:r>
                        <w:t xml:space="preserve"> (About Today)</w:t>
                      </w:r>
                    </w:p>
                    <w:p w14:paraId="1F73A590" w14:textId="77777777" w:rsidR="00AC30B8" w:rsidRDefault="00AC30B8">
                      <w:pPr>
                        <w:jc w:val="center"/>
                      </w:pPr>
                    </w:p>
                    <w:p w14:paraId="1F73A591" w14:textId="77777777" w:rsidR="00AC30B8" w:rsidRDefault="00AC30B8">
                      <w:pPr>
                        <w:jc w:val="center"/>
                      </w:pPr>
                    </w:p>
                    <w:p w14:paraId="1F73A592" w14:textId="77777777" w:rsidR="00AC30B8" w:rsidRDefault="00AC30B8">
                      <w:pPr>
                        <w:jc w:val="center"/>
                      </w:pPr>
                    </w:p>
                    <w:p w14:paraId="1F73A593" w14:textId="77777777" w:rsidR="00AC30B8" w:rsidRDefault="00AC30B8">
                      <w:pPr>
                        <w:jc w:val="center"/>
                      </w:pPr>
                    </w:p>
                    <w:p w14:paraId="1F73A594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1F739CF7" wp14:editId="1F739CF8">
                <wp:simplePos x="0" y="0"/>
                <wp:positionH relativeFrom="column">
                  <wp:posOffset>3915405</wp:posOffset>
                </wp:positionH>
                <wp:positionV relativeFrom="paragraph">
                  <wp:posOffset>126360</wp:posOffset>
                </wp:positionV>
                <wp:extent cx="311152" cy="6356"/>
                <wp:effectExtent l="0" t="76200" r="12698" b="107944"/>
                <wp:wrapNone/>
                <wp:docPr id="130132996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2" cy="6356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E2843" id="Straight Arrow Connector 4" o:spid="_x0000_s1026" type="#_x0000_t32" style="position:absolute;margin-left:308.3pt;margin-top:9.95pt;width:24.5pt;height:.5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" strokecolor="#4472c4" strokeweight=".17625mm">
                <v:stroke endarrow="open" joinstyle="miter"/>
              </v:shape>
            </w:pict>
          </mc:Fallback>
        </mc:AlternateContent>
      </w:r>
    </w:p>
    <w:p w14:paraId="1F739BEE" w14:textId="77777777" w:rsidR="00AC30B8" w:rsidRDefault="00AC30B8">
      <w:pPr>
        <w:suppressAutoHyphens w:val="0"/>
        <w:rPr>
          <w:shd w:val="clear" w:color="auto" w:fill="EC9BA4"/>
        </w:rPr>
      </w:pPr>
    </w:p>
    <w:p w14:paraId="1F739BEF" w14:textId="77777777" w:rsidR="00AC30B8" w:rsidRDefault="00AC30B8">
      <w:pPr>
        <w:suppressAutoHyphens w:val="0"/>
        <w:rPr>
          <w:shd w:val="clear" w:color="auto" w:fill="EC9BA4"/>
        </w:rPr>
      </w:pPr>
    </w:p>
    <w:p w14:paraId="1F739BF0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1F739CF9" wp14:editId="1F739CFA">
                <wp:simplePos x="0" y="0"/>
                <wp:positionH relativeFrom="column">
                  <wp:posOffset>730248</wp:posOffset>
                </wp:positionH>
                <wp:positionV relativeFrom="paragraph">
                  <wp:posOffset>71752</wp:posOffset>
                </wp:positionV>
                <wp:extent cx="2794004" cy="311152"/>
                <wp:effectExtent l="0" t="0" r="25396" b="12698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9430071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596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predstavitev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vizualne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zgodbe</w:t>
                            </w:r>
                            <w:proofErr w:type="spellEnd"/>
                          </w:p>
                          <w:p w14:paraId="1F73A597" w14:textId="77777777" w:rsidR="00AC30B8" w:rsidRDefault="00AC30B8">
                            <w:pPr>
                              <w:jc w:val="center"/>
                            </w:pPr>
                          </w:p>
                          <w:p w14:paraId="1F73A598" w14:textId="77777777" w:rsidR="00AC30B8" w:rsidRDefault="00AC30B8">
                            <w:pPr>
                              <w:jc w:val="center"/>
                            </w:pPr>
                          </w:p>
                          <w:p w14:paraId="1F73A599" w14:textId="77777777" w:rsidR="00AC30B8" w:rsidRDefault="00AC30B8">
                            <w:pPr>
                              <w:jc w:val="center"/>
                            </w:pPr>
                          </w:p>
                          <w:p w14:paraId="1F73A59A" w14:textId="77777777" w:rsidR="00AC30B8" w:rsidRDefault="00AC30B8">
                            <w:pPr>
                              <w:jc w:val="center"/>
                            </w:pPr>
                          </w:p>
                          <w:p w14:paraId="1F73A59B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ssamo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F9" id="_x0000_s1323" style="position:absolute;margin-left:57.5pt;margin-top:5.65pt;width:220pt;height:24.5pt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" filled="f" strokecolor="#c00000" strokeweight=".35281mm">
                <v:textbox>
                  <w:txbxContent>
                    <w:p w14:paraId="1F73A596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predstavitev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vizualne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zgodbe</w:t>
                      </w:r>
                      <w:proofErr w:type="spellEnd"/>
                    </w:p>
                    <w:p w14:paraId="1F73A597" w14:textId="77777777" w:rsidR="00AC30B8" w:rsidRDefault="00AC30B8">
                      <w:pPr>
                        <w:jc w:val="center"/>
                      </w:pPr>
                    </w:p>
                    <w:p w14:paraId="1F73A598" w14:textId="77777777" w:rsidR="00AC30B8" w:rsidRDefault="00AC30B8">
                      <w:pPr>
                        <w:jc w:val="center"/>
                      </w:pPr>
                    </w:p>
                    <w:p w14:paraId="1F73A599" w14:textId="77777777" w:rsidR="00AC30B8" w:rsidRDefault="00AC30B8">
                      <w:pPr>
                        <w:jc w:val="center"/>
                      </w:pPr>
                    </w:p>
                    <w:p w14:paraId="1F73A59A" w14:textId="77777777" w:rsidR="00AC30B8" w:rsidRDefault="00AC30B8">
                      <w:pPr>
                        <w:jc w:val="center"/>
                      </w:pPr>
                    </w:p>
                    <w:p w14:paraId="1F73A59B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ssamo</w:t>
                      </w:r>
                      <w:proofErr w:type="spellEnd"/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BF1" w14:textId="77777777" w:rsidR="00AC30B8" w:rsidRDefault="00AC30B8">
      <w:pPr>
        <w:suppressAutoHyphens w:val="0"/>
        <w:rPr>
          <w:shd w:val="clear" w:color="auto" w:fill="EC9BA4"/>
        </w:rPr>
      </w:pPr>
    </w:p>
    <w:p w14:paraId="1F739BF2" w14:textId="77777777" w:rsidR="00AC30B8" w:rsidRDefault="00AC30B8">
      <w:pPr>
        <w:suppressAutoHyphens w:val="0"/>
        <w:rPr>
          <w:shd w:val="clear" w:color="auto" w:fill="EC9BA4"/>
        </w:rPr>
      </w:pPr>
    </w:p>
    <w:p w14:paraId="1F739BF3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1F739CFB" wp14:editId="1F739CFC">
                <wp:simplePos x="0" y="0"/>
                <wp:positionH relativeFrom="column">
                  <wp:posOffset>742950</wp:posOffset>
                </wp:positionH>
                <wp:positionV relativeFrom="paragraph">
                  <wp:posOffset>5084</wp:posOffset>
                </wp:positionV>
                <wp:extent cx="2794004" cy="311152"/>
                <wp:effectExtent l="0" t="0" r="25396" b="12698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14012364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59D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predstavitev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slikovne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zgodbe</w:t>
                            </w:r>
                            <w:proofErr w:type="spellEnd"/>
                          </w:p>
                          <w:p w14:paraId="1F73A59E" w14:textId="77777777" w:rsidR="00AC30B8" w:rsidRDefault="00AC30B8">
                            <w:pPr>
                              <w:jc w:val="center"/>
                            </w:pPr>
                          </w:p>
                          <w:p w14:paraId="1F73A59F" w14:textId="77777777" w:rsidR="00AC30B8" w:rsidRDefault="00AC30B8">
                            <w:pPr>
                              <w:jc w:val="center"/>
                            </w:pPr>
                          </w:p>
                          <w:p w14:paraId="1F73A5A0" w14:textId="77777777" w:rsidR="00AC30B8" w:rsidRDefault="00AC30B8">
                            <w:pPr>
                              <w:jc w:val="center"/>
                            </w:pPr>
                          </w:p>
                          <w:p w14:paraId="1F73A5A1" w14:textId="77777777" w:rsidR="00AC30B8" w:rsidRDefault="00AC30B8">
                            <w:pPr>
                              <w:jc w:val="center"/>
                            </w:pPr>
                          </w:p>
                          <w:p w14:paraId="1F73A5A2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FB" id="_x0000_s1324" style="position:absolute;margin-left:58.5pt;margin-top:.4pt;width:220pt;height:24.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" filled="f" strokecolor="#c00000" strokeweight=".35281mm">
                <v:textbox>
                  <w:txbxContent>
                    <w:p w14:paraId="1F73A59D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predstavitev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slikovne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zgodbe</w:t>
                      </w:r>
                      <w:proofErr w:type="spellEnd"/>
                    </w:p>
                    <w:p w14:paraId="1F73A59E" w14:textId="77777777" w:rsidR="00AC30B8" w:rsidRDefault="00AC30B8">
                      <w:pPr>
                        <w:jc w:val="center"/>
                      </w:pPr>
                    </w:p>
                    <w:p w14:paraId="1F73A59F" w14:textId="77777777" w:rsidR="00AC30B8" w:rsidRDefault="00AC30B8">
                      <w:pPr>
                        <w:jc w:val="center"/>
                      </w:pPr>
                    </w:p>
                    <w:p w14:paraId="1F73A5A0" w14:textId="77777777" w:rsidR="00AC30B8" w:rsidRDefault="00AC30B8">
                      <w:pPr>
                        <w:jc w:val="center"/>
                      </w:pPr>
                    </w:p>
                    <w:p w14:paraId="1F73A5A1" w14:textId="77777777" w:rsidR="00AC30B8" w:rsidRDefault="00AC30B8">
                      <w:pPr>
                        <w:jc w:val="center"/>
                      </w:pPr>
                    </w:p>
                    <w:p w14:paraId="1F73A5A2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BF4" w14:textId="77777777" w:rsidR="00AC30B8" w:rsidRDefault="00AC30B8">
      <w:pPr>
        <w:suppressAutoHyphens w:val="0"/>
        <w:rPr>
          <w:shd w:val="clear" w:color="auto" w:fill="EC9BA4"/>
        </w:rPr>
      </w:pPr>
    </w:p>
    <w:p w14:paraId="1F739BF5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1F739CFD" wp14:editId="1F739CFE">
                <wp:simplePos x="0" y="0"/>
                <wp:positionH relativeFrom="column">
                  <wp:posOffset>755651</wp:posOffset>
                </wp:positionH>
                <wp:positionV relativeFrom="paragraph">
                  <wp:posOffset>86355</wp:posOffset>
                </wp:positionV>
                <wp:extent cx="2794004" cy="311152"/>
                <wp:effectExtent l="0" t="0" r="25396" b="12698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20336509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5A4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samostojno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pripovedovanje</w:t>
                            </w:r>
                            <w:proofErr w:type="spellEnd"/>
                          </w:p>
                          <w:p w14:paraId="1F73A5A5" w14:textId="77777777" w:rsidR="00AC30B8" w:rsidRDefault="00AC30B8">
                            <w:pPr>
                              <w:jc w:val="center"/>
                            </w:pPr>
                          </w:p>
                          <w:p w14:paraId="1F73A5A6" w14:textId="77777777" w:rsidR="00AC30B8" w:rsidRDefault="00AC30B8">
                            <w:pPr>
                              <w:jc w:val="center"/>
                            </w:pPr>
                          </w:p>
                          <w:p w14:paraId="1F73A5A7" w14:textId="77777777" w:rsidR="00AC30B8" w:rsidRDefault="00AC30B8">
                            <w:pPr>
                              <w:jc w:val="center"/>
                            </w:pPr>
                          </w:p>
                          <w:p w14:paraId="1F73A5A8" w14:textId="77777777" w:rsidR="00AC30B8" w:rsidRDefault="00AC30B8">
                            <w:pPr>
                              <w:jc w:val="center"/>
                            </w:pPr>
                          </w:p>
                          <w:p w14:paraId="1F73A5A9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FD" id="_x0000_s1325" style="position:absolute;margin-left:59.5pt;margin-top:6.8pt;width:220pt;height:24.5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" filled="f" strokecolor="#c00000" strokeweight=".35281mm">
                <v:textbox>
                  <w:txbxContent>
                    <w:p w14:paraId="1F73A5A4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samostojno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pripovedovanje</w:t>
                      </w:r>
                      <w:proofErr w:type="spellEnd"/>
                    </w:p>
                    <w:p w14:paraId="1F73A5A5" w14:textId="77777777" w:rsidR="00AC30B8" w:rsidRDefault="00AC30B8">
                      <w:pPr>
                        <w:jc w:val="center"/>
                      </w:pPr>
                    </w:p>
                    <w:p w14:paraId="1F73A5A6" w14:textId="77777777" w:rsidR="00AC30B8" w:rsidRDefault="00AC30B8">
                      <w:pPr>
                        <w:jc w:val="center"/>
                      </w:pPr>
                    </w:p>
                    <w:p w14:paraId="1F73A5A7" w14:textId="77777777" w:rsidR="00AC30B8" w:rsidRDefault="00AC30B8">
                      <w:pPr>
                        <w:jc w:val="center"/>
                      </w:pPr>
                    </w:p>
                    <w:p w14:paraId="1F73A5A8" w14:textId="77777777" w:rsidR="00AC30B8" w:rsidRDefault="00AC30B8">
                      <w:pPr>
                        <w:jc w:val="center"/>
                      </w:pPr>
                    </w:p>
                    <w:p w14:paraId="1F73A5A9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BF6" w14:textId="77777777" w:rsidR="00AC30B8" w:rsidRDefault="00AC30B8">
      <w:pPr>
        <w:suppressAutoHyphens w:val="0"/>
        <w:rPr>
          <w:shd w:val="clear" w:color="auto" w:fill="EC9BA4"/>
        </w:rPr>
      </w:pPr>
    </w:p>
    <w:p w14:paraId="1F739BF7" w14:textId="77777777" w:rsidR="00AC30B8" w:rsidRDefault="00AC30B8">
      <w:pPr>
        <w:suppressAutoHyphens w:val="0"/>
        <w:rPr>
          <w:shd w:val="clear" w:color="auto" w:fill="EC9BA4"/>
        </w:rPr>
      </w:pPr>
    </w:p>
    <w:p w14:paraId="1F739BF8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1F739CFF" wp14:editId="1F739D00">
                <wp:simplePos x="0" y="0"/>
                <wp:positionH relativeFrom="column">
                  <wp:posOffset>774697</wp:posOffset>
                </wp:positionH>
                <wp:positionV relativeFrom="paragraph">
                  <wp:posOffset>3813</wp:posOffset>
                </wp:positionV>
                <wp:extent cx="2794004" cy="311152"/>
                <wp:effectExtent l="0" t="0" r="25396" b="12698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7957869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5AB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gap-fill </w:t>
                            </w:r>
                            <w:proofErr w:type="spellStart"/>
                            <w:r>
                              <w:t>pripovedovanje</w:t>
                            </w:r>
                            <w:proofErr w:type="spellEnd"/>
                          </w:p>
                          <w:p w14:paraId="1F73A5AC" w14:textId="77777777" w:rsidR="00AC30B8" w:rsidRDefault="00AC30B8">
                            <w:pPr>
                              <w:jc w:val="center"/>
                            </w:pPr>
                          </w:p>
                          <w:p w14:paraId="1F73A5AD" w14:textId="77777777" w:rsidR="00AC30B8" w:rsidRDefault="00AC30B8">
                            <w:pPr>
                              <w:jc w:val="center"/>
                            </w:pPr>
                          </w:p>
                          <w:p w14:paraId="1F73A5AE" w14:textId="77777777" w:rsidR="00AC30B8" w:rsidRDefault="00AC30B8">
                            <w:pPr>
                              <w:jc w:val="center"/>
                            </w:pPr>
                          </w:p>
                          <w:p w14:paraId="1F73A5AF" w14:textId="77777777" w:rsidR="00AC30B8" w:rsidRDefault="00AC30B8">
                            <w:pPr>
                              <w:jc w:val="center"/>
                            </w:pPr>
                          </w:p>
                          <w:p w14:paraId="1F73A5B0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ssamo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CFF" id="_x0000_s1326" style="position:absolute;margin-left:61pt;margin-top:.3pt;width:220pt;height:24.5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" filled="f" strokecolor="#c00000" strokeweight=".35281mm">
                <v:textbox>
                  <w:txbxContent>
                    <w:p w14:paraId="1F73A5AB" w14:textId="77777777" w:rsidR="00AC30B8" w:rsidRDefault="005640B9">
                      <w:pPr>
                        <w:jc w:val="center"/>
                      </w:pPr>
                      <w:r>
                        <w:t xml:space="preserve">gap-fill </w:t>
                      </w:r>
                      <w:proofErr w:type="spellStart"/>
                      <w:r>
                        <w:t>pripovedovanje</w:t>
                      </w:r>
                      <w:proofErr w:type="spellEnd"/>
                    </w:p>
                    <w:p w14:paraId="1F73A5AC" w14:textId="77777777" w:rsidR="00AC30B8" w:rsidRDefault="00AC30B8">
                      <w:pPr>
                        <w:jc w:val="center"/>
                      </w:pPr>
                    </w:p>
                    <w:p w14:paraId="1F73A5AD" w14:textId="77777777" w:rsidR="00AC30B8" w:rsidRDefault="00AC30B8">
                      <w:pPr>
                        <w:jc w:val="center"/>
                      </w:pPr>
                    </w:p>
                    <w:p w14:paraId="1F73A5AE" w14:textId="77777777" w:rsidR="00AC30B8" w:rsidRDefault="00AC30B8">
                      <w:pPr>
                        <w:jc w:val="center"/>
                      </w:pPr>
                    </w:p>
                    <w:p w14:paraId="1F73A5AF" w14:textId="77777777" w:rsidR="00AC30B8" w:rsidRDefault="00AC30B8">
                      <w:pPr>
                        <w:jc w:val="center"/>
                      </w:pPr>
                    </w:p>
                    <w:p w14:paraId="1F73A5B0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ssamo</w:t>
                      </w:r>
                      <w:proofErr w:type="spellEnd"/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BF9" w14:textId="77777777" w:rsidR="00AC30B8" w:rsidRDefault="00AC30B8">
      <w:pPr>
        <w:suppressAutoHyphens w:val="0"/>
        <w:rPr>
          <w:shd w:val="clear" w:color="auto" w:fill="EC9BA4"/>
        </w:rPr>
      </w:pPr>
    </w:p>
    <w:p w14:paraId="1F739BFA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1F739D01" wp14:editId="1F739D02">
                <wp:simplePos x="0" y="0"/>
                <wp:positionH relativeFrom="column">
                  <wp:posOffset>734062</wp:posOffset>
                </wp:positionH>
                <wp:positionV relativeFrom="paragraph">
                  <wp:posOffset>67949</wp:posOffset>
                </wp:positionV>
                <wp:extent cx="2794004" cy="520695"/>
                <wp:effectExtent l="0" t="0" r="25396" b="12705"/>
                <wp:wrapTight wrapText="bothSides">
                  <wp:wrapPolygon edited="0">
                    <wp:start x="0" y="0"/>
                    <wp:lineTo x="0" y="21363"/>
                    <wp:lineTo x="21649" y="21363"/>
                    <wp:lineTo x="21649" y="0"/>
                    <wp:lineTo x="0" y="0"/>
                  </wp:wrapPolygon>
                </wp:wrapTight>
                <wp:docPr id="5475213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520695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5B2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upoštevanje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strukture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uvod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jedro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zaključek</w:t>
                            </w:r>
                            <w:proofErr w:type="spellEnd"/>
                          </w:p>
                          <w:p w14:paraId="1F73A5B3" w14:textId="77777777" w:rsidR="00AC30B8" w:rsidRDefault="00AC30B8">
                            <w:pPr>
                              <w:jc w:val="center"/>
                            </w:pPr>
                          </w:p>
                          <w:p w14:paraId="1F73A5B4" w14:textId="77777777" w:rsidR="00AC30B8" w:rsidRDefault="00AC30B8">
                            <w:pPr>
                              <w:jc w:val="center"/>
                            </w:pPr>
                          </w:p>
                          <w:p w14:paraId="1F73A5B5" w14:textId="77777777" w:rsidR="00AC30B8" w:rsidRDefault="00AC30B8">
                            <w:pPr>
                              <w:jc w:val="center"/>
                            </w:pPr>
                          </w:p>
                          <w:p w14:paraId="1F73A5B6" w14:textId="77777777" w:rsidR="00AC30B8" w:rsidRDefault="00AC30B8">
                            <w:pPr>
                              <w:jc w:val="center"/>
                            </w:pPr>
                          </w:p>
                          <w:p w14:paraId="1F73A5B7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ssamo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01" id="_x0000_s1327" style="position:absolute;margin-left:57.8pt;margin-top:5.35pt;width:220pt;height:41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" filled="f" strokecolor="#c00000" strokeweight=".35281mm">
                <v:textbox>
                  <w:txbxContent>
                    <w:p w14:paraId="1F73A5B2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upoštevanje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strukture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uvod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jedro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zaključek</w:t>
                      </w:r>
                      <w:proofErr w:type="spellEnd"/>
                    </w:p>
                    <w:p w14:paraId="1F73A5B3" w14:textId="77777777" w:rsidR="00AC30B8" w:rsidRDefault="00AC30B8">
                      <w:pPr>
                        <w:jc w:val="center"/>
                      </w:pPr>
                    </w:p>
                    <w:p w14:paraId="1F73A5B4" w14:textId="77777777" w:rsidR="00AC30B8" w:rsidRDefault="00AC30B8">
                      <w:pPr>
                        <w:jc w:val="center"/>
                      </w:pPr>
                    </w:p>
                    <w:p w14:paraId="1F73A5B5" w14:textId="77777777" w:rsidR="00AC30B8" w:rsidRDefault="00AC30B8">
                      <w:pPr>
                        <w:jc w:val="center"/>
                      </w:pPr>
                    </w:p>
                    <w:p w14:paraId="1F73A5B6" w14:textId="77777777" w:rsidR="00AC30B8" w:rsidRDefault="00AC30B8">
                      <w:pPr>
                        <w:jc w:val="center"/>
                      </w:pPr>
                    </w:p>
                    <w:p w14:paraId="1F73A5B7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ssamo</w:t>
                      </w:r>
                      <w:proofErr w:type="spellEnd"/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BFB" w14:textId="77777777" w:rsidR="00AC30B8" w:rsidRDefault="00AC30B8">
      <w:pPr>
        <w:suppressAutoHyphens w:val="0"/>
        <w:rPr>
          <w:shd w:val="clear" w:color="auto" w:fill="EC9BA4"/>
        </w:rPr>
      </w:pPr>
    </w:p>
    <w:p w14:paraId="1F739BFC" w14:textId="77777777" w:rsidR="00AC30B8" w:rsidRDefault="00AC30B8">
      <w:pPr>
        <w:suppressAutoHyphens w:val="0"/>
        <w:rPr>
          <w:shd w:val="clear" w:color="auto" w:fill="EC9BA4"/>
        </w:rPr>
      </w:pPr>
    </w:p>
    <w:p w14:paraId="1F739BFD" w14:textId="77777777" w:rsidR="00AC30B8" w:rsidRDefault="00AC30B8">
      <w:pPr>
        <w:suppressAutoHyphens w:val="0"/>
        <w:rPr>
          <w:shd w:val="clear" w:color="auto" w:fill="EC9BA4"/>
        </w:rPr>
      </w:pPr>
    </w:p>
    <w:p w14:paraId="1F739BFE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1F739D03" wp14:editId="1F739D04">
                <wp:simplePos x="0" y="0"/>
                <wp:positionH relativeFrom="margin">
                  <wp:posOffset>139702</wp:posOffset>
                </wp:positionH>
                <wp:positionV relativeFrom="paragraph">
                  <wp:posOffset>5084</wp:posOffset>
                </wp:positionV>
                <wp:extent cx="2000250" cy="514350"/>
                <wp:effectExtent l="0" t="0" r="19050" b="19050"/>
                <wp:wrapNone/>
                <wp:docPr id="3204206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14350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7030A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5B9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FFFF00"/>
                              </w:rPr>
                              <w:t>4.2. SOCIALNA IGRA</w:t>
                            </w:r>
                          </w:p>
                          <w:p w14:paraId="1F73A5BA" w14:textId="77777777" w:rsidR="00AC30B8" w:rsidRDefault="00AC30B8">
                            <w:pPr>
                              <w:jc w:val="center"/>
                            </w:pPr>
                          </w:p>
                          <w:p w14:paraId="1F73A5BB" w14:textId="77777777" w:rsidR="00AC30B8" w:rsidRDefault="00AC30B8">
                            <w:pPr>
                              <w:jc w:val="center"/>
                            </w:pPr>
                          </w:p>
                          <w:p w14:paraId="1F73A5BC" w14:textId="77777777" w:rsidR="00AC30B8" w:rsidRDefault="00AC30B8">
                            <w:pPr>
                              <w:jc w:val="center"/>
                            </w:pPr>
                          </w:p>
                          <w:p w14:paraId="1F73A5BD" w14:textId="77777777" w:rsidR="00AC30B8" w:rsidRDefault="00AC30B8">
                            <w:pPr>
                              <w:jc w:val="center"/>
                            </w:pPr>
                          </w:p>
                          <w:p w14:paraId="1F73A5BE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03" id="_x0000_s1328" style="position:absolute;margin-left:11pt;margin-top:.4pt;width:157.5pt;height:40.5pt;z-index:25231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" filled="f" strokecolor="#7030a0" strokeweight=".35281mm">
                <v:textbox>
                  <w:txbxContent>
                    <w:p w14:paraId="1F73A5B9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FFFF00"/>
                        </w:rPr>
                        <w:t>4.2. SOCIALNA IGRA</w:t>
                      </w:r>
                    </w:p>
                    <w:p w14:paraId="1F73A5BA" w14:textId="77777777" w:rsidR="00AC30B8" w:rsidRDefault="00AC30B8">
                      <w:pPr>
                        <w:jc w:val="center"/>
                      </w:pPr>
                    </w:p>
                    <w:p w14:paraId="1F73A5BB" w14:textId="77777777" w:rsidR="00AC30B8" w:rsidRDefault="00AC30B8">
                      <w:pPr>
                        <w:jc w:val="center"/>
                      </w:pPr>
                    </w:p>
                    <w:p w14:paraId="1F73A5BC" w14:textId="77777777" w:rsidR="00AC30B8" w:rsidRDefault="00AC30B8">
                      <w:pPr>
                        <w:jc w:val="center"/>
                      </w:pPr>
                    </w:p>
                    <w:p w14:paraId="1F73A5BD" w14:textId="77777777" w:rsidR="00AC30B8" w:rsidRDefault="00AC30B8">
                      <w:pPr>
                        <w:jc w:val="center"/>
                      </w:pPr>
                    </w:p>
                    <w:p w14:paraId="1F73A5BE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739BFF" w14:textId="77777777" w:rsidR="00AC30B8" w:rsidRDefault="005640B9">
      <w:pPr>
        <w:suppressAutoHyphens w:val="0"/>
        <w:rPr>
          <w:shd w:val="clear" w:color="auto" w:fill="EC9BA4"/>
        </w:rPr>
      </w:pPr>
      <w:r>
        <w:rPr>
          <w:shd w:val="clear" w:color="auto" w:fill="EC9BA4"/>
        </w:rPr>
        <w:t xml:space="preserve"> </w:t>
      </w:r>
    </w:p>
    <w:p w14:paraId="1F739C00" w14:textId="77777777" w:rsidR="00AC30B8" w:rsidRDefault="00AC30B8">
      <w:pPr>
        <w:suppressAutoHyphens w:val="0"/>
        <w:rPr>
          <w:shd w:val="clear" w:color="auto" w:fill="EC9BA4"/>
        </w:rPr>
      </w:pPr>
    </w:p>
    <w:p w14:paraId="1F739C01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1F739D05" wp14:editId="1F739D06">
                <wp:simplePos x="0" y="0"/>
                <wp:positionH relativeFrom="margin">
                  <wp:posOffset>1479554</wp:posOffset>
                </wp:positionH>
                <wp:positionV relativeFrom="paragraph">
                  <wp:posOffset>20958</wp:posOffset>
                </wp:positionV>
                <wp:extent cx="1530348" cy="279404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17715290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48" cy="2794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73A5C0" w14:textId="77777777" w:rsidR="00AC30B8" w:rsidRDefault="005640B9">
                            <w:r>
                              <w:rPr>
                                <w:shd w:val="clear" w:color="auto" w:fill="C0C0C0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39D05" id="_x0000_s1329" type="#_x0000_t202" style="position:absolute;margin-left:116.5pt;margin-top:1.65pt;width:120.5pt;height:22pt;z-index:25232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" stroked="f">
                <v:textbox>
                  <w:txbxContent>
                    <w:p w14:paraId="1F73A5C0" w14:textId="77777777" w:rsidR="00AC30B8" w:rsidRDefault="005640B9">
                      <w:r>
                        <w:rPr>
                          <w:shd w:val="clear" w:color="auto" w:fill="C0C0C0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F739C02" w14:textId="77777777" w:rsidR="00AC30B8" w:rsidRDefault="00AC30B8">
      <w:pPr>
        <w:suppressAutoHyphens w:val="0"/>
        <w:rPr>
          <w:shd w:val="clear" w:color="auto" w:fill="EC9BA4"/>
        </w:rPr>
      </w:pPr>
    </w:p>
    <w:p w14:paraId="1F739C03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1F739D07" wp14:editId="1F739D08">
                <wp:simplePos x="0" y="0"/>
                <wp:positionH relativeFrom="column">
                  <wp:posOffset>6569707</wp:posOffset>
                </wp:positionH>
                <wp:positionV relativeFrom="paragraph">
                  <wp:posOffset>144776</wp:posOffset>
                </wp:positionV>
                <wp:extent cx="1568452" cy="946147"/>
                <wp:effectExtent l="0" t="0" r="12698" b="25403"/>
                <wp:wrapTight wrapText="bothSides">
                  <wp:wrapPolygon edited="0">
                    <wp:start x="0" y="0"/>
                    <wp:lineTo x="0" y="21760"/>
                    <wp:lineTo x="21513" y="21760"/>
                    <wp:lineTo x="21513" y="0"/>
                    <wp:lineTo x="0" y="0"/>
                  </wp:wrapPolygon>
                </wp:wrapTight>
                <wp:docPr id="19179523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2" cy="94614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5C2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UPORABLJENO BESEDIŠČE/STRUKTURE, </w:t>
                            </w:r>
                            <w:proofErr w:type="spellStart"/>
                            <w:r>
                              <w:t>potek</w:t>
                            </w:r>
                            <w:proofErr w:type="spellEnd"/>
                            <w:r>
                              <w:t xml:space="preserve"> dela (text box)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5C3" w14:textId="77777777" w:rsidR="00AC30B8" w:rsidRDefault="00AC30B8">
                            <w:pPr>
                              <w:jc w:val="center"/>
                            </w:pPr>
                          </w:p>
                          <w:p w14:paraId="1F73A5C4" w14:textId="77777777" w:rsidR="00AC30B8" w:rsidRDefault="00AC30B8">
                            <w:pPr>
                              <w:jc w:val="center"/>
                            </w:pPr>
                          </w:p>
                          <w:p w14:paraId="1F73A5C5" w14:textId="77777777" w:rsidR="00AC30B8" w:rsidRDefault="00AC30B8">
                            <w:pPr>
                              <w:jc w:val="center"/>
                            </w:pPr>
                          </w:p>
                          <w:p w14:paraId="1F73A5C6" w14:textId="77777777" w:rsidR="00AC30B8" w:rsidRDefault="00AC30B8">
                            <w:pPr>
                              <w:jc w:val="center"/>
                            </w:pPr>
                          </w:p>
                          <w:p w14:paraId="1F73A5C7" w14:textId="77777777" w:rsidR="00AC30B8" w:rsidRDefault="00AC30B8">
                            <w:pPr>
                              <w:jc w:val="center"/>
                            </w:pPr>
                          </w:p>
                          <w:p w14:paraId="1F73A5C8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07" id="_x0000_s1330" style="position:absolute;margin-left:517.3pt;margin-top:11.4pt;width:123.5pt;height:74.5pt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" filled="f" strokeweight=".35281mm">
                <v:textbox>
                  <w:txbxContent>
                    <w:p w14:paraId="1F73A5C2" w14:textId="77777777" w:rsidR="00AC30B8" w:rsidRDefault="005640B9">
                      <w:pPr>
                        <w:jc w:val="center"/>
                      </w:pPr>
                      <w:r>
                        <w:t xml:space="preserve">UPORABLJENO BESEDIŠČE/STRUKTURE, </w:t>
                      </w:r>
                      <w:proofErr w:type="spellStart"/>
                      <w:r>
                        <w:t>potek</w:t>
                      </w:r>
                      <w:proofErr w:type="spellEnd"/>
                      <w:r>
                        <w:t xml:space="preserve"> dela (text box)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5C3" w14:textId="77777777" w:rsidR="00AC30B8" w:rsidRDefault="00AC30B8">
                      <w:pPr>
                        <w:jc w:val="center"/>
                      </w:pPr>
                    </w:p>
                    <w:p w14:paraId="1F73A5C4" w14:textId="77777777" w:rsidR="00AC30B8" w:rsidRDefault="00AC30B8">
                      <w:pPr>
                        <w:jc w:val="center"/>
                      </w:pPr>
                    </w:p>
                    <w:p w14:paraId="1F73A5C5" w14:textId="77777777" w:rsidR="00AC30B8" w:rsidRDefault="00AC30B8">
                      <w:pPr>
                        <w:jc w:val="center"/>
                      </w:pPr>
                    </w:p>
                    <w:p w14:paraId="1F73A5C6" w14:textId="77777777" w:rsidR="00AC30B8" w:rsidRDefault="00AC30B8">
                      <w:pPr>
                        <w:jc w:val="center"/>
                      </w:pPr>
                    </w:p>
                    <w:p w14:paraId="1F73A5C7" w14:textId="77777777" w:rsidR="00AC30B8" w:rsidRDefault="00AC30B8">
                      <w:pPr>
                        <w:jc w:val="center"/>
                      </w:pPr>
                    </w:p>
                    <w:p w14:paraId="1F73A5C8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1F739D09" wp14:editId="1F739D0A">
                <wp:simplePos x="0" y="0"/>
                <wp:positionH relativeFrom="column">
                  <wp:posOffset>711202</wp:posOffset>
                </wp:positionH>
                <wp:positionV relativeFrom="paragraph">
                  <wp:posOffset>7616</wp:posOffset>
                </wp:positionV>
                <wp:extent cx="2794004" cy="311152"/>
                <wp:effectExtent l="0" t="0" r="25396" b="12698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10761382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5CA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igra</w:t>
                            </w:r>
                            <w:proofErr w:type="spellEnd"/>
                            <w:r>
                              <w:t xml:space="preserve"> vlog (</w:t>
                            </w:r>
                            <w:proofErr w:type="spellStart"/>
                            <w:r>
                              <w:t>besedilo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izvedbo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F73A5CB" w14:textId="77777777" w:rsidR="00AC30B8" w:rsidRDefault="00AC30B8">
                            <w:pPr>
                              <w:jc w:val="center"/>
                            </w:pPr>
                          </w:p>
                          <w:p w14:paraId="1F73A5CC" w14:textId="77777777" w:rsidR="00AC30B8" w:rsidRDefault="00AC30B8">
                            <w:pPr>
                              <w:jc w:val="center"/>
                            </w:pPr>
                          </w:p>
                          <w:p w14:paraId="1F73A5CD" w14:textId="77777777" w:rsidR="00AC30B8" w:rsidRDefault="00AC30B8">
                            <w:pPr>
                              <w:jc w:val="center"/>
                            </w:pPr>
                          </w:p>
                          <w:p w14:paraId="1F73A5CE" w14:textId="77777777" w:rsidR="00AC30B8" w:rsidRDefault="00AC30B8">
                            <w:pPr>
                              <w:jc w:val="center"/>
                            </w:pPr>
                          </w:p>
                          <w:p w14:paraId="1F73A5CF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09" id="_x0000_s1331" style="position:absolute;margin-left:56pt;margin-top:.6pt;width:220pt;height:24.5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" filled="f" strokecolor="#c00000" strokeweight=".35281mm">
                <v:textbox>
                  <w:txbxContent>
                    <w:p w14:paraId="1F73A5CA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igra</w:t>
                      </w:r>
                      <w:proofErr w:type="spellEnd"/>
                      <w:r>
                        <w:t xml:space="preserve"> vlog (</w:t>
                      </w:r>
                      <w:proofErr w:type="spellStart"/>
                      <w:r>
                        <w:t>besedilo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izvedbo</w:t>
                      </w:r>
                      <w:proofErr w:type="spellEnd"/>
                      <w:r>
                        <w:t>)</w:t>
                      </w:r>
                    </w:p>
                    <w:p w14:paraId="1F73A5CB" w14:textId="77777777" w:rsidR="00AC30B8" w:rsidRDefault="00AC30B8">
                      <w:pPr>
                        <w:jc w:val="center"/>
                      </w:pPr>
                    </w:p>
                    <w:p w14:paraId="1F73A5CC" w14:textId="77777777" w:rsidR="00AC30B8" w:rsidRDefault="00AC30B8">
                      <w:pPr>
                        <w:jc w:val="center"/>
                      </w:pPr>
                    </w:p>
                    <w:p w14:paraId="1F73A5CD" w14:textId="77777777" w:rsidR="00AC30B8" w:rsidRDefault="00AC30B8">
                      <w:pPr>
                        <w:jc w:val="center"/>
                      </w:pPr>
                    </w:p>
                    <w:p w14:paraId="1F73A5CE" w14:textId="77777777" w:rsidR="00AC30B8" w:rsidRDefault="00AC30B8">
                      <w:pPr>
                        <w:jc w:val="center"/>
                      </w:pPr>
                    </w:p>
                    <w:p w14:paraId="1F73A5CF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C04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1F739D0B" wp14:editId="1F739D0C">
                <wp:simplePos x="0" y="0"/>
                <wp:positionH relativeFrom="column">
                  <wp:posOffset>4378961</wp:posOffset>
                </wp:positionH>
                <wp:positionV relativeFrom="paragraph">
                  <wp:posOffset>33018</wp:posOffset>
                </wp:positionV>
                <wp:extent cx="1568452" cy="704846"/>
                <wp:effectExtent l="0" t="0" r="12698" b="19054"/>
                <wp:wrapTight wrapText="bothSides">
                  <wp:wrapPolygon edited="0">
                    <wp:start x="0" y="0"/>
                    <wp:lineTo x="0" y="21619"/>
                    <wp:lineTo x="21513" y="21619"/>
                    <wp:lineTo x="21513" y="0"/>
                    <wp:lineTo x="0" y="0"/>
                  </wp:wrapPolygon>
                </wp:wrapTight>
                <wp:docPr id="241786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2" cy="704846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5D1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AKTIVNOST, </w:t>
                            </w:r>
                            <w:proofErr w:type="spellStart"/>
                            <w:r>
                              <w:t>potek</w:t>
                            </w:r>
                            <w:proofErr w:type="spellEnd"/>
                            <w:r>
                              <w:t xml:space="preserve"> dela (text box)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5D2" w14:textId="77777777" w:rsidR="00AC30B8" w:rsidRDefault="00AC30B8">
                            <w:pPr>
                              <w:jc w:val="center"/>
                            </w:pPr>
                          </w:p>
                          <w:p w14:paraId="1F73A5D3" w14:textId="77777777" w:rsidR="00AC30B8" w:rsidRDefault="00AC30B8">
                            <w:pPr>
                              <w:jc w:val="center"/>
                            </w:pPr>
                          </w:p>
                          <w:p w14:paraId="1F73A5D4" w14:textId="77777777" w:rsidR="00AC30B8" w:rsidRDefault="00AC30B8">
                            <w:pPr>
                              <w:jc w:val="center"/>
                            </w:pPr>
                          </w:p>
                          <w:p w14:paraId="1F73A5D5" w14:textId="77777777" w:rsidR="00AC30B8" w:rsidRDefault="00AC30B8">
                            <w:pPr>
                              <w:jc w:val="center"/>
                            </w:pPr>
                          </w:p>
                          <w:p w14:paraId="1F73A5D6" w14:textId="77777777" w:rsidR="00AC30B8" w:rsidRDefault="00AC30B8">
                            <w:pPr>
                              <w:jc w:val="center"/>
                            </w:pPr>
                          </w:p>
                          <w:p w14:paraId="1F73A5D7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0B" id="_x0000_s1332" style="position:absolute;margin-left:344.8pt;margin-top:2.6pt;width:123.5pt;height:55.5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" filled="f" strokeweight=".35281mm">
                <v:textbox>
                  <w:txbxContent>
                    <w:p w14:paraId="1F73A5D1" w14:textId="77777777" w:rsidR="00AC30B8" w:rsidRDefault="005640B9">
                      <w:pPr>
                        <w:jc w:val="center"/>
                      </w:pPr>
                      <w:r>
                        <w:t xml:space="preserve">AKTIVNOST, </w:t>
                      </w:r>
                      <w:proofErr w:type="spellStart"/>
                      <w:r>
                        <w:t>potek</w:t>
                      </w:r>
                      <w:proofErr w:type="spellEnd"/>
                      <w:r>
                        <w:t xml:space="preserve"> dela (text box)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5D2" w14:textId="77777777" w:rsidR="00AC30B8" w:rsidRDefault="00AC30B8">
                      <w:pPr>
                        <w:jc w:val="center"/>
                      </w:pPr>
                    </w:p>
                    <w:p w14:paraId="1F73A5D3" w14:textId="77777777" w:rsidR="00AC30B8" w:rsidRDefault="00AC30B8">
                      <w:pPr>
                        <w:jc w:val="center"/>
                      </w:pPr>
                    </w:p>
                    <w:p w14:paraId="1F73A5D4" w14:textId="77777777" w:rsidR="00AC30B8" w:rsidRDefault="00AC30B8">
                      <w:pPr>
                        <w:jc w:val="center"/>
                      </w:pPr>
                    </w:p>
                    <w:p w14:paraId="1F73A5D5" w14:textId="77777777" w:rsidR="00AC30B8" w:rsidRDefault="00AC30B8">
                      <w:pPr>
                        <w:jc w:val="center"/>
                      </w:pPr>
                    </w:p>
                    <w:p w14:paraId="1F73A5D6" w14:textId="77777777" w:rsidR="00AC30B8" w:rsidRDefault="00AC30B8">
                      <w:pPr>
                        <w:jc w:val="center"/>
                      </w:pPr>
                    </w:p>
                    <w:p w14:paraId="1F73A5D7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C05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1F739D0D" wp14:editId="1F739D0E">
                <wp:simplePos x="0" y="0"/>
                <wp:positionH relativeFrom="column">
                  <wp:posOffset>721361</wp:posOffset>
                </wp:positionH>
                <wp:positionV relativeFrom="paragraph">
                  <wp:posOffset>72393</wp:posOffset>
                </wp:positionV>
                <wp:extent cx="2794004" cy="565154"/>
                <wp:effectExtent l="0" t="0" r="25396" b="25396"/>
                <wp:wrapTight wrapText="bothSides">
                  <wp:wrapPolygon edited="0">
                    <wp:start x="0" y="0"/>
                    <wp:lineTo x="0" y="21843"/>
                    <wp:lineTo x="21649" y="21843"/>
                    <wp:lineTo x="21649" y="0"/>
                    <wp:lineTo x="0" y="0"/>
                  </wp:wrapPolygon>
                </wp:wrapTight>
                <wp:docPr id="17919947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565154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5D9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dramatizacija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besedilo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več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možnosti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izvedbe,učenec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možnost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izbire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F73A5DA" w14:textId="77777777" w:rsidR="00AC30B8" w:rsidRDefault="00AC30B8">
                            <w:pPr>
                              <w:jc w:val="center"/>
                            </w:pPr>
                          </w:p>
                          <w:p w14:paraId="1F73A5DB" w14:textId="77777777" w:rsidR="00AC30B8" w:rsidRDefault="00AC30B8">
                            <w:pPr>
                              <w:jc w:val="center"/>
                            </w:pPr>
                          </w:p>
                          <w:p w14:paraId="1F73A5DC" w14:textId="77777777" w:rsidR="00AC30B8" w:rsidRDefault="00AC30B8">
                            <w:pPr>
                              <w:jc w:val="center"/>
                            </w:pPr>
                          </w:p>
                          <w:p w14:paraId="1F73A5DD" w14:textId="77777777" w:rsidR="00AC30B8" w:rsidRDefault="00AC30B8">
                            <w:pPr>
                              <w:jc w:val="center"/>
                            </w:pPr>
                          </w:p>
                          <w:p w14:paraId="1F73A5DE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0D" id="_x0000_s1333" style="position:absolute;margin-left:56.8pt;margin-top:5.7pt;width:220pt;height:44.5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" filled="f" strokecolor="#c00000" strokeweight=".35281mm">
                <v:textbox>
                  <w:txbxContent>
                    <w:p w14:paraId="1F73A5D9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dramatizacija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besedilo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več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možnosti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izvedbe,učenec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možnost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izbire</w:t>
                      </w:r>
                      <w:proofErr w:type="spellEnd"/>
                      <w:r>
                        <w:t>)</w:t>
                      </w:r>
                    </w:p>
                    <w:p w14:paraId="1F73A5DA" w14:textId="77777777" w:rsidR="00AC30B8" w:rsidRDefault="00AC30B8">
                      <w:pPr>
                        <w:jc w:val="center"/>
                      </w:pPr>
                    </w:p>
                    <w:p w14:paraId="1F73A5DB" w14:textId="77777777" w:rsidR="00AC30B8" w:rsidRDefault="00AC30B8">
                      <w:pPr>
                        <w:jc w:val="center"/>
                      </w:pPr>
                    </w:p>
                    <w:p w14:paraId="1F73A5DC" w14:textId="77777777" w:rsidR="00AC30B8" w:rsidRDefault="00AC30B8">
                      <w:pPr>
                        <w:jc w:val="center"/>
                      </w:pPr>
                    </w:p>
                    <w:p w14:paraId="1F73A5DD" w14:textId="77777777" w:rsidR="00AC30B8" w:rsidRDefault="00AC30B8">
                      <w:pPr>
                        <w:jc w:val="center"/>
                      </w:pPr>
                    </w:p>
                    <w:p w14:paraId="1F73A5DE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C06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1F739D0F" wp14:editId="1F739D10">
                <wp:simplePos x="0" y="0"/>
                <wp:positionH relativeFrom="column">
                  <wp:posOffset>3902714</wp:posOffset>
                </wp:positionH>
                <wp:positionV relativeFrom="paragraph">
                  <wp:posOffset>60322</wp:posOffset>
                </wp:positionV>
                <wp:extent cx="311142" cy="6356"/>
                <wp:effectExtent l="0" t="76200" r="12708" b="107944"/>
                <wp:wrapNone/>
                <wp:docPr id="165098730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42" cy="6356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82312" id="Straight Arrow Connector 4" o:spid="_x0000_s1026" type="#_x0000_t32" style="position:absolute;margin-left:307.3pt;margin-top:4.75pt;width:24.5pt;height:.5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" strokecolor="#4472c4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1F739D11" wp14:editId="1F739D12">
                <wp:simplePos x="0" y="0"/>
                <wp:positionH relativeFrom="column">
                  <wp:posOffset>6099806</wp:posOffset>
                </wp:positionH>
                <wp:positionV relativeFrom="paragraph">
                  <wp:posOffset>60322</wp:posOffset>
                </wp:positionV>
                <wp:extent cx="311152" cy="6356"/>
                <wp:effectExtent l="0" t="76200" r="12698" b="107944"/>
                <wp:wrapNone/>
                <wp:docPr id="35005332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2" cy="6356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E9294" id="Straight Arrow Connector 4" o:spid="_x0000_s1026" type="#_x0000_t32" style="position:absolute;margin-left:480.3pt;margin-top:4.75pt;width:24.5pt;height:.5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" strokecolor="#4472c4" strokeweight=".17625mm">
                <v:stroke endarrow="open" joinstyle="miter"/>
              </v:shape>
            </w:pict>
          </mc:Fallback>
        </mc:AlternateContent>
      </w:r>
    </w:p>
    <w:p w14:paraId="1F739C07" w14:textId="77777777" w:rsidR="00AC30B8" w:rsidRDefault="00AC30B8">
      <w:pPr>
        <w:suppressAutoHyphens w:val="0"/>
        <w:rPr>
          <w:shd w:val="clear" w:color="auto" w:fill="EC9BA4"/>
        </w:rPr>
      </w:pPr>
    </w:p>
    <w:p w14:paraId="1F739C08" w14:textId="77777777" w:rsidR="00AC30B8" w:rsidRDefault="00AC30B8">
      <w:pPr>
        <w:suppressAutoHyphens w:val="0"/>
        <w:rPr>
          <w:shd w:val="clear" w:color="auto" w:fill="EC9BA4"/>
        </w:rPr>
      </w:pPr>
    </w:p>
    <w:p w14:paraId="1F739C09" w14:textId="77777777" w:rsidR="00AC30B8" w:rsidRDefault="00AC30B8">
      <w:pPr>
        <w:suppressAutoHyphens w:val="0"/>
        <w:rPr>
          <w:shd w:val="clear" w:color="auto" w:fill="EC9BA4"/>
        </w:rPr>
      </w:pPr>
    </w:p>
    <w:p w14:paraId="1F739C0A" w14:textId="77777777" w:rsidR="00AC30B8" w:rsidRDefault="00AC30B8">
      <w:pPr>
        <w:suppressAutoHyphens w:val="0"/>
        <w:rPr>
          <w:shd w:val="clear" w:color="auto" w:fill="EC9BA4"/>
        </w:rPr>
      </w:pPr>
    </w:p>
    <w:p w14:paraId="1F739C0B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1F739D13" wp14:editId="1F739D14">
                <wp:simplePos x="0" y="0"/>
                <wp:positionH relativeFrom="margin">
                  <wp:posOffset>152403</wp:posOffset>
                </wp:positionH>
                <wp:positionV relativeFrom="paragraph">
                  <wp:posOffset>168907</wp:posOffset>
                </wp:positionV>
                <wp:extent cx="1511302" cy="374647"/>
                <wp:effectExtent l="0" t="0" r="12698" b="25403"/>
                <wp:wrapNone/>
                <wp:docPr id="7106355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2" cy="37464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7030A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5E0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00FF00"/>
                              </w:rPr>
                              <w:t>4.3. JEZIK</w:t>
                            </w:r>
                          </w:p>
                          <w:p w14:paraId="1F73A5E1" w14:textId="77777777" w:rsidR="00AC30B8" w:rsidRDefault="00AC30B8">
                            <w:pPr>
                              <w:jc w:val="center"/>
                            </w:pPr>
                          </w:p>
                          <w:p w14:paraId="1F73A5E2" w14:textId="77777777" w:rsidR="00AC30B8" w:rsidRDefault="00AC30B8">
                            <w:pPr>
                              <w:jc w:val="center"/>
                            </w:pPr>
                          </w:p>
                          <w:p w14:paraId="1F73A5E3" w14:textId="77777777" w:rsidR="00AC30B8" w:rsidRDefault="00AC30B8">
                            <w:pPr>
                              <w:jc w:val="center"/>
                            </w:pPr>
                          </w:p>
                          <w:p w14:paraId="1F73A5E4" w14:textId="77777777" w:rsidR="00AC30B8" w:rsidRDefault="00AC30B8">
                            <w:pPr>
                              <w:jc w:val="center"/>
                            </w:pPr>
                          </w:p>
                          <w:p w14:paraId="1F73A5E5" w14:textId="77777777" w:rsidR="00AC30B8" w:rsidRDefault="00AC30B8">
                            <w:pPr>
                              <w:jc w:val="center"/>
                            </w:pPr>
                          </w:p>
                          <w:p w14:paraId="1F73A5E6" w14:textId="77777777" w:rsidR="00AC30B8" w:rsidRDefault="00AC30B8">
                            <w:pPr>
                              <w:jc w:val="center"/>
                            </w:pPr>
                          </w:p>
                          <w:p w14:paraId="1F73A5E7" w14:textId="77777777" w:rsidR="00AC30B8" w:rsidRDefault="00AC30B8">
                            <w:pPr>
                              <w:jc w:val="center"/>
                            </w:pPr>
                          </w:p>
                          <w:p w14:paraId="1F73A5E8" w14:textId="77777777" w:rsidR="00AC30B8" w:rsidRDefault="00AC30B8">
                            <w:pPr>
                              <w:jc w:val="center"/>
                            </w:pPr>
                          </w:p>
                          <w:p w14:paraId="1F73A5E9" w14:textId="77777777" w:rsidR="00AC30B8" w:rsidRDefault="00AC30B8">
                            <w:pPr>
                              <w:jc w:val="center"/>
                            </w:pPr>
                          </w:p>
                          <w:p w14:paraId="1F73A5EA" w14:textId="77777777" w:rsidR="00AC30B8" w:rsidRDefault="00AC30B8">
                            <w:pPr>
                              <w:jc w:val="center"/>
                            </w:pPr>
                          </w:p>
                          <w:p w14:paraId="1F73A5EB" w14:textId="77777777" w:rsidR="00AC30B8" w:rsidRDefault="00AC30B8">
                            <w:pPr>
                              <w:jc w:val="center"/>
                            </w:pPr>
                          </w:p>
                          <w:p w14:paraId="1F73A5EC" w14:textId="77777777" w:rsidR="00AC30B8" w:rsidRDefault="00AC30B8">
                            <w:pPr>
                              <w:jc w:val="center"/>
                            </w:pPr>
                          </w:p>
                          <w:p w14:paraId="1F73A5ED" w14:textId="77777777" w:rsidR="00AC30B8" w:rsidRDefault="00AC30B8">
                            <w:pPr>
                              <w:jc w:val="center"/>
                            </w:pPr>
                          </w:p>
                          <w:p w14:paraId="1F73A5EE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13" id="_x0000_s1334" style="position:absolute;margin-left:12pt;margin-top:13.3pt;width:119pt;height:29.5pt;z-index:252230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" filled="f" strokecolor="#7030a0" strokeweight=".35281mm">
                <v:textbox>
                  <w:txbxContent>
                    <w:p w14:paraId="1F73A5E0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00FF00"/>
                        </w:rPr>
                        <w:t>4.3. JEZIK</w:t>
                      </w:r>
                    </w:p>
                    <w:p w14:paraId="1F73A5E1" w14:textId="77777777" w:rsidR="00AC30B8" w:rsidRDefault="00AC30B8">
                      <w:pPr>
                        <w:jc w:val="center"/>
                      </w:pPr>
                    </w:p>
                    <w:p w14:paraId="1F73A5E2" w14:textId="77777777" w:rsidR="00AC30B8" w:rsidRDefault="00AC30B8">
                      <w:pPr>
                        <w:jc w:val="center"/>
                      </w:pPr>
                    </w:p>
                    <w:p w14:paraId="1F73A5E3" w14:textId="77777777" w:rsidR="00AC30B8" w:rsidRDefault="00AC30B8">
                      <w:pPr>
                        <w:jc w:val="center"/>
                      </w:pPr>
                    </w:p>
                    <w:p w14:paraId="1F73A5E4" w14:textId="77777777" w:rsidR="00AC30B8" w:rsidRDefault="00AC30B8">
                      <w:pPr>
                        <w:jc w:val="center"/>
                      </w:pPr>
                    </w:p>
                    <w:p w14:paraId="1F73A5E5" w14:textId="77777777" w:rsidR="00AC30B8" w:rsidRDefault="00AC30B8">
                      <w:pPr>
                        <w:jc w:val="center"/>
                      </w:pPr>
                    </w:p>
                    <w:p w14:paraId="1F73A5E6" w14:textId="77777777" w:rsidR="00AC30B8" w:rsidRDefault="00AC30B8">
                      <w:pPr>
                        <w:jc w:val="center"/>
                      </w:pPr>
                    </w:p>
                    <w:p w14:paraId="1F73A5E7" w14:textId="77777777" w:rsidR="00AC30B8" w:rsidRDefault="00AC30B8">
                      <w:pPr>
                        <w:jc w:val="center"/>
                      </w:pPr>
                    </w:p>
                    <w:p w14:paraId="1F73A5E8" w14:textId="77777777" w:rsidR="00AC30B8" w:rsidRDefault="00AC30B8">
                      <w:pPr>
                        <w:jc w:val="center"/>
                      </w:pPr>
                    </w:p>
                    <w:p w14:paraId="1F73A5E9" w14:textId="77777777" w:rsidR="00AC30B8" w:rsidRDefault="00AC30B8">
                      <w:pPr>
                        <w:jc w:val="center"/>
                      </w:pPr>
                    </w:p>
                    <w:p w14:paraId="1F73A5EA" w14:textId="77777777" w:rsidR="00AC30B8" w:rsidRDefault="00AC30B8">
                      <w:pPr>
                        <w:jc w:val="center"/>
                      </w:pPr>
                    </w:p>
                    <w:p w14:paraId="1F73A5EB" w14:textId="77777777" w:rsidR="00AC30B8" w:rsidRDefault="00AC30B8">
                      <w:pPr>
                        <w:jc w:val="center"/>
                      </w:pPr>
                    </w:p>
                    <w:p w14:paraId="1F73A5EC" w14:textId="77777777" w:rsidR="00AC30B8" w:rsidRDefault="00AC30B8">
                      <w:pPr>
                        <w:jc w:val="center"/>
                      </w:pPr>
                    </w:p>
                    <w:p w14:paraId="1F73A5ED" w14:textId="77777777" w:rsidR="00AC30B8" w:rsidRDefault="00AC30B8">
                      <w:pPr>
                        <w:jc w:val="center"/>
                      </w:pPr>
                    </w:p>
                    <w:p w14:paraId="1F73A5EE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739C0C" w14:textId="77777777" w:rsidR="00AC30B8" w:rsidRDefault="00AC30B8">
      <w:pPr>
        <w:pStyle w:val="Standard"/>
      </w:pPr>
    </w:p>
    <w:p w14:paraId="1F739C0D" w14:textId="77777777" w:rsidR="00AC30B8" w:rsidRDefault="00AC30B8">
      <w:pPr>
        <w:pStyle w:val="Standard"/>
      </w:pPr>
    </w:p>
    <w:p w14:paraId="1F739C0E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1F739D15" wp14:editId="1F739D16">
                <wp:simplePos x="0" y="0"/>
                <wp:positionH relativeFrom="margin">
                  <wp:posOffset>2305046</wp:posOffset>
                </wp:positionH>
                <wp:positionV relativeFrom="paragraph">
                  <wp:posOffset>145417</wp:posOffset>
                </wp:positionV>
                <wp:extent cx="1530348" cy="279404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212038436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48" cy="2794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73A5F0" w14:textId="77777777" w:rsidR="00AC30B8" w:rsidRDefault="005640B9">
                            <w:r>
                              <w:rPr>
                                <w:shd w:val="clear" w:color="auto" w:fill="C0C0C0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39D15" id="_x0000_s1335" type="#_x0000_t202" style="position:absolute;margin-left:181.5pt;margin-top:11.45pt;width:120.5pt;height:22pt;z-index:252232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" stroked="f">
                <v:textbox>
                  <w:txbxContent>
                    <w:p w14:paraId="1F73A5F0" w14:textId="77777777" w:rsidR="00AC30B8" w:rsidRDefault="005640B9">
                      <w:r>
                        <w:rPr>
                          <w:shd w:val="clear" w:color="auto" w:fill="C0C0C0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1F739D17" wp14:editId="1F739D18">
                <wp:simplePos x="0" y="0"/>
                <wp:positionH relativeFrom="margin">
                  <wp:posOffset>-63495</wp:posOffset>
                </wp:positionH>
                <wp:positionV relativeFrom="paragraph">
                  <wp:posOffset>126360</wp:posOffset>
                </wp:positionV>
                <wp:extent cx="2216148" cy="272418"/>
                <wp:effectExtent l="0" t="0" r="12702" b="13332"/>
                <wp:wrapNone/>
                <wp:docPr id="9718494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48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FFFF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5F2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FFFF00"/>
                              </w:rPr>
                              <w:t>4.3.1. POSLUŠANJE</w:t>
                            </w:r>
                          </w:p>
                          <w:p w14:paraId="1F73A5F3" w14:textId="77777777" w:rsidR="00AC30B8" w:rsidRDefault="00AC30B8">
                            <w:pPr>
                              <w:jc w:val="center"/>
                            </w:pPr>
                          </w:p>
                          <w:p w14:paraId="1F73A5F4" w14:textId="77777777" w:rsidR="00AC30B8" w:rsidRDefault="00AC30B8">
                            <w:pPr>
                              <w:jc w:val="center"/>
                            </w:pPr>
                          </w:p>
                          <w:p w14:paraId="1F73A5F5" w14:textId="77777777" w:rsidR="00AC30B8" w:rsidRDefault="00AC30B8">
                            <w:pPr>
                              <w:jc w:val="center"/>
                            </w:pPr>
                          </w:p>
                          <w:p w14:paraId="1F73A5F6" w14:textId="77777777" w:rsidR="00AC30B8" w:rsidRDefault="00AC30B8">
                            <w:pPr>
                              <w:jc w:val="center"/>
                            </w:pPr>
                          </w:p>
                          <w:p w14:paraId="1F73A5F7" w14:textId="77777777" w:rsidR="00AC30B8" w:rsidRDefault="005640B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17" id="_x0000_s1336" style="position:absolute;margin-left:-5pt;margin-top:9.95pt;width:174.5pt;height:21.45pt;z-index:252231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" filled="f" strokecolor="yellow" strokeweight=".35281mm">
                <v:textbox>
                  <w:txbxContent>
                    <w:p w14:paraId="1F73A5F2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FFFF00"/>
                        </w:rPr>
                        <w:t>4.3.1. POSLUŠANJE</w:t>
                      </w:r>
                    </w:p>
                    <w:p w14:paraId="1F73A5F3" w14:textId="77777777" w:rsidR="00AC30B8" w:rsidRDefault="00AC30B8">
                      <w:pPr>
                        <w:jc w:val="center"/>
                      </w:pPr>
                    </w:p>
                    <w:p w14:paraId="1F73A5F4" w14:textId="77777777" w:rsidR="00AC30B8" w:rsidRDefault="00AC30B8">
                      <w:pPr>
                        <w:jc w:val="center"/>
                      </w:pPr>
                    </w:p>
                    <w:p w14:paraId="1F73A5F5" w14:textId="77777777" w:rsidR="00AC30B8" w:rsidRDefault="00AC30B8">
                      <w:pPr>
                        <w:jc w:val="center"/>
                      </w:pPr>
                    </w:p>
                    <w:p w14:paraId="1F73A5F6" w14:textId="77777777" w:rsidR="00AC30B8" w:rsidRDefault="00AC30B8">
                      <w:pPr>
                        <w:jc w:val="center"/>
                      </w:pPr>
                    </w:p>
                    <w:p w14:paraId="1F73A5F7" w14:textId="77777777" w:rsidR="00AC30B8" w:rsidRDefault="005640B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739C0F" w14:textId="77777777" w:rsidR="00AC30B8" w:rsidRDefault="00AC30B8">
      <w:pPr>
        <w:pStyle w:val="Standard"/>
      </w:pPr>
    </w:p>
    <w:p w14:paraId="1F739C10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1F739D19" wp14:editId="1F739D1A">
                <wp:simplePos x="0" y="0"/>
                <wp:positionH relativeFrom="column">
                  <wp:posOffset>6112507</wp:posOffset>
                </wp:positionH>
                <wp:positionV relativeFrom="paragraph">
                  <wp:posOffset>137160</wp:posOffset>
                </wp:positionV>
                <wp:extent cx="2768602" cy="317497"/>
                <wp:effectExtent l="0" t="0" r="12698" b="25403"/>
                <wp:wrapTight wrapText="bothSides">
                  <wp:wrapPolygon edited="0">
                    <wp:start x="0" y="0"/>
                    <wp:lineTo x="0" y="22076"/>
                    <wp:lineTo x="21550" y="22076"/>
                    <wp:lineTo x="21550" y="0"/>
                    <wp:lineTo x="0" y="0"/>
                  </wp:wrapPolygon>
                </wp:wrapTight>
                <wp:docPr id="3314899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2" cy="31749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5F9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IDEJA ZGODBE: text box do </w:t>
                            </w:r>
                            <w:r>
                              <w:t xml:space="preserve">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5FA" w14:textId="77777777" w:rsidR="00AC30B8" w:rsidRDefault="00AC30B8">
                            <w:pPr>
                              <w:jc w:val="center"/>
                            </w:pPr>
                          </w:p>
                          <w:p w14:paraId="1F73A5FB" w14:textId="77777777" w:rsidR="00AC30B8" w:rsidRDefault="00AC30B8">
                            <w:pPr>
                              <w:jc w:val="center"/>
                            </w:pPr>
                          </w:p>
                          <w:p w14:paraId="1F73A5FC" w14:textId="77777777" w:rsidR="00AC30B8" w:rsidRDefault="00AC30B8">
                            <w:pPr>
                              <w:jc w:val="center"/>
                            </w:pPr>
                          </w:p>
                          <w:p w14:paraId="1F73A5FD" w14:textId="77777777" w:rsidR="00AC30B8" w:rsidRDefault="00AC30B8">
                            <w:pPr>
                              <w:jc w:val="center"/>
                            </w:pPr>
                          </w:p>
                          <w:p w14:paraId="1F73A5FE" w14:textId="77777777" w:rsidR="00AC30B8" w:rsidRDefault="00AC30B8">
                            <w:pPr>
                              <w:jc w:val="center"/>
                            </w:pPr>
                          </w:p>
                          <w:p w14:paraId="1F73A5FF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19" id="_x0000_s1337" style="position:absolute;margin-left:481.3pt;margin-top:10.8pt;width:218pt;height:25pt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" filled="f" strokeweight=".35281mm">
                <v:textbox>
                  <w:txbxContent>
                    <w:p w14:paraId="1F73A5F9" w14:textId="77777777" w:rsidR="00AC30B8" w:rsidRDefault="005640B9">
                      <w:pPr>
                        <w:jc w:val="center"/>
                      </w:pPr>
                      <w:r>
                        <w:t xml:space="preserve">IDEJA ZGODBE: text box do </w:t>
                      </w:r>
                      <w:r>
                        <w:t xml:space="preserve">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5FA" w14:textId="77777777" w:rsidR="00AC30B8" w:rsidRDefault="00AC30B8">
                      <w:pPr>
                        <w:jc w:val="center"/>
                      </w:pPr>
                    </w:p>
                    <w:p w14:paraId="1F73A5FB" w14:textId="77777777" w:rsidR="00AC30B8" w:rsidRDefault="00AC30B8">
                      <w:pPr>
                        <w:jc w:val="center"/>
                      </w:pPr>
                    </w:p>
                    <w:p w14:paraId="1F73A5FC" w14:textId="77777777" w:rsidR="00AC30B8" w:rsidRDefault="00AC30B8">
                      <w:pPr>
                        <w:jc w:val="center"/>
                      </w:pPr>
                    </w:p>
                    <w:p w14:paraId="1F73A5FD" w14:textId="77777777" w:rsidR="00AC30B8" w:rsidRDefault="00AC30B8">
                      <w:pPr>
                        <w:jc w:val="center"/>
                      </w:pPr>
                    </w:p>
                    <w:p w14:paraId="1F73A5FE" w14:textId="77777777" w:rsidR="00AC30B8" w:rsidRDefault="00AC30B8">
                      <w:pPr>
                        <w:jc w:val="center"/>
                      </w:pPr>
                    </w:p>
                    <w:p w14:paraId="1F73A5FF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hd w:val="clear" w:color="auto" w:fill="C0C0C0"/>
          <w:lang w:val="en-US"/>
        </w:rPr>
        <w:drawing>
          <wp:anchor distT="0" distB="0" distL="114300" distR="114300" simplePos="0" relativeHeight="252242944" behindDoc="0" locked="0" layoutInCell="1" allowOverlap="1" wp14:anchorId="1F739D1B" wp14:editId="1F739D1C">
            <wp:simplePos x="0" y="0"/>
            <wp:positionH relativeFrom="column">
              <wp:posOffset>5867409</wp:posOffset>
            </wp:positionH>
            <wp:positionV relativeFrom="paragraph">
              <wp:posOffset>92076</wp:posOffset>
            </wp:positionV>
            <wp:extent cx="118743" cy="323853"/>
            <wp:effectExtent l="0" t="7305" r="0" b="26352"/>
            <wp:wrapTight wrapText="bothSides">
              <wp:wrapPolygon edited="0">
                <wp:start x="19879" y="3672"/>
                <wp:lineTo x="390" y="-286"/>
                <wp:lineTo x="-3016" y="7653"/>
                <wp:lineTo x="-127" y="13918"/>
                <wp:lineTo x="3886" y="14960"/>
                <wp:lineTo x="14771" y="15581"/>
                <wp:lineTo x="24500" y="13696"/>
                <wp:lineTo x="19879" y="3672"/>
              </wp:wrapPolygon>
            </wp:wrapTight>
            <wp:docPr id="443293239" name="Picture 171354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772698">
                      <a:off x="0" y="0"/>
                      <a:ext cx="118743" cy="323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1F739D1D" wp14:editId="1F739D1E">
                <wp:simplePos x="0" y="0"/>
                <wp:positionH relativeFrom="column">
                  <wp:posOffset>2289813</wp:posOffset>
                </wp:positionH>
                <wp:positionV relativeFrom="paragraph">
                  <wp:posOffset>80010</wp:posOffset>
                </wp:positionV>
                <wp:extent cx="3295653" cy="311152"/>
                <wp:effectExtent l="0" t="0" r="19047" b="12698"/>
                <wp:wrapTight wrapText="bothSides">
                  <wp:wrapPolygon edited="0">
                    <wp:start x="0" y="0"/>
                    <wp:lineTo x="0" y="21159"/>
                    <wp:lineTo x="21600" y="21159"/>
                    <wp:lineTo x="21600" y="0"/>
                    <wp:lineTo x="0" y="0"/>
                  </wp:wrapPolygon>
                </wp:wrapTight>
                <wp:docPr id="19319914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3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601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globalno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razumevanje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glavne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ideje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1F73A602" w14:textId="77777777" w:rsidR="00AC30B8" w:rsidRDefault="00AC30B8">
                            <w:pPr>
                              <w:jc w:val="center"/>
                            </w:pPr>
                          </w:p>
                          <w:p w14:paraId="1F73A603" w14:textId="77777777" w:rsidR="00AC30B8" w:rsidRDefault="00AC30B8">
                            <w:pPr>
                              <w:jc w:val="center"/>
                            </w:pPr>
                          </w:p>
                          <w:p w14:paraId="1F73A604" w14:textId="77777777" w:rsidR="00AC30B8" w:rsidRDefault="00AC30B8">
                            <w:pPr>
                              <w:jc w:val="center"/>
                            </w:pPr>
                          </w:p>
                          <w:p w14:paraId="1F73A605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1D" id="_x0000_s1338" style="position:absolute;margin-left:180.3pt;margin-top:6.3pt;width:259.5pt;height:24.5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" filled="f" strokecolor="#c00000" strokeweight=".35281mm">
                <v:textbox>
                  <w:txbxContent>
                    <w:p w14:paraId="1F73A601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globalno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razumevanje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glavne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ideje</w:t>
                      </w:r>
                      <w:proofErr w:type="spellEnd"/>
                      <w:r>
                        <w:t xml:space="preserve"> </w:t>
                      </w:r>
                    </w:p>
                    <w:p w14:paraId="1F73A602" w14:textId="77777777" w:rsidR="00AC30B8" w:rsidRDefault="00AC30B8">
                      <w:pPr>
                        <w:jc w:val="center"/>
                      </w:pPr>
                    </w:p>
                    <w:p w14:paraId="1F73A603" w14:textId="77777777" w:rsidR="00AC30B8" w:rsidRDefault="00AC30B8">
                      <w:pPr>
                        <w:jc w:val="center"/>
                      </w:pPr>
                    </w:p>
                    <w:p w14:paraId="1F73A604" w14:textId="77777777" w:rsidR="00AC30B8" w:rsidRDefault="00AC30B8">
                      <w:pPr>
                        <w:jc w:val="center"/>
                      </w:pPr>
                    </w:p>
                    <w:p w14:paraId="1F73A605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C11" w14:textId="77777777" w:rsidR="00AC30B8" w:rsidRDefault="00AC30B8">
      <w:pPr>
        <w:pStyle w:val="Standard"/>
      </w:pPr>
    </w:p>
    <w:p w14:paraId="1F739C12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1F739D1F" wp14:editId="1F739D20">
                <wp:simplePos x="0" y="0"/>
                <wp:positionH relativeFrom="column">
                  <wp:posOffset>6112507</wp:posOffset>
                </wp:positionH>
                <wp:positionV relativeFrom="paragraph">
                  <wp:posOffset>155576</wp:posOffset>
                </wp:positionV>
                <wp:extent cx="2768602" cy="317497"/>
                <wp:effectExtent l="0" t="0" r="12698" b="25403"/>
                <wp:wrapTight wrapText="bothSides">
                  <wp:wrapPolygon edited="0">
                    <wp:start x="0" y="0"/>
                    <wp:lineTo x="0" y="22076"/>
                    <wp:lineTo x="21550" y="22076"/>
                    <wp:lineTo x="21550" y="0"/>
                    <wp:lineTo x="0" y="0"/>
                  </wp:wrapPolygon>
                </wp:wrapTight>
                <wp:docPr id="8892059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2" cy="31749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607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KATERI DETAJLI: text box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608" w14:textId="77777777" w:rsidR="00AC30B8" w:rsidRDefault="00AC30B8">
                            <w:pPr>
                              <w:jc w:val="center"/>
                            </w:pPr>
                          </w:p>
                          <w:p w14:paraId="1F73A609" w14:textId="77777777" w:rsidR="00AC30B8" w:rsidRDefault="00AC30B8">
                            <w:pPr>
                              <w:jc w:val="center"/>
                            </w:pPr>
                          </w:p>
                          <w:p w14:paraId="1F73A60A" w14:textId="77777777" w:rsidR="00AC30B8" w:rsidRDefault="00AC30B8">
                            <w:pPr>
                              <w:jc w:val="center"/>
                            </w:pPr>
                          </w:p>
                          <w:p w14:paraId="1F73A60B" w14:textId="77777777" w:rsidR="00AC30B8" w:rsidRDefault="00AC30B8">
                            <w:pPr>
                              <w:jc w:val="center"/>
                            </w:pPr>
                          </w:p>
                          <w:p w14:paraId="1F73A60C" w14:textId="77777777" w:rsidR="00AC30B8" w:rsidRDefault="00AC30B8">
                            <w:pPr>
                              <w:jc w:val="center"/>
                            </w:pPr>
                          </w:p>
                          <w:p w14:paraId="1F73A60D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1F" id="_x0000_s1339" style="position:absolute;margin-left:481.3pt;margin-top:12.25pt;width:218pt;height:25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" filled="f" strokeweight=".35281mm">
                <v:textbox>
                  <w:txbxContent>
                    <w:p w14:paraId="1F73A607" w14:textId="77777777" w:rsidR="00AC30B8" w:rsidRDefault="005640B9">
                      <w:pPr>
                        <w:jc w:val="center"/>
                      </w:pPr>
                      <w:r>
                        <w:t xml:space="preserve">KATERI DETAJLI: text box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608" w14:textId="77777777" w:rsidR="00AC30B8" w:rsidRDefault="00AC30B8">
                      <w:pPr>
                        <w:jc w:val="center"/>
                      </w:pPr>
                    </w:p>
                    <w:p w14:paraId="1F73A609" w14:textId="77777777" w:rsidR="00AC30B8" w:rsidRDefault="00AC30B8">
                      <w:pPr>
                        <w:jc w:val="center"/>
                      </w:pPr>
                    </w:p>
                    <w:p w14:paraId="1F73A60A" w14:textId="77777777" w:rsidR="00AC30B8" w:rsidRDefault="00AC30B8">
                      <w:pPr>
                        <w:jc w:val="center"/>
                      </w:pPr>
                    </w:p>
                    <w:p w14:paraId="1F73A60B" w14:textId="77777777" w:rsidR="00AC30B8" w:rsidRDefault="00AC30B8">
                      <w:pPr>
                        <w:jc w:val="center"/>
                      </w:pPr>
                    </w:p>
                    <w:p w14:paraId="1F73A60C" w14:textId="77777777" w:rsidR="00AC30B8" w:rsidRDefault="00AC30B8">
                      <w:pPr>
                        <w:jc w:val="center"/>
                      </w:pPr>
                    </w:p>
                    <w:p w14:paraId="1F73A60D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hd w:val="clear" w:color="auto" w:fill="C0C0C0"/>
          <w:lang w:val="en-US"/>
        </w:rPr>
        <w:drawing>
          <wp:anchor distT="0" distB="0" distL="114300" distR="114300" simplePos="0" relativeHeight="252244992" behindDoc="0" locked="0" layoutInCell="1" allowOverlap="1" wp14:anchorId="1F739D21" wp14:editId="1F739D22">
            <wp:simplePos x="0" y="0"/>
            <wp:positionH relativeFrom="column">
              <wp:posOffset>5814062</wp:posOffset>
            </wp:positionH>
            <wp:positionV relativeFrom="paragraph">
              <wp:posOffset>110492</wp:posOffset>
            </wp:positionV>
            <wp:extent cx="118743" cy="323853"/>
            <wp:effectExtent l="0" t="7305" r="0" b="26352"/>
            <wp:wrapTight wrapText="bothSides">
              <wp:wrapPolygon edited="0">
                <wp:start x="19879" y="3672"/>
                <wp:lineTo x="390" y="-286"/>
                <wp:lineTo x="-3016" y="7653"/>
                <wp:lineTo x="-127" y="13918"/>
                <wp:lineTo x="3886" y="14960"/>
                <wp:lineTo x="14771" y="15581"/>
                <wp:lineTo x="24500" y="13696"/>
                <wp:lineTo x="19879" y="3672"/>
              </wp:wrapPolygon>
            </wp:wrapTight>
            <wp:docPr id="921126155" name="Picture 193730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772698">
                      <a:off x="0" y="0"/>
                      <a:ext cx="118743" cy="323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1F739D23" wp14:editId="1F739D24">
                <wp:simplePos x="0" y="0"/>
                <wp:positionH relativeFrom="column">
                  <wp:posOffset>2302514</wp:posOffset>
                </wp:positionH>
                <wp:positionV relativeFrom="paragraph">
                  <wp:posOffset>85725</wp:posOffset>
                </wp:positionV>
                <wp:extent cx="3321045" cy="330198"/>
                <wp:effectExtent l="0" t="0" r="12705" b="12702"/>
                <wp:wrapTight wrapText="bothSides">
                  <wp:wrapPolygon edited="0">
                    <wp:start x="0" y="0"/>
                    <wp:lineTo x="0" y="21225"/>
                    <wp:lineTo x="21563" y="21225"/>
                    <wp:lineTo x="21563" y="0"/>
                    <wp:lineTo x="0" y="0"/>
                  </wp:wrapPolygon>
                </wp:wrapTight>
                <wp:docPr id="12719290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45" cy="33019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60F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selektivno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prepoznavanje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detajlov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1F73A610" w14:textId="77777777" w:rsidR="00AC30B8" w:rsidRDefault="00AC30B8">
                            <w:pPr>
                              <w:jc w:val="center"/>
                            </w:pPr>
                          </w:p>
                          <w:p w14:paraId="1F73A611" w14:textId="77777777" w:rsidR="00AC30B8" w:rsidRDefault="00AC30B8">
                            <w:pPr>
                              <w:jc w:val="center"/>
                            </w:pPr>
                          </w:p>
                          <w:p w14:paraId="1F73A612" w14:textId="77777777" w:rsidR="00AC30B8" w:rsidRDefault="00AC30B8">
                            <w:pPr>
                              <w:jc w:val="center"/>
                            </w:pPr>
                          </w:p>
                          <w:p w14:paraId="1F73A613" w14:textId="77777777" w:rsidR="00AC30B8" w:rsidRDefault="00AC30B8">
                            <w:pPr>
                              <w:jc w:val="center"/>
                            </w:pPr>
                          </w:p>
                          <w:p w14:paraId="1F73A614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23" id="_x0000_s1340" style="position:absolute;margin-left:181.3pt;margin-top:6.75pt;width:261.5pt;height:26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" filled="f" strokecolor="#c00000" strokeweight=".35281mm">
                <v:textbox>
                  <w:txbxContent>
                    <w:p w14:paraId="1F73A60F" w14:textId="77777777" w:rsidR="00AC30B8" w:rsidRDefault="005640B9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selektivno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prepoznavanje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detajlov</w:t>
                      </w:r>
                      <w:proofErr w:type="spellEnd"/>
                      <w:r>
                        <w:t xml:space="preserve"> </w:t>
                      </w:r>
                    </w:p>
                    <w:p w14:paraId="1F73A610" w14:textId="77777777" w:rsidR="00AC30B8" w:rsidRDefault="00AC30B8">
                      <w:pPr>
                        <w:jc w:val="center"/>
                      </w:pPr>
                    </w:p>
                    <w:p w14:paraId="1F73A611" w14:textId="77777777" w:rsidR="00AC30B8" w:rsidRDefault="00AC30B8">
                      <w:pPr>
                        <w:jc w:val="center"/>
                      </w:pPr>
                    </w:p>
                    <w:p w14:paraId="1F73A612" w14:textId="77777777" w:rsidR="00AC30B8" w:rsidRDefault="00AC30B8">
                      <w:pPr>
                        <w:jc w:val="center"/>
                      </w:pPr>
                    </w:p>
                    <w:p w14:paraId="1F73A613" w14:textId="77777777" w:rsidR="00AC30B8" w:rsidRDefault="00AC30B8">
                      <w:pPr>
                        <w:jc w:val="center"/>
                      </w:pPr>
                    </w:p>
                    <w:p w14:paraId="1F73A614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C13" w14:textId="77777777" w:rsidR="00AC30B8" w:rsidRDefault="00AC30B8">
      <w:pPr>
        <w:pStyle w:val="Standard"/>
      </w:pPr>
    </w:p>
    <w:p w14:paraId="1F739C14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1F739D25" wp14:editId="1F739D26">
                <wp:simplePos x="0" y="0"/>
                <wp:positionH relativeFrom="column">
                  <wp:posOffset>6118863</wp:posOffset>
                </wp:positionH>
                <wp:positionV relativeFrom="paragraph">
                  <wp:posOffset>173351</wp:posOffset>
                </wp:positionV>
                <wp:extent cx="3098801" cy="317497"/>
                <wp:effectExtent l="0" t="0" r="25399" b="25403"/>
                <wp:wrapTight wrapText="bothSides">
                  <wp:wrapPolygon edited="0">
                    <wp:start x="0" y="0"/>
                    <wp:lineTo x="0" y="22076"/>
                    <wp:lineTo x="21644" y="22076"/>
                    <wp:lineTo x="21644" y="0"/>
                    <wp:lineTo x="0" y="0"/>
                  </wp:wrapPolygon>
                </wp:wrapTight>
                <wp:docPr id="10063394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1" cy="31749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616" w14:textId="77777777" w:rsidR="00AC30B8" w:rsidRDefault="005640B9">
                            <w:r>
                              <w:t xml:space="preserve">KATERA NAVODILA: text box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617" w14:textId="77777777" w:rsidR="00AC30B8" w:rsidRDefault="00AC30B8">
                            <w:pPr>
                              <w:jc w:val="center"/>
                            </w:pPr>
                          </w:p>
                          <w:p w14:paraId="1F73A618" w14:textId="77777777" w:rsidR="00AC30B8" w:rsidRDefault="00AC30B8">
                            <w:pPr>
                              <w:jc w:val="center"/>
                            </w:pPr>
                          </w:p>
                          <w:p w14:paraId="1F73A619" w14:textId="77777777" w:rsidR="00AC30B8" w:rsidRDefault="00AC30B8">
                            <w:pPr>
                              <w:jc w:val="center"/>
                            </w:pPr>
                          </w:p>
                          <w:p w14:paraId="1F73A61A" w14:textId="77777777" w:rsidR="00AC30B8" w:rsidRDefault="00AC30B8">
                            <w:pPr>
                              <w:jc w:val="center"/>
                            </w:pPr>
                          </w:p>
                          <w:p w14:paraId="1F73A61B" w14:textId="77777777" w:rsidR="00AC30B8" w:rsidRDefault="00AC30B8">
                            <w:pPr>
                              <w:jc w:val="center"/>
                            </w:pPr>
                          </w:p>
                          <w:p w14:paraId="1F73A61C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25" id="_x0000_s1341" style="position:absolute;margin-left:481.8pt;margin-top:13.65pt;width:244pt;height:25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" filled="f" strokeweight=".35281mm">
                <v:textbox>
                  <w:txbxContent>
                    <w:p w14:paraId="1F73A616" w14:textId="77777777" w:rsidR="00AC30B8" w:rsidRDefault="005640B9">
                      <w:r>
                        <w:t xml:space="preserve">KATERA NAVODILA: text box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617" w14:textId="77777777" w:rsidR="00AC30B8" w:rsidRDefault="00AC30B8">
                      <w:pPr>
                        <w:jc w:val="center"/>
                      </w:pPr>
                    </w:p>
                    <w:p w14:paraId="1F73A618" w14:textId="77777777" w:rsidR="00AC30B8" w:rsidRDefault="00AC30B8">
                      <w:pPr>
                        <w:jc w:val="center"/>
                      </w:pPr>
                    </w:p>
                    <w:p w14:paraId="1F73A619" w14:textId="77777777" w:rsidR="00AC30B8" w:rsidRDefault="00AC30B8">
                      <w:pPr>
                        <w:jc w:val="center"/>
                      </w:pPr>
                    </w:p>
                    <w:p w14:paraId="1F73A61A" w14:textId="77777777" w:rsidR="00AC30B8" w:rsidRDefault="00AC30B8">
                      <w:pPr>
                        <w:jc w:val="center"/>
                      </w:pPr>
                    </w:p>
                    <w:p w14:paraId="1F73A61B" w14:textId="77777777" w:rsidR="00AC30B8" w:rsidRDefault="00AC30B8">
                      <w:pPr>
                        <w:jc w:val="center"/>
                      </w:pPr>
                    </w:p>
                    <w:p w14:paraId="1F73A61C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hd w:val="clear" w:color="auto" w:fill="C0C0C0"/>
          <w:lang w:val="en-US"/>
        </w:rPr>
        <w:drawing>
          <wp:anchor distT="0" distB="0" distL="114300" distR="114300" simplePos="0" relativeHeight="252247040" behindDoc="0" locked="0" layoutInCell="1" allowOverlap="1" wp14:anchorId="1F739D27" wp14:editId="1F739D28">
            <wp:simplePos x="0" y="0"/>
            <wp:positionH relativeFrom="column">
              <wp:posOffset>5784857</wp:posOffset>
            </wp:positionH>
            <wp:positionV relativeFrom="paragraph">
              <wp:posOffset>128267</wp:posOffset>
            </wp:positionV>
            <wp:extent cx="118743" cy="323853"/>
            <wp:effectExtent l="0" t="7305" r="0" b="26352"/>
            <wp:wrapTight wrapText="bothSides">
              <wp:wrapPolygon edited="0">
                <wp:start x="19879" y="3672"/>
                <wp:lineTo x="390" y="-286"/>
                <wp:lineTo x="-3016" y="7653"/>
                <wp:lineTo x="-127" y="13918"/>
                <wp:lineTo x="3886" y="14960"/>
                <wp:lineTo x="14771" y="15581"/>
                <wp:lineTo x="24500" y="13696"/>
                <wp:lineTo x="19879" y="3672"/>
              </wp:wrapPolygon>
            </wp:wrapTight>
            <wp:docPr id="490990072" name="Picture 444129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772698">
                      <a:off x="0" y="0"/>
                      <a:ext cx="118743" cy="323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1F739D29" wp14:editId="1F739D2A">
                <wp:simplePos x="0" y="0"/>
                <wp:positionH relativeFrom="column">
                  <wp:posOffset>2308860</wp:posOffset>
                </wp:positionH>
                <wp:positionV relativeFrom="paragraph">
                  <wp:posOffset>116201</wp:posOffset>
                </wp:positionV>
                <wp:extent cx="3270251" cy="311152"/>
                <wp:effectExtent l="0" t="0" r="25399" b="12698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10589776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1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61E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funkcionalno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razumevanje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navodil</w:t>
                            </w:r>
                            <w:proofErr w:type="spellEnd"/>
                          </w:p>
                          <w:p w14:paraId="1F73A61F" w14:textId="77777777" w:rsidR="00AC30B8" w:rsidRDefault="00AC30B8">
                            <w:pPr>
                              <w:jc w:val="center"/>
                            </w:pPr>
                          </w:p>
                          <w:p w14:paraId="1F73A620" w14:textId="77777777" w:rsidR="00AC30B8" w:rsidRDefault="00AC30B8">
                            <w:pPr>
                              <w:jc w:val="center"/>
                            </w:pPr>
                          </w:p>
                          <w:p w14:paraId="1F73A621" w14:textId="77777777" w:rsidR="00AC30B8" w:rsidRDefault="00AC30B8">
                            <w:pPr>
                              <w:jc w:val="center"/>
                            </w:pPr>
                          </w:p>
                          <w:p w14:paraId="1F73A622" w14:textId="77777777" w:rsidR="00AC30B8" w:rsidRDefault="00AC30B8">
                            <w:pPr>
                              <w:jc w:val="center"/>
                            </w:pPr>
                          </w:p>
                          <w:p w14:paraId="1F73A623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29" id="_x0000_s1342" style="position:absolute;margin-left:181.8pt;margin-top:9.15pt;width:257.5pt;height:24.5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" filled="f" strokecolor="#c00000" strokeweight=".35281mm">
                <v:textbox>
                  <w:txbxContent>
                    <w:p w14:paraId="1F73A61E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funkcionalno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razumevanje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navodil</w:t>
                      </w:r>
                      <w:proofErr w:type="spellEnd"/>
                    </w:p>
                    <w:p w14:paraId="1F73A61F" w14:textId="77777777" w:rsidR="00AC30B8" w:rsidRDefault="00AC30B8">
                      <w:pPr>
                        <w:jc w:val="center"/>
                      </w:pPr>
                    </w:p>
                    <w:p w14:paraId="1F73A620" w14:textId="77777777" w:rsidR="00AC30B8" w:rsidRDefault="00AC30B8">
                      <w:pPr>
                        <w:jc w:val="center"/>
                      </w:pPr>
                    </w:p>
                    <w:p w14:paraId="1F73A621" w14:textId="77777777" w:rsidR="00AC30B8" w:rsidRDefault="00AC30B8">
                      <w:pPr>
                        <w:jc w:val="center"/>
                      </w:pPr>
                    </w:p>
                    <w:p w14:paraId="1F73A622" w14:textId="77777777" w:rsidR="00AC30B8" w:rsidRDefault="00AC30B8">
                      <w:pPr>
                        <w:jc w:val="center"/>
                      </w:pPr>
                    </w:p>
                    <w:p w14:paraId="1F73A623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C15" w14:textId="77777777" w:rsidR="00AC30B8" w:rsidRDefault="00AC30B8">
      <w:pPr>
        <w:pStyle w:val="Standard"/>
      </w:pPr>
    </w:p>
    <w:p w14:paraId="1F739C16" w14:textId="77777777" w:rsidR="00AC30B8" w:rsidRDefault="005640B9">
      <w:pPr>
        <w:pStyle w:val="Standard"/>
      </w:pPr>
      <w:r>
        <w:t xml:space="preserve"> </w:t>
      </w:r>
    </w:p>
    <w:p w14:paraId="1F739C17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1F739D2B" wp14:editId="1F739D2C">
                <wp:simplePos x="0" y="0"/>
                <wp:positionH relativeFrom="margin">
                  <wp:posOffset>2364738</wp:posOffset>
                </wp:positionH>
                <wp:positionV relativeFrom="paragraph">
                  <wp:posOffset>7616</wp:posOffset>
                </wp:positionV>
                <wp:extent cx="1530348" cy="279404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54971461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48" cy="2794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73A625" w14:textId="77777777" w:rsidR="00AC30B8" w:rsidRDefault="005640B9">
                            <w:r>
                              <w:rPr>
                                <w:shd w:val="clear" w:color="auto" w:fill="C0C0C0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39D2B" id="_x0000_s1343" type="#_x0000_t202" style="position:absolute;margin-left:186.2pt;margin-top:.6pt;width:120.5pt;height:22pt;z-index:252237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" stroked="f">
                <v:textbox>
                  <w:txbxContent>
                    <w:p w14:paraId="1F73A625" w14:textId="77777777" w:rsidR="00AC30B8" w:rsidRDefault="005640B9">
                      <w:r>
                        <w:rPr>
                          <w:shd w:val="clear" w:color="auto" w:fill="C0C0C0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F739C18" w14:textId="77777777" w:rsidR="00AC30B8" w:rsidRDefault="00AC30B8">
      <w:pPr>
        <w:pStyle w:val="Standard"/>
      </w:pPr>
    </w:p>
    <w:p w14:paraId="1F739C19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1F739D2D" wp14:editId="1F739D2E">
                <wp:simplePos x="0" y="0"/>
                <wp:positionH relativeFrom="margin">
                  <wp:align>right</wp:align>
                </wp:positionH>
                <wp:positionV relativeFrom="paragraph">
                  <wp:posOffset>65407</wp:posOffset>
                </wp:positionV>
                <wp:extent cx="3098801" cy="317497"/>
                <wp:effectExtent l="0" t="0" r="25399" b="25403"/>
                <wp:wrapTight wrapText="bothSides">
                  <wp:wrapPolygon edited="0">
                    <wp:start x="0" y="0"/>
                    <wp:lineTo x="0" y="22076"/>
                    <wp:lineTo x="21644" y="22076"/>
                    <wp:lineTo x="21644" y="0"/>
                    <wp:lineTo x="0" y="0"/>
                  </wp:wrapPolygon>
                </wp:wrapTight>
                <wp:docPr id="21050002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1" cy="31749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627" w14:textId="77777777" w:rsidR="00AC30B8" w:rsidRDefault="005640B9">
                            <w:r>
                              <w:t xml:space="preserve">KATERO BESEDIŠČE: text box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628" w14:textId="77777777" w:rsidR="00AC30B8" w:rsidRDefault="00AC30B8">
                            <w:pPr>
                              <w:jc w:val="center"/>
                            </w:pPr>
                          </w:p>
                          <w:p w14:paraId="1F73A629" w14:textId="77777777" w:rsidR="00AC30B8" w:rsidRDefault="00AC30B8">
                            <w:pPr>
                              <w:jc w:val="center"/>
                            </w:pPr>
                          </w:p>
                          <w:p w14:paraId="1F73A62A" w14:textId="77777777" w:rsidR="00AC30B8" w:rsidRDefault="00AC30B8">
                            <w:pPr>
                              <w:jc w:val="center"/>
                            </w:pPr>
                          </w:p>
                          <w:p w14:paraId="1F73A62B" w14:textId="77777777" w:rsidR="00AC30B8" w:rsidRDefault="00AC30B8">
                            <w:pPr>
                              <w:jc w:val="center"/>
                            </w:pPr>
                          </w:p>
                          <w:p w14:paraId="1F73A62C" w14:textId="77777777" w:rsidR="00AC30B8" w:rsidRDefault="00AC30B8">
                            <w:pPr>
                              <w:jc w:val="center"/>
                            </w:pPr>
                          </w:p>
                          <w:p w14:paraId="1F73A62D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2D" id="_x0000_s1344" style="position:absolute;margin-left:192.8pt;margin-top:5.15pt;width:244pt;height:25pt;z-index:2522521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" filled="f" strokeweight=".35281mm">
                <v:textbox>
                  <w:txbxContent>
                    <w:p w14:paraId="1F73A627" w14:textId="77777777" w:rsidR="00AC30B8" w:rsidRDefault="005640B9">
                      <w:r>
                        <w:t xml:space="preserve">KATERO BESEDIŠČE: text box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628" w14:textId="77777777" w:rsidR="00AC30B8" w:rsidRDefault="00AC30B8">
                      <w:pPr>
                        <w:jc w:val="center"/>
                      </w:pPr>
                    </w:p>
                    <w:p w14:paraId="1F73A629" w14:textId="77777777" w:rsidR="00AC30B8" w:rsidRDefault="00AC30B8">
                      <w:pPr>
                        <w:jc w:val="center"/>
                      </w:pPr>
                    </w:p>
                    <w:p w14:paraId="1F73A62A" w14:textId="77777777" w:rsidR="00AC30B8" w:rsidRDefault="00AC30B8">
                      <w:pPr>
                        <w:jc w:val="center"/>
                      </w:pPr>
                    </w:p>
                    <w:p w14:paraId="1F73A62B" w14:textId="77777777" w:rsidR="00AC30B8" w:rsidRDefault="00AC30B8">
                      <w:pPr>
                        <w:jc w:val="center"/>
                      </w:pPr>
                    </w:p>
                    <w:p w14:paraId="1F73A62C" w14:textId="77777777" w:rsidR="00AC30B8" w:rsidRDefault="00AC30B8">
                      <w:pPr>
                        <w:jc w:val="center"/>
                      </w:pPr>
                    </w:p>
                    <w:p w14:paraId="1F73A62D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  <w:shd w:val="clear" w:color="auto" w:fill="C0C0C0"/>
          <w:lang w:val="en-US"/>
        </w:rPr>
        <w:drawing>
          <wp:anchor distT="0" distB="0" distL="114300" distR="114300" simplePos="0" relativeHeight="252249088" behindDoc="0" locked="0" layoutInCell="1" allowOverlap="1" wp14:anchorId="1F739D2F" wp14:editId="1F739D30">
            <wp:simplePos x="0" y="0"/>
            <wp:positionH relativeFrom="column">
              <wp:posOffset>5862965</wp:posOffset>
            </wp:positionH>
            <wp:positionV relativeFrom="paragraph">
              <wp:posOffset>31112</wp:posOffset>
            </wp:positionV>
            <wp:extent cx="118743" cy="323853"/>
            <wp:effectExtent l="0" t="7305" r="0" b="26352"/>
            <wp:wrapTight wrapText="bothSides">
              <wp:wrapPolygon edited="0">
                <wp:start x="19879" y="3672"/>
                <wp:lineTo x="390" y="-286"/>
                <wp:lineTo x="-3016" y="7653"/>
                <wp:lineTo x="-127" y="13918"/>
                <wp:lineTo x="3886" y="14960"/>
                <wp:lineTo x="14771" y="15581"/>
                <wp:lineTo x="24500" y="13696"/>
                <wp:lineTo x="19879" y="3672"/>
              </wp:wrapPolygon>
            </wp:wrapTight>
            <wp:docPr id="648554924" name="Picture 309709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772698">
                      <a:off x="0" y="0"/>
                      <a:ext cx="118743" cy="323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1F739D31" wp14:editId="1F739D32">
                <wp:simplePos x="0" y="0"/>
                <wp:positionH relativeFrom="column">
                  <wp:posOffset>2381253</wp:posOffset>
                </wp:positionH>
                <wp:positionV relativeFrom="paragraph">
                  <wp:posOffset>5715</wp:posOffset>
                </wp:positionV>
                <wp:extent cx="3295653" cy="311152"/>
                <wp:effectExtent l="0" t="0" r="19047" b="12698"/>
                <wp:wrapTight wrapText="bothSides">
                  <wp:wrapPolygon edited="0">
                    <wp:start x="0" y="0"/>
                    <wp:lineTo x="0" y="21159"/>
                    <wp:lineTo x="21600" y="21159"/>
                    <wp:lineTo x="21600" y="0"/>
                    <wp:lineTo x="0" y="0"/>
                  </wp:wrapPolygon>
                </wp:wrapTight>
                <wp:docPr id="21385323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3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62F" w14:textId="77777777" w:rsidR="00AC30B8" w:rsidRDefault="005640B9">
                            <w:pPr>
                              <w:jc w:val="center"/>
                            </w:pPr>
                            <w:r>
                              <w:t>gap-fill dialog/</w:t>
                            </w:r>
                            <w:proofErr w:type="spellStart"/>
                            <w:r>
                              <w:t>pripovedovanje</w:t>
                            </w:r>
                            <w:proofErr w:type="spellEnd"/>
                          </w:p>
                          <w:p w14:paraId="1F73A630" w14:textId="77777777" w:rsidR="00AC30B8" w:rsidRDefault="00AC30B8">
                            <w:pPr>
                              <w:jc w:val="center"/>
                            </w:pPr>
                          </w:p>
                          <w:p w14:paraId="1F73A631" w14:textId="77777777" w:rsidR="00AC30B8" w:rsidRDefault="00AC30B8">
                            <w:pPr>
                              <w:jc w:val="center"/>
                            </w:pPr>
                          </w:p>
                          <w:p w14:paraId="1F73A632" w14:textId="77777777" w:rsidR="00AC30B8" w:rsidRDefault="00AC30B8">
                            <w:pPr>
                              <w:jc w:val="center"/>
                            </w:pPr>
                          </w:p>
                          <w:p w14:paraId="1F73A633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31" id="_x0000_s1345" style="position:absolute;margin-left:187.5pt;margin-top:.45pt;width:259.5pt;height:24.5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" filled="f" strokecolor="#c00000" strokeweight=".35281mm">
                <v:textbox>
                  <w:txbxContent>
                    <w:p w14:paraId="1F73A62F" w14:textId="77777777" w:rsidR="00AC30B8" w:rsidRDefault="005640B9">
                      <w:pPr>
                        <w:jc w:val="center"/>
                      </w:pPr>
                      <w:r>
                        <w:t>gap-fill dialog/</w:t>
                      </w:r>
                      <w:proofErr w:type="spellStart"/>
                      <w:r>
                        <w:t>pripovedovanje</w:t>
                      </w:r>
                      <w:proofErr w:type="spellEnd"/>
                    </w:p>
                    <w:p w14:paraId="1F73A630" w14:textId="77777777" w:rsidR="00AC30B8" w:rsidRDefault="00AC30B8">
                      <w:pPr>
                        <w:jc w:val="center"/>
                      </w:pPr>
                    </w:p>
                    <w:p w14:paraId="1F73A631" w14:textId="77777777" w:rsidR="00AC30B8" w:rsidRDefault="00AC30B8">
                      <w:pPr>
                        <w:jc w:val="center"/>
                      </w:pPr>
                    </w:p>
                    <w:p w14:paraId="1F73A632" w14:textId="77777777" w:rsidR="00AC30B8" w:rsidRDefault="00AC30B8">
                      <w:pPr>
                        <w:jc w:val="center"/>
                      </w:pPr>
                    </w:p>
                    <w:p w14:paraId="1F73A633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1F739D33" wp14:editId="1F739D34">
                <wp:simplePos x="0" y="0"/>
                <wp:positionH relativeFrom="margin">
                  <wp:align>left</wp:align>
                </wp:positionH>
                <wp:positionV relativeFrom="paragraph">
                  <wp:posOffset>9528</wp:posOffset>
                </wp:positionV>
                <wp:extent cx="2216148" cy="272418"/>
                <wp:effectExtent l="0" t="0" r="12702" b="13332"/>
                <wp:wrapNone/>
                <wp:docPr id="11721668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48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FFFF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635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FFFF00"/>
                              </w:rPr>
                              <w:t>4.3.2. KOMUNIKACIJA</w:t>
                            </w:r>
                          </w:p>
                          <w:p w14:paraId="1F73A636" w14:textId="77777777" w:rsidR="00AC30B8" w:rsidRDefault="00AC30B8">
                            <w:pPr>
                              <w:jc w:val="center"/>
                            </w:pPr>
                          </w:p>
                          <w:p w14:paraId="1F73A637" w14:textId="77777777" w:rsidR="00AC30B8" w:rsidRDefault="00AC30B8">
                            <w:pPr>
                              <w:jc w:val="center"/>
                            </w:pPr>
                          </w:p>
                          <w:p w14:paraId="1F73A638" w14:textId="77777777" w:rsidR="00AC30B8" w:rsidRDefault="00AC30B8">
                            <w:pPr>
                              <w:jc w:val="center"/>
                            </w:pPr>
                          </w:p>
                          <w:p w14:paraId="1F73A639" w14:textId="77777777" w:rsidR="00AC30B8" w:rsidRDefault="00AC30B8">
                            <w:pPr>
                              <w:jc w:val="center"/>
                            </w:pPr>
                          </w:p>
                          <w:p w14:paraId="1F73A63A" w14:textId="77777777" w:rsidR="00AC30B8" w:rsidRDefault="005640B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33" id="_x0000_s1346" style="position:absolute;margin-left:0;margin-top:.75pt;width:174.5pt;height:21.45pt;z-index:2522368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" filled="f" strokecolor="yellow" strokeweight=".35281mm">
                <v:textbox>
                  <w:txbxContent>
                    <w:p w14:paraId="1F73A635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FFFF00"/>
                        </w:rPr>
                        <w:t>4.3.2. KOMUNIKACIJA</w:t>
                      </w:r>
                    </w:p>
                    <w:p w14:paraId="1F73A636" w14:textId="77777777" w:rsidR="00AC30B8" w:rsidRDefault="00AC30B8">
                      <w:pPr>
                        <w:jc w:val="center"/>
                      </w:pPr>
                    </w:p>
                    <w:p w14:paraId="1F73A637" w14:textId="77777777" w:rsidR="00AC30B8" w:rsidRDefault="00AC30B8">
                      <w:pPr>
                        <w:jc w:val="center"/>
                      </w:pPr>
                    </w:p>
                    <w:p w14:paraId="1F73A638" w14:textId="77777777" w:rsidR="00AC30B8" w:rsidRDefault="00AC30B8">
                      <w:pPr>
                        <w:jc w:val="center"/>
                      </w:pPr>
                    </w:p>
                    <w:p w14:paraId="1F73A639" w14:textId="77777777" w:rsidR="00AC30B8" w:rsidRDefault="00AC30B8">
                      <w:pPr>
                        <w:jc w:val="center"/>
                      </w:pPr>
                    </w:p>
                    <w:p w14:paraId="1F73A63A" w14:textId="77777777" w:rsidR="00AC30B8" w:rsidRDefault="005640B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739C1A" w14:textId="77777777" w:rsidR="00AC30B8" w:rsidRDefault="00AC30B8">
      <w:pPr>
        <w:pStyle w:val="Standard"/>
      </w:pPr>
    </w:p>
    <w:p w14:paraId="1F739C1B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1F739D35" wp14:editId="1F739D36">
                <wp:simplePos x="0" y="0"/>
                <wp:positionH relativeFrom="column">
                  <wp:posOffset>2391412</wp:posOffset>
                </wp:positionH>
                <wp:positionV relativeFrom="paragraph">
                  <wp:posOffset>71752</wp:posOffset>
                </wp:positionV>
                <wp:extent cx="3321045" cy="501648"/>
                <wp:effectExtent l="0" t="0" r="12705" b="12702"/>
                <wp:wrapTight wrapText="bothSides">
                  <wp:wrapPolygon edited="0">
                    <wp:start x="0" y="0"/>
                    <wp:lineTo x="0" y="21354"/>
                    <wp:lineTo x="21563" y="21354"/>
                    <wp:lineTo x="21563" y="0"/>
                    <wp:lineTo x="0" y="0"/>
                  </wp:wrapPolygon>
                </wp:wrapTight>
                <wp:docPr id="10477123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45" cy="50164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63C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neverbalno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sodelovanje</w:t>
                            </w:r>
                            <w:proofErr w:type="spellEnd"/>
                            <w:r>
                              <w:t xml:space="preserve"> pri </w:t>
                            </w:r>
                            <w:proofErr w:type="spellStart"/>
                            <w:r>
                              <w:t>dialogu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pripovedovanju</w:t>
                            </w:r>
                            <w:proofErr w:type="spellEnd"/>
                          </w:p>
                          <w:p w14:paraId="1F73A63D" w14:textId="77777777" w:rsidR="00AC30B8" w:rsidRDefault="00AC30B8">
                            <w:pPr>
                              <w:jc w:val="center"/>
                            </w:pPr>
                          </w:p>
                          <w:p w14:paraId="1F73A63E" w14:textId="77777777" w:rsidR="00AC30B8" w:rsidRDefault="00AC30B8">
                            <w:pPr>
                              <w:jc w:val="center"/>
                            </w:pPr>
                          </w:p>
                          <w:p w14:paraId="1F73A63F" w14:textId="77777777" w:rsidR="00AC30B8" w:rsidRDefault="00AC30B8">
                            <w:pPr>
                              <w:jc w:val="center"/>
                            </w:pPr>
                          </w:p>
                          <w:p w14:paraId="1F73A640" w14:textId="77777777" w:rsidR="00AC30B8" w:rsidRDefault="00AC30B8">
                            <w:pPr>
                              <w:jc w:val="center"/>
                            </w:pPr>
                          </w:p>
                          <w:p w14:paraId="1F73A641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35" id="_x0000_s1347" style="position:absolute;margin-left:188.3pt;margin-top:5.65pt;width:261.5pt;height:39.5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" filled="f" strokecolor="#c00000" strokeweight=".35281mm">
                <v:textbox>
                  <w:txbxContent>
                    <w:p w14:paraId="1F73A63C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neverbalno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sodelovanje</w:t>
                      </w:r>
                      <w:proofErr w:type="spellEnd"/>
                      <w:r>
                        <w:t xml:space="preserve"> pri </w:t>
                      </w:r>
                      <w:proofErr w:type="spellStart"/>
                      <w:r>
                        <w:t>dialogu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pripovedovanju</w:t>
                      </w:r>
                      <w:proofErr w:type="spellEnd"/>
                    </w:p>
                    <w:p w14:paraId="1F73A63D" w14:textId="77777777" w:rsidR="00AC30B8" w:rsidRDefault="00AC30B8">
                      <w:pPr>
                        <w:jc w:val="center"/>
                      </w:pPr>
                    </w:p>
                    <w:p w14:paraId="1F73A63E" w14:textId="77777777" w:rsidR="00AC30B8" w:rsidRDefault="00AC30B8">
                      <w:pPr>
                        <w:jc w:val="center"/>
                      </w:pPr>
                    </w:p>
                    <w:p w14:paraId="1F73A63F" w14:textId="77777777" w:rsidR="00AC30B8" w:rsidRDefault="00AC30B8">
                      <w:pPr>
                        <w:jc w:val="center"/>
                      </w:pPr>
                    </w:p>
                    <w:p w14:paraId="1F73A640" w14:textId="77777777" w:rsidR="00AC30B8" w:rsidRDefault="00AC30B8">
                      <w:pPr>
                        <w:jc w:val="center"/>
                      </w:pPr>
                    </w:p>
                    <w:p w14:paraId="1F73A641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1F739D37" wp14:editId="1F739D38">
                <wp:simplePos x="0" y="0"/>
                <wp:positionH relativeFrom="margin">
                  <wp:align>right</wp:align>
                </wp:positionH>
                <wp:positionV relativeFrom="paragraph">
                  <wp:posOffset>133987</wp:posOffset>
                </wp:positionV>
                <wp:extent cx="3098801" cy="317497"/>
                <wp:effectExtent l="0" t="0" r="25399" b="25403"/>
                <wp:wrapTight wrapText="bothSides">
                  <wp:wrapPolygon edited="0">
                    <wp:start x="0" y="0"/>
                    <wp:lineTo x="0" y="22076"/>
                    <wp:lineTo x="21644" y="22076"/>
                    <wp:lineTo x="21644" y="0"/>
                    <wp:lineTo x="0" y="0"/>
                  </wp:wrapPolygon>
                </wp:wrapTight>
                <wp:docPr id="17766421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1" cy="31749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643" w14:textId="77777777" w:rsidR="00AC30B8" w:rsidRDefault="005640B9">
                            <w:r>
                              <w:t xml:space="preserve">OPIS SODELOVANJA: text box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644" w14:textId="77777777" w:rsidR="00AC30B8" w:rsidRDefault="00AC30B8">
                            <w:pPr>
                              <w:jc w:val="center"/>
                            </w:pPr>
                          </w:p>
                          <w:p w14:paraId="1F73A645" w14:textId="77777777" w:rsidR="00AC30B8" w:rsidRDefault="00AC30B8">
                            <w:pPr>
                              <w:jc w:val="center"/>
                            </w:pPr>
                          </w:p>
                          <w:p w14:paraId="1F73A646" w14:textId="77777777" w:rsidR="00AC30B8" w:rsidRDefault="00AC30B8">
                            <w:pPr>
                              <w:jc w:val="center"/>
                            </w:pPr>
                          </w:p>
                          <w:p w14:paraId="1F73A647" w14:textId="77777777" w:rsidR="00AC30B8" w:rsidRDefault="00AC30B8">
                            <w:pPr>
                              <w:jc w:val="center"/>
                            </w:pPr>
                          </w:p>
                          <w:p w14:paraId="1F73A648" w14:textId="77777777" w:rsidR="00AC30B8" w:rsidRDefault="00AC30B8">
                            <w:pPr>
                              <w:jc w:val="center"/>
                            </w:pPr>
                          </w:p>
                          <w:p w14:paraId="1F73A649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37" id="_x0000_s1348" style="position:absolute;margin-left:192.8pt;margin-top:10.55pt;width:244pt;height:25pt;z-index:2522531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" filled="f" strokeweight=".35281mm">
                <v:textbox>
                  <w:txbxContent>
                    <w:p w14:paraId="1F73A643" w14:textId="77777777" w:rsidR="00AC30B8" w:rsidRDefault="005640B9">
                      <w:r>
                        <w:t xml:space="preserve">OPIS SODELOVANJA: text box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644" w14:textId="77777777" w:rsidR="00AC30B8" w:rsidRDefault="00AC30B8">
                      <w:pPr>
                        <w:jc w:val="center"/>
                      </w:pPr>
                    </w:p>
                    <w:p w14:paraId="1F73A645" w14:textId="77777777" w:rsidR="00AC30B8" w:rsidRDefault="00AC30B8">
                      <w:pPr>
                        <w:jc w:val="center"/>
                      </w:pPr>
                    </w:p>
                    <w:p w14:paraId="1F73A646" w14:textId="77777777" w:rsidR="00AC30B8" w:rsidRDefault="00AC30B8">
                      <w:pPr>
                        <w:jc w:val="center"/>
                      </w:pPr>
                    </w:p>
                    <w:p w14:paraId="1F73A647" w14:textId="77777777" w:rsidR="00AC30B8" w:rsidRDefault="00AC30B8">
                      <w:pPr>
                        <w:jc w:val="center"/>
                      </w:pPr>
                    </w:p>
                    <w:p w14:paraId="1F73A648" w14:textId="77777777" w:rsidR="00AC30B8" w:rsidRDefault="00AC30B8">
                      <w:pPr>
                        <w:jc w:val="center"/>
                      </w:pPr>
                    </w:p>
                    <w:p w14:paraId="1F73A649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  <w:shd w:val="clear" w:color="auto" w:fill="C0C0C0"/>
          <w:lang w:val="en-US"/>
        </w:rPr>
        <w:drawing>
          <wp:anchor distT="0" distB="0" distL="114300" distR="114300" simplePos="0" relativeHeight="252250112" behindDoc="0" locked="0" layoutInCell="1" allowOverlap="1" wp14:anchorId="1F739D39" wp14:editId="1F739D3A">
            <wp:simplePos x="0" y="0"/>
            <wp:positionH relativeFrom="column">
              <wp:posOffset>5880740</wp:posOffset>
            </wp:positionH>
            <wp:positionV relativeFrom="paragraph">
              <wp:posOffset>62230</wp:posOffset>
            </wp:positionV>
            <wp:extent cx="118743" cy="323853"/>
            <wp:effectExtent l="0" t="7305" r="0" b="26352"/>
            <wp:wrapTight wrapText="bothSides">
              <wp:wrapPolygon edited="0">
                <wp:start x="19879" y="3672"/>
                <wp:lineTo x="390" y="-286"/>
                <wp:lineTo x="-3016" y="7653"/>
                <wp:lineTo x="-127" y="13918"/>
                <wp:lineTo x="3886" y="14960"/>
                <wp:lineTo x="14771" y="15581"/>
                <wp:lineTo x="24500" y="13696"/>
                <wp:lineTo x="19879" y="3672"/>
              </wp:wrapPolygon>
            </wp:wrapTight>
            <wp:docPr id="1375707313" name="Picture 2884697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772698">
                      <a:off x="0" y="0"/>
                      <a:ext cx="118743" cy="323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F739C1C" w14:textId="77777777" w:rsidR="00AC30B8" w:rsidRDefault="00AC30B8">
      <w:pPr>
        <w:pStyle w:val="Standard"/>
      </w:pPr>
    </w:p>
    <w:p w14:paraId="1F739C1D" w14:textId="77777777" w:rsidR="00AC30B8" w:rsidRDefault="00AC30B8">
      <w:pPr>
        <w:pStyle w:val="Standard"/>
      </w:pPr>
    </w:p>
    <w:p w14:paraId="1F739C1E" w14:textId="77777777" w:rsidR="00AC30B8" w:rsidRDefault="005640B9">
      <w:pPr>
        <w:pStyle w:val="Standard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1F739D3B" wp14:editId="1F739D3C">
                <wp:simplePos x="0" y="0"/>
                <wp:positionH relativeFrom="column">
                  <wp:posOffset>2413001</wp:posOffset>
                </wp:positionH>
                <wp:positionV relativeFrom="paragraph">
                  <wp:posOffset>101598</wp:posOffset>
                </wp:positionV>
                <wp:extent cx="3270251" cy="311152"/>
                <wp:effectExtent l="0" t="0" r="25399" b="12698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3522429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1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64B" w14:textId="77777777" w:rsidR="00AC30B8" w:rsidRDefault="005640B9">
                            <w:pPr>
                              <w:jc w:val="center"/>
                            </w:pPr>
                            <w:r>
                              <w:t>dialog/</w:t>
                            </w:r>
                            <w:proofErr w:type="spellStart"/>
                            <w:r>
                              <w:t>pripovedovanje</w:t>
                            </w:r>
                            <w:proofErr w:type="spellEnd"/>
                          </w:p>
                          <w:p w14:paraId="1F73A64C" w14:textId="77777777" w:rsidR="00AC30B8" w:rsidRDefault="00AC30B8">
                            <w:pPr>
                              <w:jc w:val="center"/>
                            </w:pPr>
                          </w:p>
                          <w:p w14:paraId="1F73A64D" w14:textId="77777777" w:rsidR="00AC30B8" w:rsidRDefault="00AC30B8">
                            <w:pPr>
                              <w:jc w:val="center"/>
                            </w:pPr>
                          </w:p>
                          <w:p w14:paraId="1F73A64E" w14:textId="77777777" w:rsidR="00AC30B8" w:rsidRDefault="00AC30B8">
                            <w:pPr>
                              <w:jc w:val="center"/>
                            </w:pPr>
                          </w:p>
                          <w:p w14:paraId="1F73A64F" w14:textId="77777777" w:rsidR="00AC30B8" w:rsidRDefault="00AC30B8">
                            <w:pPr>
                              <w:jc w:val="center"/>
                            </w:pPr>
                          </w:p>
                          <w:p w14:paraId="1F73A650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3B" id="_x0000_s1349" style="position:absolute;margin-left:190pt;margin-top:8pt;width:257.5pt;height:24.5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" filled="f" strokecolor="#c00000" strokeweight=".35281mm">
                <v:textbox>
                  <w:txbxContent>
                    <w:p w14:paraId="1F73A64B" w14:textId="77777777" w:rsidR="00AC30B8" w:rsidRDefault="005640B9">
                      <w:pPr>
                        <w:jc w:val="center"/>
                      </w:pPr>
                      <w:r>
                        <w:t>dialog/</w:t>
                      </w:r>
                      <w:proofErr w:type="spellStart"/>
                      <w:r>
                        <w:t>pripovedovanje</w:t>
                      </w:r>
                      <w:proofErr w:type="spellEnd"/>
                    </w:p>
                    <w:p w14:paraId="1F73A64C" w14:textId="77777777" w:rsidR="00AC30B8" w:rsidRDefault="00AC30B8">
                      <w:pPr>
                        <w:jc w:val="center"/>
                      </w:pPr>
                    </w:p>
                    <w:p w14:paraId="1F73A64D" w14:textId="77777777" w:rsidR="00AC30B8" w:rsidRDefault="00AC30B8">
                      <w:pPr>
                        <w:jc w:val="center"/>
                      </w:pPr>
                    </w:p>
                    <w:p w14:paraId="1F73A64E" w14:textId="77777777" w:rsidR="00AC30B8" w:rsidRDefault="00AC30B8">
                      <w:pPr>
                        <w:jc w:val="center"/>
                      </w:pPr>
                    </w:p>
                    <w:p w14:paraId="1F73A64F" w14:textId="77777777" w:rsidR="00AC30B8" w:rsidRDefault="00AC30B8">
                      <w:pPr>
                        <w:jc w:val="center"/>
                      </w:pPr>
                    </w:p>
                    <w:p w14:paraId="1F73A650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hd w:val="clear" w:color="auto" w:fill="C0C0C0"/>
          <w:lang w:val="en-US"/>
        </w:rPr>
        <w:drawing>
          <wp:anchor distT="0" distB="0" distL="114300" distR="114300" simplePos="0" relativeHeight="252251136" behindDoc="0" locked="0" layoutInCell="1" allowOverlap="1" wp14:anchorId="1F739D3D" wp14:editId="1F739D3E">
            <wp:simplePos x="0" y="0"/>
            <wp:positionH relativeFrom="column">
              <wp:posOffset>5901699</wp:posOffset>
            </wp:positionH>
            <wp:positionV relativeFrom="paragraph">
              <wp:posOffset>20323</wp:posOffset>
            </wp:positionV>
            <wp:extent cx="118743" cy="323853"/>
            <wp:effectExtent l="0" t="7305" r="0" b="26352"/>
            <wp:wrapTight wrapText="bothSides">
              <wp:wrapPolygon edited="0">
                <wp:start x="19879" y="3672"/>
                <wp:lineTo x="390" y="-286"/>
                <wp:lineTo x="-3016" y="7653"/>
                <wp:lineTo x="-127" y="13918"/>
                <wp:lineTo x="3886" y="14960"/>
                <wp:lineTo x="14771" y="15581"/>
                <wp:lineTo x="24500" y="13696"/>
                <wp:lineTo x="19879" y="3672"/>
              </wp:wrapPolygon>
            </wp:wrapTight>
            <wp:docPr id="728850115" name="Picture 3510727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772698">
                      <a:off x="0" y="0"/>
                      <a:ext cx="118743" cy="323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1F739D3F" wp14:editId="1F739D40">
                <wp:simplePos x="0" y="0"/>
                <wp:positionH relativeFrom="margin">
                  <wp:posOffset>6216648</wp:posOffset>
                </wp:positionH>
                <wp:positionV relativeFrom="paragraph">
                  <wp:posOffset>0</wp:posOffset>
                </wp:positionV>
                <wp:extent cx="3098801" cy="317497"/>
                <wp:effectExtent l="0" t="0" r="25399" b="25403"/>
                <wp:wrapTight wrapText="bothSides">
                  <wp:wrapPolygon edited="0">
                    <wp:start x="0" y="0"/>
                    <wp:lineTo x="0" y="22076"/>
                    <wp:lineTo x="21644" y="22076"/>
                    <wp:lineTo x="21644" y="0"/>
                    <wp:lineTo x="0" y="0"/>
                  </wp:wrapPolygon>
                </wp:wrapTight>
                <wp:docPr id="16708399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1" cy="31749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652" w14:textId="77777777" w:rsidR="00AC30B8" w:rsidRDefault="005640B9">
                            <w:r>
                              <w:t xml:space="preserve">OPIS: text box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653" w14:textId="77777777" w:rsidR="00AC30B8" w:rsidRDefault="00AC30B8">
                            <w:pPr>
                              <w:jc w:val="center"/>
                            </w:pPr>
                          </w:p>
                          <w:p w14:paraId="1F73A654" w14:textId="77777777" w:rsidR="00AC30B8" w:rsidRDefault="00AC30B8">
                            <w:pPr>
                              <w:jc w:val="center"/>
                            </w:pPr>
                          </w:p>
                          <w:p w14:paraId="1F73A655" w14:textId="77777777" w:rsidR="00AC30B8" w:rsidRDefault="00AC30B8">
                            <w:pPr>
                              <w:jc w:val="center"/>
                            </w:pPr>
                          </w:p>
                          <w:p w14:paraId="1F73A656" w14:textId="77777777" w:rsidR="00AC30B8" w:rsidRDefault="00AC30B8">
                            <w:pPr>
                              <w:jc w:val="center"/>
                            </w:pPr>
                          </w:p>
                          <w:p w14:paraId="1F73A657" w14:textId="77777777" w:rsidR="00AC30B8" w:rsidRDefault="00AC30B8">
                            <w:pPr>
                              <w:jc w:val="center"/>
                            </w:pPr>
                          </w:p>
                          <w:p w14:paraId="1F73A658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3F" id="_x0000_s1350" style="position:absolute;margin-left:489.5pt;margin-top:0;width:244pt;height:25pt;z-index:252254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" filled="f" strokeweight=".35281mm">
                <v:textbox>
                  <w:txbxContent>
                    <w:p w14:paraId="1F73A652" w14:textId="77777777" w:rsidR="00AC30B8" w:rsidRDefault="005640B9">
                      <w:r>
                        <w:t xml:space="preserve">OPIS: text box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653" w14:textId="77777777" w:rsidR="00AC30B8" w:rsidRDefault="00AC30B8">
                      <w:pPr>
                        <w:jc w:val="center"/>
                      </w:pPr>
                    </w:p>
                    <w:p w14:paraId="1F73A654" w14:textId="77777777" w:rsidR="00AC30B8" w:rsidRDefault="00AC30B8">
                      <w:pPr>
                        <w:jc w:val="center"/>
                      </w:pPr>
                    </w:p>
                    <w:p w14:paraId="1F73A655" w14:textId="77777777" w:rsidR="00AC30B8" w:rsidRDefault="00AC30B8">
                      <w:pPr>
                        <w:jc w:val="center"/>
                      </w:pPr>
                    </w:p>
                    <w:p w14:paraId="1F73A656" w14:textId="77777777" w:rsidR="00AC30B8" w:rsidRDefault="00AC30B8">
                      <w:pPr>
                        <w:jc w:val="center"/>
                      </w:pPr>
                    </w:p>
                    <w:p w14:paraId="1F73A657" w14:textId="77777777" w:rsidR="00AC30B8" w:rsidRDefault="00AC30B8">
                      <w:pPr>
                        <w:jc w:val="center"/>
                      </w:pPr>
                    </w:p>
                    <w:p w14:paraId="1F73A658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14:paraId="1F739C1F" w14:textId="77777777" w:rsidR="00AC30B8" w:rsidRDefault="00AC30B8">
      <w:pPr>
        <w:pStyle w:val="Standard"/>
      </w:pPr>
    </w:p>
    <w:p w14:paraId="1F739C20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1F739D41" wp14:editId="1F739D42">
                <wp:simplePos x="0" y="0"/>
                <wp:positionH relativeFrom="column">
                  <wp:posOffset>2442206</wp:posOffset>
                </wp:positionH>
                <wp:positionV relativeFrom="paragraph">
                  <wp:posOffset>101598</wp:posOffset>
                </wp:positionV>
                <wp:extent cx="3270251" cy="590546"/>
                <wp:effectExtent l="0" t="0" r="25399" b="19054"/>
                <wp:wrapTight wrapText="bothSides">
                  <wp:wrapPolygon edited="0">
                    <wp:start x="0" y="0"/>
                    <wp:lineTo x="0" y="21623"/>
                    <wp:lineTo x="21642" y="21623"/>
                    <wp:lineTo x="21642" y="0"/>
                    <wp:lineTo x="0" y="0"/>
                  </wp:wrapPolygon>
                </wp:wrapTight>
                <wp:docPr id="19202754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1" cy="590546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65A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neverbalna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komunikacija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uporaba</w:t>
                            </w:r>
                            <w:proofErr w:type="spellEnd"/>
                            <w:r>
                              <w:t xml:space="preserve"> gest/</w:t>
                            </w:r>
                            <w:proofErr w:type="spellStart"/>
                            <w:r>
                              <w:t>mimike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F73A65B" w14:textId="77777777" w:rsidR="00AC30B8" w:rsidRDefault="00AC30B8">
                            <w:pPr>
                              <w:jc w:val="center"/>
                            </w:pPr>
                          </w:p>
                          <w:p w14:paraId="1F73A65C" w14:textId="77777777" w:rsidR="00AC30B8" w:rsidRDefault="00AC30B8">
                            <w:pPr>
                              <w:jc w:val="center"/>
                            </w:pPr>
                          </w:p>
                          <w:p w14:paraId="1F73A65D" w14:textId="77777777" w:rsidR="00AC30B8" w:rsidRDefault="00AC30B8">
                            <w:pPr>
                              <w:jc w:val="center"/>
                            </w:pPr>
                          </w:p>
                          <w:p w14:paraId="1F73A65E" w14:textId="77777777" w:rsidR="00AC30B8" w:rsidRDefault="00AC30B8">
                            <w:pPr>
                              <w:jc w:val="center"/>
                            </w:pPr>
                          </w:p>
                          <w:p w14:paraId="1F73A65F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41" id="_x0000_s1351" style="position:absolute;margin-left:192.3pt;margin-top:8pt;width:257.5pt;height:46.5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" filled="f" strokecolor="#c00000" strokeweight=".35281mm">
                <v:textbox>
                  <w:txbxContent>
                    <w:p w14:paraId="1F73A65A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neverbalna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komunikacija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uporaba</w:t>
                      </w:r>
                      <w:proofErr w:type="spellEnd"/>
                      <w:r>
                        <w:t xml:space="preserve"> gest/</w:t>
                      </w:r>
                      <w:proofErr w:type="spellStart"/>
                      <w:r>
                        <w:t>mimike</w:t>
                      </w:r>
                      <w:proofErr w:type="spellEnd"/>
                      <w:r>
                        <w:t>)</w:t>
                      </w:r>
                    </w:p>
                    <w:p w14:paraId="1F73A65B" w14:textId="77777777" w:rsidR="00AC30B8" w:rsidRDefault="00AC30B8">
                      <w:pPr>
                        <w:jc w:val="center"/>
                      </w:pPr>
                    </w:p>
                    <w:p w14:paraId="1F73A65C" w14:textId="77777777" w:rsidR="00AC30B8" w:rsidRDefault="00AC30B8">
                      <w:pPr>
                        <w:jc w:val="center"/>
                      </w:pPr>
                    </w:p>
                    <w:p w14:paraId="1F73A65D" w14:textId="77777777" w:rsidR="00AC30B8" w:rsidRDefault="00AC30B8">
                      <w:pPr>
                        <w:jc w:val="center"/>
                      </w:pPr>
                    </w:p>
                    <w:p w14:paraId="1F73A65E" w14:textId="77777777" w:rsidR="00AC30B8" w:rsidRDefault="00AC30B8">
                      <w:pPr>
                        <w:jc w:val="center"/>
                      </w:pPr>
                    </w:p>
                    <w:p w14:paraId="1F73A65F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C21" w14:textId="77777777" w:rsidR="00AC30B8" w:rsidRDefault="005640B9">
      <w:pPr>
        <w:pStyle w:val="Standard"/>
      </w:pPr>
      <w:r>
        <w:rPr>
          <w:noProof/>
          <w:shd w:val="clear" w:color="auto" w:fill="C0C0C0"/>
          <w:lang w:val="en-US"/>
        </w:rPr>
        <w:drawing>
          <wp:anchor distT="0" distB="0" distL="114300" distR="114300" simplePos="0" relativeHeight="252255232" behindDoc="0" locked="0" layoutInCell="1" allowOverlap="1" wp14:anchorId="1F739D43" wp14:editId="1F739D44">
            <wp:simplePos x="0" y="0"/>
            <wp:positionH relativeFrom="column">
              <wp:posOffset>5902970</wp:posOffset>
            </wp:positionH>
            <wp:positionV relativeFrom="paragraph">
              <wp:posOffset>8252</wp:posOffset>
            </wp:positionV>
            <wp:extent cx="118743" cy="323853"/>
            <wp:effectExtent l="0" t="7305" r="0" b="26352"/>
            <wp:wrapTight wrapText="bothSides">
              <wp:wrapPolygon edited="0">
                <wp:start x="19879" y="3672"/>
                <wp:lineTo x="390" y="-286"/>
                <wp:lineTo x="-3016" y="7653"/>
                <wp:lineTo x="-127" y="13918"/>
                <wp:lineTo x="3886" y="14960"/>
                <wp:lineTo x="14771" y="15581"/>
                <wp:lineTo x="24500" y="13696"/>
                <wp:lineTo x="19879" y="3672"/>
              </wp:wrapPolygon>
            </wp:wrapTight>
            <wp:docPr id="1094685358" name="Picture 1500071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772698">
                      <a:off x="0" y="0"/>
                      <a:ext cx="118743" cy="323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1F739D45" wp14:editId="1F739D46">
                <wp:simplePos x="0" y="0"/>
                <wp:positionH relativeFrom="margin">
                  <wp:posOffset>6197602</wp:posOffset>
                </wp:positionH>
                <wp:positionV relativeFrom="paragraph">
                  <wp:posOffset>33018</wp:posOffset>
                </wp:positionV>
                <wp:extent cx="3098801" cy="317497"/>
                <wp:effectExtent l="0" t="0" r="25399" b="25403"/>
                <wp:wrapTight wrapText="bothSides">
                  <wp:wrapPolygon edited="0">
                    <wp:start x="0" y="0"/>
                    <wp:lineTo x="0" y="22076"/>
                    <wp:lineTo x="21644" y="22076"/>
                    <wp:lineTo x="21644" y="0"/>
                    <wp:lineTo x="0" y="0"/>
                  </wp:wrapPolygon>
                </wp:wrapTight>
                <wp:docPr id="6435305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1" cy="31749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661" w14:textId="77777777" w:rsidR="00AC30B8" w:rsidRDefault="005640B9">
                            <w:r>
                              <w:t xml:space="preserve">OPIS AKTIVNOSTI: text box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662" w14:textId="77777777" w:rsidR="00AC30B8" w:rsidRDefault="00AC30B8">
                            <w:pPr>
                              <w:jc w:val="center"/>
                            </w:pPr>
                          </w:p>
                          <w:p w14:paraId="1F73A663" w14:textId="77777777" w:rsidR="00AC30B8" w:rsidRDefault="00AC30B8">
                            <w:pPr>
                              <w:jc w:val="center"/>
                            </w:pPr>
                          </w:p>
                          <w:p w14:paraId="1F73A664" w14:textId="77777777" w:rsidR="00AC30B8" w:rsidRDefault="00AC30B8">
                            <w:pPr>
                              <w:jc w:val="center"/>
                            </w:pPr>
                          </w:p>
                          <w:p w14:paraId="1F73A665" w14:textId="77777777" w:rsidR="00AC30B8" w:rsidRDefault="00AC30B8">
                            <w:pPr>
                              <w:jc w:val="center"/>
                            </w:pPr>
                          </w:p>
                          <w:p w14:paraId="1F73A666" w14:textId="77777777" w:rsidR="00AC30B8" w:rsidRDefault="00AC30B8">
                            <w:pPr>
                              <w:jc w:val="center"/>
                            </w:pPr>
                          </w:p>
                          <w:p w14:paraId="1F73A667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45" id="_x0000_s1352" style="position:absolute;margin-left:488pt;margin-top:2.6pt;width:244pt;height:25pt;z-index:252256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" filled="f" strokeweight=".35281mm">
                <v:textbox>
                  <w:txbxContent>
                    <w:p w14:paraId="1F73A661" w14:textId="77777777" w:rsidR="00AC30B8" w:rsidRDefault="005640B9">
                      <w:r>
                        <w:t xml:space="preserve">OPIS AKTIVNOSTI: text box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662" w14:textId="77777777" w:rsidR="00AC30B8" w:rsidRDefault="00AC30B8">
                      <w:pPr>
                        <w:jc w:val="center"/>
                      </w:pPr>
                    </w:p>
                    <w:p w14:paraId="1F73A663" w14:textId="77777777" w:rsidR="00AC30B8" w:rsidRDefault="00AC30B8">
                      <w:pPr>
                        <w:jc w:val="center"/>
                      </w:pPr>
                    </w:p>
                    <w:p w14:paraId="1F73A664" w14:textId="77777777" w:rsidR="00AC30B8" w:rsidRDefault="00AC30B8">
                      <w:pPr>
                        <w:jc w:val="center"/>
                      </w:pPr>
                    </w:p>
                    <w:p w14:paraId="1F73A665" w14:textId="77777777" w:rsidR="00AC30B8" w:rsidRDefault="00AC30B8">
                      <w:pPr>
                        <w:jc w:val="center"/>
                      </w:pPr>
                    </w:p>
                    <w:p w14:paraId="1F73A666" w14:textId="77777777" w:rsidR="00AC30B8" w:rsidRDefault="00AC30B8">
                      <w:pPr>
                        <w:jc w:val="center"/>
                      </w:pPr>
                    </w:p>
                    <w:p w14:paraId="1F73A667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14:paraId="1F739C22" w14:textId="77777777" w:rsidR="00AC30B8" w:rsidRDefault="00AC30B8">
      <w:pPr>
        <w:pStyle w:val="Standard"/>
      </w:pPr>
    </w:p>
    <w:p w14:paraId="1F739C23" w14:textId="77777777" w:rsidR="00AC30B8" w:rsidRDefault="00AC30B8">
      <w:pPr>
        <w:pStyle w:val="Standard"/>
      </w:pPr>
    </w:p>
    <w:p w14:paraId="1F739C24" w14:textId="77777777" w:rsidR="00AC30B8" w:rsidRDefault="00AC30B8">
      <w:pPr>
        <w:pStyle w:val="Standard"/>
      </w:pPr>
    </w:p>
    <w:p w14:paraId="1F739C25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1F739D47" wp14:editId="1F739D48">
                <wp:simplePos x="0" y="0"/>
                <wp:positionH relativeFrom="column">
                  <wp:posOffset>2298701</wp:posOffset>
                </wp:positionH>
                <wp:positionV relativeFrom="paragraph">
                  <wp:posOffset>292095</wp:posOffset>
                </wp:positionV>
                <wp:extent cx="3295653" cy="311152"/>
                <wp:effectExtent l="0" t="0" r="19047" b="12698"/>
                <wp:wrapTight wrapText="bothSides">
                  <wp:wrapPolygon edited="0">
                    <wp:start x="0" y="0"/>
                    <wp:lineTo x="0" y="21159"/>
                    <wp:lineTo x="21600" y="21159"/>
                    <wp:lineTo x="21600" y="0"/>
                    <wp:lineTo x="0" y="0"/>
                  </wp:wrapPolygon>
                </wp:wrapTight>
                <wp:docPr id="6730343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3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669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globalno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razumevanje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sporočila</w:t>
                            </w:r>
                            <w:proofErr w:type="spellEnd"/>
                          </w:p>
                          <w:p w14:paraId="1F73A66A" w14:textId="77777777" w:rsidR="00AC30B8" w:rsidRDefault="00AC30B8">
                            <w:pPr>
                              <w:jc w:val="center"/>
                            </w:pPr>
                          </w:p>
                          <w:p w14:paraId="1F73A66B" w14:textId="77777777" w:rsidR="00AC30B8" w:rsidRDefault="00AC30B8">
                            <w:pPr>
                              <w:jc w:val="center"/>
                            </w:pPr>
                          </w:p>
                          <w:p w14:paraId="1F73A66C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47" id="_x0000_s1353" style="position:absolute;margin-left:181pt;margin-top:23pt;width:259.5pt;height:24.5pt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" filled="f" strokecolor="#c00000" strokeweight=".35281mm">
                <v:textbox>
                  <w:txbxContent>
                    <w:p w14:paraId="1F73A669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globalno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razumevanje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sporočila</w:t>
                      </w:r>
                      <w:proofErr w:type="spellEnd"/>
                    </w:p>
                    <w:p w14:paraId="1F73A66A" w14:textId="77777777" w:rsidR="00AC30B8" w:rsidRDefault="00AC30B8">
                      <w:pPr>
                        <w:jc w:val="center"/>
                      </w:pPr>
                    </w:p>
                    <w:p w14:paraId="1F73A66B" w14:textId="77777777" w:rsidR="00AC30B8" w:rsidRDefault="00AC30B8">
                      <w:pPr>
                        <w:jc w:val="center"/>
                      </w:pPr>
                    </w:p>
                    <w:p w14:paraId="1F73A66C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1F739D49" wp14:editId="1F739D4A">
                <wp:simplePos x="0" y="0"/>
                <wp:positionH relativeFrom="column">
                  <wp:posOffset>2311402</wp:posOffset>
                </wp:positionH>
                <wp:positionV relativeFrom="paragraph">
                  <wp:posOffset>647696</wp:posOffset>
                </wp:positionV>
                <wp:extent cx="3321045" cy="330198"/>
                <wp:effectExtent l="0" t="0" r="12705" b="12702"/>
                <wp:wrapTight wrapText="bothSides">
                  <wp:wrapPolygon edited="0">
                    <wp:start x="0" y="0"/>
                    <wp:lineTo x="0" y="21225"/>
                    <wp:lineTo x="21563" y="21225"/>
                    <wp:lineTo x="21563" y="0"/>
                    <wp:lineTo x="0" y="0"/>
                  </wp:wrapPolygon>
                </wp:wrapTight>
                <wp:docPr id="18534257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45" cy="33019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66E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selektivno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razumevanje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detajlov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struktur</w:t>
                            </w:r>
                            <w:proofErr w:type="spellEnd"/>
                          </w:p>
                          <w:p w14:paraId="1F73A66F" w14:textId="77777777" w:rsidR="00AC30B8" w:rsidRDefault="00AC30B8">
                            <w:pPr>
                              <w:jc w:val="center"/>
                            </w:pPr>
                          </w:p>
                          <w:p w14:paraId="1F73A670" w14:textId="77777777" w:rsidR="00AC30B8" w:rsidRDefault="00AC30B8">
                            <w:pPr>
                              <w:jc w:val="center"/>
                            </w:pPr>
                          </w:p>
                          <w:p w14:paraId="1F73A671" w14:textId="77777777" w:rsidR="00AC30B8" w:rsidRDefault="00AC30B8">
                            <w:pPr>
                              <w:jc w:val="center"/>
                            </w:pPr>
                          </w:p>
                          <w:p w14:paraId="1F73A672" w14:textId="77777777" w:rsidR="00AC30B8" w:rsidRDefault="00AC30B8">
                            <w:pPr>
                              <w:jc w:val="center"/>
                            </w:pPr>
                          </w:p>
                          <w:p w14:paraId="1F73A673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49" id="_x0000_s1354" style="position:absolute;margin-left:182pt;margin-top:51pt;width:261.5pt;height:26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" filled="f" strokecolor="#c00000" strokeweight=".35281mm">
                <v:textbox>
                  <w:txbxContent>
                    <w:p w14:paraId="1F73A66E" w14:textId="77777777" w:rsidR="00AC30B8" w:rsidRDefault="005640B9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selektivno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razumevanje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detajlov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besed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struktur</w:t>
                      </w:r>
                      <w:proofErr w:type="spellEnd"/>
                    </w:p>
                    <w:p w14:paraId="1F73A66F" w14:textId="77777777" w:rsidR="00AC30B8" w:rsidRDefault="00AC30B8">
                      <w:pPr>
                        <w:jc w:val="center"/>
                      </w:pPr>
                    </w:p>
                    <w:p w14:paraId="1F73A670" w14:textId="77777777" w:rsidR="00AC30B8" w:rsidRDefault="00AC30B8">
                      <w:pPr>
                        <w:jc w:val="center"/>
                      </w:pPr>
                    </w:p>
                    <w:p w14:paraId="1F73A671" w14:textId="77777777" w:rsidR="00AC30B8" w:rsidRDefault="00AC30B8">
                      <w:pPr>
                        <w:jc w:val="center"/>
                      </w:pPr>
                    </w:p>
                    <w:p w14:paraId="1F73A672" w14:textId="77777777" w:rsidR="00AC30B8" w:rsidRDefault="00AC30B8">
                      <w:pPr>
                        <w:jc w:val="center"/>
                      </w:pPr>
                    </w:p>
                    <w:p w14:paraId="1F73A673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1F739D4B" wp14:editId="1F739D4C">
                <wp:simplePos x="0" y="0"/>
                <wp:positionH relativeFrom="column">
                  <wp:posOffset>2317747</wp:posOffset>
                </wp:positionH>
                <wp:positionV relativeFrom="paragraph">
                  <wp:posOffset>1028700</wp:posOffset>
                </wp:positionV>
                <wp:extent cx="3270251" cy="311152"/>
                <wp:effectExtent l="0" t="0" r="25399" b="12698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11768898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1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675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funkcionalno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branje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navodil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1F73A676" w14:textId="77777777" w:rsidR="00AC30B8" w:rsidRDefault="00AC30B8">
                            <w:pPr>
                              <w:jc w:val="center"/>
                            </w:pPr>
                          </w:p>
                          <w:p w14:paraId="1F73A677" w14:textId="77777777" w:rsidR="00AC30B8" w:rsidRDefault="00AC30B8">
                            <w:pPr>
                              <w:jc w:val="center"/>
                            </w:pPr>
                          </w:p>
                          <w:p w14:paraId="1F73A678" w14:textId="77777777" w:rsidR="00AC30B8" w:rsidRDefault="00AC30B8">
                            <w:pPr>
                              <w:jc w:val="center"/>
                            </w:pPr>
                          </w:p>
                          <w:p w14:paraId="1F73A679" w14:textId="77777777" w:rsidR="00AC30B8" w:rsidRDefault="00AC30B8">
                            <w:pPr>
                              <w:jc w:val="center"/>
                            </w:pPr>
                          </w:p>
                          <w:p w14:paraId="1F73A67A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4B" id="_x0000_s1355" style="position:absolute;margin-left:182.5pt;margin-top:81pt;width:257.5pt;height:24.5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" filled="f" strokecolor="#c00000" strokeweight=".35281mm">
                <v:textbox>
                  <w:txbxContent>
                    <w:p w14:paraId="1F73A675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funkcionalno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branje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navodil</w:t>
                      </w:r>
                      <w:proofErr w:type="spellEnd"/>
                      <w:r>
                        <w:t xml:space="preserve"> </w:t>
                      </w:r>
                    </w:p>
                    <w:p w14:paraId="1F73A676" w14:textId="77777777" w:rsidR="00AC30B8" w:rsidRDefault="00AC30B8">
                      <w:pPr>
                        <w:jc w:val="center"/>
                      </w:pPr>
                    </w:p>
                    <w:p w14:paraId="1F73A677" w14:textId="77777777" w:rsidR="00AC30B8" w:rsidRDefault="00AC30B8">
                      <w:pPr>
                        <w:jc w:val="center"/>
                      </w:pPr>
                    </w:p>
                    <w:p w14:paraId="1F73A678" w14:textId="77777777" w:rsidR="00AC30B8" w:rsidRDefault="00AC30B8">
                      <w:pPr>
                        <w:jc w:val="center"/>
                      </w:pPr>
                    </w:p>
                    <w:p w14:paraId="1F73A679" w14:textId="77777777" w:rsidR="00AC30B8" w:rsidRDefault="00AC30B8">
                      <w:pPr>
                        <w:jc w:val="center"/>
                      </w:pPr>
                    </w:p>
                    <w:p w14:paraId="1F73A67A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hd w:val="clear" w:color="auto" w:fill="C0C0C0"/>
          <w:lang w:val="en-US"/>
        </w:rPr>
        <w:drawing>
          <wp:anchor distT="0" distB="0" distL="114300" distR="114300" simplePos="0" relativeHeight="252262400" behindDoc="0" locked="0" layoutInCell="1" allowOverlap="1" wp14:anchorId="1F739D4D" wp14:editId="1F739D4E">
            <wp:simplePos x="0" y="0"/>
            <wp:positionH relativeFrom="column">
              <wp:posOffset>5875656</wp:posOffset>
            </wp:positionH>
            <wp:positionV relativeFrom="paragraph">
              <wp:posOffset>310517</wp:posOffset>
            </wp:positionV>
            <wp:extent cx="118743" cy="323853"/>
            <wp:effectExtent l="0" t="7305" r="0" b="26352"/>
            <wp:wrapTight wrapText="bothSides">
              <wp:wrapPolygon edited="0">
                <wp:start x="19879" y="3672"/>
                <wp:lineTo x="390" y="-286"/>
                <wp:lineTo x="-3016" y="7653"/>
                <wp:lineTo x="-127" y="13918"/>
                <wp:lineTo x="3886" y="14960"/>
                <wp:lineTo x="14771" y="15581"/>
                <wp:lineTo x="24500" y="13696"/>
                <wp:lineTo x="19879" y="3672"/>
              </wp:wrapPolygon>
            </wp:wrapTight>
            <wp:docPr id="1389054587" name="Picture 14498177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772698">
                      <a:off x="0" y="0"/>
                      <a:ext cx="118743" cy="323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1F739D4F" wp14:editId="1F739D50">
                <wp:simplePos x="0" y="0"/>
                <wp:positionH relativeFrom="column">
                  <wp:posOffset>6121395</wp:posOffset>
                </wp:positionH>
                <wp:positionV relativeFrom="paragraph">
                  <wp:posOffset>349245</wp:posOffset>
                </wp:positionV>
                <wp:extent cx="2768602" cy="317497"/>
                <wp:effectExtent l="0" t="0" r="12698" b="25403"/>
                <wp:wrapTight wrapText="bothSides">
                  <wp:wrapPolygon edited="0">
                    <wp:start x="0" y="0"/>
                    <wp:lineTo x="0" y="22076"/>
                    <wp:lineTo x="21550" y="22076"/>
                    <wp:lineTo x="21550" y="0"/>
                    <wp:lineTo x="0" y="0"/>
                  </wp:wrapPolygon>
                </wp:wrapTight>
                <wp:docPr id="16929571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2" cy="31749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67C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IDEJA ZGODBE: text box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67D" w14:textId="77777777" w:rsidR="00AC30B8" w:rsidRDefault="00AC30B8">
                            <w:pPr>
                              <w:jc w:val="center"/>
                            </w:pPr>
                          </w:p>
                          <w:p w14:paraId="1F73A67E" w14:textId="77777777" w:rsidR="00AC30B8" w:rsidRDefault="00AC30B8">
                            <w:pPr>
                              <w:jc w:val="center"/>
                            </w:pPr>
                          </w:p>
                          <w:p w14:paraId="1F73A67F" w14:textId="77777777" w:rsidR="00AC30B8" w:rsidRDefault="00AC30B8">
                            <w:pPr>
                              <w:jc w:val="center"/>
                            </w:pPr>
                          </w:p>
                          <w:p w14:paraId="1F73A680" w14:textId="77777777" w:rsidR="00AC30B8" w:rsidRDefault="00AC30B8">
                            <w:pPr>
                              <w:jc w:val="center"/>
                            </w:pPr>
                          </w:p>
                          <w:p w14:paraId="1F73A681" w14:textId="77777777" w:rsidR="00AC30B8" w:rsidRDefault="00AC30B8">
                            <w:pPr>
                              <w:jc w:val="center"/>
                            </w:pPr>
                          </w:p>
                          <w:p w14:paraId="1F73A682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4F" id="_x0000_s1356" style="position:absolute;margin-left:482pt;margin-top:27.5pt;width:218pt;height:25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" filled="f" strokeweight=".35281mm">
                <v:textbox>
                  <w:txbxContent>
                    <w:p w14:paraId="1F73A67C" w14:textId="77777777" w:rsidR="00AC30B8" w:rsidRDefault="005640B9">
                      <w:pPr>
                        <w:jc w:val="center"/>
                      </w:pPr>
                      <w:r>
                        <w:t xml:space="preserve">IDEJA ZGODBE: text box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67D" w14:textId="77777777" w:rsidR="00AC30B8" w:rsidRDefault="00AC30B8">
                      <w:pPr>
                        <w:jc w:val="center"/>
                      </w:pPr>
                    </w:p>
                    <w:p w14:paraId="1F73A67E" w14:textId="77777777" w:rsidR="00AC30B8" w:rsidRDefault="00AC30B8">
                      <w:pPr>
                        <w:jc w:val="center"/>
                      </w:pPr>
                    </w:p>
                    <w:p w14:paraId="1F73A67F" w14:textId="77777777" w:rsidR="00AC30B8" w:rsidRDefault="00AC30B8">
                      <w:pPr>
                        <w:jc w:val="center"/>
                      </w:pPr>
                    </w:p>
                    <w:p w14:paraId="1F73A680" w14:textId="77777777" w:rsidR="00AC30B8" w:rsidRDefault="00AC30B8">
                      <w:pPr>
                        <w:jc w:val="center"/>
                      </w:pPr>
                    </w:p>
                    <w:p w14:paraId="1F73A681" w14:textId="77777777" w:rsidR="00AC30B8" w:rsidRDefault="00AC30B8">
                      <w:pPr>
                        <w:jc w:val="center"/>
                      </w:pPr>
                    </w:p>
                    <w:p w14:paraId="1F73A682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hd w:val="clear" w:color="auto" w:fill="C0C0C0"/>
          <w:lang w:val="en-US"/>
        </w:rPr>
        <w:drawing>
          <wp:anchor distT="0" distB="0" distL="114300" distR="114300" simplePos="0" relativeHeight="252264448" behindDoc="0" locked="0" layoutInCell="1" allowOverlap="1" wp14:anchorId="1F739D51" wp14:editId="1F739D52">
            <wp:simplePos x="0" y="0"/>
            <wp:positionH relativeFrom="column">
              <wp:posOffset>5822319</wp:posOffset>
            </wp:positionH>
            <wp:positionV relativeFrom="paragraph">
              <wp:posOffset>678809</wp:posOffset>
            </wp:positionV>
            <wp:extent cx="118743" cy="323853"/>
            <wp:effectExtent l="0" t="7305" r="0" b="26352"/>
            <wp:wrapTight wrapText="bothSides">
              <wp:wrapPolygon edited="0">
                <wp:start x="19879" y="3672"/>
                <wp:lineTo x="390" y="-286"/>
                <wp:lineTo x="-3016" y="7653"/>
                <wp:lineTo x="-127" y="13918"/>
                <wp:lineTo x="3886" y="14960"/>
                <wp:lineTo x="14771" y="15581"/>
                <wp:lineTo x="24500" y="13696"/>
                <wp:lineTo x="19879" y="3672"/>
              </wp:wrapPolygon>
            </wp:wrapTight>
            <wp:docPr id="50418854" name="Picture 21462668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772698">
                      <a:off x="0" y="0"/>
                      <a:ext cx="118743" cy="323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1F739D53" wp14:editId="1F739D54">
                <wp:simplePos x="0" y="0"/>
                <wp:positionH relativeFrom="column">
                  <wp:posOffset>6121395</wp:posOffset>
                </wp:positionH>
                <wp:positionV relativeFrom="paragraph">
                  <wp:posOffset>717547</wp:posOffset>
                </wp:positionV>
                <wp:extent cx="2768602" cy="317497"/>
                <wp:effectExtent l="0" t="0" r="12698" b="25403"/>
                <wp:wrapTight wrapText="bothSides">
                  <wp:wrapPolygon edited="0">
                    <wp:start x="0" y="0"/>
                    <wp:lineTo x="0" y="22076"/>
                    <wp:lineTo x="21550" y="22076"/>
                    <wp:lineTo x="21550" y="0"/>
                    <wp:lineTo x="0" y="0"/>
                  </wp:wrapPolygon>
                </wp:wrapTight>
                <wp:docPr id="17005137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2" cy="31749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684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KATERI DETAJLI: text box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685" w14:textId="77777777" w:rsidR="00AC30B8" w:rsidRDefault="00AC30B8">
                            <w:pPr>
                              <w:jc w:val="center"/>
                            </w:pPr>
                          </w:p>
                          <w:p w14:paraId="1F73A686" w14:textId="77777777" w:rsidR="00AC30B8" w:rsidRDefault="00AC30B8">
                            <w:pPr>
                              <w:jc w:val="center"/>
                            </w:pPr>
                          </w:p>
                          <w:p w14:paraId="1F73A687" w14:textId="77777777" w:rsidR="00AC30B8" w:rsidRDefault="00AC30B8">
                            <w:pPr>
                              <w:jc w:val="center"/>
                            </w:pPr>
                          </w:p>
                          <w:p w14:paraId="1F73A688" w14:textId="77777777" w:rsidR="00AC30B8" w:rsidRDefault="00AC30B8">
                            <w:pPr>
                              <w:jc w:val="center"/>
                            </w:pPr>
                          </w:p>
                          <w:p w14:paraId="1F73A689" w14:textId="77777777" w:rsidR="00AC30B8" w:rsidRDefault="00AC30B8">
                            <w:pPr>
                              <w:jc w:val="center"/>
                            </w:pPr>
                          </w:p>
                          <w:p w14:paraId="1F73A68A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53" id="_x0000_s1357" style="position:absolute;margin-left:482pt;margin-top:56.5pt;width:218pt;height:25pt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" filled="f" strokeweight=".35281mm">
                <v:textbox>
                  <w:txbxContent>
                    <w:p w14:paraId="1F73A684" w14:textId="77777777" w:rsidR="00AC30B8" w:rsidRDefault="005640B9">
                      <w:pPr>
                        <w:jc w:val="center"/>
                      </w:pPr>
                      <w:r>
                        <w:t xml:space="preserve">KATERI DETAJLI: text box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685" w14:textId="77777777" w:rsidR="00AC30B8" w:rsidRDefault="00AC30B8">
                      <w:pPr>
                        <w:jc w:val="center"/>
                      </w:pPr>
                    </w:p>
                    <w:p w14:paraId="1F73A686" w14:textId="77777777" w:rsidR="00AC30B8" w:rsidRDefault="00AC30B8">
                      <w:pPr>
                        <w:jc w:val="center"/>
                      </w:pPr>
                    </w:p>
                    <w:p w14:paraId="1F73A687" w14:textId="77777777" w:rsidR="00AC30B8" w:rsidRDefault="00AC30B8">
                      <w:pPr>
                        <w:jc w:val="center"/>
                      </w:pPr>
                    </w:p>
                    <w:p w14:paraId="1F73A688" w14:textId="77777777" w:rsidR="00AC30B8" w:rsidRDefault="00AC30B8">
                      <w:pPr>
                        <w:jc w:val="center"/>
                      </w:pPr>
                    </w:p>
                    <w:p w14:paraId="1F73A689" w14:textId="77777777" w:rsidR="00AC30B8" w:rsidRDefault="00AC30B8">
                      <w:pPr>
                        <w:jc w:val="center"/>
                      </w:pPr>
                    </w:p>
                    <w:p w14:paraId="1F73A68A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hd w:val="clear" w:color="auto" w:fill="C0C0C0"/>
          <w:lang w:val="en-US"/>
        </w:rPr>
        <w:drawing>
          <wp:anchor distT="0" distB="0" distL="114300" distR="114300" simplePos="0" relativeHeight="252266496" behindDoc="0" locked="0" layoutInCell="1" allowOverlap="1" wp14:anchorId="1F739D55" wp14:editId="1F739D56">
            <wp:simplePos x="0" y="0"/>
            <wp:positionH relativeFrom="column">
              <wp:posOffset>5793114</wp:posOffset>
            </wp:positionH>
            <wp:positionV relativeFrom="paragraph">
              <wp:posOffset>1047111</wp:posOffset>
            </wp:positionV>
            <wp:extent cx="118743" cy="323853"/>
            <wp:effectExtent l="0" t="7305" r="0" b="26352"/>
            <wp:wrapTight wrapText="bothSides">
              <wp:wrapPolygon edited="0">
                <wp:start x="19879" y="3672"/>
                <wp:lineTo x="390" y="-286"/>
                <wp:lineTo x="-3016" y="7653"/>
                <wp:lineTo x="-127" y="13918"/>
                <wp:lineTo x="3886" y="14960"/>
                <wp:lineTo x="14771" y="15581"/>
                <wp:lineTo x="24500" y="13696"/>
                <wp:lineTo x="19879" y="3672"/>
              </wp:wrapPolygon>
            </wp:wrapTight>
            <wp:docPr id="527773058" name="Picture 134944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772698">
                      <a:off x="0" y="0"/>
                      <a:ext cx="118743" cy="323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1F739D57" wp14:editId="1F739D58">
                <wp:simplePos x="0" y="0"/>
                <wp:positionH relativeFrom="margin">
                  <wp:posOffset>2313944</wp:posOffset>
                </wp:positionH>
                <wp:positionV relativeFrom="paragraph">
                  <wp:posOffset>6986</wp:posOffset>
                </wp:positionV>
                <wp:extent cx="1530348" cy="279404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121511742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48" cy="2794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73A68C" w14:textId="77777777" w:rsidR="00AC30B8" w:rsidRDefault="005640B9">
                            <w:r>
                              <w:rPr>
                                <w:shd w:val="clear" w:color="auto" w:fill="C0C0C0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39D57" id="_x0000_s1358" type="#_x0000_t202" style="position:absolute;margin-left:182.2pt;margin-top:.55pt;width:120.5pt;height:22pt;z-index:252258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" stroked="f">
                <v:textbox>
                  <w:txbxContent>
                    <w:p w14:paraId="1F73A68C" w14:textId="77777777" w:rsidR="00AC30B8" w:rsidRDefault="005640B9">
                      <w:r>
                        <w:rPr>
                          <w:shd w:val="clear" w:color="auto" w:fill="C0C0C0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1F739D59" wp14:editId="1F739D5A">
                <wp:simplePos x="0" y="0"/>
                <wp:positionH relativeFrom="column">
                  <wp:posOffset>6127751</wp:posOffset>
                </wp:positionH>
                <wp:positionV relativeFrom="paragraph">
                  <wp:posOffset>1085850</wp:posOffset>
                </wp:positionV>
                <wp:extent cx="3098801" cy="317497"/>
                <wp:effectExtent l="0" t="0" r="25399" b="25403"/>
                <wp:wrapTight wrapText="bothSides">
                  <wp:wrapPolygon edited="0">
                    <wp:start x="0" y="0"/>
                    <wp:lineTo x="0" y="22076"/>
                    <wp:lineTo x="21644" y="22076"/>
                    <wp:lineTo x="21644" y="0"/>
                    <wp:lineTo x="0" y="0"/>
                  </wp:wrapPolygon>
                </wp:wrapTight>
                <wp:docPr id="118584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1" cy="31749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68E" w14:textId="77777777" w:rsidR="00AC30B8" w:rsidRDefault="005640B9">
                            <w:r>
                              <w:t xml:space="preserve">KATERA NAVODILA: text box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68F" w14:textId="77777777" w:rsidR="00AC30B8" w:rsidRDefault="00AC30B8">
                            <w:pPr>
                              <w:jc w:val="center"/>
                            </w:pPr>
                          </w:p>
                          <w:p w14:paraId="1F73A690" w14:textId="77777777" w:rsidR="00AC30B8" w:rsidRDefault="00AC30B8">
                            <w:pPr>
                              <w:jc w:val="center"/>
                            </w:pPr>
                          </w:p>
                          <w:p w14:paraId="1F73A691" w14:textId="77777777" w:rsidR="00AC30B8" w:rsidRDefault="00AC30B8">
                            <w:pPr>
                              <w:jc w:val="center"/>
                            </w:pPr>
                          </w:p>
                          <w:p w14:paraId="1F73A692" w14:textId="77777777" w:rsidR="00AC30B8" w:rsidRDefault="00AC30B8">
                            <w:pPr>
                              <w:jc w:val="center"/>
                            </w:pPr>
                          </w:p>
                          <w:p w14:paraId="1F73A693" w14:textId="77777777" w:rsidR="00AC30B8" w:rsidRDefault="00AC30B8">
                            <w:pPr>
                              <w:jc w:val="center"/>
                            </w:pPr>
                          </w:p>
                          <w:p w14:paraId="1F73A694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59" id="_x0000_s1359" style="position:absolute;margin-left:482.5pt;margin-top:85.5pt;width:244pt;height:25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" filled="f" strokeweight=".35281mm">
                <v:textbox>
                  <w:txbxContent>
                    <w:p w14:paraId="1F73A68E" w14:textId="77777777" w:rsidR="00AC30B8" w:rsidRDefault="005640B9">
                      <w:r>
                        <w:t xml:space="preserve">KATERA NAVODILA: text box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68F" w14:textId="77777777" w:rsidR="00AC30B8" w:rsidRDefault="00AC30B8">
                      <w:pPr>
                        <w:jc w:val="center"/>
                      </w:pPr>
                    </w:p>
                    <w:p w14:paraId="1F73A690" w14:textId="77777777" w:rsidR="00AC30B8" w:rsidRDefault="00AC30B8">
                      <w:pPr>
                        <w:jc w:val="center"/>
                      </w:pPr>
                    </w:p>
                    <w:p w14:paraId="1F73A691" w14:textId="77777777" w:rsidR="00AC30B8" w:rsidRDefault="00AC30B8">
                      <w:pPr>
                        <w:jc w:val="center"/>
                      </w:pPr>
                    </w:p>
                    <w:p w14:paraId="1F73A692" w14:textId="77777777" w:rsidR="00AC30B8" w:rsidRDefault="00AC30B8">
                      <w:pPr>
                        <w:jc w:val="center"/>
                      </w:pPr>
                    </w:p>
                    <w:p w14:paraId="1F73A693" w14:textId="77777777" w:rsidR="00AC30B8" w:rsidRDefault="00AC30B8">
                      <w:pPr>
                        <w:jc w:val="center"/>
                      </w:pPr>
                    </w:p>
                    <w:p w14:paraId="1F73A694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1F739D5B" wp14:editId="1F739D5C">
                <wp:simplePos x="0" y="0"/>
                <wp:positionH relativeFrom="margin">
                  <wp:posOffset>0</wp:posOffset>
                </wp:positionH>
                <wp:positionV relativeFrom="paragraph">
                  <wp:posOffset>-630</wp:posOffset>
                </wp:positionV>
                <wp:extent cx="2216148" cy="272418"/>
                <wp:effectExtent l="0" t="0" r="12702" b="13332"/>
                <wp:wrapNone/>
                <wp:docPr id="21429668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48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FFFF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696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FFFF00"/>
                              </w:rPr>
                              <w:t>4.3.3. BRANJE</w:t>
                            </w:r>
                          </w:p>
                          <w:p w14:paraId="1F73A697" w14:textId="77777777" w:rsidR="00AC30B8" w:rsidRDefault="00AC30B8">
                            <w:pPr>
                              <w:jc w:val="center"/>
                            </w:pPr>
                          </w:p>
                          <w:p w14:paraId="1F73A698" w14:textId="77777777" w:rsidR="00AC30B8" w:rsidRDefault="00AC30B8">
                            <w:pPr>
                              <w:jc w:val="center"/>
                            </w:pPr>
                          </w:p>
                          <w:p w14:paraId="1F73A699" w14:textId="77777777" w:rsidR="00AC30B8" w:rsidRDefault="00AC30B8">
                            <w:pPr>
                              <w:jc w:val="center"/>
                            </w:pPr>
                          </w:p>
                          <w:p w14:paraId="1F73A69A" w14:textId="77777777" w:rsidR="00AC30B8" w:rsidRDefault="00AC30B8">
                            <w:pPr>
                              <w:jc w:val="center"/>
                            </w:pPr>
                          </w:p>
                          <w:p w14:paraId="1F73A69B" w14:textId="77777777" w:rsidR="00AC30B8" w:rsidRDefault="005640B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5B" id="_x0000_s1360" style="position:absolute;margin-left:0;margin-top:-.05pt;width:174.5pt;height:21.45pt;z-index:252257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" filled="f" strokecolor="yellow" strokeweight=".35281mm">
                <v:textbox>
                  <w:txbxContent>
                    <w:p w14:paraId="1F73A696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FFFF00"/>
                        </w:rPr>
                        <w:t>4.3.3. BRANJE</w:t>
                      </w:r>
                    </w:p>
                    <w:p w14:paraId="1F73A697" w14:textId="77777777" w:rsidR="00AC30B8" w:rsidRDefault="00AC30B8">
                      <w:pPr>
                        <w:jc w:val="center"/>
                      </w:pPr>
                    </w:p>
                    <w:p w14:paraId="1F73A698" w14:textId="77777777" w:rsidR="00AC30B8" w:rsidRDefault="00AC30B8">
                      <w:pPr>
                        <w:jc w:val="center"/>
                      </w:pPr>
                    </w:p>
                    <w:p w14:paraId="1F73A699" w14:textId="77777777" w:rsidR="00AC30B8" w:rsidRDefault="00AC30B8">
                      <w:pPr>
                        <w:jc w:val="center"/>
                      </w:pPr>
                    </w:p>
                    <w:p w14:paraId="1F73A69A" w14:textId="77777777" w:rsidR="00AC30B8" w:rsidRDefault="00AC30B8">
                      <w:pPr>
                        <w:jc w:val="center"/>
                      </w:pPr>
                    </w:p>
                    <w:p w14:paraId="1F73A69B" w14:textId="77777777" w:rsidR="00AC30B8" w:rsidRDefault="005640B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739C26" w14:textId="77777777" w:rsidR="00AC30B8" w:rsidRDefault="00AC30B8">
      <w:pPr>
        <w:pStyle w:val="Standard"/>
      </w:pPr>
    </w:p>
    <w:p w14:paraId="1F739C27" w14:textId="77777777" w:rsidR="00AC30B8" w:rsidRDefault="00AC30B8">
      <w:pPr>
        <w:pStyle w:val="Standard"/>
      </w:pPr>
    </w:p>
    <w:p w14:paraId="1F739C28" w14:textId="77777777" w:rsidR="00AC30B8" w:rsidRDefault="00AC30B8">
      <w:pPr>
        <w:pStyle w:val="Standard"/>
      </w:pPr>
    </w:p>
    <w:p w14:paraId="1F739C29" w14:textId="77777777" w:rsidR="00AC30B8" w:rsidRDefault="00AC30B8">
      <w:pPr>
        <w:pStyle w:val="Standard"/>
      </w:pPr>
    </w:p>
    <w:p w14:paraId="1F739C2A" w14:textId="77777777" w:rsidR="00AC30B8" w:rsidRDefault="00AC30B8">
      <w:pPr>
        <w:pStyle w:val="Standard"/>
      </w:pPr>
    </w:p>
    <w:p w14:paraId="1F739C2B" w14:textId="77777777" w:rsidR="00AC30B8" w:rsidRDefault="00AC30B8">
      <w:pPr>
        <w:pStyle w:val="Standard"/>
      </w:pPr>
    </w:p>
    <w:p w14:paraId="1F739C2C" w14:textId="77777777" w:rsidR="00AC30B8" w:rsidRDefault="00AC30B8">
      <w:pPr>
        <w:pStyle w:val="Standard"/>
      </w:pPr>
    </w:p>
    <w:p w14:paraId="1F739C2D" w14:textId="77777777" w:rsidR="00AC30B8" w:rsidRDefault="00AC30B8">
      <w:pPr>
        <w:pStyle w:val="Standard"/>
      </w:pPr>
    </w:p>
    <w:p w14:paraId="1F739C2E" w14:textId="77777777" w:rsidR="00AC30B8" w:rsidRDefault="00AC30B8">
      <w:pPr>
        <w:pStyle w:val="Standard"/>
      </w:pPr>
    </w:p>
    <w:p w14:paraId="1F739C2F" w14:textId="77777777" w:rsidR="00AC30B8" w:rsidRDefault="00AC30B8">
      <w:pPr>
        <w:pStyle w:val="Standard"/>
      </w:pPr>
    </w:p>
    <w:p w14:paraId="1F739C30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1F739D5D" wp14:editId="1F739D5E">
                <wp:simplePos x="0" y="0"/>
                <wp:positionH relativeFrom="margin">
                  <wp:posOffset>2599694</wp:posOffset>
                </wp:positionH>
                <wp:positionV relativeFrom="paragraph">
                  <wp:posOffset>3172</wp:posOffset>
                </wp:positionV>
                <wp:extent cx="1530348" cy="279404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10646014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48" cy="2794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73A69D" w14:textId="77777777" w:rsidR="00AC30B8" w:rsidRDefault="005640B9">
                            <w:r>
                              <w:rPr>
                                <w:shd w:val="clear" w:color="auto" w:fill="C0C0C0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39D5D" id="_x0000_s1361" type="#_x0000_t202" style="position:absolute;margin-left:204.7pt;margin-top:.25pt;width:120.5pt;height:22pt;z-index:252269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" stroked="f">
                <v:textbox>
                  <w:txbxContent>
                    <w:p w14:paraId="1F73A69D" w14:textId="77777777" w:rsidR="00AC30B8" w:rsidRDefault="005640B9">
                      <w:r>
                        <w:rPr>
                          <w:shd w:val="clear" w:color="auto" w:fill="C0C0C0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1F739D5F" wp14:editId="1F739D60">
                <wp:simplePos x="0" y="0"/>
                <wp:positionH relativeFrom="margin">
                  <wp:posOffset>222254</wp:posOffset>
                </wp:positionH>
                <wp:positionV relativeFrom="paragraph">
                  <wp:posOffset>-3813</wp:posOffset>
                </wp:positionV>
                <wp:extent cx="2216148" cy="272418"/>
                <wp:effectExtent l="0" t="0" r="12702" b="13332"/>
                <wp:wrapNone/>
                <wp:docPr id="17881786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48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FFFF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69F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FFFF00"/>
                              </w:rPr>
                              <w:t>4.3.4. PISANJE</w:t>
                            </w:r>
                          </w:p>
                          <w:p w14:paraId="1F73A6A0" w14:textId="77777777" w:rsidR="00AC30B8" w:rsidRDefault="00AC30B8">
                            <w:pPr>
                              <w:jc w:val="center"/>
                            </w:pPr>
                          </w:p>
                          <w:p w14:paraId="1F73A6A1" w14:textId="77777777" w:rsidR="00AC30B8" w:rsidRDefault="00AC30B8">
                            <w:pPr>
                              <w:jc w:val="center"/>
                            </w:pPr>
                          </w:p>
                          <w:p w14:paraId="1F73A6A2" w14:textId="77777777" w:rsidR="00AC30B8" w:rsidRDefault="00AC30B8">
                            <w:pPr>
                              <w:jc w:val="center"/>
                            </w:pPr>
                          </w:p>
                          <w:p w14:paraId="1F73A6A3" w14:textId="77777777" w:rsidR="00AC30B8" w:rsidRDefault="00AC30B8">
                            <w:pPr>
                              <w:jc w:val="center"/>
                            </w:pPr>
                          </w:p>
                          <w:p w14:paraId="1F73A6A4" w14:textId="77777777" w:rsidR="00AC30B8" w:rsidRDefault="005640B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5F" id="_x0000_s1362" style="position:absolute;margin-left:17.5pt;margin-top:-.3pt;width:174.5pt;height:21.45pt;z-index:252268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" filled="f" strokecolor="yellow" strokeweight=".35281mm">
                <v:textbox>
                  <w:txbxContent>
                    <w:p w14:paraId="1F73A69F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FFFF00"/>
                        </w:rPr>
                        <w:t>4.3.4. PISANJE</w:t>
                      </w:r>
                    </w:p>
                    <w:p w14:paraId="1F73A6A0" w14:textId="77777777" w:rsidR="00AC30B8" w:rsidRDefault="00AC30B8">
                      <w:pPr>
                        <w:jc w:val="center"/>
                      </w:pPr>
                    </w:p>
                    <w:p w14:paraId="1F73A6A1" w14:textId="77777777" w:rsidR="00AC30B8" w:rsidRDefault="00AC30B8">
                      <w:pPr>
                        <w:jc w:val="center"/>
                      </w:pPr>
                    </w:p>
                    <w:p w14:paraId="1F73A6A2" w14:textId="77777777" w:rsidR="00AC30B8" w:rsidRDefault="00AC30B8">
                      <w:pPr>
                        <w:jc w:val="center"/>
                      </w:pPr>
                    </w:p>
                    <w:p w14:paraId="1F73A6A3" w14:textId="77777777" w:rsidR="00AC30B8" w:rsidRDefault="00AC30B8">
                      <w:pPr>
                        <w:jc w:val="center"/>
                      </w:pPr>
                    </w:p>
                    <w:p w14:paraId="1F73A6A4" w14:textId="77777777" w:rsidR="00AC30B8" w:rsidRDefault="005640B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739C31" w14:textId="77777777" w:rsidR="00AC30B8" w:rsidRDefault="00AC30B8">
      <w:pPr>
        <w:suppressAutoHyphens w:val="0"/>
        <w:rPr>
          <w:shd w:val="clear" w:color="auto" w:fill="EC9BA4"/>
        </w:rPr>
      </w:pPr>
    </w:p>
    <w:p w14:paraId="1F739C32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1F739D61" wp14:editId="1F739D62">
                <wp:simplePos x="0" y="0"/>
                <wp:positionH relativeFrom="column">
                  <wp:posOffset>2349495</wp:posOffset>
                </wp:positionH>
                <wp:positionV relativeFrom="paragraph">
                  <wp:posOffset>8257</wp:posOffset>
                </wp:positionV>
                <wp:extent cx="3270251" cy="311152"/>
                <wp:effectExtent l="0" t="0" r="25399" b="12698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1822994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1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6A6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predopismenjevanje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zapis</w:t>
                            </w:r>
                            <w:proofErr w:type="spellEnd"/>
                            <w:r>
                              <w:t xml:space="preserve"> je </w:t>
                            </w:r>
                            <w:proofErr w:type="spellStart"/>
                            <w:r>
                              <w:t>risba</w:t>
                            </w:r>
                            <w:proofErr w:type="spellEnd"/>
                          </w:p>
                          <w:p w14:paraId="1F73A6A7" w14:textId="77777777" w:rsidR="00AC30B8" w:rsidRDefault="00AC30B8">
                            <w:pPr>
                              <w:jc w:val="center"/>
                            </w:pPr>
                          </w:p>
                          <w:p w14:paraId="1F73A6A8" w14:textId="77777777" w:rsidR="00AC30B8" w:rsidRDefault="00AC30B8">
                            <w:pPr>
                              <w:jc w:val="center"/>
                            </w:pPr>
                          </w:p>
                          <w:p w14:paraId="1F73A6A9" w14:textId="77777777" w:rsidR="00AC30B8" w:rsidRDefault="00AC30B8">
                            <w:pPr>
                              <w:jc w:val="center"/>
                            </w:pPr>
                          </w:p>
                          <w:p w14:paraId="1F73A6AA" w14:textId="77777777" w:rsidR="00AC30B8" w:rsidRDefault="00AC30B8">
                            <w:pPr>
                              <w:jc w:val="center"/>
                            </w:pPr>
                          </w:p>
                          <w:p w14:paraId="1F73A6AB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61" id="_x0000_s1363" style="position:absolute;margin-left:185pt;margin-top:.65pt;width:257.5pt;height:24.5pt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" filled="f" strokecolor="#c00000" strokeweight=".35281mm">
                <v:textbox>
                  <w:txbxContent>
                    <w:p w14:paraId="1F73A6A6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predopismenjevanje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zapis</w:t>
                      </w:r>
                      <w:proofErr w:type="spellEnd"/>
                      <w:r>
                        <w:t xml:space="preserve"> je </w:t>
                      </w:r>
                      <w:proofErr w:type="spellStart"/>
                      <w:r>
                        <w:t>risba</w:t>
                      </w:r>
                      <w:proofErr w:type="spellEnd"/>
                    </w:p>
                    <w:p w14:paraId="1F73A6A7" w14:textId="77777777" w:rsidR="00AC30B8" w:rsidRDefault="00AC30B8">
                      <w:pPr>
                        <w:jc w:val="center"/>
                      </w:pPr>
                    </w:p>
                    <w:p w14:paraId="1F73A6A8" w14:textId="77777777" w:rsidR="00AC30B8" w:rsidRDefault="00AC30B8">
                      <w:pPr>
                        <w:jc w:val="center"/>
                      </w:pPr>
                    </w:p>
                    <w:p w14:paraId="1F73A6A9" w14:textId="77777777" w:rsidR="00AC30B8" w:rsidRDefault="00AC30B8">
                      <w:pPr>
                        <w:jc w:val="center"/>
                      </w:pPr>
                    </w:p>
                    <w:p w14:paraId="1F73A6AA" w14:textId="77777777" w:rsidR="00AC30B8" w:rsidRDefault="00AC30B8">
                      <w:pPr>
                        <w:jc w:val="center"/>
                      </w:pPr>
                    </w:p>
                    <w:p w14:paraId="1F73A6AB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C33" w14:textId="77777777" w:rsidR="00AC30B8" w:rsidRDefault="00AC30B8">
      <w:pPr>
        <w:suppressAutoHyphens w:val="0"/>
        <w:rPr>
          <w:shd w:val="clear" w:color="auto" w:fill="EC9BA4"/>
        </w:rPr>
      </w:pPr>
    </w:p>
    <w:p w14:paraId="1F739C34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1F739D63" wp14:editId="1F739D64">
                <wp:simplePos x="0" y="0"/>
                <wp:positionH relativeFrom="column">
                  <wp:posOffset>2343150</wp:posOffset>
                </wp:positionH>
                <wp:positionV relativeFrom="paragraph">
                  <wp:posOffset>51435</wp:posOffset>
                </wp:positionV>
                <wp:extent cx="3270251" cy="311152"/>
                <wp:effectExtent l="0" t="0" r="25399" b="12698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19053583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1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6AD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zapis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6AE" w14:textId="77777777" w:rsidR="00AC30B8" w:rsidRDefault="00AC30B8">
                            <w:pPr>
                              <w:jc w:val="center"/>
                            </w:pPr>
                          </w:p>
                          <w:p w14:paraId="1F73A6AF" w14:textId="77777777" w:rsidR="00AC30B8" w:rsidRDefault="00AC30B8">
                            <w:pPr>
                              <w:jc w:val="center"/>
                            </w:pPr>
                          </w:p>
                          <w:p w14:paraId="1F73A6B0" w14:textId="77777777" w:rsidR="00AC30B8" w:rsidRDefault="00AC30B8">
                            <w:pPr>
                              <w:jc w:val="center"/>
                            </w:pPr>
                          </w:p>
                          <w:p w14:paraId="1F73A6B1" w14:textId="77777777" w:rsidR="00AC30B8" w:rsidRDefault="00AC30B8">
                            <w:pPr>
                              <w:jc w:val="center"/>
                            </w:pPr>
                          </w:p>
                          <w:p w14:paraId="1F73A6B2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63" id="_x0000_s1364" style="position:absolute;margin-left:184.5pt;margin-top:4.05pt;width:257.5pt;height:24.5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" filled="f" strokecolor="#c00000" strokeweight=".35281mm">
                <v:textbox>
                  <w:txbxContent>
                    <w:p w14:paraId="1F73A6AD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zapis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6AE" w14:textId="77777777" w:rsidR="00AC30B8" w:rsidRDefault="00AC30B8">
                      <w:pPr>
                        <w:jc w:val="center"/>
                      </w:pPr>
                    </w:p>
                    <w:p w14:paraId="1F73A6AF" w14:textId="77777777" w:rsidR="00AC30B8" w:rsidRDefault="00AC30B8">
                      <w:pPr>
                        <w:jc w:val="center"/>
                      </w:pPr>
                    </w:p>
                    <w:p w14:paraId="1F73A6B0" w14:textId="77777777" w:rsidR="00AC30B8" w:rsidRDefault="00AC30B8">
                      <w:pPr>
                        <w:jc w:val="center"/>
                      </w:pPr>
                    </w:p>
                    <w:p w14:paraId="1F73A6B1" w14:textId="77777777" w:rsidR="00AC30B8" w:rsidRDefault="00AC30B8">
                      <w:pPr>
                        <w:jc w:val="center"/>
                      </w:pPr>
                    </w:p>
                    <w:p w14:paraId="1F73A6B2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C35" w14:textId="77777777" w:rsidR="00AC30B8" w:rsidRDefault="00AC30B8">
      <w:pPr>
        <w:suppressAutoHyphens w:val="0"/>
        <w:rPr>
          <w:shd w:val="clear" w:color="auto" w:fill="EC9BA4"/>
        </w:rPr>
      </w:pPr>
    </w:p>
    <w:p w14:paraId="1F739C36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1F739D65" wp14:editId="1F739D66">
                <wp:simplePos x="0" y="0"/>
                <wp:positionH relativeFrom="column">
                  <wp:posOffset>2393954</wp:posOffset>
                </wp:positionH>
                <wp:positionV relativeFrom="paragraph">
                  <wp:posOffset>81911</wp:posOffset>
                </wp:positionV>
                <wp:extent cx="3270251" cy="311152"/>
                <wp:effectExtent l="0" t="0" r="25399" b="12698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13116404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1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6B4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zapis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povedi</w:t>
                            </w:r>
                            <w:proofErr w:type="spellEnd"/>
                          </w:p>
                          <w:p w14:paraId="1F73A6B5" w14:textId="77777777" w:rsidR="00AC30B8" w:rsidRDefault="00AC30B8">
                            <w:pPr>
                              <w:jc w:val="center"/>
                            </w:pPr>
                          </w:p>
                          <w:p w14:paraId="1F73A6B6" w14:textId="77777777" w:rsidR="00AC30B8" w:rsidRDefault="00AC30B8">
                            <w:pPr>
                              <w:jc w:val="center"/>
                            </w:pPr>
                          </w:p>
                          <w:p w14:paraId="1F73A6B7" w14:textId="77777777" w:rsidR="00AC30B8" w:rsidRDefault="00AC30B8">
                            <w:pPr>
                              <w:jc w:val="center"/>
                            </w:pPr>
                          </w:p>
                          <w:p w14:paraId="1F73A6B8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65" id="_x0000_s1365" style="position:absolute;margin-left:188.5pt;margin-top:6.45pt;width:257.5pt;height:24.5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" filled="f" strokecolor="#c00000" strokeweight=".35281mm">
                <v:textbox>
                  <w:txbxContent>
                    <w:p w14:paraId="1F73A6B4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zapis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povedi</w:t>
                      </w:r>
                      <w:proofErr w:type="spellEnd"/>
                    </w:p>
                    <w:p w14:paraId="1F73A6B5" w14:textId="77777777" w:rsidR="00AC30B8" w:rsidRDefault="00AC30B8">
                      <w:pPr>
                        <w:jc w:val="center"/>
                      </w:pPr>
                    </w:p>
                    <w:p w14:paraId="1F73A6B6" w14:textId="77777777" w:rsidR="00AC30B8" w:rsidRDefault="00AC30B8">
                      <w:pPr>
                        <w:jc w:val="center"/>
                      </w:pPr>
                    </w:p>
                    <w:p w14:paraId="1F73A6B7" w14:textId="77777777" w:rsidR="00AC30B8" w:rsidRDefault="00AC30B8">
                      <w:pPr>
                        <w:jc w:val="center"/>
                      </w:pPr>
                    </w:p>
                    <w:p w14:paraId="1F73A6B8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C37" w14:textId="77777777" w:rsidR="00AC30B8" w:rsidRDefault="005640B9">
      <w:pPr>
        <w:suppressAutoHyphens w:val="0"/>
      </w:pPr>
      <w:r>
        <w:rPr>
          <w:noProof/>
          <w:shd w:val="clear" w:color="auto" w:fill="C0C0C0"/>
          <w:lang w:val="en-US"/>
        </w:rPr>
        <w:drawing>
          <wp:anchor distT="0" distB="0" distL="114300" distR="114300" simplePos="0" relativeHeight="252273664" behindDoc="0" locked="0" layoutInCell="1" allowOverlap="1" wp14:anchorId="1F739D67" wp14:editId="1F739D68">
            <wp:simplePos x="0" y="0"/>
            <wp:positionH relativeFrom="column">
              <wp:posOffset>6305552</wp:posOffset>
            </wp:positionH>
            <wp:positionV relativeFrom="paragraph">
              <wp:posOffset>139067</wp:posOffset>
            </wp:positionV>
            <wp:extent cx="118743" cy="323853"/>
            <wp:effectExtent l="0" t="7305" r="0" b="26352"/>
            <wp:wrapTight wrapText="bothSides">
              <wp:wrapPolygon edited="0">
                <wp:start x="19879" y="3672"/>
                <wp:lineTo x="390" y="-286"/>
                <wp:lineTo x="-3016" y="7653"/>
                <wp:lineTo x="-127" y="13918"/>
                <wp:lineTo x="3886" y="14960"/>
                <wp:lineTo x="14771" y="15581"/>
                <wp:lineTo x="24500" y="13696"/>
                <wp:lineTo x="19879" y="3672"/>
              </wp:wrapPolygon>
            </wp:wrapTight>
            <wp:docPr id="652523652" name="Picture 14393617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772698">
                      <a:off x="0" y="0"/>
                      <a:ext cx="118743" cy="323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F739C38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1F739D69" wp14:editId="1F739D6A">
                <wp:simplePos x="0" y="0"/>
                <wp:positionH relativeFrom="column">
                  <wp:posOffset>6813551</wp:posOffset>
                </wp:positionH>
                <wp:positionV relativeFrom="paragraph">
                  <wp:posOffset>5715</wp:posOffset>
                </wp:positionV>
                <wp:extent cx="2768602" cy="317497"/>
                <wp:effectExtent l="0" t="0" r="12698" b="25403"/>
                <wp:wrapTight wrapText="bothSides">
                  <wp:wrapPolygon edited="0">
                    <wp:start x="0" y="0"/>
                    <wp:lineTo x="0" y="22076"/>
                    <wp:lineTo x="21550" y="22076"/>
                    <wp:lineTo x="21550" y="0"/>
                    <wp:lineTo x="0" y="0"/>
                  </wp:wrapPolygon>
                </wp:wrapTight>
                <wp:docPr id="10199101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2" cy="31749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6BA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OPIS AKTIVNOSTI: text box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6BB" w14:textId="77777777" w:rsidR="00AC30B8" w:rsidRDefault="00AC30B8">
                            <w:pPr>
                              <w:jc w:val="center"/>
                            </w:pPr>
                          </w:p>
                          <w:p w14:paraId="1F73A6BC" w14:textId="77777777" w:rsidR="00AC30B8" w:rsidRDefault="00AC30B8">
                            <w:pPr>
                              <w:jc w:val="center"/>
                            </w:pPr>
                          </w:p>
                          <w:p w14:paraId="1F73A6BD" w14:textId="77777777" w:rsidR="00AC30B8" w:rsidRDefault="00AC30B8">
                            <w:pPr>
                              <w:jc w:val="center"/>
                            </w:pPr>
                          </w:p>
                          <w:p w14:paraId="1F73A6BE" w14:textId="77777777" w:rsidR="00AC30B8" w:rsidRDefault="00AC30B8">
                            <w:pPr>
                              <w:jc w:val="center"/>
                            </w:pPr>
                          </w:p>
                          <w:p w14:paraId="1F73A6BF" w14:textId="77777777" w:rsidR="00AC30B8" w:rsidRDefault="00AC30B8">
                            <w:pPr>
                              <w:jc w:val="center"/>
                            </w:pPr>
                          </w:p>
                          <w:p w14:paraId="1F73A6C0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69" id="_x0000_s1366" style="position:absolute;margin-left:536.5pt;margin-top:.45pt;width:218pt;height:25pt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" filled="f" strokeweight=".35281mm">
                <v:textbox>
                  <w:txbxContent>
                    <w:p w14:paraId="1F73A6BA" w14:textId="77777777" w:rsidR="00AC30B8" w:rsidRDefault="005640B9">
                      <w:pPr>
                        <w:jc w:val="center"/>
                      </w:pPr>
                      <w:r>
                        <w:t xml:space="preserve">OPIS AKTIVNOSTI: text box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6BB" w14:textId="77777777" w:rsidR="00AC30B8" w:rsidRDefault="00AC30B8">
                      <w:pPr>
                        <w:jc w:val="center"/>
                      </w:pPr>
                    </w:p>
                    <w:p w14:paraId="1F73A6BC" w14:textId="77777777" w:rsidR="00AC30B8" w:rsidRDefault="00AC30B8">
                      <w:pPr>
                        <w:jc w:val="center"/>
                      </w:pPr>
                    </w:p>
                    <w:p w14:paraId="1F73A6BD" w14:textId="77777777" w:rsidR="00AC30B8" w:rsidRDefault="00AC30B8">
                      <w:pPr>
                        <w:jc w:val="center"/>
                      </w:pPr>
                    </w:p>
                    <w:p w14:paraId="1F73A6BE" w14:textId="77777777" w:rsidR="00AC30B8" w:rsidRDefault="00AC30B8">
                      <w:pPr>
                        <w:jc w:val="center"/>
                      </w:pPr>
                    </w:p>
                    <w:p w14:paraId="1F73A6BF" w14:textId="77777777" w:rsidR="00AC30B8" w:rsidRDefault="00AC30B8">
                      <w:pPr>
                        <w:jc w:val="center"/>
                      </w:pPr>
                    </w:p>
                    <w:p w14:paraId="1F73A6C0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1F739D6B" wp14:editId="1F739D6C">
                <wp:simplePos x="0" y="0"/>
                <wp:positionH relativeFrom="column">
                  <wp:posOffset>2400300</wp:posOffset>
                </wp:positionH>
                <wp:positionV relativeFrom="paragraph">
                  <wp:posOffset>74295</wp:posOffset>
                </wp:positionV>
                <wp:extent cx="3270251" cy="311152"/>
                <wp:effectExtent l="0" t="0" r="25399" b="12698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24776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1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6C2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zapis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besedila</w:t>
                            </w:r>
                            <w:proofErr w:type="spellEnd"/>
                          </w:p>
                          <w:p w14:paraId="1F73A6C3" w14:textId="77777777" w:rsidR="00AC30B8" w:rsidRDefault="00AC30B8">
                            <w:pPr>
                              <w:jc w:val="center"/>
                            </w:pPr>
                          </w:p>
                          <w:p w14:paraId="1F73A6C4" w14:textId="77777777" w:rsidR="00AC30B8" w:rsidRDefault="00AC30B8">
                            <w:pPr>
                              <w:jc w:val="center"/>
                            </w:pPr>
                          </w:p>
                          <w:p w14:paraId="1F73A6C5" w14:textId="77777777" w:rsidR="00AC30B8" w:rsidRDefault="00AC30B8">
                            <w:pPr>
                              <w:jc w:val="center"/>
                            </w:pPr>
                          </w:p>
                          <w:p w14:paraId="1F73A6C6" w14:textId="77777777" w:rsidR="00AC30B8" w:rsidRDefault="00AC30B8">
                            <w:pPr>
                              <w:jc w:val="center"/>
                            </w:pPr>
                          </w:p>
                          <w:p w14:paraId="1F73A6C7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6B" id="_x0000_s1367" style="position:absolute;margin-left:189pt;margin-top:5.85pt;width:257.5pt;height:24.5pt;z-index:25233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" filled="f" strokecolor="#c00000" strokeweight=".35281mm">
                <v:textbox>
                  <w:txbxContent>
                    <w:p w14:paraId="1F73A6C2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zapis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besedila</w:t>
                      </w:r>
                      <w:proofErr w:type="spellEnd"/>
                    </w:p>
                    <w:p w14:paraId="1F73A6C3" w14:textId="77777777" w:rsidR="00AC30B8" w:rsidRDefault="00AC30B8">
                      <w:pPr>
                        <w:jc w:val="center"/>
                      </w:pPr>
                    </w:p>
                    <w:p w14:paraId="1F73A6C4" w14:textId="77777777" w:rsidR="00AC30B8" w:rsidRDefault="00AC30B8">
                      <w:pPr>
                        <w:jc w:val="center"/>
                      </w:pPr>
                    </w:p>
                    <w:p w14:paraId="1F73A6C5" w14:textId="77777777" w:rsidR="00AC30B8" w:rsidRDefault="00AC30B8">
                      <w:pPr>
                        <w:jc w:val="center"/>
                      </w:pPr>
                    </w:p>
                    <w:p w14:paraId="1F73A6C6" w14:textId="77777777" w:rsidR="00AC30B8" w:rsidRDefault="00AC30B8">
                      <w:pPr>
                        <w:jc w:val="center"/>
                      </w:pPr>
                    </w:p>
                    <w:p w14:paraId="1F73A6C7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C39" w14:textId="77777777" w:rsidR="00AC30B8" w:rsidRDefault="00AC30B8">
      <w:pPr>
        <w:suppressAutoHyphens w:val="0"/>
        <w:rPr>
          <w:shd w:val="clear" w:color="auto" w:fill="EC9BA4"/>
        </w:rPr>
      </w:pPr>
    </w:p>
    <w:p w14:paraId="1F739C3A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1F739D6D" wp14:editId="1F739D6E">
                <wp:simplePos x="0" y="0"/>
                <wp:positionH relativeFrom="column">
                  <wp:posOffset>2387598</wp:posOffset>
                </wp:positionH>
                <wp:positionV relativeFrom="paragraph">
                  <wp:posOffset>113028</wp:posOffset>
                </wp:positionV>
                <wp:extent cx="3295653" cy="311152"/>
                <wp:effectExtent l="0" t="0" r="19047" b="12698"/>
                <wp:wrapTight wrapText="bothSides">
                  <wp:wrapPolygon edited="0">
                    <wp:start x="0" y="0"/>
                    <wp:lineTo x="0" y="21159"/>
                    <wp:lineTo x="21600" y="21159"/>
                    <wp:lineTo x="21600" y="0"/>
                    <wp:lineTo x="0" y="0"/>
                  </wp:wrapPolygon>
                </wp:wrapTight>
                <wp:docPr id="15263759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3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6C9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globalno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oblikovanje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strukture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zgodbe</w:t>
                            </w:r>
                            <w:proofErr w:type="spellEnd"/>
                          </w:p>
                          <w:p w14:paraId="1F73A6CA" w14:textId="77777777" w:rsidR="00AC30B8" w:rsidRDefault="00AC30B8">
                            <w:pPr>
                              <w:jc w:val="center"/>
                            </w:pPr>
                          </w:p>
                          <w:p w14:paraId="1F73A6CB" w14:textId="77777777" w:rsidR="00AC30B8" w:rsidRDefault="00AC30B8">
                            <w:pPr>
                              <w:jc w:val="center"/>
                            </w:pPr>
                          </w:p>
                          <w:p w14:paraId="1F73A6CC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6D" id="_x0000_s1368" style="position:absolute;margin-left:188pt;margin-top:8.9pt;width:259.5pt;height:24.5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" filled="f" strokecolor="#c00000" strokeweight=".35281mm">
                <v:textbox>
                  <w:txbxContent>
                    <w:p w14:paraId="1F73A6C9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globalno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oblikovanje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strukture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zgodbe</w:t>
                      </w:r>
                      <w:proofErr w:type="spellEnd"/>
                    </w:p>
                    <w:p w14:paraId="1F73A6CA" w14:textId="77777777" w:rsidR="00AC30B8" w:rsidRDefault="00AC30B8">
                      <w:pPr>
                        <w:jc w:val="center"/>
                      </w:pPr>
                    </w:p>
                    <w:p w14:paraId="1F73A6CB" w14:textId="77777777" w:rsidR="00AC30B8" w:rsidRDefault="00AC30B8">
                      <w:pPr>
                        <w:jc w:val="center"/>
                      </w:pPr>
                    </w:p>
                    <w:p w14:paraId="1F73A6CC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C3B" w14:textId="77777777" w:rsidR="00AC30B8" w:rsidRDefault="00AC30B8">
      <w:pPr>
        <w:suppressAutoHyphens w:val="0"/>
        <w:rPr>
          <w:shd w:val="clear" w:color="auto" w:fill="EC9BA4"/>
        </w:rPr>
      </w:pPr>
    </w:p>
    <w:p w14:paraId="1F739C3C" w14:textId="77777777" w:rsidR="00AC30B8" w:rsidRDefault="00AC30B8">
      <w:pPr>
        <w:suppressAutoHyphens w:val="0"/>
        <w:rPr>
          <w:shd w:val="clear" w:color="auto" w:fill="C0C0C0"/>
          <w:lang w:val="en-US"/>
        </w:rPr>
      </w:pPr>
    </w:p>
    <w:p w14:paraId="1F739C3D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1F739D6F" wp14:editId="1F739D70">
                <wp:simplePos x="0" y="0"/>
                <wp:positionH relativeFrom="column">
                  <wp:posOffset>2413001</wp:posOffset>
                </wp:positionH>
                <wp:positionV relativeFrom="paragraph">
                  <wp:posOffset>9528</wp:posOffset>
                </wp:positionV>
                <wp:extent cx="3270251" cy="311152"/>
                <wp:effectExtent l="0" t="0" r="25399" b="12698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16254276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1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6CE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funkcionalno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zapis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postopka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navodila</w:t>
                            </w:r>
                            <w:proofErr w:type="spellEnd"/>
                          </w:p>
                          <w:p w14:paraId="1F73A6CF" w14:textId="77777777" w:rsidR="00AC30B8" w:rsidRDefault="00AC30B8">
                            <w:pPr>
                              <w:jc w:val="center"/>
                            </w:pPr>
                          </w:p>
                          <w:p w14:paraId="1F73A6D0" w14:textId="77777777" w:rsidR="00AC30B8" w:rsidRDefault="00AC30B8">
                            <w:pPr>
                              <w:jc w:val="center"/>
                            </w:pPr>
                          </w:p>
                          <w:p w14:paraId="1F73A6D1" w14:textId="77777777" w:rsidR="00AC30B8" w:rsidRDefault="00AC30B8">
                            <w:pPr>
                              <w:jc w:val="center"/>
                            </w:pPr>
                          </w:p>
                          <w:p w14:paraId="1F73A6D2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6F" id="_x0000_s1369" style="position:absolute;margin-left:190pt;margin-top:.75pt;width:257.5pt;height:24.5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" filled="f" strokecolor="#c00000" strokeweight=".35281mm">
                <v:textbox>
                  <w:txbxContent>
                    <w:p w14:paraId="1F73A6CE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funkcionalno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zapis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postopka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navodila</w:t>
                      </w:r>
                      <w:proofErr w:type="spellEnd"/>
                    </w:p>
                    <w:p w14:paraId="1F73A6CF" w14:textId="77777777" w:rsidR="00AC30B8" w:rsidRDefault="00AC30B8">
                      <w:pPr>
                        <w:jc w:val="center"/>
                      </w:pPr>
                    </w:p>
                    <w:p w14:paraId="1F73A6D0" w14:textId="77777777" w:rsidR="00AC30B8" w:rsidRDefault="00AC30B8">
                      <w:pPr>
                        <w:jc w:val="center"/>
                      </w:pPr>
                    </w:p>
                    <w:p w14:paraId="1F73A6D1" w14:textId="77777777" w:rsidR="00AC30B8" w:rsidRDefault="00AC30B8">
                      <w:pPr>
                        <w:jc w:val="center"/>
                      </w:pPr>
                    </w:p>
                    <w:p w14:paraId="1F73A6D2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C3E" w14:textId="77777777" w:rsidR="00AC30B8" w:rsidRDefault="00AC30B8">
      <w:pPr>
        <w:suppressAutoHyphens w:val="0"/>
        <w:rPr>
          <w:shd w:val="clear" w:color="auto" w:fill="C0C0C0"/>
          <w:lang w:val="en-US"/>
        </w:rPr>
      </w:pPr>
    </w:p>
    <w:p w14:paraId="1F739C3F" w14:textId="77777777" w:rsidR="00AC30B8" w:rsidRDefault="005640B9">
      <w:pPr>
        <w:suppressAutoHyphens w:val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1F739D71" wp14:editId="1F739D72">
                <wp:simplePos x="0" y="0"/>
                <wp:positionH relativeFrom="column">
                  <wp:posOffset>2419987</wp:posOffset>
                </wp:positionH>
                <wp:positionV relativeFrom="paragraph">
                  <wp:posOffset>90809</wp:posOffset>
                </wp:positionV>
                <wp:extent cx="3321045" cy="330198"/>
                <wp:effectExtent l="0" t="0" r="12705" b="12702"/>
                <wp:wrapTight wrapText="bothSides">
                  <wp:wrapPolygon edited="0">
                    <wp:start x="0" y="0"/>
                    <wp:lineTo x="0" y="21225"/>
                    <wp:lineTo x="21563" y="21225"/>
                    <wp:lineTo x="21563" y="0"/>
                    <wp:lineTo x="0" y="0"/>
                  </wp:wrapPolygon>
                </wp:wrapTight>
                <wp:docPr id="21433838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45" cy="33019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6D4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selektivno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opis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posamezne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informacije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sporočila</w:t>
                            </w:r>
                            <w:proofErr w:type="spellEnd"/>
                          </w:p>
                          <w:p w14:paraId="1F73A6D5" w14:textId="77777777" w:rsidR="00AC30B8" w:rsidRDefault="00AC30B8">
                            <w:pPr>
                              <w:jc w:val="center"/>
                            </w:pPr>
                          </w:p>
                          <w:p w14:paraId="1F73A6D6" w14:textId="77777777" w:rsidR="00AC30B8" w:rsidRDefault="00AC30B8">
                            <w:pPr>
                              <w:jc w:val="center"/>
                            </w:pPr>
                          </w:p>
                          <w:p w14:paraId="1F73A6D7" w14:textId="77777777" w:rsidR="00AC30B8" w:rsidRDefault="00AC30B8">
                            <w:pPr>
                              <w:jc w:val="center"/>
                            </w:pPr>
                          </w:p>
                          <w:p w14:paraId="1F73A6D8" w14:textId="77777777" w:rsidR="00AC30B8" w:rsidRDefault="00AC30B8">
                            <w:pPr>
                              <w:jc w:val="center"/>
                            </w:pPr>
                          </w:p>
                          <w:p w14:paraId="1F73A6D9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71" id="_x0000_s1370" style="position:absolute;margin-left:190.55pt;margin-top:7.15pt;width:261.5pt;height:26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" filled="f" strokecolor="#c00000" strokeweight=".35281mm">
                <v:textbox>
                  <w:txbxContent>
                    <w:p w14:paraId="1F73A6D4" w14:textId="77777777" w:rsidR="00AC30B8" w:rsidRDefault="005640B9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selektivno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opis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posamezne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informacije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sporočila</w:t>
                      </w:r>
                      <w:proofErr w:type="spellEnd"/>
                    </w:p>
                    <w:p w14:paraId="1F73A6D5" w14:textId="77777777" w:rsidR="00AC30B8" w:rsidRDefault="00AC30B8">
                      <w:pPr>
                        <w:jc w:val="center"/>
                      </w:pPr>
                    </w:p>
                    <w:p w14:paraId="1F73A6D6" w14:textId="77777777" w:rsidR="00AC30B8" w:rsidRDefault="00AC30B8">
                      <w:pPr>
                        <w:jc w:val="center"/>
                      </w:pPr>
                    </w:p>
                    <w:p w14:paraId="1F73A6D7" w14:textId="77777777" w:rsidR="00AC30B8" w:rsidRDefault="00AC30B8">
                      <w:pPr>
                        <w:jc w:val="center"/>
                      </w:pPr>
                    </w:p>
                    <w:p w14:paraId="1F73A6D8" w14:textId="77777777" w:rsidR="00AC30B8" w:rsidRDefault="00AC30B8">
                      <w:pPr>
                        <w:jc w:val="center"/>
                      </w:pPr>
                    </w:p>
                    <w:p w14:paraId="1F73A6D9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C40" w14:textId="77777777" w:rsidR="00AC30B8" w:rsidRDefault="00AC30B8">
      <w:pPr>
        <w:suppressAutoHyphens w:val="0"/>
        <w:rPr>
          <w:shd w:val="clear" w:color="auto" w:fill="C0C0C0"/>
          <w:lang w:val="en-US"/>
        </w:rPr>
      </w:pPr>
    </w:p>
    <w:p w14:paraId="1F739C41" w14:textId="77777777" w:rsidR="00AC30B8" w:rsidRDefault="00AC30B8">
      <w:pPr>
        <w:suppressAutoHyphens w:val="0"/>
        <w:rPr>
          <w:shd w:val="clear" w:color="auto" w:fill="C0C0C0"/>
          <w:lang w:val="en-US"/>
        </w:rPr>
      </w:pPr>
    </w:p>
    <w:p w14:paraId="1F739C42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1F739D73" wp14:editId="1F739D74">
                <wp:simplePos x="0" y="0"/>
                <wp:positionH relativeFrom="margin">
                  <wp:posOffset>-88897</wp:posOffset>
                </wp:positionH>
                <wp:positionV relativeFrom="paragraph">
                  <wp:posOffset>186052</wp:posOffset>
                </wp:positionV>
                <wp:extent cx="2216148" cy="272418"/>
                <wp:effectExtent l="0" t="0" r="12702" b="13332"/>
                <wp:wrapNone/>
                <wp:docPr id="279591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48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FFFF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6DB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FFFF00"/>
                              </w:rPr>
                              <w:t>4.3.5. SLOVNICA</w:t>
                            </w:r>
                          </w:p>
                          <w:p w14:paraId="1F73A6DC" w14:textId="77777777" w:rsidR="00AC30B8" w:rsidRDefault="00AC30B8">
                            <w:pPr>
                              <w:jc w:val="center"/>
                            </w:pPr>
                          </w:p>
                          <w:p w14:paraId="1F73A6DD" w14:textId="77777777" w:rsidR="00AC30B8" w:rsidRDefault="00AC30B8">
                            <w:pPr>
                              <w:jc w:val="center"/>
                            </w:pPr>
                          </w:p>
                          <w:p w14:paraId="1F73A6DE" w14:textId="77777777" w:rsidR="00AC30B8" w:rsidRDefault="00AC30B8">
                            <w:pPr>
                              <w:jc w:val="center"/>
                            </w:pPr>
                          </w:p>
                          <w:p w14:paraId="1F73A6DF" w14:textId="77777777" w:rsidR="00AC30B8" w:rsidRDefault="00AC30B8">
                            <w:pPr>
                              <w:jc w:val="center"/>
                            </w:pPr>
                          </w:p>
                          <w:p w14:paraId="1F73A6E0" w14:textId="77777777" w:rsidR="00AC30B8" w:rsidRDefault="005640B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73" id="_x0000_s1371" style="position:absolute;margin-left:-7pt;margin-top:14.65pt;width:174.5pt;height:21.45pt;z-index:25234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" filled="f" strokecolor="yellow" strokeweight=".35281mm">
                <v:textbox>
                  <w:txbxContent>
                    <w:p w14:paraId="1F73A6DB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FFFF00"/>
                        </w:rPr>
                        <w:t>4.3.5. SLOVNICA</w:t>
                      </w:r>
                    </w:p>
                    <w:p w14:paraId="1F73A6DC" w14:textId="77777777" w:rsidR="00AC30B8" w:rsidRDefault="00AC30B8">
                      <w:pPr>
                        <w:jc w:val="center"/>
                      </w:pPr>
                    </w:p>
                    <w:p w14:paraId="1F73A6DD" w14:textId="77777777" w:rsidR="00AC30B8" w:rsidRDefault="00AC30B8">
                      <w:pPr>
                        <w:jc w:val="center"/>
                      </w:pPr>
                    </w:p>
                    <w:p w14:paraId="1F73A6DE" w14:textId="77777777" w:rsidR="00AC30B8" w:rsidRDefault="00AC30B8">
                      <w:pPr>
                        <w:jc w:val="center"/>
                      </w:pPr>
                    </w:p>
                    <w:p w14:paraId="1F73A6DF" w14:textId="77777777" w:rsidR="00AC30B8" w:rsidRDefault="00AC30B8">
                      <w:pPr>
                        <w:jc w:val="center"/>
                      </w:pPr>
                    </w:p>
                    <w:p w14:paraId="1F73A6E0" w14:textId="77777777" w:rsidR="00AC30B8" w:rsidRDefault="005640B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739C43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1F739D75" wp14:editId="1F739D76">
                <wp:simplePos x="0" y="0"/>
                <wp:positionH relativeFrom="column">
                  <wp:posOffset>2584451</wp:posOffset>
                </wp:positionH>
                <wp:positionV relativeFrom="paragraph">
                  <wp:posOffset>398148</wp:posOffset>
                </wp:positionV>
                <wp:extent cx="3270251" cy="311152"/>
                <wp:effectExtent l="0" t="0" r="25399" b="12698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20712569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1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6E2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povezava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glasu</w:t>
                            </w:r>
                            <w:proofErr w:type="spellEnd"/>
                            <w:r>
                              <w:t xml:space="preserve"> z </w:t>
                            </w:r>
                            <w:proofErr w:type="spellStart"/>
                            <w:r>
                              <w:t>zapisom</w:t>
                            </w:r>
                            <w:proofErr w:type="spellEnd"/>
                            <w:r>
                              <w:t xml:space="preserve"> - </w:t>
                            </w:r>
                            <w:proofErr w:type="spellStart"/>
                            <w:r>
                              <w:t>izgovorjava</w:t>
                            </w:r>
                            <w:proofErr w:type="spellEnd"/>
                          </w:p>
                          <w:p w14:paraId="1F73A6E3" w14:textId="77777777" w:rsidR="00AC30B8" w:rsidRDefault="00AC30B8">
                            <w:pPr>
                              <w:jc w:val="center"/>
                            </w:pPr>
                          </w:p>
                          <w:p w14:paraId="1F73A6E4" w14:textId="77777777" w:rsidR="00AC30B8" w:rsidRDefault="00AC30B8">
                            <w:pPr>
                              <w:jc w:val="center"/>
                            </w:pPr>
                          </w:p>
                          <w:p w14:paraId="1F73A6E5" w14:textId="77777777" w:rsidR="00AC30B8" w:rsidRDefault="00AC30B8">
                            <w:pPr>
                              <w:jc w:val="center"/>
                            </w:pPr>
                          </w:p>
                          <w:p w14:paraId="1F73A6E6" w14:textId="77777777" w:rsidR="00AC30B8" w:rsidRDefault="00AC30B8">
                            <w:pPr>
                              <w:jc w:val="center"/>
                            </w:pPr>
                          </w:p>
                          <w:p w14:paraId="1F73A6E7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75" id="_x0000_s1372" style="position:absolute;margin-left:203.5pt;margin-top:31.35pt;width:257.5pt;height:24.5pt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" filled="f" strokecolor="#c00000" strokeweight=".35281mm">
                <v:textbox>
                  <w:txbxContent>
                    <w:p w14:paraId="1F73A6E2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povezava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glasu</w:t>
                      </w:r>
                      <w:proofErr w:type="spellEnd"/>
                      <w:r>
                        <w:t xml:space="preserve"> z </w:t>
                      </w:r>
                      <w:proofErr w:type="spellStart"/>
                      <w:r>
                        <w:t>zapisom</w:t>
                      </w:r>
                      <w:proofErr w:type="spellEnd"/>
                      <w:r>
                        <w:t xml:space="preserve"> - </w:t>
                      </w:r>
                      <w:proofErr w:type="spellStart"/>
                      <w:r>
                        <w:t>izgovorjava</w:t>
                      </w:r>
                      <w:proofErr w:type="spellEnd"/>
                    </w:p>
                    <w:p w14:paraId="1F73A6E3" w14:textId="77777777" w:rsidR="00AC30B8" w:rsidRDefault="00AC30B8">
                      <w:pPr>
                        <w:jc w:val="center"/>
                      </w:pPr>
                    </w:p>
                    <w:p w14:paraId="1F73A6E4" w14:textId="77777777" w:rsidR="00AC30B8" w:rsidRDefault="00AC30B8">
                      <w:pPr>
                        <w:jc w:val="center"/>
                      </w:pPr>
                    </w:p>
                    <w:p w14:paraId="1F73A6E5" w14:textId="77777777" w:rsidR="00AC30B8" w:rsidRDefault="00AC30B8">
                      <w:pPr>
                        <w:jc w:val="center"/>
                      </w:pPr>
                    </w:p>
                    <w:p w14:paraId="1F73A6E6" w14:textId="77777777" w:rsidR="00AC30B8" w:rsidRDefault="00AC30B8">
                      <w:pPr>
                        <w:jc w:val="center"/>
                      </w:pPr>
                    </w:p>
                    <w:p w14:paraId="1F73A6E7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1F739D77" wp14:editId="1F739D78">
                <wp:simplePos x="0" y="0"/>
                <wp:positionH relativeFrom="column">
                  <wp:posOffset>2565404</wp:posOffset>
                </wp:positionH>
                <wp:positionV relativeFrom="paragraph">
                  <wp:posOffset>766440</wp:posOffset>
                </wp:positionV>
                <wp:extent cx="3270251" cy="311152"/>
                <wp:effectExtent l="0" t="0" r="25399" b="12698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16609623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1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6E9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členi</w:t>
                            </w:r>
                            <w:proofErr w:type="spellEnd"/>
                          </w:p>
                          <w:p w14:paraId="1F73A6EA" w14:textId="77777777" w:rsidR="00AC30B8" w:rsidRDefault="00AC30B8">
                            <w:pPr>
                              <w:jc w:val="center"/>
                            </w:pPr>
                          </w:p>
                          <w:p w14:paraId="1F73A6EB" w14:textId="77777777" w:rsidR="00AC30B8" w:rsidRDefault="00AC30B8">
                            <w:pPr>
                              <w:jc w:val="center"/>
                            </w:pPr>
                          </w:p>
                          <w:p w14:paraId="1F73A6EC" w14:textId="77777777" w:rsidR="00AC30B8" w:rsidRDefault="00AC30B8">
                            <w:pPr>
                              <w:jc w:val="center"/>
                            </w:pPr>
                          </w:p>
                          <w:p w14:paraId="1F73A6ED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77" id="_x0000_s1373" style="position:absolute;margin-left:202pt;margin-top:60.35pt;width:257.5pt;height:24.5pt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" filled="f" strokecolor="#c00000" strokeweight=".35281mm">
                <v:textbox>
                  <w:txbxContent>
                    <w:p w14:paraId="1F73A6E9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členi</w:t>
                      </w:r>
                      <w:proofErr w:type="spellEnd"/>
                    </w:p>
                    <w:p w14:paraId="1F73A6EA" w14:textId="77777777" w:rsidR="00AC30B8" w:rsidRDefault="00AC30B8">
                      <w:pPr>
                        <w:jc w:val="center"/>
                      </w:pPr>
                    </w:p>
                    <w:p w14:paraId="1F73A6EB" w14:textId="77777777" w:rsidR="00AC30B8" w:rsidRDefault="00AC30B8">
                      <w:pPr>
                        <w:jc w:val="center"/>
                      </w:pPr>
                    </w:p>
                    <w:p w14:paraId="1F73A6EC" w14:textId="77777777" w:rsidR="00AC30B8" w:rsidRDefault="00AC30B8">
                      <w:pPr>
                        <w:jc w:val="center"/>
                      </w:pPr>
                    </w:p>
                    <w:p w14:paraId="1F73A6ED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1F739D79" wp14:editId="1F739D7A">
                <wp:simplePos x="0" y="0"/>
                <wp:positionH relativeFrom="column">
                  <wp:posOffset>2603497</wp:posOffset>
                </wp:positionH>
                <wp:positionV relativeFrom="paragraph">
                  <wp:posOffset>1122041</wp:posOffset>
                </wp:positionV>
                <wp:extent cx="3270251" cy="311152"/>
                <wp:effectExtent l="0" t="0" r="25399" b="12698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14530007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1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6EF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množina</w:t>
                            </w:r>
                            <w:proofErr w:type="spellEnd"/>
                          </w:p>
                          <w:p w14:paraId="1F73A6F0" w14:textId="77777777" w:rsidR="00AC30B8" w:rsidRDefault="00AC30B8">
                            <w:pPr>
                              <w:jc w:val="center"/>
                            </w:pPr>
                          </w:p>
                          <w:p w14:paraId="1F73A6F1" w14:textId="77777777" w:rsidR="00AC30B8" w:rsidRDefault="00AC30B8">
                            <w:pPr>
                              <w:jc w:val="center"/>
                            </w:pPr>
                          </w:p>
                          <w:p w14:paraId="1F73A6F2" w14:textId="77777777" w:rsidR="00AC30B8" w:rsidRDefault="00AC30B8">
                            <w:pPr>
                              <w:jc w:val="center"/>
                            </w:pPr>
                          </w:p>
                          <w:p w14:paraId="1F73A6F3" w14:textId="77777777" w:rsidR="00AC30B8" w:rsidRDefault="00AC30B8">
                            <w:pPr>
                              <w:jc w:val="center"/>
                            </w:pPr>
                          </w:p>
                          <w:p w14:paraId="1F73A6F4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79" id="_x0000_s1374" style="position:absolute;margin-left:205pt;margin-top:88.35pt;width:257.5pt;height:24.5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" filled="f" strokecolor="#c00000" strokeweight=".35281mm">
                <v:textbox>
                  <w:txbxContent>
                    <w:p w14:paraId="1F73A6EF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množina</w:t>
                      </w:r>
                      <w:proofErr w:type="spellEnd"/>
                    </w:p>
                    <w:p w14:paraId="1F73A6F0" w14:textId="77777777" w:rsidR="00AC30B8" w:rsidRDefault="00AC30B8">
                      <w:pPr>
                        <w:jc w:val="center"/>
                      </w:pPr>
                    </w:p>
                    <w:p w14:paraId="1F73A6F1" w14:textId="77777777" w:rsidR="00AC30B8" w:rsidRDefault="00AC30B8">
                      <w:pPr>
                        <w:jc w:val="center"/>
                      </w:pPr>
                    </w:p>
                    <w:p w14:paraId="1F73A6F2" w14:textId="77777777" w:rsidR="00AC30B8" w:rsidRDefault="00AC30B8">
                      <w:pPr>
                        <w:jc w:val="center"/>
                      </w:pPr>
                    </w:p>
                    <w:p w14:paraId="1F73A6F3" w14:textId="77777777" w:rsidR="00AC30B8" w:rsidRDefault="00AC30B8">
                      <w:pPr>
                        <w:jc w:val="center"/>
                      </w:pPr>
                    </w:p>
                    <w:p w14:paraId="1F73A6F4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1F739D7B" wp14:editId="1F739D7C">
                <wp:simplePos x="0" y="0"/>
                <wp:positionH relativeFrom="column">
                  <wp:posOffset>2578095</wp:posOffset>
                </wp:positionH>
                <wp:positionV relativeFrom="paragraph">
                  <wp:posOffset>1490343</wp:posOffset>
                </wp:positionV>
                <wp:extent cx="3295653" cy="311152"/>
                <wp:effectExtent l="0" t="0" r="19047" b="12698"/>
                <wp:wrapTight wrapText="bothSides">
                  <wp:wrapPolygon edited="0">
                    <wp:start x="0" y="0"/>
                    <wp:lineTo x="0" y="21159"/>
                    <wp:lineTo x="21600" y="21159"/>
                    <wp:lineTo x="21600" y="0"/>
                    <wp:lineTo x="0" y="0"/>
                  </wp:wrapPolygon>
                </wp:wrapTight>
                <wp:docPr id="8362166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3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6F6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besedne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vrste</w:t>
                            </w:r>
                            <w:proofErr w:type="spellEnd"/>
                          </w:p>
                          <w:p w14:paraId="1F73A6F7" w14:textId="77777777" w:rsidR="00AC30B8" w:rsidRDefault="00AC30B8">
                            <w:pPr>
                              <w:jc w:val="center"/>
                            </w:pPr>
                          </w:p>
                          <w:p w14:paraId="1F73A6F8" w14:textId="77777777" w:rsidR="00AC30B8" w:rsidRDefault="00AC30B8">
                            <w:pPr>
                              <w:jc w:val="center"/>
                            </w:pPr>
                          </w:p>
                          <w:p w14:paraId="1F73A6F9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7B" id="_x0000_s1375" style="position:absolute;margin-left:203pt;margin-top:117.35pt;width:259.5pt;height:24.5pt;z-index:25234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" filled="f" strokecolor="#c00000" strokeweight=".35281mm">
                <v:textbox>
                  <w:txbxContent>
                    <w:p w14:paraId="1F73A6F6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besedne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vrste</w:t>
                      </w:r>
                      <w:proofErr w:type="spellEnd"/>
                    </w:p>
                    <w:p w14:paraId="1F73A6F7" w14:textId="77777777" w:rsidR="00AC30B8" w:rsidRDefault="00AC30B8">
                      <w:pPr>
                        <w:jc w:val="center"/>
                      </w:pPr>
                    </w:p>
                    <w:p w14:paraId="1F73A6F8" w14:textId="77777777" w:rsidR="00AC30B8" w:rsidRDefault="00AC30B8">
                      <w:pPr>
                        <w:jc w:val="center"/>
                      </w:pPr>
                    </w:p>
                    <w:p w14:paraId="1F73A6F9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1F739D7D" wp14:editId="1F739D7E">
                <wp:simplePos x="0" y="0"/>
                <wp:positionH relativeFrom="column">
                  <wp:posOffset>2565404</wp:posOffset>
                </wp:positionH>
                <wp:positionV relativeFrom="paragraph">
                  <wp:posOffset>1833243</wp:posOffset>
                </wp:positionV>
                <wp:extent cx="3321045" cy="330198"/>
                <wp:effectExtent l="0" t="0" r="12705" b="12702"/>
                <wp:wrapTight wrapText="bothSides">
                  <wp:wrapPolygon edited="0">
                    <wp:start x="0" y="0"/>
                    <wp:lineTo x="0" y="21225"/>
                    <wp:lineTo x="21563" y="21225"/>
                    <wp:lineTo x="21563" y="0"/>
                    <wp:lineTo x="0" y="0"/>
                  </wp:wrapPolygon>
                </wp:wrapTight>
                <wp:docPr id="2340205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45" cy="33019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6FB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razumevanje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besedišča</w:t>
                            </w:r>
                            <w:proofErr w:type="spellEnd"/>
                          </w:p>
                          <w:p w14:paraId="1F73A6FC" w14:textId="77777777" w:rsidR="00AC30B8" w:rsidRDefault="00AC30B8">
                            <w:pPr>
                              <w:jc w:val="center"/>
                            </w:pPr>
                          </w:p>
                          <w:p w14:paraId="1F73A6FD" w14:textId="77777777" w:rsidR="00AC30B8" w:rsidRDefault="00AC30B8">
                            <w:pPr>
                              <w:jc w:val="center"/>
                            </w:pPr>
                          </w:p>
                          <w:p w14:paraId="1F73A6FE" w14:textId="77777777" w:rsidR="00AC30B8" w:rsidRDefault="00AC30B8">
                            <w:pPr>
                              <w:jc w:val="center"/>
                            </w:pPr>
                          </w:p>
                          <w:p w14:paraId="1F73A6FF" w14:textId="77777777" w:rsidR="00AC30B8" w:rsidRDefault="00AC30B8">
                            <w:pPr>
                              <w:jc w:val="center"/>
                            </w:pPr>
                          </w:p>
                          <w:p w14:paraId="1F73A700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7D" id="_x0000_s1376" style="position:absolute;margin-left:202pt;margin-top:144.35pt;width:261.5pt;height:26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" filled="f" strokecolor="#c00000" strokeweight=".35281mm">
                <v:textbox>
                  <w:txbxContent>
                    <w:p w14:paraId="1F73A6FB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razumevanje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besedišča</w:t>
                      </w:r>
                      <w:proofErr w:type="spellEnd"/>
                    </w:p>
                    <w:p w14:paraId="1F73A6FC" w14:textId="77777777" w:rsidR="00AC30B8" w:rsidRDefault="00AC30B8">
                      <w:pPr>
                        <w:jc w:val="center"/>
                      </w:pPr>
                    </w:p>
                    <w:p w14:paraId="1F73A6FD" w14:textId="77777777" w:rsidR="00AC30B8" w:rsidRDefault="00AC30B8">
                      <w:pPr>
                        <w:jc w:val="center"/>
                      </w:pPr>
                    </w:p>
                    <w:p w14:paraId="1F73A6FE" w14:textId="77777777" w:rsidR="00AC30B8" w:rsidRDefault="00AC30B8">
                      <w:pPr>
                        <w:jc w:val="center"/>
                      </w:pPr>
                    </w:p>
                    <w:p w14:paraId="1F73A6FF" w14:textId="77777777" w:rsidR="00AC30B8" w:rsidRDefault="00AC30B8">
                      <w:pPr>
                        <w:jc w:val="center"/>
                      </w:pPr>
                    </w:p>
                    <w:p w14:paraId="1F73A700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1F739D7F" wp14:editId="1F739D80">
                <wp:simplePos x="0" y="0"/>
                <wp:positionH relativeFrom="column">
                  <wp:posOffset>2571749</wp:posOffset>
                </wp:positionH>
                <wp:positionV relativeFrom="paragraph">
                  <wp:posOffset>2219321</wp:posOffset>
                </wp:positionV>
                <wp:extent cx="3270251" cy="311152"/>
                <wp:effectExtent l="0" t="0" r="25399" b="12698"/>
                <wp:wrapTight wrapText="bothSides">
                  <wp:wrapPolygon edited="0">
                    <wp:start x="0" y="0"/>
                    <wp:lineTo x="0" y="21159"/>
                    <wp:lineTo x="21642" y="21159"/>
                    <wp:lineTo x="21642" y="0"/>
                    <wp:lineTo x="0" y="0"/>
                  </wp:wrapPolygon>
                </wp:wrapTight>
                <wp:docPr id="8154139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1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702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iskanje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informacij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1F73A703" w14:textId="77777777" w:rsidR="00AC30B8" w:rsidRDefault="00AC30B8">
                            <w:pPr>
                              <w:jc w:val="center"/>
                            </w:pPr>
                          </w:p>
                          <w:p w14:paraId="1F73A704" w14:textId="77777777" w:rsidR="00AC30B8" w:rsidRDefault="00AC30B8">
                            <w:pPr>
                              <w:jc w:val="center"/>
                            </w:pPr>
                          </w:p>
                          <w:p w14:paraId="1F73A705" w14:textId="77777777" w:rsidR="00AC30B8" w:rsidRDefault="00AC30B8">
                            <w:pPr>
                              <w:jc w:val="center"/>
                            </w:pPr>
                          </w:p>
                          <w:p w14:paraId="1F73A706" w14:textId="77777777" w:rsidR="00AC30B8" w:rsidRDefault="00AC30B8">
                            <w:pPr>
                              <w:jc w:val="center"/>
                            </w:pPr>
                          </w:p>
                          <w:p w14:paraId="1F73A707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7F" id="_x0000_s1377" style="position:absolute;margin-left:202.5pt;margin-top:174.75pt;width:257.5pt;height:24.5pt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" filled="f" strokecolor="#c00000" strokeweight=".35281mm">
                <v:textbox>
                  <w:txbxContent>
                    <w:p w14:paraId="1F73A702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iskanje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informacij</w:t>
                      </w:r>
                      <w:proofErr w:type="spellEnd"/>
                      <w:r>
                        <w:t xml:space="preserve"> </w:t>
                      </w:r>
                    </w:p>
                    <w:p w14:paraId="1F73A703" w14:textId="77777777" w:rsidR="00AC30B8" w:rsidRDefault="00AC30B8">
                      <w:pPr>
                        <w:jc w:val="center"/>
                      </w:pPr>
                    </w:p>
                    <w:p w14:paraId="1F73A704" w14:textId="77777777" w:rsidR="00AC30B8" w:rsidRDefault="00AC30B8">
                      <w:pPr>
                        <w:jc w:val="center"/>
                      </w:pPr>
                    </w:p>
                    <w:p w14:paraId="1F73A705" w14:textId="77777777" w:rsidR="00AC30B8" w:rsidRDefault="00AC30B8">
                      <w:pPr>
                        <w:jc w:val="center"/>
                      </w:pPr>
                    </w:p>
                    <w:p w14:paraId="1F73A706" w14:textId="77777777" w:rsidR="00AC30B8" w:rsidRDefault="00AC30B8">
                      <w:pPr>
                        <w:jc w:val="center"/>
                      </w:pPr>
                    </w:p>
                    <w:p w14:paraId="1F73A707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1F739D81" wp14:editId="1F739D82">
                <wp:simplePos x="0" y="0"/>
                <wp:positionH relativeFrom="column">
                  <wp:posOffset>6432547</wp:posOffset>
                </wp:positionH>
                <wp:positionV relativeFrom="paragraph">
                  <wp:posOffset>1000755</wp:posOffset>
                </wp:positionV>
                <wp:extent cx="2768602" cy="317497"/>
                <wp:effectExtent l="0" t="0" r="12698" b="25403"/>
                <wp:wrapTight wrapText="bothSides">
                  <wp:wrapPolygon edited="0">
                    <wp:start x="0" y="0"/>
                    <wp:lineTo x="0" y="22076"/>
                    <wp:lineTo x="21550" y="22076"/>
                    <wp:lineTo x="21550" y="0"/>
                    <wp:lineTo x="0" y="0"/>
                  </wp:wrapPolygon>
                </wp:wrapTight>
                <wp:docPr id="1852141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2" cy="31749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709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OPIS AKTIVNOSTI: text box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70A" w14:textId="77777777" w:rsidR="00AC30B8" w:rsidRDefault="00AC30B8">
                            <w:pPr>
                              <w:jc w:val="center"/>
                            </w:pPr>
                          </w:p>
                          <w:p w14:paraId="1F73A70B" w14:textId="77777777" w:rsidR="00AC30B8" w:rsidRDefault="00AC30B8">
                            <w:pPr>
                              <w:jc w:val="center"/>
                            </w:pPr>
                          </w:p>
                          <w:p w14:paraId="1F73A70C" w14:textId="77777777" w:rsidR="00AC30B8" w:rsidRDefault="00AC30B8">
                            <w:pPr>
                              <w:jc w:val="center"/>
                            </w:pPr>
                          </w:p>
                          <w:p w14:paraId="1F73A70D" w14:textId="77777777" w:rsidR="00AC30B8" w:rsidRDefault="00AC30B8">
                            <w:pPr>
                              <w:jc w:val="center"/>
                            </w:pPr>
                          </w:p>
                          <w:p w14:paraId="1F73A70E" w14:textId="77777777" w:rsidR="00AC30B8" w:rsidRDefault="00AC30B8">
                            <w:pPr>
                              <w:jc w:val="center"/>
                            </w:pPr>
                          </w:p>
                          <w:p w14:paraId="1F73A70F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81" id="_x0000_s1378" style="position:absolute;margin-left:506.5pt;margin-top:78.8pt;width:218pt;height:25pt;z-index:25235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" filled="f" strokeweight=".35281mm">
                <v:textbox>
                  <w:txbxContent>
                    <w:p w14:paraId="1F73A709" w14:textId="77777777" w:rsidR="00AC30B8" w:rsidRDefault="005640B9">
                      <w:pPr>
                        <w:jc w:val="center"/>
                      </w:pPr>
                      <w:r>
                        <w:t xml:space="preserve">OPIS AKTIVNOSTI: text box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70A" w14:textId="77777777" w:rsidR="00AC30B8" w:rsidRDefault="00AC30B8">
                      <w:pPr>
                        <w:jc w:val="center"/>
                      </w:pPr>
                    </w:p>
                    <w:p w14:paraId="1F73A70B" w14:textId="77777777" w:rsidR="00AC30B8" w:rsidRDefault="00AC30B8">
                      <w:pPr>
                        <w:jc w:val="center"/>
                      </w:pPr>
                    </w:p>
                    <w:p w14:paraId="1F73A70C" w14:textId="77777777" w:rsidR="00AC30B8" w:rsidRDefault="00AC30B8">
                      <w:pPr>
                        <w:jc w:val="center"/>
                      </w:pPr>
                    </w:p>
                    <w:p w14:paraId="1F73A70D" w14:textId="77777777" w:rsidR="00AC30B8" w:rsidRDefault="00AC30B8">
                      <w:pPr>
                        <w:jc w:val="center"/>
                      </w:pPr>
                    </w:p>
                    <w:p w14:paraId="1F73A70E" w14:textId="77777777" w:rsidR="00AC30B8" w:rsidRDefault="00AC30B8">
                      <w:pPr>
                        <w:jc w:val="center"/>
                      </w:pPr>
                    </w:p>
                    <w:p w14:paraId="1F73A70F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hd w:val="clear" w:color="auto" w:fill="C0C0C0"/>
          <w:lang w:val="en-US"/>
        </w:rPr>
        <w:drawing>
          <wp:anchor distT="0" distB="0" distL="114300" distR="114300" simplePos="0" relativeHeight="252350464" behindDoc="0" locked="0" layoutInCell="1" allowOverlap="1" wp14:anchorId="1F739D83" wp14:editId="1F739D84">
            <wp:simplePos x="0" y="0"/>
            <wp:positionH relativeFrom="column">
              <wp:posOffset>6144902</wp:posOffset>
            </wp:positionH>
            <wp:positionV relativeFrom="paragraph">
              <wp:posOffset>965200</wp:posOffset>
            </wp:positionV>
            <wp:extent cx="118743" cy="323853"/>
            <wp:effectExtent l="0" t="7305" r="0" b="26352"/>
            <wp:wrapTight wrapText="bothSides">
              <wp:wrapPolygon edited="0">
                <wp:start x="19879" y="3672"/>
                <wp:lineTo x="390" y="-286"/>
                <wp:lineTo x="-3016" y="7653"/>
                <wp:lineTo x="-127" y="13918"/>
                <wp:lineTo x="3886" y="14960"/>
                <wp:lineTo x="14771" y="15581"/>
                <wp:lineTo x="24500" y="13696"/>
                <wp:lineTo x="19879" y="3672"/>
              </wp:wrapPolygon>
            </wp:wrapTight>
            <wp:docPr id="1503685023" name="Picture 10253935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772698">
                      <a:off x="0" y="0"/>
                      <a:ext cx="118743" cy="323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1F739D85" wp14:editId="1F739D86">
                <wp:simplePos x="0" y="0"/>
                <wp:positionH relativeFrom="margin">
                  <wp:posOffset>2726685</wp:posOffset>
                </wp:positionH>
                <wp:positionV relativeFrom="paragraph">
                  <wp:posOffset>36832</wp:posOffset>
                </wp:positionV>
                <wp:extent cx="1530348" cy="279404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59790444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48" cy="2794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73A711" w14:textId="77777777" w:rsidR="00AC30B8" w:rsidRDefault="005640B9">
                            <w:r>
                              <w:rPr>
                                <w:shd w:val="clear" w:color="auto" w:fill="C0C0C0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39D85" id="_x0000_s1379" type="#_x0000_t202" style="position:absolute;margin-left:214.7pt;margin-top:2.9pt;width:120.5pt;height:22pt;z-index:25234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" stroked="f">
                <v:textbox>
                  <w:txbxContent>
                    <w:p w14:paraId="1F73A711" w14:textId="77777777" w:rsidR="00AC30B8" w:rsidRDefault="005640B9">
                      <w:r>
                        <w:rPr>
                          <w:shd w:val="clear" w:color="auto" w:fill="C0C0C0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F739C44" w14:textId="77777777" w:rsidR="00AC30B8" w:rsidRDefault="00AC30B8">
      <w:pPr>
        <w:suppressAutoHyphens w:val="0"/>
        <w:rPr>
          <w:shd w:val="clear" w:color="auto" w:fill="EC9BA4"/>
        </w:rPr>
      </w:pPr>
    </w:p>
    <w:p w14:paraId="1F739C45" w14:textId="77777777" w:rsidR="00AC30B8" w:rsidRDefault="00AC30B8">
      <w:pPr>
        <w:suppressAutoHyphens w:val="0"/>
        <w:rPr>
          <w:shd w:val="clear" w:color="auto" w:fill="EC9BA4"/>
        </w:rPr>
      </w:pPr>
    </w:p>
    <w:p w14:paraId="1F739C46" w14:textId="77777777" w:rsidR="00AC30B8" w:rsidRDefault="00AC30B8">
      <w:pPr>
        <w:suppressAutoHyphens w:val="0"/>
        <w:rPr>
          <w:shd w:val="clear" w:color="auto" w:fill="EC9BA4"/>
        </w:rPr>
      </w:pPr>
    </w:p>
    <w:p w14:paraId="1F739C47" w14:textId="77777777" w:rsidR="00AC30B8" w:rsidRDefault="00AC30B8">
      <w:pPr>
        <w:suppressAutoHyphens w:val="0"/>
        <w:rPr>
          <w:shd w:val="clear" w:color="auto" w:fill="EC9BA4"/>
        </w:rPr>
      </w:pPr>
    </w:p>
    <w:p w14:paraId="1F739C48" w14:textId="77777777" w:rsidR="00AC30B8" w:rsidRDefault="00AC30B8">
      <w:pPr>
        <w:suppressAutoHyphens w:val="0"/>
        <w:rPr>
          <w:shd w:val="clear" w:color="auto" w:fill="EC9BA4"/>
        </w:rPr>
      </w:pPr>
    </w:p>
    <w:p w14:paraId="1F739C49" w14:textId="77777777" w:rsidR="00AC30B8" w:rsidRDefault="00AC30B8">
      <w:pPr>
        <w:suppressAutoHyphens w:val="0"/>
        <w:rPr>
          <w:shd w:val="clear" w:color="auto" w:fill="EC9BA4"/>
        </w:rPr>
      </w:pPr>
    </w:p>
    <w:p w14:paraId="1F739C4A" w14:textId="77777777" w:rsidR="00AC30B8" w:rsidRDefault="00AC30B8">
      <w:pPr>
        <w:suppressAutoHyphens w:val="0"/>
        <w:rPr>
          <w:shd w:val="clear" w:color="auto" w:fill="EC9BA4"/>
        </w:rPr>
      </w:pPr>
    </w:p>
    <w:p w14:paraId="1F739C4B" w14:textId="77777777" w:rsidR="00AC30B8" w:rsidRDefault="00AC30B8">
      <w:pPr>
        <w:suppressAutoHyphens w:val="0"/>
        <w:rPr>
          <w:shd w:val="clear" w:color="auto" w:fill="EC9BA4"/>
        </w:rPr>
      </w:pPr>
    </w:p>
    <w:p w14:paraId="1F739C4C" w14:textId="77777777" w:rsidR="00AC30B8" w:rsidRDefault="00AC30B8">
      <w:pPr>
        <w:suppressAutoHyphens w:val="0"/>
        <w:rPr>
          <w:shd w:val="clear" w:color="auto" w:fill="EC9BA4"/>
        </w:rPr>
      </w:pPr>
    </w:p>
    <w:p w14:paraId="1F739C4D" w14:textId="77777777" w:rsidR="00AC30B8" w:rsidRDefault="00AC30B8">
      <w:pPr>
        <w:suppressAutoHyphens w:val="0"/>
        <w:rPr>
          <w:shd w:val="clear" w:color="auto" w:fill="EC9BA4"/>
        </w:rPr>
      </w:pPr>
    </w:p>
    <w:p w14:paraId="1F739C4E" w14:textId="77777777" w:rsidR="00AC30B8" w:rsidRDefault="00AC30B8">
      <w:pPr>
        <w:suppressAutoHyphens w:val="0"/>
        <w:rPr>
          <w:shd w:val="clear" w:color="auto" w:fill="EC9BA4"/>
        </w:rPr>
      </w:pPr>
    </w:p>
    <w:p w14:paraId="1F739C4F" w14:textId="77777777" w:rsidR="00AC30B8" w:rsidRDefault="00AC30B8">
      <w:pPr>
        <w:suppressAutoHyphens w:val="0"/>
        <w:rPr>
          <w:shd w:val="clear" w:color="auto" w:fill="EC9BA4"/>
        </w:rPr>
      </w:pPr>
    </w:p>
    <w:p w14:paraId="1F739C50" w14:textId="77777777" w:rsidR="00AC30B8" w:rsidRDefault="00AC30B8">
      <w:pPr>
        <w:suppressAutoHyphens w:val="0"/>
        <w:rPr>
          <w:shd w:val="clear" w:color="auto" w:fill="EC9BA4"/>
        </w:rPr>
      </w:pPr>
    </w:p>
    <w:p w14:paraId="1F739C51" w14:textId="77777777" w:rsidR="00AC30B8" w:rsidRDefault="00AC30B8">
      <w:pPr>
        <w:suppressAutoHyphens w:val="0"/>
        <w:rPr>
          <w:shd w:val="clear" w:color="auto" w:fill="EC9BA4"/>
        </w:rPr>
      </w:pPr>
    </w:p>
    <w:p w14:paraId="1F739C52" w14:textId="77777777" w:rsidR="00AC30B8" w:rsidRDefault="00AC30B8">
      <w:pPr>
        <w:suppressAutoHyphens w:val="0"/>
        <w:rPr>
          <w:shd w:val="clear" w:color="auto" w:fill="EC9BA4"/>
        </w:rPr>
      </w:pPr>
    </w:p>
    <w:p w14:paraId="1F739C53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1F739D87" wp14:editId="1F739D88">
                <wp:simplePos x="0" y="0"/>
                <wp:positionH relativeFrom="margin">
                  <wp:posOffset>171450</wp:posOffset>
                </wp:positionH>
                <wp:positionV relativeFrom="paragraph">
                  <wp:posOffset>4443</wp:posOffset>
                </wp:positionV>
                <wp:extent cx="1765304" cy="349245"/>
                <wp:effectExtent l="0" t="0" r="25396" b="12705"/>
                <wp:wrapNone/>
                <wp:docPr id="11284074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4" cy="349245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70AD47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713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00FF00"/>
                              </w:rPr>
                              <w:t>4.4. OBLIKA DELA</w:t>
                            </w:r>
                          </w:p>
                          <w:p w14:paraId="1F73A714" w14:textId="77777777" w:rsidR="00AC30B8" w:rsidRDefault="00AC30B8">
                            <w:pPr>
                              <w:jc w:val="center"/>
                            </w:pPr>
                          </w:p>
                          <w:p w14:paraId="1F73A715" w14:textId="77777777" w:rsidR="00AC30B8" w:rsidRDefault="00AC30B8">
                            <w:pPr>
                              <w:jc w:val="center"/>
                            </w:pPr>
                          </w:p>
                          <w:p w14:paraId="1F73A716" w14:textId="77777777" w:rsidR="00AC30B8" w:rsidRDefault="00AC30B8">
                            <w:pPr>
                              <w:jc w:val="center"/>
                            </w:pPr>
                          </w:p>
                          <w:p w14:paraId="1F73A717" w14:textId="77777777" w:rsidR="00AC30B8" w:rsidRDefault="00AC30B8">
                            <w:pPr>
                              <w:jc w:val="center"/>
                            </w:pPr>
                          </w:p>
                          <w:p w14:paraId="1F73A718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87" id="_x0000_s1380" style="position:absolute;margin-left:13.5pt;margin-top:.35pt;width:139pt;height:27.5pt;z-index:252289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" filled="f" strokecolor="#70ad47" strokeweight=".35281mm">
                <v:textbox>
                  <w:txbxContent>
                    <w:p w14:paraId="1F73A713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00FF00"/>
                        </w:rPr>
                        <w:t>4.4. OBLIKA DELA</w:t>
                      </w:r>
                    </w:p>
                    <w:p w14:paraId="1F73A714" w14:textId="77777777" w:rsidR="00AC30B8" w:rsidRDefault="00AC30B8">
                      <w:pPr>
                        <w:jc w:val="center"/>
                      </w:pPr>
                    </w:p>
                    <w:p w14:paraId="1F73A715" w14:textId="77777777" w:rsidR="00AC30B8" w:rsidRDefault="00AC30B8">
                      <w:pPr>
                        <w:jc w:val="center"/>
                      </w:pPr>
                    </w:p>
                    <w:p w14:paraId="1F73A716" w14:textId="77777777" w:rsidR="00AC30B8" w:rsidRDefault="00AC30B8">
                      <w:pPr>
                        <w:jc w:val="center"/>
                      </w:pPr>
                    </w:p>
                    <w:p w14:paraId="1F73A717" w14:textId="77777777" w:rsidR="00AC30B8" w:rsidRDefault="00AC30B8">
                      <w:pPr>
                        <w:jc w:val="center"/>
                      </w:pPr>
                    </w:p>
                    <w:p w14:paraId="1F73A718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739C54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1F739D89" wp14:editId="1F739D8A">
                <wp:simplePos x="0" y="0"/>
                <wp:positionH relativeFrom="column">
                  <wp:posOffset>2203447</wp:posOffset>
                </wp:positionH>
                <wp:positionV relativeFrom="paragraph">
                  <wp:posOffset>1736729</wp:posOffset>
                </wp:positionV>
                <wp:extent cx="2794004" cy="311152"/>
                <wp:effectExtent l="0" t="0" r="25396" b="12698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19898200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71A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kreativno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iskanje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rešitev</w:t>
                            </w:r>
                            <w:proofErr w:type="spellEnd"/>
                          </w:p>
                          <w:p w14:paraId="1F73A71B" w14:textId="77777777" w:rsidR="00AC30B8" w:rsidRDefault="00AC30B8">
                            <w:pPr>
                              <w:jc w:val="center"/>
                            </w:pPr>
                          </w:p>
                          <w:p w14:paraId="1F73A71C" w14:textId="77777777" w:rsidR="00AC30B8" w:rsidRDefault="00AC30B8">
                            <w:pPr>
                              <w:jc w:val="center"/>
                            </w:pPr>
                          </w:p>
                          <w:p w14:paraId="1F73A71D" w14:textId="77777777" w:rsidR="00AC30B8" w:rsidRDefault="00AC30B8">
                            <w:pPr>
                              <w:jc w:val="center"/>
                            </w:pPr>
                          </w:p>
                          <w:p w14:paraId="1F73A71E" w14:textId="77777777" w:rsidR="00AC30B8" w:rsidRDefault="00AC30B8">
                            <w:pPr>
                              <w:jc w:val="center"/>
                            </w:pPr>
                          </w:p>
                          <w:p w14:paraId="1F73A71F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89" id="_x0000_s1381" style="position:absolute;margin-left:173.5pt;margin-top:136.75pt;width:220pt;height:24.5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" filled="f" strokecolor="#c00000" strokeweight=".35281mm">
                <v:textbox>
                  <w:txbxContent>
                    <w:p w14:paraId="1F73A71A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kreativno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iskanje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rešitev</w:t>
                      </w:r>
                      <w:proofErr w:type="spellEnd"/>
                    </w:p>
                    <w:p w14:paraId="1F73A71B" w14:textId="77777777" w:rsidR="00AC30B8" w:rsidRDefault="00AC30B8">
                      <w:pPr>
                        <w:jc w:val="center"/>
                      </w:pPr>
                    </w:p>
                    <w:p w14:paraId="1F73A71C" w14:textId="77777777" w:rsidR="00AC30B8" w:rsidRDefault="00AC30B8">
                      <w:pPr>
                        <w:jc w:val="center"/>
                      </w:pPr>
                    </w:p>
                    <w:p w14:paraId="1F73A71D" w14:textId="77777777" w:rsidR="00AC30B8" w:rsidRDefault="00AC30B8">
                      <w:pPr>
                        <w:jc w:val="center"/>
                      </w:pPr>
                    </w:p>
                    <w:p w14:paraId="1F73A71E" w14:textId="77777777" w:rsidR="00AC30B8" w:rsidRDefault="00AC30B8">
                      <w:pPr>
                        <w:jc w:val="center"/>
                      </w:pPr>
                    </w:p>
                    <w:p w14:paraId="1F73A71F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1F739D8B" wp14:editId="1F739D8C">
                <wp:simplePos x="0" y="0"/>
                <wp:positionH relativeFrom="column">
                  <wp:posOffset>2181858</wp:posOffset>
                </wp:positionH>
                <wp:positionV relativeFrom="paragraph">
                  <wp:posOffset>1343655</wp:posOffset>
                </wp:positionV>
                <wp:extent cx="2794004" cy="342269"/>
                <wp:effectExtent l="0" t="0" r="25396" b="19681"/>
                <wp:wrapTight wrapText="bothSides">
                  <wp:wrapPolygon edited="0">
                    <wp:start x="0" y="0"/>
                    <wp:lineTo x="0" y="21640"/>
                    <wp:lineTo x="21649" y="21640"/>
                    <wp:lineTo x="21649" y="0"/>
                    <wp:lineTo x="0" y="0"/>
                  </wp:wrapPolygon>
                </wp:wrapTight>
                <wp:docPr id="21140548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42269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721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sodelovalno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učenje</w:t>
                            </w:r>
                            <w:proofErr w:type="spellEnd"/>
                          </w:p>
                          <w:p w14:paraId="1F73A722" w14:textId="77777777" w:rsidR="00AC30B8" w:rsidRDefault="00AC30B8">
                            <w:pPr>
                              <w:jc w:val="center"/>
                            </w:pPr>
                          </w:p>
                          <w:p w14:paraId="1F73A723" w14:textId="77777777" w:rsidR="00AC30B8" w:rsidRDefault="00AC30B8">
                            <w:pPr>
                              <w:jc w:val="center"/>
                            </w:pPr>
                          </w:p>
                          <w:p w14:paraId="1F73A724" w14:textId="77777777" w:rsidR="00AC30B8" w:rsidRDefault="00AC30B8">
                            <w:pPr>
                              <w:jc w:val="center"/>
                            </w:pPr>
                          </w:p>
                          <w:p w14:paraId="1F73A725" w14:textId="77777777" w:rsidR="00AC30B8" w:rsidRDefault="00AC30B8">
                            <w:pPr>
                              <w:jc w:val="center"/>
                            </w:pPr>
                          </w:p>
                          <w:p w14:paraId="1F73A726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8B" id="_x0000_s1382" style="position:absolute;margin-left:171.8pt;margin-top:105.8pt;width:220pt;height:26.95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" filled="f" strokecolor="#c00000" strokeweight=".35281mm">
                <v:textbox>
                  <w:txbxContent>
                    <w:p w14:paraId="1F73A721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sodelovalno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učenje</w:t>
                      </w:r>
                      <w:proofErr w:type="spellEnd"/>
                    </w:p>
                    <w:p w14:paraId="1F73A722" w14:textId="77777777" w:rsidR="00AC30B8" w:rsidRDefault="00AC30B8">
                      <w:pPr>
                        <w:jc w:val="center"/>
                      </w:pPr>
                    </w:p>
                    <w:p w14:paraId="1F73A723" w14:textId="77777777" w:rsidR="00AC30B8" w:rsidRDefault="00AC30B8">
                      <w:pPr>
                        <w:jc w:val="center"/>
                      </w:pPr>
                    </w:p>
                    <w:p w14:paraId="1F73A724" w14:textId="77777777" w:rsidR="00AC30B8" w:rsidRDefault="00AC30B8">
                      <w:pPr>
                        <w:jc w:val="center"/>
                      </w:pPr>
                    </w:p>
                    <w:p w14:paraId="1F73A725" w14:textId="77777777" w:rsidR="00AC30B8" w:rsidRDefault="00AC30B8">
                      <w:pPr>
                        <w:jc w:val="center"/>
                      </w:pPr>
                    </w:p>
                    <w:p w14:paraId="1F73A726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1F739D8D" wp14:editId="1F739D8E">
                <wp:simplePos x="0" y="0"/>
                <wp:positionH relativeFrom="column">
                  <wp:posOffset>2203447</wp:posOffset>
                </wp:positionH>
                <wp:positionV relativeFrom="paragraph">
                  <wp:posOffset>987423</wp:posOffset>
                </wp:positionV>
                <wp:extent cx="2794004" cy="311152"/>
                <wp:effectExtent l="0" t="0" r="25396" b="12698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9705137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728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delo</w:t>
                            </w:r>
                            <w:proofErr w:type="spellEnd"/>
                            <w:r>
                              <w:t xml:space="preserve"> po </w:t>
                            </w:r>
                            <w:proofErr w:type="spellStart"/>
                            <w:r>
                              <w:t>skupinah</w:t>
                            </w:r>
                            <w:proofErr w:type="spellEnd"/>
                          </w:p>
                          <w:p w14:paraId="1F73A729" w14:textId="77777777" w:rsidR="00AC30B8" w:rsidRDefault="00AC30B8">
                            <w:pPr>
                              <w:jc w:val="center"/>
                            </w:pPr>
                          </w:p>
                          <w:p w14:paraId="1F73A72A" w14:textId="77777777" w:rsidR="00AC30B8" w:rsidRDefault="00AC30B8">
                            <w:pPr>
                              <w:jc w:val="center"/>
                            </w:pPr>
                          </w:p>
                          <w:p w14:paraId="1F73A72B" w14:textId="77777777" w:rsidR="00AC30B8" w:rsidRDefault="00AC30B8">
                            <w:pPr>
                              <w:jc w:val="center"/>
                            </w:pPr>
                          </w:p>
                          <w:p w14:paraId="1F73A72C" w14:textId="77777777" w:rsidR="00AC30B8" w:rsidRDefault="00AC30B8">
                            <w:pPr>
                              <w:jc w:val="center"/>
                            </w:pPr>
                          </w:p>
                          <w:p w14:paraId="1F73A72D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8D" id="_x0000_s1383" style="position:absolute;margin-left:173.5pt;margin-top:77.75pt;width:220pt;height:24.5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" filled="f" strokecolor="#c00000" strokeweight=".35281mm">
                <v:textbox>
                  <w:txbxContent>
                    <w:p w14:paraId="1F73A728" w14:textId="77777777" w:rsidR="00AC30B8" w:rsidRDefault="005640B9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delo</w:t>
                      </w:r>
                      <w:proofErr w:type="spellEnd"/>
                      <w:r>
                        <w:t xml:space="preserve"> po </w:t>
                      </w:r>
                      <w:proofErr w:type="spellStart"/>
                      <w:r>
                        <w:t>skupinah</w:t>
                      </w:r>
                      <w:proofErr w:type="spellEnd"/>
                    </w:p>
                    <w:p w14:paraId="1F73A729" w14:textId="77777777" w:rsidR="00AC30B8" w:rsidRDefault="00AC30B8">
                      <w:pPr>
                        <w:jc w:val="center"/>
                      </w:pPr>
                    </w:p>
                    <w:p w14:paraId="1F73A72A" w14:textId="77777777" w:rsidR="00AC30B8" w:rsidRDefault="00AC30B8">
                      <w:pPr>
                        <w:jc w:val="center"/>
                      </w:pPr>
                    </w:p>
                    <w:p w14:paraId="1F73A72B" w14:textId="77777777" w:rsidR="00AC30B8" w:rsidRDefault="00AC30B8">
                      <w:pPr>
                        <w:jc w:val="center"/>
                      </w:pPr>
                    </w:p>
                    <w:p w14:paraId="1F73A72C" w14:textId="77777777" w:rsidR="00AC30B8" w:rsidRDefault="00AC30B8">
                      <w:pPr>
                        <w:jc w:val="center"/>
                      </w:pPr>
                    </w:p>
                    <w:p w14:paraId="1F73A72D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1F739D8F" wp14:editId="1F739D90">
                <wp:simplePos x="0" y="0"/>
                <wp:positionH relativeFrom="column">
                  <wp:posOffset>2203447</wp:posOffset>
                </wp:positionH>
                <wp:positionV relativeFrom="paragraph">
                  <wp:posOffset>638178</wp:posOffset>
                </wp:positionV>
                <wp:extent cx="2794004" cy="311152"/>
                <wp:effectExtent l="0" t="0" r="25396" b="12698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3224472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72F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frontalno</w:t>
                            </w:r>
                            <w:proofErr w:type="spellEnd"/>
                          </w:p>
                          <w:p w14:paraId="1F73A730" w14:textId="77777777" w:rsidR="00AC30B8" w:rsidRDefault="00AC30B8">
                            <w:pPr>
                              <w:jc w:val="center"/>
                            </w:pPr>
                          </w:p>
                          <w:p w14:paraId="1F73A731" w14:textId="77777777" w:rsidR="00AC30B8" w:rsidRDefault="00AC30B8">
                            <w:pPr>
                              <w:jc w:val="center"/>
                            </w:pPr>
                          </w:p>
                          <w:p w14:paraId="1F73A732" w14:textId="77777777" w:rsidR="00AC30B8" w:rsidRDefault="00AC30B8">
                            <w:pPr>
                              <w:jc w:val="center"/>
                            </w:pPr>
                          </w:p>
                          <w:p w14:paraId="1F73A733" w14:textId="77777777" w:rsidR="00AC30B8" w:rsidRDefault="00AC30B8">
                            <w:pPr>
                              <w:jc w:val="center"/>
                            </w:pPr>
                          </w:p>
                          <w:p w14:paraId="1F73A734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8F" id="_x0000_s1384" style="position:absolute;margin-left:173.5pt;margin-top:50.25pt;width:220pt;height:24.5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" filled="f" strokecolor="#c00000" strokeweight=".35281mm">
                <v:textbox>
                  <w:txbxContent>
                    <w:p w14:paraId="1F73A72F" w14:textId="77777777" w:rsidR="00AC30B8" w:rsidRDefault="005640B9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frontalno</w:t>
                      </w:r>
                      <w:proofErr w:type="spellEnd"/>
                    </w:p>
                    <w:p w14:paraId="1F73A730" w14:textId="77777777" w:rsidR="00AC30B8" w:rsidRDefault="00AC30B8">
                      <w:pPr>
                        <w:jc w:val="center"/>
                      </w:pPr>
                    </w:p>
                    <w:p w14:paraId="1F73A731" w14:textId="77777777" w:rsidR="00AC30B8" w:rsidRDefault="00AC30B8">
                      <w:pPr>
                        <w:jc w:val="center"/>
                      </w:pPr>
                    </w:p>
                    <w:p w14:paraId="1F73A732" w14:textId="77777777" w:rsidR="00AC30B8" w:rsidRDefault="00AC30B8">
                      <w:pPr>
                        <w:jc w:val="center"/>
                      </w:pPr>
                    </w:p>
                    <w:p w14:paraId="1F73A733" w14:textId="77777777" w:rsidR="00AC30B8" w:rsidRDefault="00AC30B8">
                      <w:pPr>
                        <w:jc w:val="center"/>
                      </w:pPr>
                    </w:p>
                    <w:p w14:paraId="1F73A734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1F739D91" wp14:editId="1F739D92">
                <wp:simplePos x="0" y="0"/>
                <wp:positionH relativeFrom="column">
                  <wp:posOffset>2197102</wp:posOffset>
                </wp:positionH>
                <wp:positionV relativeFrom="paragraph">
                  <wp:posOffset>288922</wp:posOffset>
                </wp:positionV>
                <wp:extent cx="2794004" cy="311152"/>
                <wp:effectExtent l="0" t="0" r="25396" b="12698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4325099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736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individualno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delo</w:t>
                            </w:r>
                            <w:proofErr w:type="spellEnd"/>
                          </w:p>
                          <w:p w14:paraId="1F73A737" w14:textId="77777777" w:rsidR="00AC30B8" w:rsidRDefault="00AC30B8">
                            <w:pPr>
                              <w:jc w:val="center"/>
                            </w:pPr>
                          </w:p>
                          <w:p w14:paraId="1F73A738" w14:textId="77777777" w:rsidR="00AC30B8" w:rsidRDefault="00AC30B8">
                            <w:pPr>
                              <w:jc w:val="center"/>
                            </w:pPr>
                          </w:p>
                          <w:p w14:paraId="1F73A739" w14:textId="77777777" w:rsidR="00AC30B8" w:rsidRDefault="00AC30B8">
                            <w:pPr>
                              <w:jc w:val="center"/>
                            </w:pPr>
                          </w:p>
                          <w:p w14:paraId="1F73A73A" w14:textId="77777777" w:rsidR="00AC30B8" w:rsidRDefault="00AC30B8">
                            <w:pPr>
                              <w:jc w:val="center"/>
                            </w:pPr>
                          </w:p>
                          <w:p w14:paraId="1F73A73B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91" id="_x0000_s1385" style="position:absolute;margin-left:173pt;margin-top:22.75pt;width:220pt;height:24.5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" filled="f" strokecolor="#c00000" strokeweight=".35281mm">
                <v:textbox>
                  <w:txbxContent>
                    <w:p w14:paraId="1F73A736" w14:textId="77777777" w:rsidR="00AC30B8" w:rsidRDefault="005640B9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individualno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delo</w:t>
                      </w:r>
                      <w:proofErr w:type="spellEnd"/>
                    </w:p>
                    <w:p w14:paraId="1F73A737" w14:textId="77777777" w:rsidR="00AC30B8" w:rsidRDefault="00AC30B8">
                      <w:pPr>
                        <w:jc w:val="center"/>
                      </w:pPr>
                    </w:p>
                    <w:p w14:paraId="1F73A738" w14:textId="77777777" w:rsidR="00AC30B8" w:rsidRDefault="00AC30B8">
                      <w:pPr>
                        <w:jc w:val="center"/>
                      </w:pPr>
                    </w:p>
                    <w:p w14:paraId="1F73A739" w14:textId="77777777" w:rsidR="00AC30B8" w:rsidRDefault="00AC30B8">
                      <w:pPr>
                        <w:jc w:val="center"/>
                      </w:pPr>
                    </w:p>
                    <w:p w14:paraId="1F73A73A" w14:textId="77777777" w:rsidR="00AC30B8" w:rsidRDefault="00AC30B8">
                      <w:pPr>
                        <w:jc w:val="center"/>
                      </w:pPr>
                    </w:p>
                    <w:p w14:paraId="1F73A73B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1F739D93" wp14:editId="1F739D94">
                <wp:simplePos x="0" y="0"/>
                <wp:positionH relativeFrom="column">
                  <wp:posOffset>2758443</wp:posOffset>
                </wp:positionH>
                <wp:positionV relativeFrom="paragraph">
                  <wp:posOffset>12701</wp:posOffset>
                </wp:positionV>
                <wp:extent cx="1530348" cy="279404"/>
                <wp:effectExtent l="0" t="0" r="0" b="6346"/>
                <wp:wrapTight wrapText="bothSides">
                  <wp:wrapPolygon edited="0">
                    <wp:start x="0" y="0"/>
                    <wp:lineTo x="0" y="20618"/>
                    <wp:lineTo x="21250" y="20618"/>
                    <wp:lineTo x="21250" y="0"/>
                    <wp:lineTo x="0" y="0"/>
                  </wp:wrapPolygon>
                </wp:wrapTight>
                <wp:docPr id="201676151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48" cy="2794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73A73D" w14:textId="77777777" w:rsidR="00AC30B8" w:rsidRDefault="005640B9">
                            <w:r>
                              <w:rPr>
                                <w:shd w:val="clear" w:color="auto" w:fill="C0C0C0"/>
                                <w:lang w:val="en-US"/>
                              </w:rPr>
                              <w:t xml:space="preserve">AIMS: checklist: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39D93" id="_x0000_s1386" type="#_x0000_t202" style="position:absolute;margin-left:217.2pt;margin-top:1pt;width:120.5pt;height:22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" stroked="f">
                <v:textbox>
                  <w:txbxContent>
                    <w:p w14:paraId="1F73A73D" w14:textId="77777777" w:rsidR="00AC30B8" w:rsidRDefault="005640B9">
                      <w:r>
                        <w:rPr>
                          <w:shd w:val="clear" w:color="auto" w:fill="C0C0C0"/>
                          <w:lang w:val="en-US"/>
                        </w:rPr>
                        <w:t xml:space="preserve">AIMS: checklist: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F739C55" w14:textId="77777777" w:rsidR="00AC30B8" w:rsidRDefault="00AC30B8">
      <w:pPr>
        <w:pStyle w:val="Standard"/>
      </w:pPr>
    </w:p>
    <w:p w14:paraId="1F739C56" w14:textId="77777777" w:rsidR="00AC30B8" w:rsidRDefault="00AC30B8">
      <w:pPr>
        <w:pStyle w:val="Standard"/>
      </w:pPr>
    </w:p>
    <w:p w14:paraId="1F739C57" w14:textId="77777777" w:rsidR="00AC30B8" w:rsidRDefault="00AC30B8">
      <w:pPr>
        <w:pStyle w:val="Standard"/>
      </w:pPr>
    </w:p>
    <w:p w14:paraId="1F739C58" w14:textId="77777777" w:rsidR="00AC30B8" w:rsidRDefault="00AC30B8">
      <w:pPr>
        <w:pStyle w:val="Standard"/>
      </w:pPr>
    </w:p>
    <w:p w14:paraId="1F739C59" w14:textId="77777777" w:rsidR="00AC30B8" w:rsidRDefault="00AC30B8">
      <w:pPr>
        <w:pStyle w:val="Standard"/>
      </w:pPr>
    </w:p>
    <w:p w14:paraId="1F739C5A" w14:textId="77777777" w:rsidR="00AC30B8" w:rsidRDefault="00AC30B8">
      <w:pPr>
        <w:pStyle w:val="Standard"/>
      </w:pPr>
    </w:p>
    <w:p w14:paraId="1F739C5B" w14:textId="77777777" w:rsidR="00AC30B8" w:rsidRDefault="00AC30B8">
      <w:pPr>
        <w:pStyle w:val="Standard"/>
      </w:pPr>
    </w:p>
    <w:p w14:paraId="1F739C5C" w14:textId="77777777" w:rsidR="00AC30B8" w:rsidRDefault="00AC30B8">
      <w:pPr>
        <w:pStyle w:val="Standard"/>
      </w:pPr>
    </w:p>
    <w:p w14:paraId="1F739C5D" w14:textId="77777777" w:rsidR="00AC30B8" w:rsidRDefault="00AC30B8">
      <w:pPr>
        <w:pStyle w:val="Standard"/>
      </w:pPr>
    </w:p>
    <w:p w14:paraId="1F739C5E" w14:textId="77777777" w:rsidR="00AC30B8" w:rsidRDefault="00AC30B8">
      <w:pPr>
        <w:pStyle w:val="Standard"/>
      </w:pPr>
    </w:p>
    <w:p w14:paraId="1F739C5F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1F739D95" wp14:editId="1F739D96">
                <wp:simplePos x="0" y="0"/>
                <wp:positionH relativeFrom="column">
                  <wp:posOffset>2165354</wp:posOffset>
                </wp:positionH>
                <wp:positionV relativeFrom="paragraph">
                  <wp:posOffset>175893</wp:posOffset>
                </wp:positionV>
                <wp:extent cx="2794004" cy="311152"/>
                <wp:effectExtent l="0" t="0" r="25396" b="12698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8501334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73F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skupinska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predstavitev</w:t>
                            </w:r>
                            <w:proofErr w:type="spellEnd"/>
                            <w:r>
                              <w:t xml:space="preserve"> dela</w:t>
                            </w:r>
                          </w:p>
                          <w:p w14:paraId="1F73A740" w14:textId="77777777" w:rsidR="00AC30B8" w:rsidRDefault="00AC30B8">
                            <w:pPr>
                              <w:jc w:val="center"/>
                            </w:pPr>
                          </w:p>
                          <w:p w14:paraId="1F73A741" w14:textId="77777777" w:rsidR="00AC30B8" w:rsidRDefault="00AC30B8">
                            <w:pPr>
                              <w:jc w:val="center"/>
                            </w:pPr>
                          </w:p>
                          <w:p w14:paraId="1F73A742" w14:textId="77777777" w:rsidR="00AC30B8" w:rsidRDefault="00AC30B8">
                            <w:pPr>
                              <w:jc w:val="center"/>
                            </w:pPr>
                          </w:p>
                          <w:p w14:paraId="1F73A743" w14:textId="77777777" w:rsidR="00AC30B8" w:rsidRDefault="00AC30B8">
                            <w:pPr>
                              <w:jc w:val="center"/>
                            </w:pPr>
                          </w:p>
                          <w:p w14:paraId="1F73A744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ssamo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95" id="_x0000_s1387" style="position:absolute;margin-left:170.5pt;margin-top:13.85pt;width:220pt;height:24.5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" filled="f" strokecolor="#c00000" strokeweight=".35281mm">
                <v:textbox>
                  <w:txbxContent>
                    <w:p w14:paraId="1F73A73F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skupinska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predstavitev</w:t>
                      </w:r>
                      <w:proofErr w:type="spellEnd"/>
                      <w:r>
                        <w:t xml:space="preserve"> dela</w:t>
                      </w:r>
                    </w:p>
                    <w:p w14:paraId="1F73A740" w14:textId="77777777" w:rsidR="00AC30B8" w:rsidRDefault="00AC30B8">
                      <w:pPr>
                        <w:jc w:val="center"/>
                      </w:pPr>
                    </w:p>
                    <w:p w14:paraId="1F73A741" w14:textId="77777777" w:rsidR="00AC30B8" w:rsidRDefault="00AC30B8">
                      <w:pPr>
                        <w:jc w:val="center"/>
                      </w:pPr>
                    </w:p>
                    <w:p w14:paraId="1F73A742" w14:textId="77777777" w:rsidR="00AC30B8" w:rsidRDefault="00AC30B8">
                      <w:pPr>
                        <w:jc w:val="center"/>
                      </w:pPr>
                    </w:p>
                    <w:p w14:paraId="1F73A743" w14:textId="77777777" w:rsidR="00AC30B8" w:rsidRDefault="00AC30B8">
                      <w:pPr>
                        <w:jc w:val="center"/>
                      </w:pPr>
                    </w:p>
                    <w:p w14:paraId="1F73A744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ssamo</w:t>
                      </w:r>
                      <w:proofErr w:type="spellEnd"/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C60" w14:textId="77777777" w:rsidR="00AC30B8" w:rsidRDefault="00AC30B8">
      <w:pPr>
        <w:pStyle w:val="Standard"/>
      </w:pPr>
    </w:p>
    <w:p w14:paraId="1F739C61" w14:textId="77777777" w:rsidR="00AC30B8" w:rsidRDefault="00AC30B8">
      <w:pPr>
        <w:pStyle w:val="Standard"/>
      </w:pPr>
    </w:p>
    <w:p w14:paraId="1F739C62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1F739D97" wp14:editId="1F739D98">
                <wp:simplePos x="0" y="0"/>
                <wp:positionH relativeFrom="column">
                  <wp:posOffset>2190746</wp:posOffset>
                </wp:positionH>
                <wp:positionV relativeFrom="paragraph">
                  <wp:posOffset>33659</wp:posOffset>
                </wp:positionV>
                <wp:extent cx="2794004" cy="311152"/>
                <wp:effectExtent l="0" t="0" r="25396" b="12698"/>
                <wp:wrapTight wrapText="bothSides">
                  <wp:wrapPolygon edited="0">
                    <wp:start x="0" y="0"/>
                    <wp:lineTo x="0" y="21159"/>
                    <wp:lineTo x="21649" y="21159"/>
                    <wp:lineTo x="21649" y="0"/>
                    <wp:lineTo x="0" y="0"/>
                  </wp:wrapPolygon>
                </wp:wrapTight>
                <wp:docPr id="19632262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31115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746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samostojna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predstavitev</w:t>
                            </w:r>
                            <w:proofErr w:type="spellEnd"/>
                            <w:r>
                              <w:t xml:space="preserve"> dela</w:t>
                            </w:r>
                          </w:p>
                          <w:p w14:paraId="1F73A747" w14:textId="77777777" w:rsidR="00AC30B8" w:rsidRDefault="00AC30B8">
                            <w:pPr>
                              <w:jc w:val="center"/>
                            </w:pPr>
                          </w:p>
                          <w:p w14:paraId="1F73A748" w14:textId="77777777" w:rsidR="00AC30B8" w:rsidRDefault="00AC30B8">
                            <w:pPr>
                              <w:jc w:val="center"/>
                            </w:pPr>
                          </w:p>
                          <w:p w14:paraId="1F73A749" w14:textId="77777777" w:rsidR="00AC30B8" w:rsidRDefault="00AC30B8">
                            <w:pPr>
                              <w:jc w:val="center"/>
                            </w:pPr>
                          </w:p>
                          <w:p w14:paraId="1F73A74A" w14:textId="77777777" w:rsidR="00AC30B8" w:rsidRDefault="00AC30B8">
                            <w:pPr>
                              <w:jc w:val="center"/>
                            </w:pPr>
                          </w:p>
                          <w:p w14:paraId="1F73A74B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ssamo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97" id="_x0000_s1388" style="position:absolute;margin-left:172.5pt;margin-top:2.65pt;width:220pt;height:24.5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" filled="f" strokecolor="#c00000" strokeweight=".35281mm">
                <v:textbox>
                  <w:txbxContent>
                    <w:p w14:paraId="1F73A746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samostojna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predstavitev</w:t>
                      </w:r>
                      <w:proofErr w:type="spellEnd"/>
                      <w:r>
                        <w:t xml:space="preserve"> dela</w:t>
                      </w:r>
                    </w:p>
                    <w:p w14:paraId="1F73A747" w14:textId="77777777" w:rsidR="00AC30B8" w:rsidRDefault="00AC30B8">
                      <w:pPr>
                        <w:jc w:val="center"/>
                      </w:pPr>
                    </w:p>
                    <w:p w14:paraId="1F73A748" w14:textId="77777777" w:rsidR="00AC30B8" w:rsidRDefault="00AC30B8">
                      <w:pPr>
                        <w:jc w:val="center"/>
                      </w:pPr>
                    </w:p>
                    <w:p w14:paraId="1F73A749" w14:textId="77777777" w:rsidR="00AC30B8" w:rsidRDefault="00AC30B8">
                      <w:pPr>
                        <w:jc w:val="center"/>
                      </w:pPr>
                    </w:p>
                    <w:p w14:paraId="1F73A74A" w14:textId="77777777" w:rsidR="00AC30B8" w:rsidRDefault="00AC30B8">
                      <w:pPr>
                        <w:jc w:val="center"/>
                      </w:pPr>
                    </w:p>
                    <w:p w14:paraId="1F73A74B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ssamo</w:t>
                      </w:r>
                      <w:proofErr w:type="spellEnd"/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C63" w14:textId="77777777" w:rsidR="00AC30B8" w:rsidRDefault="00AC30B8">
      <w:pPr>
        <w:pStyle w:val="Standard"/>
      </w:pPr>
    </w:p>
    <w:p w14:paraId="1F739C64" w14:textId="77777777" w:rsidR="00AC30B8" w:rsidRDefault="00AC30B8">
      <w:pPr>
        <w:pStyle w:val="Standard"/>
      </w:pPr>
    </w:p>
    <w:p w14:paraId="1F739C65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1F739D99" wp14:editId="1F739D9A">
                <wp:simplePos x="0" y="0"/>
                <wp:positionH relativeFrom="margin">
                  <wp:posOffset>-34290</wp:posOffset>
                </wp:positionH>
                <wp:positionV relativeFrom="paragraph">
                  <wp:posOffset>113028</wp:posOffset>
                </wp:positionV>
                <wp:extent cx="1682752" cy="495303"/>
                <wp:effectExtent l="0" t="0" r="12698" b="19047"/>
                <wp:wrapNone/>
                <wp:docPr id="3411064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2" cy="495303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70AD47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74D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00FF00"/>
                              </w:rPr>
                              <w:t>4.5. FORMATIVNO SPREMLJANJE</w:t>
                            </w:r>
                          </w:p>
                          <w:p w14:paraId="1F73A74E" w14:textId="77777777" w:rsidR="00AC30B8" w:rsidRDefault="00AC30B8">
                            <w:pPr>
                              <w:jc w:val="center"/>
                            </w:pPr>
                          </w:p>
                          <w:p w14:paraId="1F73A74F" w14:textId="77777777" w:rsidR="00AC30B8" w:rsidRDefault="00AC30B8">
                            <w:pPr>
                              <w:jc w:val="center"/>
                            </w:pPr>
                          </w:p>
                          <w:p w14:paraId="1F73A750" w14:textId="77777777" w:rsidR="00AC30B8" w:rsidRDefault="00AC30B8">
                            <w:pPr>
                              <w:jc w:val="center"/>
                            </w:pPr>
                          </w:p>
                          <w:p w14:paraId="1F73A751" w14:textId="77777777" w:rsidR="00AC30B8" w:rsidRDefault="00AC30B8">
                            <w:pPr>
                              <w:jc w:val="center"/>
                            </w:pPr>
                          </w:p>
                          <w:p w14:paraId="1F73A752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99" id="_x0000_s1389" style="position:absolute;margin-left:-2.7pt;margin-top:8.9pt;width:132.5pt;height:39pt;z-index:25229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" filled="f" strokecolor="#70ad47" strokeweight=".35281mm">
                <v:textbox>
                  <w:txbxContent>
                    <w:p w14:paraId="1F73A74D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00FF00"/>
                        </w:rPr>
                        <w:t>4.5. FORMATIVNO SPREMLJANJE</w:t>
                      </w:r>
                    </w:p>
                    <w:p w14:paraId="1F73A74E" w14:textId="77777777" w:rsidR="00AC30B8" w:rsidRDefault="00AC30B8">
                      <w:pPr>
                        <w:jc w:val="center"/>
                      </w:pPr>
                    </w:p>
                    <w:p w14:paraId="1F73A74F" w14:textId="77777777" w:rsidR="00AC30B8" w:rsidRDefault="00AC30B8">
                      <w:pPr>
                        <w:jc w:val="center"/>
                      </w:pPr>
                    </w:p>
                    <w:p w14:paraId="1F73A750" w14:textId="77777777" w:rsidR="00AC30B8" w:rsidRDefault="00AC30B8">
                      <w:pPr>
                        <w:jc w:val="center"/>
                      </w:pPr>
                    </w:p>
                    <w:p w14:paraId="1F73A751" w14:textId="77777777" w:rsidR="00AC30B8" w:rsidRDefault="00AC30B8">
                      <w:pPr>
                        <w:jc w:val="center"/>
                      </w:pPr>
                    </w:p>
                    <w:p w14:paraId="1F73A752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739C66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1F739D9B" wp14:editId="1F739D9C">
                <wp:simplePos x="0" y="0"/>
                <wp:positionH relativeFrom="column">
                  <wp:posOffset>6539861</wp:posOffset>
                </wp:positionH>
                <wp:positionV relativeFrom="paragraph">
                  <wp:posOffset>10158</wp:posOffset>
                </wp:positionV>
                <wp:extent cx="2602867" cy="272418"/>
                <wp:effectExtent l="0" t="0" r="26033" b="13332"/>
                <wp:wrapTight wrapText="bothSides">
                  <wp:wrapPolygon edited="0">
                    <wp:start x="0" y="0"/>
                    <wp:lineTo x="0" y="21147"/>
                    <wp:lineTo x="21658" y="21147"/>
                    <wp:lineTo x="21658" y="0"/>
                    <wp:lineTo x="0" y="0"/>
                  </wp:wrapPolygon>
                </wp:wrapTight>
                <wp:docPr id="11759727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67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754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opis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metrike</w:t>
                            </w:r>
                            <w:proofErr w:type="spellEnd"/>
                            <w:r>
                              <w:t xml:space="preserve"> (text </w:t>
                            </w:r>
                            <w:r>
                              <w:t xml:space="preserve">box)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755" w14:textId="77777777" w:rsidR="00AC30B8" w:rsidRDefault="00AC30B8">
                            <w:pPr>
                              <w:jc w:val="center"/>
                            </w:pPr>
                          </w:p>
                          <w:p w14:paraId="1F73A756" w14:textId="77777777" w:rsidR="00AC30B8" w:rsidRDefault="00AC30B8">
                            <w:pPr>
                              <w:jc w:val="center"/>
                            </w:pPr>
                          </w:p>
                          <w:p w14:paraId="1F73A757" w14:textId="77777777" w:rsidR="00AC30B8" w:rsidRDefault="00AC30B8">
                            <w:pPr>
                              <w:jc w:val="center"/>
                            </w:pPr>
                          </w:p>
                          <w:p w14:paraId="1F73A758" w14:textId="77777777" w:rsidR="00AC30B8" w:rsidRDefault="00AC30B8">
                            <w:pPr>
                              <w:jc w:val="center"/>
                            </w:pPr>
                          </w:p>
                          <w:p w14:paraId="1F73A759" w14:textId="77777777" w:rsidR="00AC30B8" w:rsidRDefault="00AC30B8">
                            <w:pPr>
                              <w:jc w:val="center"/>
                            </w:pPr>
                          </w:p>
                          <w:p w14:paraId="1F73A75A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9B" id="_x0000_s1390" style="position:absolute;margin-left:514.95pt;margin-top:.8pt;width:204.95pt;height:21.45pt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" filled="f" strokeweight=".35281mm">
                <v:textbox>
                  <w:txbxContent>
                    <w:p w14:paraId="1F73A754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opis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metrike</w:t>
                      </w:r>
                      <w:proofErr w:type="spellEnd"/>
                      <w:r>
                        <w:t xml:space="preserve"> (text </w:t>
                      </w:r>
                      <w:r>
                        <w:t xml:space="preserve">box)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755" w14:textId="77777777" w:rsidR="00AC30B8" w:rsidRDefault="00AC30B8">
                      <w:pPr>
                        <w:jc w:val="center"/>
                      </w:pPr>
                    </w:p>
                    <w:p w14:paraId="1F73A756" w14:textId="77777777" w:rsidR="00AC30B8" w:rsidRDefault="00AC30B8">
                      <w:pPr>
                        <w:jc w:val="center"/>
                      </w:pPr>
                    </w:p>
                    <w:p w14:paraId="1F73A757" w14:textId="77777777" w:rsidR="00AC30B8" w:rsidRDefault="00AC30B8">
                      <w:pPr>
                        <w:jc w:val="center"/>
                      </w:pPr>
                    </w:p>
                    <w:p w14:paraId="1F73A758" w14:textId="77777777" w:rsidR="00AC30B8" w:rsidRDefault="00AC30B8">
                      <w:pPr>
                        <w:jc w:val="center"/>
                      </w:pPr>
                    </w:p>
                    <w:p w14:paraId="1F73A759" w14:textId="77777777" w:rsidR="00AC30B8" w:rsidRDefault="00AC30B8">
                      <w:pPr>
                        <w:jc w:val="center"/>
                      </w:pPr>
                    </w:p>
                    <w:p w14:paraId="1F73A75A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1F739D9D" wp14:editId="1F739D9E">
                <wp:simplePos x="0" y="0"/>
                <wp:positionH relativeFrom="column">
                  <wp:posOffset>3629025</wp:posOffset>
                </wp:positionH>
                <wp:positionV relativeFrom="paragraph">
                  <wp:posOffset>9528</wp:posOffset>
                </wp:positionV>
                <wp:extent cx="2794004" cy="698501"/>
                <wp:effectExtent l="0" t="0" r="25396" b="25399"/>
                <wp:wrapNone/>
                <wp:docPr id="14537520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698501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75C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ozaveščanje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svojega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znanja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: tri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stopenjska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metrika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znam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lahko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še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izpopolnim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moram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še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vaditi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>)</w:t>
                            </w:r>
                          </w:p>
                          <w:p w14:paraId="1F73A75D" w14:textId="77777777" w:rsidR="00AC30B8" w:rsidRDefault="00AC30B8">
                            <w:pPr>
                              <w:jc w:val="center"/>
                            </w:pPr>
                          </w:p>
                          <w:p w14:paraId="1F73A75E" w14:textId="77777777" w:rsidR="00AC30B8" w:rsidRDefault="00AC30B8">
                            <w:pPr>
                              <w:jc w:val="center"/>
                            </w:pPr>
                          </w:p>
                          <w:p w14:paraId="1F73A75F" w14:textId="77777777" w:rsidR="00AC30B8" w:rsidRDefault="00AC30B8">
                            <w:pPr>
                              <w:jc w:val="center"/>
                            </w:pPr>
                          </w:p>
                          <w:p w14:paraId="1F73A760" w14:textId="77777777" w:rsidR="00AC30B8" w:rsidRDefault="00AC30B8">
                            <w:pPr>
                              <w:jc w:val="center"/>
                            </w:pPr>
                          </w:p>
                          <w:p w14:paraId="1F73A761" w14:textId="77777777" w:rsidR="00AC30B8" w:rsidRDefault="005640B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9D" id="_x0000_s1391" style="position:absolute;margin-left:285.75pt;margin-top:.75pt;width:220pt;height:55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" filled="f" strokecolor="#c00000" strokeweight=".35281mm">
                <v:textbox>
                  <w:txbxContent>
                    <w:p w14:paraId="1F73A75C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rPr>
                          <w:shd w:val="clear" w:color="auto" w:fill="FF00FF"/>
                        </w:rPr>
                        <w:t>ozaveščanje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svojega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znanja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: tri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stopenjska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metrika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(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znam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>/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lahko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še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izpopolnim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>/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moram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še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vaditi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>)</w:t>
                      </w:r>
                    </w:p>
                    <w:p w14:paraId="1F73A75D" w14:textId="77777777" w:rsidR="00AC30B8" w:rsidRDefault="00AC30B8">
                      <w:pPr>
                        <w:jc w:val="center"/>
                      </w:pPr>
                    </w:p>
                    <w:p w14:paraId="1F73A75E" w14:textId="77777777" w:rsidR="00AC30B8" w:rsidRDefault="00AC30B8">
                      <w:pPr>
                        <w:jc w:val="center"/>
                      </w:pPr>
                    </w:p>
                    <w:p w14:paraId="1F73A75F" w14:textId="77777777" w:rsidR="00AC30B8" w:rsidRDefault="00AC30B8">
                      <w:pPr>
                        <w:jc w:val="center"/>
                      </w:pPr>
                    </w:p>
                    <w:p w14:paraId="1F73A760" w14:textId="77777777" w:rsidR="00AC30B8" w:rsidRDefault="00AC30B8">
                      <w:pPr>
                        <w:jc w:val="center"/>
                      </w:pPr>
                    </w:p>
                    <w:p w14:paraId="1F73A761" w14:textId="77777777" w:rsidR="00AC30B8" w:rsidRDefault="005640B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1F739D9F" wp14:editId="1F739DA0">
                <wp:simplePos x="0" y="0"/>
                <wp:positionH relativeFrom="column">
                  <wp:posOffset>1727201</wp:posOffset>
                </wp:positionH>
                <wp:positionV relativeFrom="paragraph">
                  <wp:posOffset>8257</wp:posOffset>
                </wp:positionV>
                <wp:extent cx="1739902" cy="272418"/>
                <wp:effectExtent l="0" t="0" r="12698" b="13332"/>
                <wp:wrapNone/>
                <wp:docPr id="5751198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2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FFC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763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00FF00"/>
                              </w:rPr>
                              <w:t>4.5.1. UČENEC</w:t>
                            </w:r>
                          </w:p>
                          <w:p w14:paraId="1F73A764" w14:textId="77777777" w:rsidR="00AC30B8" w:rsidRDefault="00AC30B8">
                            <w:pPr>
                              <w:jc w:val="center"/>
                            </w:pPr>
                          </w:p>
                          <w:p w14:paraId="1F73A765" w14:textId="77777777" w:rsidR="00AC30B8" w:rsidRDefault="00AC30B8">
                            <w:pPr>
                              <w:jc w:val="center"/>
                            </w:pPr>
                          </w:p>
                          <w:p w14:paraId="1F73A766" w14:textId="77777777" w:rsidR="00AC30B8" w:rsidRDefault="00AC30B8">
                            <w:pPr>
                              <w:jc w:val="center"/>
                            </w:pPr>
                          </w:p>
                          <w:p w14:paraId="1F73A767" w14:textId="77777777" w:rsidR="00AC30B8" w:rsidRDefault="00AC30B8">
                            <w:pPr>
                              <w:jc w:val="center"/>
                            </w:pPr>
                          </w:p>
                          <w:p w14:paraId="1F73A768" w14:textId="77777777" w:rsidR="00AC30B8" w:rsidRDefault="00AC30B8">
                            <w:pPr>
                              <w:jc w:val="center"/>
                            </w:pPr>
                          </w:p>
                          <w:p w14:paraId="1F73A769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9F" id="_x0000_s1392" style="position:absolute;margin-left:136pt;margin-top:.65pt;width:137pt;height:21.45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" filled="f" strokecolor="#ffc000" strokeweight=".35281mm">
                <v:textbox>
                  <w:txbxContent>
                    <w:p w14:paraId="1F73A763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00FF00"/>
                        </w:rPr>
                        <w:t>4.5.1. UČENEC</w:t>
                      </w:r>
                    </w:p>
                    <w:p w14:paraId="1F73A764" w14:textId="77777777" w:rsidR="00AC30B8" w:rsidRDefault="00AC30B8">
                      <w:pPr>
                        <w:jc w:val="center"/>
                      </w:pPr>
                    </w:p>
                    <w:p w14:paraId="1F73A765" w14:textId="77777777" w:rsidR="00AC30B8" w:rsidRDefault="00AC30B8">
                      <w:pPr>
                        <w:jc w:val="center"/>
                      </w:pPr>
                    </w:p>
                    <w:p w14:paraId="1F73A766" w14:textId="77777777" w:rsidR="00AC30B8" w:rsidRDefault="00AC30B8">
                      <w:pPr>
                        <w:jc w:val="center"/>
                      </w:pPr>
                    </w:p>
                    <w:p w14:paraId="1F73A767" w14:textId="77777777" w:rsidR="00AC30B8" w:rsidRDefault="00AC30B8">
                      <w:pPr>
                        <w:jc w:val="center"/>
                      </w:pPr>
                    </w:p>
                    <w:p w14:paraId="1F73A768" w14:textId="77777777" w:rsidR="00AC30B8" w:rsidRDefault="00AC30B8">
                      <w:pPr>
                        <w:jc w:val="center"/>
                      </w:pPr>
                    </w:p>
                    <w:p w14:paraId="1F73A769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F739C67" w14:textId="77777777" w:rsidR="00AC30B8" w:rsidRDefault="00AC30B8">
      <w:pPr>
        <w:pStyle w:val="Standard"/>
      </w:pPr>
    </w:p>
    <w:p w14:paraId="1F739C68" w14:textId="77777777" w:rsidR="00AC30B8" w:rsidRDefault="00AC30B8">
      <w:pPr>
        <w:pStyle w:val="Standard"/>
      </w:pPr>
    </w:p>
    <w:p w14:paraId="1F739C69" w14:textId="77777777" w:rsidR="00AC30B8" w:rsidRDefault="00AC30B8">
      <w:pPr>
        <w:pStyle w:val="Standard"/>
      </w:pPr>
    </w:p>
    <w:p w14:paraId="1F739C6A" w14:textId="77777777" w:rsidR="00AC30B8" w:rsidRDefault="00AC30B8">
      <w:pPr>
        <w:pStyle w:val="Standard"/>
      </w:pPr>
    </w:p>
    <w:p w14:paraId="1F739C6B" w14:textId="77777777" w:rsidR="00AC30B8" w:rsidRDefault="00AC30B8">
      <w:pPr>
        <w:pStyle w:val="Standard"/>
      </w:pPr>
    </w:p>
    <w:p w14:paraId="1F739C6C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1F739DA1" wp14:editId="1F739DA2">
                <wp:simplePos x="0" y="0"/>
                <wp:positionH relativeFrom="column">
                  <wp:posOffset>3629655</wp:posOffset>
                </wp:positionH>
                <wp:positionV relativeFrom="paragraph">
                  <wp:posOffset>4443</wp:posOffset>
                </wp:positionV>
                <wp:extent cx="2794004" cy="920745"/>
                <wp:effectExtent l="0" t="0" r="25396" b="12705"/>
                <wp:wrapNone/>
                <wp:docPr id="8508458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920745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76B" w14:textId="77777777" w:rsidR="00AC30B8" w:rsidRDefault="005640B9"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KAKO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podajam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navodila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?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Učenci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sledijo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prehitro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podajanje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premalo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korakov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pri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postopnosti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izvajanja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…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A1" id="_x0000_s1393" style="position:absolute;margin-left:285.8pt;margin-top:.35pt;width:220pt;height:72.5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" filled="f" strokecolor="#c00000" strokeweight=".35281mm">
                <v:textbox>
                  <w:txbxContent>
                    <w:p w14:paraId="1F73A76B" w14:textId="77777777" w:rsidR="00AC30B8" w:rsidRDefault="005640B9">
                      <w:r>
                        <w:rPr>
                          <w:shd w:val="clear" w:color="auto" w:fill="FF00FF"/>
                          <w:lang w:val="en-US"/>
                        </w:rPr>
                        <w:t xml:space="preserve">KAKO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podajam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navodila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?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Učenci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sledijo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prehitro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podajanje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premalo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korakov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pri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postopnosti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izvajanja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1F739DA3" wp14:editId="1F739DA4">
                <wp:simplePos x="0" y="0"/>
                <wp:positionH relativeFrom="column">
                  <wp:posOffset>6584951</wp:posOffset>
                </wp:positionH>
                <wp:positionV relativeFrom="paragraph">
                  <wp:posOffset>57780</wp:posOffset>
                </wp:positionV>
                <wp:extent cx="2602867" cy="272418"/>
                <wp:effectExtent l="0" t="0" r="26033" b="13332"/>
                <wp:wrapTight wrapText="bothSides">
                  <wp:wrapPolygon edited="0">
                    <wp:start x="0" y="0"/>
                    <wp:lineTo x="0" y="21147"/>
                    <wp:lineTo x="21658" y="21147"/>
                    <wp:lineTo x="21658" y="0"/>
                    <wp:lineTo x="0" y="0"/>
                  </wp:wrapPolygon>
                </wp:wrapTight>
                <wp:docPr id="3926734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67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76D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komentar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izboljšanja</w:t>
                            </w:r>
                            <w:proofErr w:type="spellEnd"/>
                            <w:r>
                              <w:t xml:space="preserve"> (text box)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76E" w14:textId="77777777" w:rsidR="00AC30B8" w:rsidRDefault="00AC30B8">
                            <w:pPr>
                              <w:jc w:val="center"/>
                            </w:pPr>
                          </w:p>
                          <w:p w14:paraId="1F73A76F" w14:textId="77777777" w:rsidR="00AC30B8" w:rsidRDefault="00AC30B8">
                            <w:pPr>
                              <w:jc w:val="center"/>
                            </w:pPr>
                          </w:p>
                          <w:p w14:paraId="1F73A770" w14:textId="77777777" w:rsidR="00AC30B8" w:rsidRDefault="00AC30B8">
                            <w:pPr>
                              <w:jc w:val="center"/>
                            </w:pPr>
                          </w:p>
                          <w:p w14:paraId="1F73A771" w14:textId="77777777" w:rsidR="00AC30B8" w:rsidRDefault="00AC30B8">
                            <w:pPr>
                              <w:jc w:val="center"/>
                            </w:pPr>
                          </w:p>
                          <w:p w14:paraId="1F73A772" w14:textId="77777777" w:rsidR="00AC30B8" w:rsidRDefault="00AC30B8">
                            <w:pPr>
                              <w:jc w:val="center"/>
                            </w:pPr>
                          </w:p>
                          <w:p w14:paraId="1F73A773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A3" id="_x0000_s1394" style="position:absolute;margin-left:518.5pt;margin-top:4.55pt;width:204.95pt;height:21.45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" filled="f" strokeweight=".35281mm">
                <v:textbox>
                  <w:txbxContent>
                    <w:p w14:paraId="1F73A76D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komentar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izboljšanja</w:t>
                      </w:r>
                      <w:proofErr w:type="spellEnd"/>
                      <w:r>
                        <w:t xml:space="preserve"> (text box)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76E" w14:textId="77777777" w:rsidR="00AC30B8" w:rsidRDefault="00AC30B8">
                      <w:pPr>
                        <w:jc w:val="center"/>
                      </w:pPr>
                    </w:p>
                    <w:p w14:paraId="1F73A76F" w14:textId="77777777" w:rsidR="00AC30B8" w:rsidRDefault="00AC30B8">
                      <w:pPr>
                        <w:jc w:val="center"/>
                      </w:pPr>
                    </w:p>
                    <w:p w14:paraId="1F73A770" w14:textId="77777777" w:rsidR="00AC30B8" w:rsidRDefault="00AC30B8">
                      <w:pPr>
                        <w:jc w:val="center"/>
                      </w:pPr>
                    </w:p>
                    <w:p w14:paraId="1F73A771" w14:textId="77777777" w:rsidR="00AC30B8" w:rsidRDefault="00AC30B8">
                      <w:pPr>
                        <w:jc w:val="center"/>
                      </w:pPr>
                    </w:p>
                    <w:p w14:paraId="1F73A772" w14:textId="77777777" w:rsidR="00AC30B8" w:rsidRDefault="00AC30B8">
                      <w:pPr>
                        <w:jc w:val="center"/>
                      </w:pPr>
                    </w:p>
                    <w:p w14:paraId="1F73A773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1F739DA5" wp14:editId="1F739DA6">
                <wp:simplePos x="0" y="0"/>
                <wp:positionH relativeFrom="column">
                  <wp:posOffset>1758948</wp:posOffset>
                </wp:positionH>
                <wp:positionV relativeFrom="paragraph">
                  <wp:posOffset>24131</wp:posOffset>
                </wp:positionV>
                <wp:extent cx="1739902" cy="272418"/>
                <wp:effectExtent l="0" t="0" r="12698" b="13332"/>
                <wp:wrapNone/>
                <wp:docPr id="15459995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2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FFC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775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00FF00"/>
                              </w:rPr>
                              <w:t>4.5.2. UČITELJ</w:t>
                            </w:r>
                          </w:p>
                          <w:p w14:paraId="1F73A776" w14:textId="77777777" w:rsidR="00AC30B8" w:rsidRDefault="00AC30B8">
                            <w:pPr>
                              <w:jc w:val="center"/>
                            </w:pPr>
                          </w:p>
                          <w:p w14:paraId="1F73A777" w14:textId="77777777" w:rsidR="00AC30B8" w:rsidRDefault="00AC30B8">
                            <w:pPr>
                              <w:jc w:val="center"/>
                            </w:pPr>
                          </w:p>
                          <w:p w14:paraId="1F73A778" w14:textId="77777777" w:rsidR="00AC30B8" w:rsidRDefault="00AC30B8">
                            <w:pPr>
                              <w:jc w:val="center"/>
                            </w:pPr>
                          </w:p>
                          <w:p w14:paraId="1F73A779" w14:textId="77777777" w:rsidR="00AC30B8" w:rsidRDefault="00AC30B8">
                            <w:pPr>
                              <w:jc w:val="center"/>
                            </w:pPr>
                          </w:p>
                          <w:p w14:paraId="1F73A77A" w14:textId="77777777" w:rsidR="00AC30B8" w:rsidRDefault="00AC30B8">
                            <w:pPr>
                              <w:jc w:val="center"/>
                            </w:pPr>
                          </w:p>
                          <w:p w14:paraId="1F73A77B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A5" id="_x0000_s1395" style="position:absolute;margin-left:138.5pt;margin-top:1.9pt;width:137pt;height:21.45pt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" filled="f" strokecolor="#ffc000" strokeweight=".35281mm">
                <v:textbox>
                  <w:txbxContent>
                    <w:p w14:paraId="1F73A775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00FF00"/>
                        </w:rPr>
                        <w:t>4.5.2. UČITELJ</w:t>
                      </w:r>
                    </w:p>
                    <w:p w14:paraId="1F73A776" w14:textId="77777777" w:rsidR="00AC30B8" w:rsidRDefault="00AC30B8">
                      <w:pPr>
                        <w:jc w:val="center"/>
                      </w:pPr>
                    </w:p>
                    <w:p w14:paraId="1F73A777" w14:textId="77777777" w:rsidR="00AC30B8" w:rsidRDefault="00AC30B8">
                      <w:pPr>
                        <w:jc w:val="center"/>
                      </w:pPr>
                    </w:p>
                    <w:p w14:paraId="1F73A778" w14:textId="77777777" w:rsidR="00AC30B8" w:rsidRDefault="00AC30B8">
                      <w:pPr>
                        <w:jc w:val="center"/>
                      </w:pPr>
                    </w:p>
                    <w:p w14:paraId="1F73A779" w14:textId="77777777" w:rsidR="00AC30B8" w:rsidRDefault="00AC30B8">
                      <w:pPr>
                        <w:jc w:val="center"/>
                      </w:pPr>
                    </w:p>
                    <w:p w14:paraId="1F73A77A" w14:textId="77777777" w:rsidR="00AC30B8" w:rsidRDefault="00AC30B8">
                      <w:pPr>
                        <w:jc w:val="center"/>
                      </w:pPr>
                    </w:p>
                    <w:p w14:paraId="1F73A77B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F739C6D" w14:textId="77777777" w:rsidR="00AC30B8" w:rsidRDefault="00AC30B8">
      <w:pPr>
        <w:pStyle w:val="Standard"/>
      </w:pPr>
    </w:p>
    <w:p w14:paraId="1F739C6E" w14:textId="77777777" w:rsidR="00AC30B8" w:rsidRDefault="005640B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1F739DA7" wp14:editId="1F739DA8">
                <wp:simplePos x="0" y="0"/>
                <wp:positionH relativeFrom="column">
                  <wp:posOffset>6590666</wp:posOffset>
                </wp:positionH>
                <wp:positionV relativeFrom="paragraph">
                  <wp:posOffset>687701</wp:posOffset>
                </wp:positionV>
                <wp:extent cx="2602867" cy="272418"/>
                <wp:effectExtent l="0" t="0" r="26033" b="13332"/>
                <wp:wrapTight wrapText="bothSides">
                  <wp:wrapPolygon edited="0">
                    <wp:start x="0" y="0"/>
                    <wp:lineTo x="0" y="21147"/>
                    <wp:lineTo x="21658" y="21147"/>
                    <wp:lineTo x="21658" y="0"/>
                    <wp:lineTo x="0" y="0"/>
                  </wp:wrapPolygon>
                </wp:wrapTight>
                <wp:docPr id="19174461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67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77D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komentar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izboljšanja</w:t>
                            </w:r>
                            <w:proofErr w:type="spellEnd"/>
                            <w:r>
                              <w:t xml:space="preserve"> (text box)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77E" w14:textId="77777777" w:rsidR="00AC30B8" w:rsidRDefault="00AC30B8">
                            <w:pPr>
                              <w:jc w:val="center"/>
                            </w:pPr>
                          </w:p>
                          <w:p w14:paraId="1F73A77F" w14:textId="77777777" w:rsidR="00AC30B8" w:rsidRDefault="00AC30B8">
                            <w:pPr>
                              <w:jc w:val="center"/>
                            </w:pPr>
                          </w:p>
                          <w:p w14:paraId="1F73A780" w14:textId="77777777" w:rsidR="00AC30B8" w:rsidRDefault="00AC30B8">
                            <w:pPr>
                              <w:jc w:val="center"/>
                            </w:pPr>
                          </w:p>
                          <w:p w14:paraId="1F73A781" w14:textId="77777777" w:rsidR="00AC30B8" w:rsidRDefault="00AC30B8">
                            <w:pPr>
                              <w:jc w:val="center"/>
                            </w:pPr>
                          </w:p>
                          <w:p w14:paraId="1F73A782" w14:textId="77777777" w:rsidR="00AC30B8" w:rsidRDefault="00AC30B8">
                            <w:pPr>
                              <w:jc w:val="center"/>
                            </w:pPr>
                          </w:p>
                          <w:p w14:paraId="1F73A783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A7" id="_x0000_s1396" style="position:absolute;margin-left:518.95pt;margin-top:54.15pt;width:204.95pt;height:21.45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" filled="f" strokeweight=".35281mm">
                <v:textbox>
                  <w:txbxContent>
                    <w:p w14:paraId="1F73A77D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komentar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izboljšanja</w:t>
                      </w:r>
                      <w:proofErr w:type="spellEnd"/>
                      <w:r>
                        <w:t xml:space="preserve"> (text box)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77E" w14:textId="77777777" w:rsidR="00AC30B8" w:rsidRDefault="00AC30B8">
                      <w:pPr>
                        <w:jc w:val="center"/>
                      </w:pPr>
                    </w:p>
                    <w:p w14:paraId="1F73A77F" w14:textId="77777777" w:rsidR="00AC30B8" w:rsidRDefault="00AC30B8">
                      <w:pPr>
                        <w:jc w:val="center"/>
                      </w:pPr>
                    </w:p>
                    <w:p w14:paraId="1F73A780" w14:textId="77777777" w:rsidR="00AC30B8" w:rsidRDefault="00AC30B8">
                      <w:pPr>
                        <w:jc w:val="center"/>
                      </w:pPr>
                    </w:p>
                    <w:p w14:paraId="1F73A781" w14:textId="77777777" w:rsidR="00AC30B8" w:rsidRDefault="00AC30B8">
                      <w:pPr>
                        <w:jc w:val="center"/>
                      </w:pPr>
                    </w:p>
                    <w:p w14:paraId="1F73A782" w14:textId="77777777" w:rsidR="00AC30B8" w:rsidRDefault="00AC30B8">
                      <w:pPr>
                        <w:jc w:val="center"/>
                      </w:pPr>
                    </w:p>
                    <w:p w14:paraId="1F73A783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1F739DA9" wp14:editId="1F739DAA">
                <wp:simplePos x="0" y="0"/>
                <wp:positionH relativeFrom="column">
                  <wp:posOffset>3629655</wp:posOffset>
                </wp:positionH>
                <wp:positionV relativeFrom="paragraph">
                  <wp:posOffset>603888</wp:posOffset>
                </wp:positionV>
                <wp:extent cx="2794004" cy="1098551"/>
                <wp:effectExtent l="0" t="0" r="25396" b="25399"/>
                <wp:wrapNone/>
                <wp:docPr id="2969463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4" cy="1098551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C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785" w14:textId="77777777" w:rsidR="00AC30B8" w:rsidRDefault="005640B9"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KAKO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podam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povratno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informacjo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učencu?Ne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podam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popravim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napako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tako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da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poudarim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pravilnost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izvedbe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povprašam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ali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je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prepričan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da je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odgovor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pravilen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otrok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utemelji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pogovor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  <w:lang w:val="en-US"/>
                              </w:rPr>
                              <w:t>) …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A9" id="_x0000_s1397" style="position:absolute;margin-left:285.8pt;margin-top:47.55pt;width:220pt;height:86.5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" filled="f" strokecolor="#c00000" strokeweight=".35281mm">
                <v:textbox>
                  <w:txbxContent>
                    <w:p w14:paraId="1F73A785" w14:textId="77777777" w:rsidR="00AC30B8" w:rsidRDefault="005640B9">
                      <w:r>
                        <w:rPr>
                          <w:shd w:val="clear" w:color="auto" w:fill="FF00FF"/>
                          <w:lang w:val="en-US"/>
                        </w:rPr>
                        <w:t xml:space="preserve">KAKO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podam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povratno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informacjo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učencu?Ne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podam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;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popravim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napako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tako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da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poudarim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pravilnost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izvedbe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;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povprašam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ali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je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prepričan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da je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odgovor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pravilen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otrok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utemelji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shd w:val="clear" w:color="auto" w:fill="FF00FF"/>
                          <w:lang w:val="en-US"/>
                        </w:rPr>
                        <w:t>pogovor</w:t>
                      </w:r>
                      <w:proofErr w:type="spellEnd"/>
                      <w:r>
                        <w:rPr>
                          <w:shd w:val="clear" w:color="auto" w:fill="FF00FF"/>
                          <w:lang w:val="en-US"/>
                        </w:rPr>
                        <w:t>) …</w:t>
                      </w:r>
                    </w:p>
                  </w:txbxContent>
                </v:textbox>
              </v:rect>
            </w:pict>
          </mc:Fallback>
        </mc:AlternateContent>
      </w:r>
    </w:p>
    <w:p w14:paraId="1F739C6F" w14:textId="77777777" w:rsidR="00AC30B8" w:rsidRDefault="00AC30B8">
      <w:pPr>
        <w:suppressAutoHyphens w:val="0"/>
        <w:rPr>
          <w:shd w:val="clear" w:color="auto" w:fill="EC9BA4"/>
        </w:rPr>
      </w:pPr>
    </w:p>
    <w:p w14:paraId="1F739C70" w14:textId="77777777" w:rsidR="00AC30B8" w:rsidRDefault="00AC30B8">
      <w:pPr>
        <w:suppressAutoHyphens w:val="0"/>
        <w:rPr>
          <w:shd w:val="clear" w:color="auto" w:fill="EC9BA4"/>
        </w:rPr>
      </w:pPr>
    </w:p>
    <w:p w14:paraId="1F739C71" w14:textId="77777777" w:rsidR="00AC30B8" w:rsidRDefault="00AC30B8">
      <w:pPr>
        <w:suppressAutoHyphens w:val="0"/>
        <w:rPr>
          <w:shd w:val="clear" w:color="auto" w:fill="EC9BA4"/>
        </w:rPr>
      </w:pPr>
    </w:p>
    <w:p w14:paraId="1F739C72" w14:textId="77777777" w:rsidR="00AC30B8" w:rsidRDefault="00AC30B8">
      <w:pPr>
        <w:suppressAutoHyphens w:val="0"/>
        <w:rPr>
          <w:shd w:val="clear" w:color="auto" w:fill="EC9BA4"/>
        </w:rPr>
      </w:pPr>
    </w:p>
    <w:p w14:paraId="1F739C73" w14:textId="77777777" w:rsidR="00AC30B8" w:rsidRDefault="00AC30B8">
      <w:pPr>
        <w:suppressAutoHyphens w:val="0"/>
        <w:rPr>
          <w:shd w:val="clear" w:color="auto" w:fill="EC9BA4"/>
        </w:rPr>
      </w:pPr>
    </w:p>
    <w:p w14:paraId="1F739C74" w14:textId="77777777" w:rsidR="00AC30B8" w:rsidRDefault="00AC30B8">
      <w:pPr>
        <w:suppressAutoHyphens w:val="0"/>
        <w:rPr>
          <w:shd w:val="clear" w:color="auto" w:fill="EC9BA4"/>
        </w:rPr>
      </w:pPr>
    </w:p>
    <w:p w14:paraId="1F739C75" w14:textId="77777777" w:rsidR="00AC30B8" w:rsidRDefault="00AC30B8">
      <w:pPr>
        <w:suppressAutoHyphens w:val="0"/>
        <w:rPr>
          <w:shd w:val="clear" w:color="auto" w:fill="EC9BA4"/>
        </w:rPr>
      </w:pPr>
    </w:p>
    <w:p w14:paraId="1F739C76" w14:textId="77777777" w:rsidR="00AC30B8" w:rsidRDefault="00AC30B8">
      <w:pPr>
        <w:suppressAutoHyphens w:val="0"/>
        <w:rPr>
          <w:shd w:val="clear" w:color="auto" w:fill="EC9BA4"/>
        </w:rPr>
      </w:pPr>
    </w:p>
    <w:p w14:paraId="1F739C77" w14:textId="77777777" w:rsidR="00AC30B8" w:rsidRDefault="00AC30B8">
      <w:pPr>
        <w:suppressAutoHyphens w:val="0"/>
        <w:rPr>
          <w:shd w:val="clear" w:color="auto" w:fill="EC9BA4"/>
        </w:rPr>
      </w:pPr>
    </w:p>
    <w:p w14:paraId="1F739C78" w14:textId="77777777" w:rsidR="00AC30B8" w:rsidRDefault="00AC30B8">
      <w:pPr>
        <w:suppressAutoHyphens w:val="0"/>
        <w:rPr>
          <w:shd w:val="clear" w:color="auto" w:fill="EC9BA4"/>
        </w:rPr>
      </w:pPr>
    </w:p>
    <w:p w14:paraId="1F739C79" w14:textId="77777777" w:rsidR="00AC30B8" w:rsidRDefault="00AC30B8">
      <w:pPr>
        <w:suppressAutoHyphens w:val="0"/>
        <w:rPr>
          <w:shd w:val="clear" w:color="auto" w:fill="EC9BA4"/>
        </w:rPr>
      </w:pPr>
    </w:p>
    <w:p w14:paraId="1F739C7A" w14:textId="77777777" w:rsidR="00AC30B8" w:rsidRDefault="00AC30B8">
      <w:pPr>
        <w:suppressAutoHyphens w:val="0"/>
        <w:rPr>
          <w:shd w:val="clear" w:color="auto" w:fill="EC9BA4"/>
        </w:rPr>
      </w:pPr>
    </w:p>
    <w:p w14:paraId="1F739C7B" w14:textId="77777777" w:rsidR="00AC30B8" w:rsidRDefault="00AC30B8">
      <w:pPr>
        <w:suppressAutoHyphens w:val="0"/>
        <w:rPr>
          <w:shd w:val="clear" w:color="auto" w:fill="EC9BA4"/>
        </w:rPr>
      </w:pPr>
    </w:p>
    <w:p w14:paraId="1F739C7C" w14:textId="77777777" w:rsidR="00AC30B8" w:rsidRDefault="00AC30B8">
      <w:pPr>
        <w:suppressAutoHyphens w:val="0"/>
        <w:rPr>
          <w:shd w:val="clear" w:color="auto" w:fill="EC9BA4"/>
        </w:rPr>
      </w:pPr>
    </w:p>
    <w:p w14:paraId="1F739C7D" w14:textId="77777777" w:rsidR="00AC30B8" w:rsidRDefault="00AC30B8">
      <w:pPr>
        <w:pageBreakBefore/>
        <w:suppressAutoHyphens w:val="0"/>
        <w:rPr>
          <w:shd w:val="clear" w:color="auto" w:fill="EC9BA4"/>
        </w:rPr>
      </w:pPr>
    </w:p>
    <w:p w14:paraId="1F739C7E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1F739DAB" wp14:editId="1F739DAC">
                <wp:simplePos x="0" y="0"/>
                <wp:positionH relativeFrom="column">
                  <wp:posOffset>1731014</wp:posOffset>
                </wp:positionH>
                <wp:positionV relativeFrom="paragraph">
                  <wp:posOffset>3813</wp:posOffset>
                </wp:positionV>
                <wp:extent cx="6153153" cy="590546"/>
                <wp:effectExtent l="0" t="0" r="19047" b="19054"/>
                <wp:wrapNone/>
                <wp:docPr id="6303069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3" cy="590546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7030A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787" w14:textId="77777777" w:rsidR="00AC30B8" w:rsidRDefault="005640B9">
                            <w:r>
                              <w:rPr>
                                <w:shd w:val="clear" w:color="auto" w:fill="FF00FF"/>
                              </w:rPr>
                              <w:t xml:space="preserve">CILJ: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ponotranjenje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dela/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dosežkov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evalvacija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dela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razreda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nagrada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za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dosežen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cilj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umiritev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nasvidenje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do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naslednjič</w:t>
                            </w:r>
                            <w:proofErr w:type="spellEnd"/>
                          </w:p>
                          <w:p w14:paraId="1F73A788" w14:textId="77777777" w:rsidR="00AC30B8" w:rsidRDefault="00AC30B8"/>
                          <w:p w14:paraId="1F73A789" w14:textId="77777777" w:rsidR="00AC30B8" w:rsidRDefault="00AC30B8"/>
                          <w:p w14:paraId="1F73A78A" w14:textId="77777777" w:rsidR="00AC30B8" w:rsidRDefault="00AC30B8"/>
                          <w:p w14:paraId="1F73A78B" w14:textId="77777777" w:rsidR="00AC30B8" w:rsidRDefault="00AC30B8"/>
                          <w:p w14:paraId="1F73A78C" w14:textId="77777777" w:rsidR="00AC30B8" w:rsidRDefault="00AC30B8"/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AB" id="_x0000_s1398" style="position:absolute;margin-left:136.3pt;margin-top:.3pt;width:484.5pt;height:46.5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" filled="f" strokecolor="#7030a0" strokeweight=".35281mm">
                <v:textbox>
                  <w:txbxContent>
                    <w:p w14:paraId="1F73A787" w14:textId="77777777" w:rsidR="00AC30B8" w:rsidRDefault="005640B9">
                      <w:r>
                        <w:rPr>
                          <w:shd w:val="clear" w:color="auto" w:fill="FF00FF"/>
                        </w:rPr>
                        <w:t xml:space="preserve">CILJ: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ponotranjenje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dela/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dosežkov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,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evalvacija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dela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razreda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,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nagrada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za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dosežen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cilj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,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umiritev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,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nasvidenje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do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naslednjič</w:t>
                      </w:r>
                      <w:proofErr w:type="spellEnd"/>
                    </w:p>
                    <w:p w14:paraId="1F73A788" w14:textId="77777777" w:rsidR="00AC30B8" w:rsidRDefault="00AC30B8"/>
                    <w:p w14:paraId="1F73A789" w14:textId="77777777" w:rsidR="00AC30B8" w:rsidRDefault="00AC30B8"/>
                    <w:p w14:paraId="1F73A78A" w14:textId="77777777" w:rsidR="00AC30B8" w:rsidRDefault="00AC30B8"/>
                    <w:p w14:paraId="1F73A78B" w14:textId="77777777" w:rsidR="00AC30B8" w:rsidRDefault="00AC30B8"/>
                    <w:p w14:paraId="1F73A78C" w14:textId="77777777" w:rsidR="00AC30B8" w:rsidRDefault="00AC30B8"/>
                  </w:txbxContent>
                </v:textbox>
              </v:rect>
            </w:pict>
          </mc:Fallback>
        </mc:AlternateContent>
      </w:r>
      <w:r>
        <w:rPr>
          <w:shd w:val="clear" w:color="auto" w:fill="00FF00"/>
        </w:rPr>
        <w:t>ZAKLJUČNA RUTINA</w:t>
      </w:r>
    </w:p>
    <w:p w14:paraId="1F739C7F" w14:textId="77777777" w:rsidR="00AC30B8" w:rsidRDefault="00AC30B8">
      <w:pPr>
        <w:suppressAutoHyphens w:val="0"/>
        <w:rPr>
          <w:shd w:val="clear" w:color="auto" w:fill="EC9BA4"/>
        </w:rPr>
      </w:pPr>
    </w:p>
    <w:p w14:paraId="1F739C80" w14:textId="77777777" w:rsidR="00AC30B8" w:rsidRDefault="00AC30B8">
      <w:pPr>
        <w:suppressAutoHyphens w:val="0"/>
        <w:rPr>
          <w:shd w:val="clear" w:color="auto" w:fill="EC9BA4"/>
        </w:rPr>
      </w:pPr>
    </w:p>
    <w:p w14:paraId="1F739C81" w14:textId="77777777" w:rsidR="00AC30B8" w:rsidRDefault="00AC30B8">
      <w:pPr>
        <w:suppressAutoHyphens w:val="0"/>
        <w:rPr>
          <w:shd w:val="clear" w:color="auto" w:fill="EC9BA4"/>
        </w:rPr>
      </w:pPr>
    </w:p>
    <w:p w14:paraId="1F739C82" w14:textId="77777777" w:rsidR="00AC30B8" w:rsidRDefault="00AC30B8">
      <w:pPr>
        <w:suppressAutoHyphens w:val="0"/>
        <w:rPr>
          <w:shd w:val="clear" w:color="auto" w:fill="EC9BA4"/>
        </w:rPr>
      </w:pPr>
    </w:p>
    <w:p w14:paraId="1F739C83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1F739DAD" wp14:editId="1F739DAE">
                <wp:simplePos x="0" y="0"/>
                <wp:positionH relativeFrom="column">
                  <wp:posOffset>5071106</wp:posOffset>
                </wp:positionH>
                <wp:positionV relativeFrom="paragraph">
                  <wp:posOffset>86355</wp:posOffset>
                </wp:positionV>
                <wp:extent cx="2602867" cy="463545"/>
                <wp:effectExtent l="0" t="0" r="26033" b="12705"/>
                <wp:wrapTight wrapText="bothSides">
                  <wp:wrapPolygon edited="0">
                    <wp:start x="0" y="0"/>
                    <wp:lineTo x="0" y="21333"/>
                    <wp:lineTo x="21658" y="21333"/>
                    <wp:lineTo x="21658" y="0"/>
                    <wp:lineTo x="0" y="0"/>
                  </wp:wrapPolygon>
                </wp:wrapTight>
                <wp:docPr id="16780258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67" cy="463545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78E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metrika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podajanja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vrednotenja</w:t>
                            </w:r>
                            <w:proofErr w:type="spellEnd"/>
                            <w:r>
                              <w:t xml:space="preserve"> (text box)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78F" w14:textId="77777777" w:rsidR="00AC30B8" w:rsidRDefault="00AC30B8">
                            <w:pPr>
                              <w:jc w:val="center"/>
                            </w:pPr>
                          </w:p>
                          <w:p w14:paraId="1F73A790" w14:textId="77777777" w:rsidR="00AC30B8" w:rsidRDefault="00AC30B8">
                            <w:pPr>
                              <w:jc w:val="center"/>
                            </w:pPr>
                          </w:p>
                          <w:p w14:paraId="1F73A791" w14:textId="77777777" w:rsidR="00AC30B8" w:rsidRDefault="00AC30B8">
                            <w:pPr>
                              <w:jc w:val="center"/>
                            </w:pPr>
                          </w:p>
                          <w:p w14:paraId="1F73A792" w14:textId="77777777" w:rsidR="00AC30B8" w:rsidRDefault="00AC30B8">
                            <w:pPr>
                              <w:jc w:val="center"/>
                            </w:pPr>
                          </w:p>
                          <w:p w14:paraId="1F73A793" w14:textId="77777777" w:rsidR="00AC30B8" w:rsidRDefault="00AC30B8">
                            <w:pPr>
                              <w:jc w:val="center"/>
                            </w:pPr>
                          </w:p>
                          <w:p w14:paraId="1F73A794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AD" id="_x0000_s1399" style="position:absolute;margin-left:399.3pt;margin-top:6.8pt;width:204.95pt;height:36.5pt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" filled="f" strokeweight=".35281mm">
                <v:textbox>
                  <w:txbxContent>
                    <w:p w14:paraId="1F73A78E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metrika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podajanja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vrednotenja</w:t>
                      </w:r>
                      <w:proofErr w:type="spellEnd"/>
                      <w:r>
                        <w:t xml:space="preserve"> (text box)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78F" w14:textId="77777777" w:rsidR="00AC30B8" w:rsidRDefault="00AC30B8">
                      <w:pPr>
                        <w:jc w:val="center"/>
                      </w:pPr>
                    </w:p>
                    <w:p w14:paraId="1F73A790" w14:textId="77777777" w:rsidR="00AC30B8" w:rsidRDefault="00AC30B8">
                      <w:pPr>
                        <w:jc w:val="center"/>
                      </w:pPr>
                    </w:p>
                    <w:p w14:paraId="1F73A791" w14:textId="77777777" w:rsidR="00AC30B8" w:rsidRDefault="00AC30B8">
                      <w:pPr>
                        <w:jc w:val="center"/>
                      </w:pPr>
                    </w:p>
                    <w:p w14:paraId="1F73A792" w14:textId="77777777" w:rsidR="00AC30B8" w:rsidRDefault="00AC30B8">
                      <w:pPr>
                        <w:jc w:val="center"/>
                      </w:pPr>
                    </w:p>
                    <w:p w14:paraId="1F73A793" w14:textId="77777777" w:rsidR="00AC30B8" w:rsidRDefault="00AC30B8">
                      <w:pPr>
                        <w:jc w:val="center"/>
                      </w:pPr>
                    </w:p>
                    <w:p w14:paraId="1F73A794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1F739DAF" wp14:editId="1F739DB0">
                <wp:simplePos x="0" y="0"/>
                <wp:positionH relativeFrom="column">
                  <wp:posOffset>1800855</wp:posOffset>
                </wp:positionH>
                <wp:positionV relativeFrom="paragraph">
                  <wp:posOffset>16514</wp:posOffset>
                </wp:positionV>
                <wp:extent cx="2667003" cy="1212851"/>
                <wp:effectExtent l="0" t="0" r="19047" b="25399"/>
                <wp:wrapNone/>
                <wp:docPr id="3221753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3" cy="1212851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7030A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796" w14:textId="77777777" w:rsidR="00AC30B8" w:rsidRDefault="005640B9"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Učenci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ugotavljajo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ali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so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dosegli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zastavljen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cilj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? So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opravili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vse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kar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je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bilo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planirano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za to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uro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? Da/Ne –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posledica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kaj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izboljšati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kako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se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lotiti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dela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naslednjič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? Morda je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učitelj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zastavil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prevelik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zalogaj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>?</w:t>
                            </w:r>
                          </w:p>
                          <w:p w14:paraId="1F73A797" w14:textId="77777777" w:rsidR="00AC30B8" w:rsidRDefault="00AC30B8"/>
                          <w:p w14:paraId="1F73A798" w14:textId="77777777" w:rsidR="00AC30B8" w:rsidRDefault="00AC30B8"/>
                          <w:p w14:paraId="1F73A799" w14:textId="77777777" w:rsidR="00AC30B8" w:rsidRDefault="00AC30B8"/>
                          <w:p w14:paraId="1F73A79A" w14:textId="77777777" w:rsidR="00AC30B8" w:rsidRDefault="00AC30B8"/>
                          <w:p w14:paraId="1F73A79B" w14:textId="77777777" w:rsidR="00AC30B8" w:rsidRDefault="00AC30B8"/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AF" id="_x0000_s1400" style="position:absolute;margin-left:141.8pt;margin-top:1.3pt;width:210pt;height:95.5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" filled="f" strokecolor="#7030a0" strokeweight=".35281mm">
                <v:textbox>
                  <w:txbxContent>
                    <w:p w14:paraId="1F73A796" w14:textId="77777777" w:rsidR="00AC30B8" w:rsidRDefault="005640B9">
                      <w:proofErr w:type="spellStart"/>
                      <w:r>
                        <w:rPr>
                          <w:shd w:val="clear" w:color="auto" w:fill="FF00FF"/>
                        </w:rPr>
                        <w:t>Učenci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ugotavljajo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,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ali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so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dosegli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zastavljen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cilj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? So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opravili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vse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,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kar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je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bilo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planirano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za to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uro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? Da/Ne –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posledica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,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kaj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izboljšati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,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kako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se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lotiti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dela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naslednjič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? Morda je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učitelj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zastavil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prevelik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zalogaj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>?</w:t>
                      </w:r>
                    </w:p>
                    <w:p w14:paraId="1F73A797" w14:textId="77777777" w:rsidR="00AC30B8" w:rsidRDefault="00AC30B8"/>
                    <w:p w14:paraId="1F73A798" w14:textId="77777777" w:rsidR="00AC30B8" w:rsidRDefault="00AC30B8"/>
                    <w:p w14:paraId="1F73A799" w14:textId="77777777" w:rsidR="00AC30B8" w:rsidRDefault="00AC30B8"/>
                    <w:p w14:paraId="1F73A79A" w14:textId="77777777" w:rsidR="00AC30B8" w:rsidRDefault="00AC30B8"/>
                    <w:p w14:paraId="1F73A79B" w14:textId="77777777" w:rsidR="00AC30B8" w:rsidRDefault="00AC30B8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1F739DB1" wp14:editId="1F739DB2">
                <wp:simplePos x="0" y="0"/>
                <wp:positionH relativeFrom="margin">
                  <wp:align>left</wp:align>
                </wp:positionH>
                <wp:positionV relativeFrom="paragraph">
                  <wp:posOffset>40005</wp:posOffset>
                </wp:positionV>
                <wp:extent cx="1739902" cy="272418"/>
                <wp:effectExtent l="0" t="0" r="12698" b="13332"/>
                <wp:wrapNone/>
                <wp:docPr id="15441870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2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FFC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79D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00FF00"/>
                              </w:rPr>
                              <w:t>1. PREGLED dela</w:t>
                            </w:r>
                          </w:p>
                          <w:p w14:paraId="1F73A79E" w14:textId="77777777" w:rsidR="00AC30B8" w:rsidRDefault="00AC30B8">
                            <w:pPr>
                              <w:jc w:val="center"/>
                            </w:pPr>
                          </w:p>
                          <w:p w14:paraId="1F73A79F" w14:textId="77777777" w:rsidR="00AC30B8" w:rsidRDefault="00AC30B8">
                            <w:pPr>
                              <w:jc w:val="center"/>
                            </w:pPr>
                          </w:p>
                          <w:p w14:paraId="1F73A7A0" w14:textId="77777777" w:rsidR="00AC30B8" w:rsidRDefault="00AC30B8">
                            <w:pPr>
                              <w:jc w:val="center"/>
                            </w:pPr>
                          </w:p>
                          <w:p w14:paraId="1F73A7A1" w14:textId="77777777" w:rsidR="00AC30B8" w:rsidRDefault="00AC30B8">
                            <w:pPr>
                              <w:jc w:val="center"/>
                            </w:pPr>
                          </w:p>
                          <w:p w14:paraId="1F73A7A2" w14:textId="77777777" w:rsidR="00AC30B8" w:rsidRDefault="00AC30B8">
                            <w:pPr>
                              <w:jc w:val="center"/>
                            </w:pPr>
                          </w:p>
                          <w:p w14:paraId="1F73A7A3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B1" id="_x0000_s1401" style="position:absolute;margin-left:0;margin-top:3.15pt;width:137pt;height:21.45pt;z-index:2523535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" filled="f" strokecolor="#ffc000" strokeweight=".35281mm">
                <v:textbox>
                  <w:txbxContent>
                    <w:p w14:paraId="1F73A79D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00FF00"/>
                        </w:rPr>
                        <w:t>1. PREGLED dela</w:t>
                      </w:r>
                    </w:p>
                    <w:p w14:paraId="1F73A79E" w14:textId="77777777" w:rsidR="00AC30B8" w:rsidRDefault="00AC30B8">
                      <w:pPr>
                        <w:jc w:val="center"/>
                      </w:pPr>
                    </w:p>
                    <w:p w14:paraId="1F73A79F" w14:textId="77777777" w:rsidR="00AC30B8" w:rsidRDefault="00AC30B8">
                      <w:pPr>
                        <w:jc w:val="center"/>
                      </w:pPr>
                    </w:p>
                    <w:p w14:paraId="1F73A7A0" w14:textId="77777777" w:rsidR="00AC30B8" w:rsidRDefault="00AC30B8">
                      <w:pPr>
                        <w:jc w:val="center"/>
                      </w:pPr>
                    </w:p>
                    <w:p w14:paraId="1F73A7A1" w14:textId="77777777" w:rsidR="00AC30B8" w:rsidRDefault="00AC30B8">
                      <w:pPr>
                        <w:jc w:val="center"/>
                      </w:pPr>
                    </w:p>
                    <w:p w14:paraId="1F73A7A2" w14:textId="77777777" w:rsidR="00AC30B8" w:rsidRDefault="00AC30B8">
                      <w:pPr>
                        <w:jc w:val="center"/>
                      </w:pPr>
                    </w:p>
                    <w:p w14:paraId="1F73A7A3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739C84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1F739DB3" wp14:editId="1F739DB4">
                <wp:simplePos x="0" y="0"/>
                <wp:positionH relativeFrom="column">
                  <wp:posOffset>4556756</wp:posOffset>
                </wp:positionH>
                <wp:positionV relativeFrom="paragraph">
                  <wp:posOffset>69851</wp:posOffset>
                </wp:positionV>
                <wp:extent cx="368302" cy="25402"/>
                <wp:effectExtent l="0" t="57150" r="12698" b="107948"/>
                <wp:wrapNone/>
                <wp:docPr id="159779512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2" cy="25402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9769F" id="Straight Arrow Connector 5" o:spid="_x0000_s1026" type="#_x0000_t32" style="position:absolute;margin-left:358.8pt;margin-top:5.5pt;width:29pt;height:2pt;z-index:2523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" strokecolor="#4472c4" strokeweight=".17625mm">
                <v:stroke endarrow="open" joinstyle="miter"/>
              </v:shape>
            </w:pict>
          </mc:Fallback>
        </mc:AlternateContent>
      </w:r>
    </w:p>
    <w:p w14:paraId="1F739C85" w14:textId="77777777" w:rsidR="00AC30B8" w:rsidRDefault="00AC30B8">
      <w:pPr>
        <w:suppressAutoHyphens w:val="0"/>
        <w:rPr>
          <w:shd w:val="clear" w:color="auto" w:fill="EC9BA4"/>
        </w:rPr>
      </w:pPr>
    </w:p>
    <w:p w14:paraId="1F739C86" w14:textId="77777777" w:rsidR="00AC30B8" w:rsidRDefault="00AC30B8">
      <w:pPr>
        <w:suppressAutoHyphens w:val="0"/>
        <w:rPr>
          <w:shd w:val="clear" w:color="auto" w:fill="EC9BA4"/>
        </w:rPr>
      </w:pPr>
    </w:p>
    <w:p w14:paraId="1F739C87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1F739DB5" wp14:editId="1F739DB6">
                <wp:simplePos x="0" y="0"/>
                <wp:positionH relativeFrom="column">
                  <wp:posOffset>5111752</wp:posOffset>
                </wp:positionH>
                <wp:positionV relativeFrom="paragraph">
                  <wp:posOffset>97155</wp:posOffset>
                </wp:positionV>
                <wp:extent cx="2602867" cy="272418"/>
                <wp:effectExtent l="0" t="0" r="26033" b="13332"/>
                <wp:wrapTight wrapText="bothSides">
                  <wp:wrapPolygon edited="0">
                    <wp:start x="0" y="0"/>
                    <wp:lineTo x="0" y="21147"/>
                    <wp:lineTo x="21658" y="21147"/>
                    <wp:lineTo x="21658" y="0"/>
                    <wp:lineTo x="0" y="0"/>
                  </wp:wrapPolygon>
                </wp:wrapTight>
                <wp:docPr id="4420778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67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7A5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komentar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izboljšanja</w:t>
                            </w:r>
                            <w:proofErr w:type="spellEnd"/>
                            <w:r>
                              <w:t xml:space="preserve"> (text box)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7A6" w14:textId="77777777" w:rsidR="00AC30B8" w:rsidRDefault="00AC30B8">
                            <w:pPr>
                              <w:jc w:val="center"/>
                            </w:pPr>
                          </w:p>
                          <w:p w14:paraId="1F73A7A7" w14:textId="77777777" w:rsidR="00AC30B8" w:rsidRDefault="00AC30B8">
                            <w:pPr>
                              <w:jc w:val="center"/>
                            </w:pPr>
                          </w:p>
                          <w:p w14:paraId="1F73A7A8" w14:textId="77777777" w:rsidR="00AC30B8" w:rsidRDefault="00AC30B8">
                            <w:pPr>
                              <w:jc w:val="center"/>
                            </w:pPr>
                          </w:p>
                          <w:p w14:paraId="1F73A7A9" w14:textId="77777777" w:rsidR="00AC30B8" w:rsidRDefault="00AC30B8">
                            <w:pPr>
                              <w:jc w:val="center"/>
                            </w:pPr>
                          </w:p>
                          <w:p w14:paraId="1F73A7AA" w14:textId="77777777" w:rsidR="00AC30B8" w:rsidRDefault="00AC30B8">
                            <w:pPr>
                              <w:jc w:val="center"/>
                            </w:pPr>
                          </w:p>
                          <w:p w14:paraId="1F73A7AB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B5" id="_x0000_s1402" style="position:absolute;margin-left:402.5pt;margin-top:7.65pt;width:204.95pt;height:21.45pt;z-index:25236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" filled="f" strokeweight=".35281mm">
                <v:textbox>
                  <w:txbxContent>
                    <w:p w14:paraId="1F73A7A5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komentar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izboljšanja</w:t>
                      </w:r>
                      <w:proofErr w:type="spellEnd"/>
                      <w:r>
                        <w:t xml:space="preserve"> (text box)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7A6" w14:textId="77777777" w:rsidR="00AC30B8" w:rsidRDefault="00AC30B8">
                      <w:pPr>
                        <w:jc w:val="center"/>
                      </w:pPr>
                    </w:p>
                    <w:p w14:paraId="1F73A7A7" w14:textId="77777777" w:rsidR="00AC30B8" w:rsidRDefault="00AC30B8">
                      <w:pPr>
                        <w:jc w:val="center"/>
                      </w:pPr>
                    </w:p>
                    <w:p w14:paraId="1F73A7A8" w14:textId="77777777" w:rsidR="00AC30B8" w:rsidRDefault="00AC30B8">
                      <w:pPr>
                        <w:jc w:val="center"/>
                      </w:pPr>
                    </w:p>
                    <w:p w14:paraId="1F73A7A9" w14:textId="77777777" w:rsidR="00AC30B8" w:rsidRDefault="00AC30B8">
                      <w:pPr>
                        <w:jc w:val="center"/>
                      </w:pPr>
                    </w:p>
                    <w:p w14:paraId="1F73A7AA" w14:textId="77777777" w:rsidR="00AC30B8" w:rsidRDefault="00AC30B8">
                      <w:pPr>
                        <w:jc w:val="center"/>
                      </w:pPr>
                    </w:p>
                    <w:p w14:paraId="1F73A7AB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F739C88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1F739DB7" wp14:editId="1F739DB8">
                <wp:simplePos x="0" y="0"/>
                <wp:positionH relativeFrom="column">
                  <wp:posOffset>4613906</wp:posOffset>
                </wp:positionH>
                <wp:positionV relativeFrom="paragraph">
                  <wp:posOffset>16514</wp:posOffset>
                </wp:positionV>
                <wp:extent cx="368302" cy="25392"/>
                <wp:effectExtent l="0" t="57150" r="12698" b="107958"/>
                <wp:wrapNone/>
                <wp:docPr id="139367907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2" cy="25392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6F02D" id="Straight Arrow Connector 5" o:spid="_x0000_s1026" type="#_x0000_t32" style="position:absolute;margin-left:363.3pt;margin-top:1.3pt;width:29pt;height:2pt;z-index:25237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" strokecolor="#4472c4" strokeweight=".17625mm">
                <v:stroke endarrow="open" joinstyle="miter"/>
              </v:shape>
            </w:pict>
          </mc:Fallback>
        </mc:AlternateContent>
      </w:r>
    </w:p>
    <w:p w14:paraId="1F739C89" w14:textId="77777777" w:rsidR="00AC30B8" w:rsidRDefault="00AC30B8">
      <w:pPr>
        <w:suppressAutoHyphens w:val="0"/>
        <w:rPr>
          <w:shd w:val="clear" w:color="auto" w:fill="EC9BA4"/>
        </w:rPr>
      </w:pPr>
    </w:p>
    <w:p w14:paraId="1F739C8A" w14:textId="77777777" w:rsidR="00AC30B8" w:rsidRDefault="00AC30B8">
      <w:pPr>
        <w:suppressAutoHyphens w:val="0"/>
        <w:rPr>
          <w:shd w:val="clear" w:color="auto" w:fill="EC9BA4"/>
        </w:rPr>
      </w:pPr>
    </w:p>
    <w:p w14:paraId="1F739C8B" w14:textId="77777777" w:rsidR="00AC30B8" w:rsidRDefault="00AC30B8">
      <w:pPr>
        <w:suppressAutoHyphens w:val="0"/>
        <w:rPr>
          <w:shd w:val="clear" w:color="auto" w:fill="EC9BA4"/>
        </w:rPr>
      </w:pPr>
    </w:p>
    <w:p w14:paraId="1F739C8C" w14:textId="77777777" w:rsidR="00AC30B8" w:rsidRDefault="00AC30B8">
      <w:pPr>
        <w:suppressAutoHyphens w:val="0"/>
        <w:rPr>
          <w:shd w:val="clear" w:color="auto" w:fill="EC9BA4"/>
        </w:rPr>
      </w:pPr>
    </w:p>
    <w:p w14:paraId="1F739C8D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1F739DB9" wp14:editId="1F739DBA">
                <wp:simplePos x="0" y="0"/>
                <wp:positionH relativeFrom="column">
                  <wp:posOffset>5204463</wp:posOffset>
                </wp:positionH>
                <wp:positionV relativeFrom="paragraph">
                  <wp:posOffset>35561</wp:posOffset>
                </wp:positionV>
                <wp:extent cx="2602867" cy="463545"/>
                <wp:effectExtent l="0" t="0" r="26033" b="12705"/>
                <wp:wrapTight wrapText="bothSides">
                  <wp:wrapPolygon edited="0">
                    <wp:start x="0" y="0"/>
                    <wp:lineTo x="0" y="21333"/>
                    <wp:lineTo x="21658" y="21333"/>
                    <wp:lineTo x="21658" y="0"/>
                    <wp:lineTo x="0" y="0"/>
                  </wp:wrapPolygon>
                </wp:wrapTight>
                <wp:docPr id="3991585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67" cy="463545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7AD" w14:textId="77777777" w:rsidR="00AC30B8" w:rsidRDefault="005640B9">
                            <w:pPr>
                              <w:jc w:val="center"/>
                            </w:pPr>
                            <w:proofErr w:type="spellStart"/>
                            <w:r>
                              <w:t>metrika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vrednotenja</w:t>
                            </w:r>
                            <w:proofErr w:type="spellEnd"/>
                            <w:r>
                              <w:t xml:space="preserve"> (text box)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7AE" w14:textId="77777777" w:rsidR="00AC30B8" w:rsidRDefault="00AC30B8">
                            <w:pPr>
                              <w:jc w:val="center"/>
                            </w:pPr>
                          </w:p>
                          <w:p w14:paraId="1F73A7AF" w14:textId="77777777" w:rsidR="00AC30B8" w:rsidRDefault="00AC30B8">
                            <w:pPr>
                              <w:jc w:val="center"/>
                            </w:pPr>
                          </w:p>
                          <w:p w14:paraId="1F73A7B0" w14:textId="77777777" w:rsidR="00AC30B8" w:rsidRDefault="00AC30B8">
                            <w:pPr>
                              <w:jc w:val="center"/>
                            </w:pPr>
                          </w:p>
                          <w:p w14:paraId="1F73A7B1" w14:textId="77777777" w:rsidR="00AC30B8" w:rsidRDefault="00AC30B8">
                            <w:pPr>
                              <w:jc w:val="center"/>
                            </w:pPr>
                          </w:p>
                          <w:p w14:paraId="1F73A7B2" w14:textId="77777777" w:rsidR="00AC30B8" w:rsidRDefault="00AC30B8">
                            <w:pPr>
                              <w:jc w:val="center"/>
                            </w:pPr>
                          </w:p>
                          <w:p w14:paraId="1F73A7B3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B9" id="_x0000_s1403" style="position:absolute;margin-left:409.8pt;margin-top:2.8pt;width:204.95pt;height:36.5pt;z-index:25237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" filled="f" strokeweight=".35281mm">
                <v:textbox>
                  <w:txbxContent>
                    <w:p w14:paraId="1F73A7AD" w14:textId="77777777" w:rsidR="00AC30B8" w:rsidRDefault="005640B9">
                      <w:pPr>
                        <w:jc w:val="center"/>
                      </w:pPr>
                      <w:proofErr w:type="spellStart"/>
                      <w:r>
                        <w:t>metrika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vrednotenja</w:t>
                      </w:r>
                      <w:proofErr w:type="spellEnd"/>
                      <w:r>
                        <w:t xml:space="preserve"> (text box)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7AE" w14:textId="77777777" w:rsidR="00AC30B8" w:rsidRDefault="00AC30B8">
                      <w:pPr>
                        <w:jc w:val="center"/>
                      </w:pPr>
                    </w:p>
                    <w:p w14:paraId="1F73A7AF" w14:textId="77777777" w:rsidR="00AC30B8" w:rsidRDefault="00AC30B8">
                      <w:pPr>
                        <w:jc w:val="center"/>
                      </w:pPr>
                    </w:p>
                    <w:p w14:paraId="1F73A7B0" w14:textId="77777777" w:rsidR="00AC30B8" w:rsidRDefault="00AC30B8">
                      <w:pPr>
                        <w:jc w:val="center"/>
                      </w:pPr>
                    </w:p>
                    <w:p w14:paraId="1F73A7B1" w14:textId="77777777" w:rsidR="00AC30B8" w:rsidRDefault="00AC30B8">
                      <w:pPr>
                        <w:jc w:val="center"/>
                      </w:pPr>
                    </w:p>
                    <w:p w14:paraId="1F73A7B2" w14:textId="77777777" w:rsidR="00AC30B8" w:rsidRDefault="00AC30B8">
                      <w:pPr>
                        <w:jc w:val="center"/>
                      </w:pPr>
                    </w:p>
                    <w:p w14:paraId="1F73A7B3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1F739DBB" wp14:editId="1F739DBC">
                <wp:simplePos x="0" y="0"/>
                <wp:positionH relativeFrom="column">
                  <wp:posOffset>1934212</wp:posOffset>
                </wp:positionH>
                <wp:positionV relativeFrom="paragraph">
                  <wp:posOffset>3813</wp:posOffset>
                </wp:positionV>
                <wp:extent cx="2667003" cy="488947"/>
                <wp:effectExtent l="0" t="0" r="19047" b="25403"/>
                <wp:wrapNone/>
                <wp:docPr id="15170764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3" cy="48894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7030A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7B5" w14:textId="77777777" w:rsidR="00AC30B8" w:rsidRDefault="005640B9"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Mnenja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otrok</w:t>
                            </w:r>
                            <w:proofErr w:type="spellEnd"/>
                          </w:p>
                          <w:p w14:paraId="1F73A7B6" w14:textId="77777777" w:rsidR="00AC30B8" w:rsidRDefault="00AC30B8"/>
                          <w:p w14:paraId="1F73A7B7" w14:textId="77777777" w:rsidR="00AC30B8" w:rsidRDefault="00AC30B8"/>
                          <w:p w14:paraId="1F73A7B8" w14:textId="77777777" w:rsidR="00AC30B8" w:rsidRDefault="00AC30B8"/>
                          <w:p w14:paraId="1F73A7B9" w14:textId="77777777" w:rsidR="00AC30B8" w:rsidRDefault="00AC30B8"/>
                          <w:p w14:paraId="1F73A7BA" w14:textId="77777777" w:rsidR="00AC30B8" w:rsidRDefault="00AC30B8"/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BB" id="_x0000_s1404" style="position:absolute;margin-left:152.3pt;margin-top:.3pt;width:210pt;height:38.5pt;z-index:25237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" filled="f" strokecolor="#7030a0" strokeweight=".35281mm">
                <v:textbox>
                  <w:txbxContent>
                    <w:p w14:paraId="1F73A7B5" w14:textId="77777777" w:rsidR="00AC30B8" w:rsidRDefault="005640B9">
                      <w:proofErr w:type="spellStart"/>
                      <w:r>
                        <w:rPr>
                          <w:shd w:val="clear" w:color="auto" w:fill="FF00FF"/>
                        </w:rPr>
                        <w:t>Mnenja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otrok</w:t>
                      </w:r>
                      <w:proofErr w:type="spellEnd"/>
                    </w:p>
                    <w:p w14:paraId="1F73A7B6" w14:textId="77777777" w:rsidR="00AC30B8" w:rsidRDefault="00AC30B8"/>
                    <w:p w14:paraId="1F73A7B7" w14:textId="77777777" w:rsidR="00AC30B8" w:rsidRDefault="00AC30B8"/>
                    <w:p w14:paraId="1F73A7B8" w14:textId="77777777" w:rsidR="00AC30B8" w:rsidRDefault="00AC30B8"/>
                    <w:p w14:paraId="1F73A7B9" w14:textId="77777777" w:rsidR="00AC30B8" w:rsidRDefault="00AC30B8"/>
                    <w:p w14:paraId="1F73A7BA" w14:textId="77777777" w:rsidR="00AC30B8" w:rsidRDefault="00AC30B8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1F739DBD" wp14:editId="1F739DBE">
                <wp:simplePos x="0" y="0"/>
                <wp:positionH relativeFrom="margin">
                  <wp:align>left</wp:align>
                </wp:positionH>
                <wp:positionV relativeFrom="paragraph">
                  <wp:posOffset>51435</wp:posOffset>
                </wp:positionV>
                <wp:extent cx="1739902" cy="272418"/>
                <wp:effectExtent l="0" t="0" r="12698" b="13332"/>
                <wp:wrapNone/>
                <wp:docPr id="20552723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2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FFC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7BC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00FF00"/>
                              </w:rPr>
                              <w:t>2. ZADOVOLJSTVO? dela</w:t>
                            </w:r>
                          </w:p>
                          <w:p w14:paraId="1F73A7BD" w14:textId="77777777" w:rsidR="00AC30B8" w:rsidRDefault="00AC30B8">
                            <w:pPr>
                              <w:jc w:val="center"/>
                            </w:pPr>
                          </w:p>
                          <w:p w14:paraId="1F73A7BE" w14:textId="77777777" w:rsidR="00AC30B8" w:rsidRDefault="00AC30B8">
                            <w:pPr>
                              <w:jc w:val="center"/>
                            </w:pPr>
                          </w:p>
                          <w:p w14:paraId="1F73A7BF" w14:textId="77777777" w:rsidR="00AC30B8" w:rsidRDefault="00AC30B8">
                            <w:pPr>
                              <w:jc w:val="center"/>
                            </w:pPr>
                          </w:p>
                          <w:p w14:paraId="1F73A7C0" w14:textId="77777777" w:rsidR="00AC30B8" w:rsidRDefault="00AC30B8">
                            <w:pPr>
                              <w:jc w:val="center"/>
                            </w:pPr>
                          </w:p>
                          <w:p w14:paraId="1F73A7C1" w14:textId="77777777" w:rsidR="00AC30B8" w:rsidRDefault="00AC30B8">
                            <w:pPr>
                              <w:jc w:val="center"/>
                            </w:pPr>
                          </w:p>
                          <w:p w14:paraId="1F73A7C2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BD" id="_x0000_s1405" style="position:absolute;margin-left:0;margin-top:4.05pt;width:137pt;height:21.45pt;z-index:2523576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" filled="f" strokecolor="#ffc000" strokeweight=".35281mm">
                <v:textbox>
                  <w:txbxContent>
                    <w:p w14:paraId="1F73A7BC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00FF00"/>
                        </w:rPr>
                        <w:t>2. ZADOVOLJSTVO? dela</w:t>
                      </w:r>
                    </w:p>
                    <w:p w14:paraId="1F73A7BD" w14:textId="77777777" w:rsidR="00AC30B8" w:rsidRDefault="00AC30B8">
                      <w:pPr>
                        <w:jc w:val="center"/>
                      </w:pPr>
                    </w:p>
                    <w:p w14:paraId="1F73A7BE" w14:textId="77777777" w:rsidR="00AC30B8" w:rsidRDefault="00AC30B8">
                      <w:pPr>
                        <w:jc w:val="center"/>
                      </w:pPr>
                    </w:p>
                    <w:p w14:paraId="1F73A7BF" w14:textId="77777777" w:rsidR="00AC30B8" w:rsidRDefault="00AC30B8">
                      <w:pPr>
                        <w:jc w:val="center"/>
                      </w:pPr>
                    </w:p>
                    <w:p w14:paraId="1F73A7C0" w14:textId="77777777" w:rsidR="00AC30B8" w:rsidRDefault="00AC30B8">
                      <w:pPr>
                        <w:jc w:val="center"/>
                      </w:pPr>
                    </w:p>
                    <w:p w14:paraId="1F73A7C1" w14:textId="77777777" w:rsidR="00AC30B8" w:rsidRDefault="00AC30B8">
                      <w:pPr>
                        <w:jc w:val="center"/>
                      </w:pPr>
                    </w:p>
                    <w:p w14:paraId="1F73A7C2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739C8E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1F739DBF" wp14:editId="1F739DC0">
                <wp:simplePos x="0" y="0"/>
                <wp:positionH relativeFrom="column">
                  <wp:posOffset>4671056</wp:posOffset>
                </wp:positionH>
                <wp:positionV relativeFrom="paragraph">
                  <wp:posOffset>63495</wp:posOffset>
                </wp:positionV>
                <wp:extent cx="368302" cy="25402"/>
                <wp:effectExtent l="0" t="57150" r="12698" b="107948"/>
                <wp:wrapNone/>
                <wp:docPr id="103225383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2" cy="25402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6ECF1" id="Straight Arrow Connector 5" o:spid="_x0000_s1026" type="#_x0000_t32" style="position:absolute;margin-left:367.8pt;margin-top:5pt;width:29pt;height:2pt;z-index:25237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" strokecolor="#4472c4" strokeweight=".17625mm">
                <v:stroke endarrow="open" joinstyle="miter"/>
              </v:shape>
            </w:pict>
          </mc:Fallback>
        </mc:AlternateContent>
      </w:r>
    </w:p>
    <w:p w14:paraId="1F739C8F" w14:textId="77777777" w:rsidR="00AC30B8" w:rsidRDefault="00AC30B8">
      <w:pPr>
        <w:suppressAutoHyphens w:val="0"/>
        <w:rPr>
          <w:shd w:val="clear" w:color="auto" w:fill="EC9BA4"/>
        </w:rPr>
      </w:pPr>
    </w:p>
    <w:p w14:paraId="1F739C90" w14:textId="77777777" w:rsidR="00AC30B8" w:rsidRDefault="00AC30B8">
      <w:pPr>
        <w:suppressAutoHyphens w:val="0"/>
        <w:rPr>
          <w:shd w:val="clear" w:color="auto" w:fill="EC9BA4"/>
        </w:rPr>
      </w:pPr>
    </w:p>
    <w:p w14:paraId="1F739C91" w14:textId="77777777" w:rsidR="00AC30B8" w:rsidRDefault="00AC30B8">
      <w:pPr>
        <w:suppressAutoHyphens w:val="0"/>
        <w:rPr>
          <w:shd w:val="clear" w:color="auto" w:fill="EC9BA4"/>
        </w:rPr>
      </w:pPr>
    </w:p>
    <w:p w14:paraId="1F739C92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1F739DC1" wp14:editId="1F739DC2">
                <wp:simplePos x="0" y="0"/>
                <wp:positionH relativeFrom="margin">
                  <wp:posOffset>-25402</wp:posOffset>
                </wp:positionH>
                <wp:positionV relativeFrom="paragraph">
                  <wp:posOffset>184151</wp:posOffset>
                </wp:positionV>
                <wp:extent cx="1739902" cy="272418"/>
                <wp:effectExtent l="0" t="0" r="12698" b="13332"/>
                <wp:wrapNone/>
                <wp:docPr id="1421481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2" cy="27241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FFC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7C4" w14:textId="77777777" w:rsidR="00AC30B8" w:rsidRDefault="005640B9">
                            <w:pPr>
                              <w:jc w:val="center"/>
                            </w:pPr>
                            <w:r>
                              <w:rPr>
                                <w:shd w:val="clear" w:color="auto" w:fill="00FF00"/>
                              </w:rPr>
                              <w:t>3. ZAKLJUČEK URE</w:t>
                            </w:r>
                          </w:p>
                          <w:p w14:paraId="1F73A7C5" w14:textId="77777777" w:rsidR="00AC30B8" w:rsidRDefault="00AC30B8">
                            <w:pPr>
                              <w:jc w:val="center"/>
                            </w:pPr>
                          </w:p>
                          <w:p w14:paraId="1F73A7C6" w14:textId="77777777" w:rsidR="00AC30B8" w:rsidRDefault="00AC30B8">
                            <w:pPr>
                              <w:jc w:val="center"/>
                            </w:pPr>
                          </w:p>
                          <w:p w14:paraId="1F73A7C7" w14:textId="77777777" w:rsidR="00AC30B8" w:rsidRDefault="00AC30B8">
                            <w:pPr>
                              <w:jc w:val="center"/>
                            </w:pPr>
                          </w:p>
                          <w:p w14:paraId="1F73A7C8" w14:textId="77777777" w:rsidR="00AC30B8" w:rsidRDefault="00AC30B8">
                            <w:pPr>
                              <w:jc w:val="center"/>
                            </w:pPr>
                          </w:p>
                          <w:p w14:paraId="1F73A7C9" w14:textId="77777777" w:rsidR="00AC30B8" w:rsidRDefault="00AC30B8">
                            <w:pPr>
                              <w:jc w:val="center"/>
                            </w:pPr>
                          </w:p>
                          <w:p w14:paraId="1F73A7CA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C1" id="_x0000_s1406" style="position:absolute;margin-left:-2pt;margin-top:14.5pt;width:137pt;height:21.45pt;z-index:25235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" filled="f" strokecolor="#ffc000" strokeweight=".35281mm">
                <v:textbox>
                  <w:txbxContent>
                    <w:p w14:paraId="1F73A7C4" w14:textId="77777777" w:rsidR="00AC30B8" w:rsidRDefault="005640B9">
                      <w:pPr>
                        <w:jc w:val="center"/>
                      </w:pPr>
                      <w:r>
                        <w:rPr>
                          <w:shd w:val="clear" w:color="auto" w:fill="00FF00"/>
                        </w:rPr>
                        <w:t>3. ZAKLJUČEK URE</w:t>
                      </w:r>
                    </w:p>
                    <w:p w14:paraId="1F73A7C5" w14:textId="77777777" w:rsidR="00AC30B8" w:rsidRDefault="00AC30B8">
                      <w:pPr>
                        <w:jc w:val="center"/>
                      </w:pPr>
                    </w:p>
                    <w:p w14:paraId="1F73A7C6" w14:textId="77777777" w:rsidR="00AC30B8" w:rsidRDefault="00AC30B8">
                      <w:pPr>
                        <w:jc w:val="center"/>
                      </w:pPr>
                    </w:p>
                    <w:p w14:paraId="1F73A7C7" w14:textId="77777777" w:rsidR="00AC30B8" w:rsidRDefault="00AC30B8">
                      <w:pPr>
                        <w:jc w:val="center"/>
                      </w:pPr>
                    </w:p>
                    <w:p w14:paraId="1F73A7C8" w14:textId="77777777" w:rsidR="00AC30B8" w:rsidRDefault="00AC30B8">
                      <w:pPr>
                        <w:jc w:val="center"/>
                      </w:pPr>
                    </w:p>
                    <w:p w14:paraId="1F73A7C9" w14:textId="77777777" w:rsidR="00AC30B8" w:rsidRDefault="00AC30B8">
                      <w:pPr>
                        <w:jc w:val="center"/>
                      </w:pPr>
                    </w:p>
                    <w:p w14:paraId="1F73A7CA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739C93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1F739DC3" wp14:editId="1F739DC4">
                <wp:simplePos x="0" y="0"/>
                <wp:positionH relativeFrom="column">
                  <wp:posOffset>5295903</wp:posOffset>
                </wp:positionH>
                <wp:positionV relativeFrom="paragraph">
                  <wp:posOffset>85725</wp:posOffset>
                </wp:positionV>
                <wp:extent cx="2768602" cy="317497"/>
                <wp:effectExtent l="0" t="0" r="12698" b="25403"/>
                <wp:wrapTight wrapText="bothSides">
                  <wp:wrapPolygon edited="0">
                    <wp:start x="0" y="0"/>
                    <wp:lineTo x="0" y="22076"/>
                    <wp:lineTo x="21550" y="22076"/>
                    <wp:lineTo x="21550" y="0"/>
                    <wp:lineTo x="0" y="0"/>
                  </wp:wrapPolygon>
                </wp:wrapTight>
                <wp:docPr id="14270063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2" cy="31749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7CC" w14:textId="77777777" w:rsidR="00AC30B8" w:rsidRDefault="005640B9">
                            <w:pPr>
                              <w:jc w:val="center"/>
                            </w:pPr>
                            <w:r>
                              <w:t xml:space="preserve">OPIS AKTIVNOSTI: text box do 50 </w:t>
                            </w:r>
                            <w:proofErr w:type="spellStart"/>
                            <w:r>
                              <w:t>besed</w:t>
                            </w:r>
                            <w:proofErr w:type="spellEnd"/>
                          </w:p>
                          <w:p w14:paraId="1F73A7CD" w14:textId="77777777" w:rsidR="00AC30B8" w:rsidRDefault="00AC30B8">
                            <w:pPr>
                              <w:jc w:val="center"/>
                            </w:pPr>
                          </w:p>
                          <w:p w14:paraId="1F73A7CE" w14:textId="77777777" w:rsidR="00AC30B8" w:rsidRDefault="00AC30B8">
                            <w:pPr>
                              <w:jc w:val="center"/>
                            </w:pPr>
                          </w:p>
                          <w:p w14:paraId="1F73A7CF" w14:textId="77777777" w:rsidR="00AC30B8" w:rsidRDefault="00AC30B8">
                            <w:pPr>
                              <w:jc w:val="center"/>
                            </w:pPr>
                          </w:p>
                          <w:p w14:paraId="1F73A7D0" w14:textId="77777777" w:rsidR="00AC30B8" w:rsidRDefault="00AC30B8">
                            <w:pPr>
                              <w:jc w:val="center"/>
                            </w:pPr>
                          </w:p>
                          <w:p w14:paraId="1F73A7D1" w14:textId="77777777" w:rsidR="00AC30B8" w:rsidRDefault="00AC30B8">
                            <w:pPr>
                              <w:jc w:val="center"/>
                            </w:pPr>
                          </w:p>
                          <w:p w14:paraId="1F73A7D2" w14:textId="77777777" w:rsidR="00AC30B8" w:rsidRDefault="00AC30B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C3" id="_x0000_s1407" style="position:absolute;margin-left:417pt;margin-top:6.75pt;width:218pt;height:25pt;z-index:25238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" filled="f" strokeweight=".35281mm">
                <v:textbox>
                  <w:txbxContent>
                    <w:p w14:paraId="1F73A7CC" w14:textId="77777777" w:rsidR="00AC30B8" w:rsidRDefault="005640B9">
                      <w:pPr>
                        <w:jc w:val="center"/>
                      </w:pPr>
                      <w:r>
                        <w:t xml:space="preserve">OPIS AKTIVNOSTI: text box do 50 </w:t>
                      </w:r>
                      <w:proofErr w:type="spellStart"/>
                      <w:r>
                        <w:t>besed</w:t>
                      </w:r>
                      <w:proofErr w:type="spellEnd"/>
                    </w:p>
                    <w:p w14:paraId="1F73A7CD" w14:textId="77777777" w:rsidR="00AC30B8" w:rsidRDefault="00AC30B8">
                      <w:pPr>
                        <w:jc w:val="center"/>
                      </w:pPr>
                    </w:p>
                    <w:p w14:paraId="1F73A7CE" w14:textId="77777777" w:rsidR="00AC30B8" w:rsidRDefault="00AC30B8">
                      <w:pPr>
                        <w:jc w:val="center"/>
                      </w:pPr>
                    </w:p>
                    <w:p w14:paraId="1F73A7CF" w14:textId="77777777" w:rsidR="00AC30B8" w:rsidRDefault="00AC30B8">
                      <w:pPr>
                        <w:jc w:val="center"/>
                      </w:pPr>
                    </w:p>
                    <w:p w14:paraId="1F73A7D0" w14:textId="77777777" w:rsidR="00AC30B8" w:rsidRDefault="00AC30B8">
                      <w:pPr>
                        <w:jc w:val="center"/>
                      </w:pPr>
                    </w:p>
                    <w:p w14:paraId="1F73A7D1" w14:textId="77777777" w:rsidR="00AC30B8" w:rsidRDefault="00AC30B8">
                      <w:pPr>
                        <w:jc w:val="center"/>
                      </w:pPr>
                    </w:p>
                    <w:p w14:paraId="1F73A7D2" w14:textId="77777777" w:rsidR="00AC30B8" w:rsidRDefault="00AC30B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1F739DC5" wp14:editId="1F739DC6">
                <wp:simplePos x="0" y="0"/>
                <wp:positionH relativeFrom="column">
                  <wp:posOffset>1940557</wp:posOffset>
                </wp:positionH>
                <wp:positionV relativeFrom="paragraph">
                  <wp:posOffset>19046</wp:posOffset>
                </wp:positionV>
                <wp:extent cx="2667003" cy="488947"/>
                <wp:effectExtent l="0" t="0" r="19047" b="25403"/>
                <wp:wrapNone/>
                <wp:docPr id="2385779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3" cy="488947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7030A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73A7D4" w14:textId="77777777" w:rsidR="00AC30B8" w:rsidRDefault="005640B9">
                            <w:r>
                              <w:rPr>
                                <w:shd w:val="clear" w:color="auto" w:fill="FF00FF"/>
                              </w:rPr>
                              <w:t xml:space="preserve">Kratka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rutina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umirjanja</w:t>
                            </w:r>
                            <w:proofErr w:type="spellEnd"/>
                            <w:r>
                              <w:rPr>
                                <w:shd w:val="clear" w:color="auto" w:fill="FF00FF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shd w:val="clear" w:color="auto" w:fill="FF00FF"/>
                              </w:rPr>
                              <w:t>slovesa</w:t>
                            </w:r>
                            <w:proofErr w:type="spellEnd"/>
                          </w:p>
                          <w:p w14:paraId="1F73A7D5" w14:textId="77777777" w:rsidR="00AC30B8" w:rsidRDefault="00AC30B8"/>
                          <w:p w14:paraId="1F73A7D6" w14:textId="77777777" w:rsidR="00AC30B8" w:rsidRDefault="00AC30B8"/>
                          <w:p w14:paraId="1F73A7D7" w14:textId="77777777" w:rsidR="00AC30B8" w:rsidRDefault="00AC30B8"/>
                          <w:p w14:paraId="1F73A7D8" w14:textId="77777777" w:rsidR="00AC30B8" w:rsidRDefault="00AC30B8"/>
                          <w:p w14:paraId="1F73A7D9" w14:textId="77777777" w:rsidR="00AC30B8" w:rsidRDefault="005640B9">
                            <w:proofErr w:type="spellStart"/>
                            <w:r>
                              <w:t>Kra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9DC5" id="_x0000_s1408" style="position:absolute;margin-left:152.8pt;margin-top:1.5pt;width:210pt;height:38.5pt;z-index:25237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" filled="f" strokecolor="#7030a0" strokeweight=".35281mm">
                <v:textbox>
                  <w:txbxContent>
                    <w:p w14:paraId="1F73A7D4" w14:textId="77777777" w:rsidR="00AC30B8" w:rsidRDefault="005640B9">
                      <w:r>
                        <w:rPr>
                          <w:shd w:val="clear" w:color="auto" w:fill="FF00FF"/>
                        </w:rPr>
                        <w:t xml:space="preserve">Kratka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rutina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umirjanja</w:t>
                      </w:r>
                      <w:proofErr w:type="spellEnd"/>
                      <w:r>
                        <w:rPr>
                          <w:shd w:val="clear" w:color="auto" w:fill="FF00FF"/>
                        </w:rPr>
                        <w:t xml:space="preserve"> in </w:t>
                      </w:r>
                      <w:proofErr w:type="spellStart"/>
                      <w:r>
                        <w:rPr>
                          <w:shd w:val="clear" w:color="auto" w:fill="FF00FF"/>
                        </w:rPr>
                        <w:t>slovesa</w:t>
                      </w:r>
                      <w:proofErr w:type="spellEnd"/>
                    </w:p>
                    <w:p w14:paraId="1F73A7D5" w14:textId="77777777" w:rsidR="00AC30B8" w:rsidRDefault="00AC30B8"/>
                    <w:p w14:paraId="1F73A7D6" w14:textId="77777777" w:rsidR="00AC30B8" w:rsidRDefault="00AC30B8"/>
                    <w:p w14:paraId="1F73A7D7" w14:textId="77777777" w:rsidR="00AC30B8" w:rsidRDefault="00AC30B8"/>
                    <w:p w14:paraId="1F73A7D8" w14:textId="77777777" w:rsidR="00AC30B8" w:rsidRDefault="00AC30B8"/>
                    <w:p w14:paraId="1F73A7D9" w14:textId="77777777" w:rsidR="00AC30B8" w:rsidRDefault="005640B9">
                      <w:proofErr w:type="spellStart"/>
                      <w:r>
                        <w:t>Kra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F739C94" w14:textId="77777777" w:rsidR="00AC30B8" w:rsidRDefault="005640B9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1F739DC7" wp14:editId="1F739DC8">
                <wp:simplePos x="0" y="0"/>
                <wp:positionH relativeFrom="column">
                  <wp:posOffset>4740907</wp:posOffset>
                </wp:positionH>
                <wp:positionV relativeFrom="paragraph">
                  <wp:posOffset>53977</wp:posOffset>
                </wp:positionV>
                <wp:extent cx="368302" cy="25402"/>
                <wp:effectExtent l="0" t="57150" r="12698" b="107948"/>
                <wp:wrapNone/>
                <wp:docPr id="35475904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2" cy="25402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1603F" id="Straight Arrow Connector 5" o:spid="_x0000_s1026" type="#_x0000_t32" style="position:absolute;margin-left:373.3pt;margin-top:4.25pt;width:29pt;height:2pt;z-index:25238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" strokecolor="#4472c4" strokeweight=".17625mm">
                <v:stroke endarrow="open" joinstyle="miter"/>
              </v:shape>
            </w:pict>
          </mc:Fallback>
        </mc:AlternateContent>
      </w:r>
    </w:p>
    <w:sectPr w:rsidR="00AC30B8"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39DCD" w14:textId="77777777" w:rsidR="005640B9" w:rsidRDefault="005640B9">
      <w:r>
        <w:separator/>
      </w:r>
    </w:p>
  </w:endnote>
  <w:endnote w:type="continuationSeparator" w:id="0">
    <w:p w14:paraId="1F739DCF" w14:textId="77777777" w:rsidR="005640B9" w:rsidRDefault="00564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ambria"/>
    <w:panose1 w:val="00000400000000000000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39DC9" w14:textId="77777777" w:rsidR="005640B9" w:rsidRDefault="005640B9">
      <w:r>
        <w:rPr>
          <w:color w:val="000000"/>
        </w:rPr>
        <w:separator/>
      </w:r>
    </w:p>
  </w:footnote>
  <w:footnote w:type="continuationSeparator" w:id="0">
    <w:p w14:paraId="1F739DCB" w14:textId="77777777" w:rsidR="005640B9" w:rsidRDefault="00564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44C0"/>
    <w:multiLevelType w:val="multilevel"/>
    <w:tmpl w:val="890CFAC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2056351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C30B8"/>
    <w:rsid w:val="005640B9"/>
    <w:rsid w:val="00AC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F739A38"/>
  <w15:docId w15:val="{A6CE4433-644D-4EF0-A624-F095F19A1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GB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rPr>
      <w:rFonts w:cs="Mangal"/>
      <w:szCs w:val="21"/>
    </w:rPr>
  </w:style>
  <w:style w:type="paragraph" w:styleId="Footer">
    <w:name w:val="footer"/>
    <w:basedOn w:val="Normal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Mija Selič</dc:creator>
  <cp:lastModifiedBy>Mija Selič</cp:lastModifiedBy>
  <cp:revision>2</cp:revision>
  <cp:lastPrinted>2023-12-26T10:45:00Z</cp:lastPrinted>
  <dcterms:created xsi:type="dcterms:W3CDTF">2024-01-10T07:14:00Z</dcterms:created>
  <dcterms:modified xsi:type="dcterms:W3CDTF">2024-01-10T07:14:00Z</dcterms:modified>
</cp:coreProperties>
</file>